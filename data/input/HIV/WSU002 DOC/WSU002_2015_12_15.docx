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3DD140" w14:textId="77777777" w:rsidR="007034E4" w:rsidRPr="00F3149A" w:rsidRDefault="00B1451B" w:rsidP="00F15042">
      <w:pPr>
        <w:jc w:val="center"/>
        <w:rPr>
          <w:b/>
        </w:rPr>
      </w:pPr>
      <w:r w:rsidRPr="00B1451B">
        <w:rPr>
          <w:b/>
          <w:u w:val="single"/>
        </w:rPr>
        <w:t>WSU002_2015_12_15</w:t>
      </w:r>
    </w:p>
    <w:p w14:paraId="32917492" w14:textId="77777777" w:rsidR="00FD0091" w:rsidRPr="00EF2AA9" w:rsidRDefault="00FD0091" w:rsidP="0050077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70"/>
        <w:gridCol w:w="898"/>
        <w:gridCol w:w="7200"/>
      </w:tblGrid>
      <w:tr w:rsidR="009355A4" w14:paraId="11815C3C" w14:textId="77777777" w:rsidTr="000F01FB">
        <w:tc>
          <w:tcPr>
            <w:tcW w:w="1370" w:type="dxa"/>
          </w:tcPr>
          <w:p w14:paraId="1131C33C" w14:textId="77777777" w:rsidR="009355A4" w:rsidRPr="00EF2AA9" w:rsidRDefault="003F2E70" w:rsidP="0050077A">
            <w:r w:rsidRPr="003F2E70">
              <w:t>00:00:05.4</w:t>
            </w:r>
          </w:p>
        </w:tc>
        <w:tc>
          <w:tcPr>
            <w:tcW w:w="898" w:type="dxa"/>
          </w:tcPr>
          <w:p w14:paraId="3D1B7F22" w14:textId="77777777" w:rsidR="009355A4" w:rsidRPr="00EF2AA9" w:rsidRDefault="00E96603" w:rsidP="0050077A">
            <w:r>
              <w:t>PT</w:t>
            </w:r>
          </w:p>
        </w:tc>
        <w:tc>
          <w:tcPr>
            <w:tcW w:w="7200" w:type="dxa"/>
          </w:tcPr>
          <w:p w14:paraId="62E906E1" w14:textId="77777777" w:rsidR="00E079B2" w:rsidRDefault="003F2E70" w:rsidP="0050077A">
            <w:r>
              <w:t>Yes. [</w:t>
            </w:r>
            <w:r w:rsidRPr="003F2E70">
              <w:t>00:00:05.3</w:t>
            </w:r>
            <w:r>
              <w:t>], so when I went, they had put all these, these, um, wires. They were like, you know, [</w:t>
            </w:r>
            <w:r w:rsidRPr="003F2E70">
              <w:t>00:00:14.1</w:t>
            </w:r>
            <w:r>
              <w:t>] blue, red, yellow wires …</w:t>
            </w:r>
            <w:r>
              <w:tab/>
            </w:r>
            <w:bookmarkStart w:id="0" w:name="_GoBack"/>
            <w:bookmarkEnd w:id="0"/>
          </w:p>
          <w:p w14:paraId="20B9C32D" w14:textId="77777777" w:rsidR="00BA56BA" w:rsidRDefault="00BA56BA" w:rsidP="0050077A"/>
        </w:tc>
      </w:tr>
      <w:tr w:rsidR="009355A4" w14:paraId="55670543" w14:textId="77777777" w:rsidTr="000F01FB">
        <w:tc>
          <w:tcPr>
            <w:tcW w:w="1370" w:type="dxa"/>
          </w:tcPr>
          <w:p w14:paraId="2ABC16D5" w14:textId="77777777" w:rsidR="009355A4" w:rsidRDefault="003F2E70" w:rsidP="0050077A">
            <w:r w:rsidRPr="003F2E70">
              <w:t>00:00:15.9</w:t>
            </w:r>
          </w:p>
        </w:tc>
        <w:tc>
          <w:tcPr>
            <w:tcW w:w="898" w:type="dxa"/>
          </w:tcPr>
          <w:p w14:paraId="0CC4A33A" w14:textId="77777777" w:rsidR="009355A4" w:rsidRDefault="00E96603" w:rsidP="0050077A">
            <w:r>
              <w:t>HCP1</w:t>
            </w:r>
          </w:p>
        </w:tc>
        <w:tc>
          <w:tcPr>
            <w:tcW w:w="7200" w:type="dxa"/>
          </w:tcPr>
          <w:p w14:paraId="6EB6A43C" w14:textId="77777777" w:rsidR="00E079B2" w:rsidRDefault="003F2E70" w:rsidP="0050077A">
            <w:r>
              <w:t>Mm-hmm.</w:t>
            </w:r>
            <w:r>
              <w:tab/>
            </w:r>
          </w:p>
          <w:p w14:paraId="6FC78C87" w14:textId="77777777" w:rsidR="00BA56BA" w:rsidRDefault="00BA56BA" w:rsidP="0050077A"/>
        </w:tc>
      </w:tr>
      <w:tr w:rsidR="009355A4" w14:paraId="71FFB015" w14:textId="77777777" w:rsidTr="000F01FB">
        <w:tc>
          <w:tcPr>
            <w:tcW w:w="1370" w:type="dxa"/>
          </w:tcPr>
          <w:p w14:paraId="6C41BCAB" w14:textId="77777777" w:rsidR="009355A4" w:rsidRDefault="003F2E70" w:rsidP="0050077A">
            <w:r w:rsidRPr="003F2E70">
              <w:t>00:00:15.9</w:t>
            </w:r>
          </w:p>
        </w:tc>
        <w:tc>
          <w:tcPr>
            <w:tcW w:w="898" w:type="dxa"/>
          </w:tcPr>
          <w:p w14:paraId="30EFEA74" w14:textId="77777777" w:rsidR="009355A4" w:rsidRDefault="00E96603" w:rsidP="0050077A">
            <w:r>
              <w:t>PT</w:t>
            </w:r>
          </w:p>
        </w:tc>
        <w:tc>
          <w:tcPr>
            <w:tcW w:w="7200" w:type="dxa"/>
          </w:tcPr>
          <w:p w14:paraId="7F022134" w14:textId="77777777" w:rsidR="00E079B2" w:rsidRDefault="003F2E70" w:rsidP="0050077A">
            <w:r>
              <w:t xml:space="preserve">… </w:t>
            </w:r>
            <w:proofErr w:type="gramStart"/>
            <w:r>
              <w:t>and</w:t>
            </w:r>
            <w:proofErr w:type="gramEnd"/>
            <w:r>
              <w:t xml:space="preserve"> stuff. It was </w:t>
            </w:r>
            <w:proofErr w:type="gramStart"/>
            <w:r>
              <w:t>like,</w:t>
            </w:r>
            <w:proofErr w:type="gramEnd"/>
            <w:r>
              <w:t xml:space="preserve"> I was looking like a [</w:t>
            </w:r>
            <w:r w:rsidRPr="003F2E70">
              <w:t>00:00:18.6</w:t>
            </w:r>
            <w:r>
              <w:t>] or something.</w:t>
            </w:r>
            <w:r>
              <w:tab/>
            </w:r>
          </w:p>
          <w:p w14:paraId="0FC0C985" w14:textId="77777777" w:rsidR="00BA56BA" w:rsidRDefault="00BA56BA" w:rsidP="0050077A"/>
        </w:tc>
      </w:tr>
      <w:tr w:rsidR="009355A4" w14:paraId="14E7E5A3" w14:textId="77777777" w:rsidTr="000F01FB">
        <w:tc>
          <w:tcPr>
            <w:tcW w:w="1370" w:type="dxa"/>
          </w:tcPr>
          <w:p w14:paraId="7912FB61" w14:textId="77777777" w:rsidR="009355A4" w:rsidRDefault="003F2E70" w:rsidP="0050077A">
            <w:r w:rsidRPr="003F2E70">
              <w:t>00:00:19.8</w:t>
            </w:r>
          </w:p>
        </w:tc>
        <w:tc>
          <w:tcPr>
            <w:tcW w:w="898" w:type="dxa"/>
          </w:tcPr>
          <w:p w14:paraId="6842ABDA" w14:textId="77777777" w:rsidR="009355A4" w:rsidRDefault="00E96603" w:rsidP="0050077A">
            <w:r>
              <w:t>HCP1</w:t>
            </w:r>
          </w:p>
        </w:tc>
        <w:tc>
          <w:tcPr>
            <w:tcW w:w="7200" w:type="dxa"/>
          </w:tcPr>
          <w:p w14:paraId="60C7AE86" w14:textId="77777777" w:rsidR="00E079B2" w:rsidRDefault="003F2E70" w:rsidP="0050077A">
            <w:r>
              <w:t xml:space="preserve">I see. </w:t>
            </w:r>
          </w:p>
          <w:p w14:paraId="677F2CD5" w14:textId="77777777" w:rsidR="00BA56BA" w:rsidRDefault="00BA56BA" w:rsidP="0050077A"/>
        </w:tc>
      </w:tr>
      <w:tr w:rsidR="009355A4" w14:paraId="6807BA31" w14:textId="77777777" w:rsidTr="000F01FB">
        <w:tc>
          <w:tcPr>
            <w:tcW w:w="1370" w:type="dxa"/>
          </w:tcPr>
          <w:p w14:paraId="1F61542A" w14:textId="77777777" w:rsidR="009355A4" w:rsidRDefault="003F2E70" w:rsidP="0050077A">
            <w:r w:rsidRPr="003F2E70">
              <w:t>00:00:19.8</w:t>
            </w:r>
          </w:p>
        </w:tc>
        <w:tc>
          <w:tcPr>
            <w:tcW w:w="898" w:type="dxa"/>
          </w:tcPr>
          <w:p w14:paraId="73E6A0B4" w14:textId="77777777" w:rsidR="009355A4" w:rsidRDefault="00E96603" w:rsidP="0050077A">
            <w:r>
              <w:t>PT</w:t>
            </w:r>
          </w:p>
        </w:tc>
        <w:tc>
          <w:tcPr>
            <w:tcW w:w="7200" w:type="dxa"/>
          </w:tcPr>
          <w:p w14:paraId="71B0043C" w14:textId="77777777" w:rsidR="00E079B2" w:rsidRDefault="003F2E70" w:rsidP="0050077A">
            <w:r>
              <w:t>[</w:t>
            </w:r>
            <w:r w:rsidRPr="003F2E70">
              <w:t>00:00:19.8</w:t>
            </w:r>
            <w:r>
              <w:t>] something. You’ve got the [</w:t>
            </w:r>
            <w:r w:rsidRPr="003F2E70">
              <w:t>00:00:21.5</w:t>
            </w:r>
            <w:r>
              <w:t>] so it could stick, because [</w:t>
            </w:r>
            <w:r w:rsidRPr="003F2E70">
              <w:t>00:00:24.0</w:t>
            </w:r>
            <w:r>
              <w:t>] …</w:t>
            </w:r>
            <w:r>
              <w:tab/>
            </w:r>
          </w:p>
          <w:p w14:paraId="089F72E7" w14:textId="77777777" w:rsidR="00BA56BA" w:rsidRDefault="00BA56BA" w:rsidP="0050077A"/>
        </w:tc>
      </w:tr>
      <w:tr w:rsidR="009355A4" w14:paraId="57646F01" w14:textId="77777777" w:rsidTr="000F01FB">
        <w:tc>
          <w:tcPr>
            <w:tcW w:w="1370" w:type="dxa"/>
          </w:tcPr>
          <w:p w14:paraId="0B7EE570" w14:textId="77777777" w:rsidR="009355A4" w:rsidRDefault="003F2E70" w:rsidP="0050077A">
            <w:r w:rsidRPr="003F2E70">
              <w:t>00:00:24.0</w:t>
            </w:r>
          </w:p>
        </w:tc>
        <w:tc>
          <w:tcPr>
            <w:tcW w:w="898" w:type="dxa"/>
          </w:tcPr>
          <w:p w14:paraId="1E34A1ED" w14:textId="77777777" w:rsidR="009355A4" w:rsidRDefault="00E96603" w:rsidP="0050077A">
            <w:r>
              <w:t>HCP1</w:t>
            </w:r>
          </w:p>
        </w:tc>
        <w:tc>
          <w:tcPr>
            <w:tcW w:w="7200" w:type="dxa"/>
          </w:tcPr>
          <w:p w14:paraId="6434C954" w14:textId="77777777" w:rsidR="00E079B2" w:rsidRDefault="003F2E70" w:rsidP="0050077A">
            <w:r>
              <w:t>I saw. Like a seashell, right?</w:t>
            </w:r>
            <w:r>
              <w:tab/>
            </w:r>
          </w:p>
          <w:p w14:paraId="581C7940" w14:textId="77777777" w:rsidR="00BA56BA" w:rsidRDefault="00BA56BA" w:rsidP="0050077A"/>
        </w:tc>
      </w:tr>
      <w:tr w:rsidR="009355A4" w14:paraId="62755608" w14:textId="77777777" w:rsidTr="000F01FB">
        <w:tc>
          <w:tcPr>
            <w:tcW w:w="1370" w:type="dxa"/>
          </w:tcPr>
          <w:p w14:paraId="430362A3" w14:textId="77777777" w:rsidR="009355A4" w:rsidRDefault="003F2E70" w:rsidP="0050077A">
            <w:r w:rsidRPr="003F2E70">
              <w:t>00:00:25.2</w:t>
            </w:r>
          </w:p>
        </w:tc>
        <w:tc>
          <w:tcPr>
            <w:tcW w:w="898" w:type="dxa"/>
          </w:tcPr>
          <w:p w14:paraId="73EBE8EB" w14:textId="77777777" w:rsidR="009355A4" w:rsidRDefault="00E96603" w:rsidP="0050077A">
            <w:r>
              <w:t>PT</w:t>
            </w:r>
          </w:p>
        </w:tc>
        <w:tc>
          <w:tcPr>
            <w:tcW w:w="7200" w:type="dxa"/>
          </w:tcPr>
          <w:p w14:paraId="3C537A2E" w14:textId="77777777" w:rsidR="00E079B2" w:rsidRDefault="003F2E70" w:rsidP="0050077A">
            <w:r>
              <w:t>Oh, but it’s good, yes. So he had me on [</w:t>
            </w:r>
            <w:r w:rsidRPr="003F2E70">
              <w:t>00:00:27.7</w:t>
            </w:r>
            <w:r>
              <w:t xml:space="preserve">] He said I might die in my sleep, like </w:t>
            </w:r>
            <w:r w:rsidR="00C3344F">
              <w:t>over 100 times</w:t>
            </w:r>
            <w:r>
              <w:t>.</w:t>
            </w:r>
            <w:r>
              <w:tab/>
            </w:r>
          </w:p>
          <w:p w14:paraId="69830575" w14:textId="77777777" w:rsidR="00BA56BA" w:rsidRDefault="00BA56BA" w:rsidP="0050077A"/>
        </w:tc>
      </w:tr>
      <w:tr w:rsidR="009355A4" w14:paraId="44541F28" w14:textId="77777777" w:rsidTr="000F01FB">
        <w:tc>
          <w:tcPr>
            <w:tcW w:w="1370" w:type="dxa"/>
          </w:tcPr>
          <w:p w14:paraId="4A726CC3" w14:textId="77777777" w:rsidR="009355A4" w:rsidRDefault="003F2E70" w:rsidP="0050077A">
            <w:r w:rsidRPr="003F2E70">
              <w:t>00:00:31.6</w:t>
            </w:r>
          </w:p>
        </w:tc>
        <w:tc>
          <w:tcPr>
            <w:tcW w:w="898" w:type="dxa"/>
          </w:tcPr>
          <w:p w14:paraId="22C35859" w14:textId="77777777" w:rsidR="009355A4" w:rsidRDefault="00E96603" w:rsidP="0050077A">
            <w:r>
              <w:t>HCP1</w:t>
            </w:r>
          </w:p>
        </w:tc>
        <w:tc>
          <w:tcPr>
            <w:tcW w:w="7200" w:type="dxa"/>
          </w:tcPr>
          <w:p w14:paraId="3B210A33" w14:textId="77777777" w:rsidR="00E079B2" w:rsidRDefault="00C3344F" w:rsidP="0050077A">
            <w:r>
              <w:t>Oh, I see</w:t>
            </w:r>
            <w:r w:rsidR="003F2E70">
              <w:t>.</w:t>
            </w:r>
            <w:r w:rsidR="003F2E70">
              <w:tab/>
            </w:r>
          </w:p>
          <w:p w14:paraId="7D912562" w14:textId="77777777" w:rsidR="00BA56BA" w:rsidRDefault="00BA56BA" w:rsidP="0050077A"/>
        </w:tc>
      </w:tr>
      <w:tr w:rsidR="009355A4" w14:paraId="4F30B324" w14:textId="77777777" w:rsidTr="000F01FB">
        <w:tc>
          <w:tcPr>
            <w:tcW w:w="1370" w:type="dxa"/>
          </w:tcPr>
          <w:p w14:paraId="6A3C136D" w14:textId="77777777" w:rsidR="009355A4" w:rsidRDefault="003F2E70" w:rsidP="0050077A">
            <w:r w:rsidRPr="003F2E70">
              <w:t>00:00:32.7</w:t>
            </w:r>
          </w:p>
        </w:tc>
        <w:tc>
          <w:tcPr>
            <w:tcW w:w="898" w:type="dxa"/>
          </w:tcPr>
          <w:p w14:paraId="1DC22AE5" w14:textId="77777777" w:rsidR="009355A4" w:rsidRDefault="00E96603" w:rsidP="0050077A">
            <w:r>
              <w:t>PT</w:t>
            </w:r>
          </w:p>
        </w:tc>
        <w:tc>
          <w:tcPr>
            <w:tcW w:w="7200" w:type="dxa"/>
          </w:tcPr>
          <w:p w14:paraId="3CF4550E" w14:textId="77777777" w:rsidR="00E079B2" w:rsidRDefault="003F2E70" w:rsidP="0050077A">
            <w:r>
              <w:t>And I never went back. So, I don’t know if it’s called sleep apnea. What is it called?</w:t>
            </w:r>
            <w:r>
              <w:tab/>
            </w:r>
          </w:p>
          <w:p w14:paraId="046FC6F7" w14:textId="77777777" w:rsidR="00BA56BA" w:rsidRDefault="00BA56BA" w:rsidP="0050077A"/>
        </w:tc>
      </w:tr>
      <w:tr w:rsidR="009355A4" w14:paraId="400A6FBF" w14:textId="77777777" w:rsidTr="000F01FB">
        <w:tc>
          <w:tcPr>
            <w:tcW w:w="1370" w:type="dxa"/>
          </w:tcPr>
          <w:p w14:paraId="1A555BE0" w14:textId="77777777" w:rsidR="009355A4" w:rsidRDefault="003F2E70" w:rsidP="0050077A">
            <w:r w:rsidRPr="003F2E70">
              <w:t>00:00:37.4</w:t>
            </w:r>
          </w:p>
        </w:tc>
        <w:tc>
          <w:tcPr>
            <w:tcW w:w="898" w:type="dxa"/>
          </w:tcPr>
          <w:p w14:paraId="57B25426" w14:textId="77777777" w:rsidR="009355A4" w:rsidRDefault="00E96603" w:rsidP="0050077A">
            <w:r>
              <w:t>HCP1</w:t>
            </w:r>
          </w:p>
        </w:tc>
        <w:tc>
          <w:tcPr>
            <w:tcW w:w="7200" w:type="dxa"/>
          </w:tcPr>
          <w:p w14:paraId="6F532359" w14:textId="77777777" w:rsidR="00E079B2" w:rsidRDefault="003F2E70" w:rsidP="0050077A">
            <w:r>
              <w:t>Sleep apnea. That’s what it’s called.</w:t>
            </w:r>
            <w:r>
              <w:tab/>
            </w:r>
          </w:p>
          <w:p w14:paraId="637FFC99" w14:textId="77777777" w:rsidR="00BA56BA" w:rsidRDefault="00BA56BA" w:rsidP="0050077A"/>
        </w:tc>
      </w:tr>
      <w:tr w:rsidR="00E079B2" w14:paraId="30DE9463" w14:textId="77777777" w:rsidTr="000F01FB">
        <w:tc>
          <w:tcPr>
            <w:tcW w:w="1370" w:type="dxa"/>
          </w:tcPr>
          <w:p w14:paraId="6B6DB705" w14:textId="77777777" w:rsidR="00E079B2" w:rsidRDefault="003F2E70" w:rsidP="0050077A">
            <w:r w:rsidRPr="003F2E70">
              <w:t>00:00:38.4</w:t>
            </w:r>
          </w:p>
        </w:tc>
        <w:tc>
          <w:tcPr>
            <w:tcW w:w="898" w:type="dxa"/>
          </w:tcPr>
          <w:p w14:paraId="6B132357" w14:textId="77777777" w:rsidR="00E079B2" w:rsidRDefault="00E96603" w:rsidP="0050077A">
            <w:r>
              <w:t>PT</w:t>
            </w:r>
          </w:p>
        </w:tc>
        <w:tc>
          <w:tcPr>
            <w:tcW w:w="7200" w:type="dxa"/>
          </w:tcPr>
          <w:p w14:paraId="583FA96E" w14:textId="77777777" w:rsidR="00E079B2" w:rsidRDefault="003F2E70" w:rsidP="0050077A">
            <w:r>
              <w:t>Yes. I think that’s what it is.</w:t>
            </w:r>
            <w:r>
              <w:tab/>
            </w:r>
          </w:p>
          <w:p w14:paraId="1D53BF4C" w14:textId="77777777" w:rsidR="00BA56BA" w:rsidRDefault="00BA56BA" w:rsidP="0050077A"/>
        </w:tc>
      </w:tr>
      <w:tr w:rsidR="00E079B2" w14:paraId="5224DF88" w14:textId="77777777" w:rsidTr="000F01FB">
        <w:tc>
          <w:tcPr>
            <w:tcW w:w="1370" w:type="dxa"/>
          </w:tcPr>
          <w:p w14:paraId="65EF6245" w14:textId="77777777" w:rsidR="00E079B2" w:rsidRDefault="003F2E70" w:rsidP="0050077A">
            <w:r w:rsidRPr="003F2E70">
              <w:t>00:00:40.1</w:t>
            </w:r>
          </w:p>
        </w:tc>
        <w:tc>
          <w:tcPr>
            <w:tcW w:w="898" w:type="dxa"/>
          </w:tcPr>
          <w:p w14:paraId="2B99D5C6" w14:textId="77777777" w:rsidR="00E079B2" w:rsidRDefault="00E96603" w:rsidP="0050077A">
            <w:r>
              <w:t>HCP1</w:t>
            </w:r>
          </w:p>
        </w:tc>
        <w:tc>
          <w:tcPr>
            <w:tcW w:w="7200" w:type="dxa"/>
          </w:tcPr>
          <w:p w14:paraId="47AAC533" w14:textId="77777777" w:rsidR="00E079B2" w:rsidRDefault="003F2E70" w:rsidP="0050077A">
            <w:r>
              <w:t>And when did you get that test?</w:t>
            </w:r>
            <w:r>
              <w:tab/>
            </w:r>
          </w:p>
          <w:p w14:paraId="7D5C1F2C" w14:textId="77777777" w:rsidR="00BA56BA" w:rsidRDefault="00BA56BA" w:rsidP="0050077A"/>
        </w:tc>
      </w:tr>
      <w:tr w:rsidR="00E079B2" w14:paraId="12E10042" w14:textId="77777777" w:rsidTr="000F01FB">
        <w:tc>
          <w:tcPr>
            <w:tcW w:w="1370" w:type="dxa"/>
          </w:tcPr>
          <w:p w14:paraId="6BA04AAE" w14:textId="77777777" w:rsidR="00E079B2" w:rsidRDefault="003F2E70" w:rsidP="0050077A">
            <w:r w:rsidRPr="003F2E70">
              <w:t>00:00:43.8</w:t>
            </w:r>
          </w:p>
        </w:tc>
        <w:tc>
          <w:tcPr>
            <w:tcW w:w="898" w:type="dxa"/>
          </w:tcPr>
          <w:p w14:paraId="7F5DF316" w14:textId="77777777" w:rsidR="00E079B2" w:rsidRDefault="00E96603" w:rsidP="0050077A">
            <w:r>
              <w:t>PT</w:t>
            </w:r>
          </w:p>
        </w:tc>
        <w:tc>
          <w:tcPr>
            <w:tcW w:w="7200" w:type="dxa"/>
          </w:tcPr>
          <w:p w14:paraId="52439930" w14:textId="77777777" w:rsidR="00E079B2" w:rsidRDefault="003F2E70" w:rsidP="0050077A">
            <w:r>
              <w:t>That was a couple years ago.</w:t>
            </w:r>
            <w:r>
              <w:tab/>
            </w:r>
          </w:p>
          <w:p w14:paraId="0658AC92" w14:textId="77777777" w:rsidR="00BA56BA" w:rsidRDefault="00BA56BA" w:rsidP="0050077A"/>
        </w:tc>
      </w:tr>
      <w:tr w:rsidR="00E079B2" w14:paraId="7EE27882" w14:textId="77777777" w:rsidTr="000F01FB">
        <w:tc>
          <w:tcPr>
            <w:tcW w:w="1370" w:type="dxa"/>
          </w:tcPr>
          <w:p w14:paraId="5CD3A5B0" w14:textId="77777777" w:rsidR="00E079B2" w:rsidRDefault="003F2E70" w:rsidP="0050077A">
            <w:r w:rsidRPr="003F2E70">
              <w:t>00:00:46.0</w:t>
            </w:r>
          </w:p>
        </w:tc>
        <w:tc>
          <w:tcPr>
            <w:tcW w:w="898" w:type="dxa"/>
          </w:tcPr>
          <w:p w14:paraId="3E88363E" w14:textId="77777777" w:rsidR="00E079B2" w:rsidRDefault="00E96603" w:rsidP="0050077A">
            <w:r>
              <w:t>HCP1</w:t>
            </w:r>
          </w:p>
        </w:tc>
        <w:tc>
          <w:tcPr>
            <w:tcW w:w="7200" w:type="dxa"/>
          </w:tcPr>
          <w:p w14:paraId="0A95B22E" w14:textId="77777777" w:rsidR="00E079B2" w:rsidRDefault="003F2E70" w:rsidP="0050077A">
            <w:r>
              <w:t>A couple years ago.</w:t>
            </w:r>
            <w:r>
              <w:tab/>
            </w:r>
          </w:p>
          <w:p w14:paraId="2BE15765" w14:textId="77777777" w:rsidR="00BA56BA" w:rsidRDefault="00BA56BA" w:rsidP="0050077A"/>
        </w:tc>
      </w:tr>
      <w:tr w:rsidR="00E079B2" w14:paraId="2D79EAA5" w14:textId="77777777" w:rsidTr="000F01FB">
        <w:tc>
          <w:tcPr>
            <w:tcW w:w="1370" w:type="dxa"/>
          </w:tcPr>
          <w:p w14:paraId="5136039E" w14:textId="77777777" w:rsidR="00E079B2" w:rsidRDefault="003F2E70" w:rsidP="0050077A">
            <w:r w:rsidRPr="003F2E70">
              <w:t>00:00:46.0</w:t>
            </w:r>
          </w:p>
        </w:tc>
        <w:tc>
          <w:tcPr>
            <w:tcW w:w="898" w:type="dxa"/>
          </w:tcPr>
          <w:p w14:paraId="2035AFEC" w14:textId="77777777" w:rsidR="00E079B2" w:rsidRDefault="00E96603" w:rsidP="0050077A">
            <w:r>
              <w:t>PT</w:t>
            </w:r>
          </w:p>
        </w:tc>
        <w:tc>
          <w:tcPr>
            <w:tcW w:w="7200" w:type="dxa"/>
          </w:tcPr>
          <w:p w14:paraId="46AABD50" w14:textId="77777777" w:rsidR="003F2E70" w:rsidRDefault="003F2E70" w:rsidP="0050077A">
            <w:r>
              <w:t>That was, like, 2012, ’11. I never went back. I was supposed to …</w:t>
            </w:r>
          </w:p>
          <w:p w14:paraId="1F2D71F8" w14:textId="77777777" w:rsidR="00BA56BA" w:rsidRDefault="00BA56BA" w:rsidP="0050077A"/>
        </w:tc>
      </w:tr>
      <w:tr w:rsidR="00E079B2" w14:paraId="491F9913" w14:textId="77777777" w:rsidTr="000F01FB">
        <w:tc>
          <w:tcPr>
            <w:tcW w:w="1370" w:type="dxa"/>
          </w:tcPr>
          <w:p w14:paraId="392B9495" w14:textId="77777777" w:rsidR="00E079B2" w:rsidRDefault="003F2E70" w:rsidP="0050077A">
            <w:r w:rsidRPr="003F2E70">
              <w:t>00:00:51.8</w:t>
            </w:r>
          </w:p>
        </w:tc>
        <w:tc>
          <w:tcPr>
            <w:tcW w:w="898" w:type="dxa"/>
          </w:tcPr>
          <w:p w14:paraId="57EFED65" w14:textId="77777777" w:rsidR="00E079B2" w:rsidRDefault="00E96603" w:rsidP="0050077A">
            <w:r>
              <w:t>HCP1</w:t>
            </w:r>
          </w:p>
        </w:tc>
        <w:tc>
          <w:tcPr>
            <w:tcW w:w="7200" w:type="dxa"/>
          </w:tcPr>
          <w:p w14:paraId="2A7330A8" w14:textId="77777777" w:rsidR="00E079B2" w:rsidRDefault="003F2E70" w:rsidP="0050077A">
            <w:r>
              <w:t>Mm-hmm.</w:t>
            </w:r>
            <w:r>
              <w:tab/>
            </w:r>
          </w:p>
          <w:p w14:paraId="201E6544" w14:textId="77777777" w:rsidR="00BA56BA" w:rsidRDefault="00BA56BA" w:rsidP="0050077A"/>
        </w:tc>
      </w:tr>
      <w:tr w:rsidR="00E079B2" w14:paraId="09306FBB" w14:textId="77777777" w:rsidTr="000F01FB">
        <w:tc>
          <w:tcPr>
            <w:tcW w:w="1370" w:type="dxa"/>
          </w:tcPr>
          <w:p w14:paraId="5C4050A8" w14:textId="77777777" w:rsidR="00E079B2" w:rsidRDefault="003F2E70" w:rsidP="0050077A">
            <w:r w:rsidRPr="003F2E70">
              <w:t>00:00:52.0</w:t>
            </w:r>
          </w:p>
        </w:tc>
        <w:tc>
          <w:tcPr>
            <w:tcW w:w="898" w:type="dxa"/>
          </w:tcPr>
          <w:p w14:paraId="2A63264F" w14:textId="77777777" w:rsidR="00E079B2" w:rsidRDefault="00E96603" w:rsidP="0050077A">
            <w:r>
              <w:t>PT</w:t>
            </w:r>
          </w:p>
        </w:tc>
        <w:tc>
          <w:tcPr>
            <w:tcW w:w="7200" w:type="dxa"/>
          </w:tcPr>
          <w:p w14:paraId="38C1600B" w14:textId="77777777" w:rsidR="00E079B2" w:rsidRDefault="003F2E70" w:rsidP="0050077A">
            <w:r>
              <w:t>But I didn’t.</w:t>
            </w:r>
            <w:r>
              <w:tab/>
            </w:r>
          </w:p>
          <w:p w14:paraId="6D8E5A70" w14:textId="77777777" w:rsidR="00BA56BA" w:rsidRDefault="00BA56BA" w:rsidP="0050077A"/>
        </w:tc>
      </w:tr>
      <w:tr w:rsidR="00E079B2" w14:paraId="4E31E7C3" w14:textId="77777777" w:rsidTr="000F01FB">
        <w:tc>
          <w:tcPr>
            <w:tcW w:w="1370" w:type="dxa"/>
          </w:tcPr>
          <w:p w14:paraId="223B01EC" w14:textId="77777777" w:rsidR="00E079B2" w:rsidRDefault="003F2E70" w:rsidP="0050077A">
            <w:r w:rsidRPr="003F2E70">
              <w:t>00:00:53.2</w:t>
            </w:r>
          </w:p>
        </w:tc>
        <w:tc>
          <w:tcPr>
            <w:tcW w:w="898" w:type="dxa"/>
          </w:tcPr>
          <w:p w14:paraId="4CC57BEC" w14:textId="77777777" w:rsidR="00E079B2" w:rsidRDefault="00E96603" w:rsidP="0050077A">
            <w:r>
              <w:t>HCP1</w:t>
            </w:r>
          </w:p>
        </w:tc>
        <w:tc>
          <w:tcPr>
            <w:tcW w:w="7200" w:type="dxa"/>
          </w:tcPr>
          <w:p w14:paraId="4F2FE79F" w14:textId="77777777" w:rsidR="00E079B2" w:rsidRDefault="003F2E70" w:rsidP="0050077A">
            <w:r>
              <w:t>And [</w:t>
            </w:r>
            <w:r w:rsidRPr="003F2E70">
              <w:t>00:00:53.0</w:t>
            </w:r>
            <w:r>
              <w:t>] have you had any problem with your sleep?</w:t>
            </w:r>
            <w:r>
              <w:tab/>
            </w:r>
          </w:p>
          <w:p w14:paraId="7BD5A543" w14:textId="77777777" w:rsidR="00BA56BA" w:rsidRDefault="00BA56BA" w:rsidP="0050077A"/>
        </w:tc>
      </w:tr>
      <w:tr w:rsidR="00E079B2" w14:paraId="738E9489" w14:textId="77777777" w:rsidTr="000F01FB">
        <w:tc>
          <w:tcPr>
            <w:tcW w:w="1370" w:type="dxa"/>
          </w:tcPr>
          <w:p w14:paraId="6B94F762" w14:textId="77777777" w:rsidR="00E079B2" w:rsidRDefault="003F2E70" w:rsidP="0050077A">
            <w:r w:rsidRPr="003F2E70">
              <w:t>00:00:56.8</w:t>
            </w:r>
          </w:p>
        </w:tc>
        <w:tc>
          <w:tcPr>
            <w:tcW w:w="898" w:type="dxa"/>
          </w:tcPr>
          <w:p w14:paraId="4CE358BF" w14:textId="77777777" w:rsidR="00E079B2" w:rsidRDefault="00E96603" w:rsidP="0050077A">
            <w:r>
              <w:t>PT</w:t>
            </w:r>
          </w:p>
        </w:tc>
        <w:tc>
          <w:tcPr>
            <w:tcW w:w="7200" w:type="dxa"/>
          </w:tcPr>
          <w:p w14:paraId="48D071D3" w14:textId="77777777" w:rsidR="00E079B2" w:rsidRDefault="003F2E70" w:rsidP="0050077A">
            <w:r>
              <w:t xml:space="preserve">I wake – I wake up sweating. Since I found out about this, I wake up sweating.  </w:t>
            </w:r>
          </w:p>
          <w:p w14:paraId="7FAB8EB4" w14:textId="77777777" w:rsidR="00BA56BA" w:rsidRDefault="00BA56BA" w:rsidP="0050077A"/>
        </w:tc>
      </w:tr>
      <w:tr w:rsidR="00E079B2" w14:paraId="6F64EC1E" w14:textId="77777777" w:rsidTr="000F01FB">
        <w:tc>
          <w:tcPr>
            <w:tcW w:w="1370" w:type="dxa"/>
          </w:tcPr>
          <w:p w14:paraId="3FE5436E" w14:textId="77777777" w:rsidR="00E079B2" w:rsidRDefault="003F2E70" w:rsidP="0050077A">
            <w:r w:rsidRPr="003F2E70">
              <w:lastRenderedPageBreak/>
              <w:t>00:01:01.4</w:t>
            </w:r>
          </w:p>
        </w:tc>
        <w:tc>
          <w:tcPr>
            <w:tcW w:w="898" w:type="dxa"/>
          </w:tcPr>
          <w:p w14:paraId="5958AFF2" w14:textId="77777777" w:rsidR="00E079B2" w:rsidRDefault="00E96603" w:rsidP="0050077A">
            <w:r>
              <w:t>HCP1</w:t>
            </w:r>
          </w:p>
        </w:tc>
        <w:tc>
          <w:tcPr>
            <w:tcW w:w="7200" w:type="dxa"/>
          </w:tcPr>
          <w:p w14:paraId="3A62C0B7" w14:textId="77777777" w:rsidR="00E079B2" w:rsidRDefault="003F2E70" w:rsidP="0050077A">
            <w:r>
              <w:t>Mm-hmm.</w:t>
            </w:r>
            <w:r>
              <w:tab/>
            </w:r>
          </w:p>
          <w:p w14:paraId="7987F23C" w14:textId="77777777" w:rsidR="00BA56BA" w:rsidRDefault="00BA56BA" w:rsidP="0050077A"/>
        </w:tc>
      </w:tr>
      <w:tr w:rsidR="00E079B2" w14:paraId="66AD1BCC" w14:textId="77777777" w:rsidTr="000F01FB">
        <w:tc>
          <w:tcPr>
            <w:tcW w:w="1370" w:type="dxa"/>
          </w:tcPr>
          <w:p w14:paraId="0DC332B6" w14:textId="77777777" w:rsidR="00E079B2" w:rsidRDefault="003F2E70" w:rsidP="0050077A">
            <w:r w:rsidRPr="003F2E70">
              <w:t>00:01:01.3</w:t>
            </w:r>
          </w:p>
        </w:tc>
        <w:tc>
          <w:tcPr>
            <w:tcW w:w="898" w:type="dxa"/>
          </w:tcPr>
          <w:p w14:paraId="147D34AE" w14:textId="3D9085ED" w:rsidR="00E079B2" w:rsidRDefault="009158AD" w:rsidP="009158AD">
            <w:r>
              <w:t>PT</w:t>
            </w:r>
          </w:p>
        </w:tc>
        <w:tc>
          <w:tcPr>
            <w:tcW w:w="7200" w:type="dxa"/>
          </w:tcPr>
          <w:p w14:paraId="225AB268" w14:textId="77777777" w:rsidR="00E079B2" w:rsidRDefault="003F2E70" w:rsidP="0050077A">
            <w:r>
              <w:t>I’ve got the symptoms.</w:t>
            </w:r>
            <w:r>
              <w:tab/>
            </w:r>
          </w:p>
          <w:p w14:paraId="0C7B064B" w14:textId="77777777" w:rsidR="00BA56BA" w:rsidRDefault="00BA56BA" w:rsidP="0050077A"/>
        </w:tc>
      </w:tr>
      <w:tr w:rsidR="00E079B2" w14:paraId="615DF0CB" w14:textId="77777777" w:rsidTr="000F01FB">
        <w:tc>
          <w:tcPr>
            <w:tcW w:w="1370" w:type="dxa"/>
          </w:tcPr>
          <w:p w14:paraId="1A1055ED" w14:textId="77777777" w:rsidR="00E079B2" w:rsidRDefault="003F2E70" w:rsidP="0050077A">
            <w:r w:rsidRPr="003F2E70">
              <w:t>00:01:02.2</w:t>
            </w:r>
          </w:p>
        </w:tc>
        <w:tc>
          <w:tcPr>
            <w:tcW w:w="898" w:type="dxa"/>
          </w:tcPr>
          <w:p w14:paraId="7FBD1F63" w14:textId="77777777" w:rsidR="00E079B2" w:rsidRDefault="00E96603" w:rsidP="0050077A">
            <w:r>
              <w:t>HCP1</w:t>
            </w:r>
          </w:p>
        </w:tc>
        <w:tc>
          <w:tcPr>
            <w:tcW w:w="7200" w:type="dxa"/>
          </w:tcPr>
          <w:p w14:paraId="156A254F" w14:textId="77777777" w:rsidR="00E079B2" w:rsidRDefault="003F2E70" w:rsidP="0050077A">
            <w:r>
              <w:t>Mm-hmm.</w:t>
            </w:r>
            <w:r>
              <w:tab/>
            </w:r>
          </w:p>
          <w:p w14:paraId="2426036B" w14:textId="77777777" w:rsidR="00BA56BA" w:rsidRDefault="00BA56BA" w:rsidP="0050077A"/>
        </w:tc>
      </w:tr>
      <w:tr w:rsidR="00E079B2" w14:paraId="29758490" w14:textId="77777777" w:rsidTr="000F01FB">
        <w:tc>
          <w:tcPr>
            <w:tcW w:w="1370" w:type="dxa"/>
          </w:tcPr>
          <w:p w14:paraId="6BEB7C2D" w14:textId="77777777" w:rsidR="00E079B2" w:rsidRDefault="003F2E70" w:rsidP="0050077A">
            <w:r w:rsidRPr="003F2E70">
              <w:t>00:01:02.5</w:t>
            </w:r>
          </w:p>
        </w:tc>
        <w:tc>
          <w:tcPr>
            <w:tcW w:w="898" w:type="dxa"/>
          </w:tcPr>
          <w:p w14:paraId="4407C1C9" w14:textId="77777777" w:rsidR="00E079B2" w:rsidRDefault="00E96603" w:rsidP="0050077A">
            <w:r>
              <w:t>PT</w:t>
            </w:r>
          </w:p>
        </w:tc>
        <w:tc>
          <w:tcPr>
            <w:tcW w:w="7200" w:type="dxa"/>
          </w:tcPr>
          <w:p w14:paraId="7A87091D" w14:textId="096934C3" w:rsidR="00BA56BA" w:rsidRDefault="003F2E70" w:rsidP="0050077A">
            <w:r>
              <w:t>So I wake up sweating. I’ll be hot. And if I stop breathing in my sleep, I can, I, like, wake up trying to – I, I know, you know …</w:t>
            </w:r>
            <w:r>
              <w:tab/>
              <w:t xml:space="preserve"> </w:t>
            </w:r>
          </w:p>
        </w:tc>
      </w:tr>
      <w:tr w:rsidR="00E079B2" w14:paraId="52F4CFC8" w14:textId="77777777" w:rsidTr="000F01FB">
        <w:tc>
          <w:tcPr>
            <w:tcW w:w="1370" w:type="dxa"/>
          </w:tcPr>
          <w:p w14:paraId="1C6B58DD" w14:textId="77777777" w:rsidR="00E079B2" w:rsidRDefault="003F2E70" w:rsidP="0050077A">
            <w:r w:rsidRPr="003F2E70">
              <w:t>00:01:13.4</w:t>
            </w:r>
          </w:p>
        </w:tc>
        <w:tc>
          <w:tcPr>
            <w:tcW w:w="898" w:type="dxa"/>
          </w:tcPr>
          <w:p w14:paraId="5D3CD3E0" w14:textId="77777777" w:rsidR="00E079B2" w:rsidRDefault="00E96603" w:rsidP="0050077A">
            <w:r>
              <w:t>HCP1</w:t>
            </w:r>
          </w:p>
        </w:tc>
        <w:tc>
          <w:tcPr>
            <w:tcW w:w="7200" w:type="dxa"/>
          </w:tcPr>
          <w:p w14:paraId="01991E0F" w14:textId="77777777" w:rsidR="00E079B2" w:rsidRDefault="003F2E70" w:rsidP="0050077A">
            <w:r>
              <w:t>So you know.</w:t>
            </w:r>
            <w:r>
              <w:tab/>
            </w:r>
          </w:p>
          <w:p w14:paraId="6A22C537" w14:textId="77777777" w:rsidR="00BA56BA" w:rsidRDefault="00BA56BA" w:rsidP="0050077A"/>
        </w:tc>
      </w:tr>
      <w:tr w:rsidR="00E079B2" w14:paraId="6C6B1639" w14:textId="77777777" w:rsidTr="000F01FB">
        <w:tc>
          <w:tcPr>
            <w:tcW w:w="1370" w:type="dxa"/>
          </w:tcPr>
          <w:p w14:paraId="14D41A2E" w14:textId="77777777" w:rsidR="00E079B2" w:rsidRDefault="003F2E70" w:rsidP="0050077A">
            <w:r w:rsidRPr="003F2E70">
              <w:t>00:01:14.3</w:t>
            </w:r>
          </w:p>
        </w:tc>
        <w:tc>
          <w:tcPr>
            <w:tcW w:w="898" w:type="dxa"/>
          </w:tcPr>
          <w:p w14:paraId="27FD071E" w14:textId="77777777" w:rsidR="00E079B2" w:rsidRDefault="00E96603" w:rsidP="0050077A">
            <w:r>
              <w:t>PT</w:t>
            </w:r>
            <w:r w:rsidR="003F2E70">
              <w:tab/>
            </w:r>
          </w:p>
        </w:tc>
        <w:tc>
          <w:tcPr>
            <w:tcW w:w="7200" w:type="dxa"/>
          </w:tcPr>
          <w:p w14:paraId="3106CA6A" w14:textId="77777777" w:rsidR="00E079B2" w:rsidRDefault="003F2E70" w:rsidP="0050077A">
            <w:r>
              <w:t>[</w:t>
            </w:r>
            <w:r w:rsidRPr="003F2E70">
              <w:t>00:01:14.3</w:t>
            </w:r>
            <w:r>
              <w:t>].</w:t>
            </w:r>
            <w:r>
              <w:tab/>
            </w:r>
          </w:p>
          <w:p w14:paraId="6C90070B" w14:textId="77777777" w:rsidR="00BA56BA" w:rsidRDefault="00BA56BA" w:rsidP="0050077A"/>
        </w:tc>
      </w:tr>
      <w:tr w:rsidR="00E079B2" w14:paraId="1283068D" w14:textId="77777777" w:rsidTr="000F01FB">
        <w:tc>
          <w:tcPr>
            <w:tcW w:w="1370" w:type="dxa"/>
          </w:tcPr>
          <w:p w14:paraId="634071D4" w14:textId="77777777" w:rsidR="00E079B2" w:rsidRDefault="00427F65" w:rsidP="0050077A">
            <w:r w:rsidRPr="00427F65">
              <w:t>00:01:14.8</w:t>
            </w:r>
          </w:p>
        </w:tc>
        <w:tc>
          <w:tcPr>
            <w:tcW w:w="898" w:type="dxa"/>
          </w:tcPr>
          <w:p w14:paraId="3A5BCC39" w14:textId="77777777" w:rsidR="00E079B2" w:rsidRDefault="00E96603" w:rsidP="0050077A">
            <w:r>
              <w:t>HCP1</w:t>
            </w:r>
          </w:p>
        </w:tc>
        <w:tc>
          <w:tcPr>
            <w:tcW w:w="7200" w:type="dxa"/>
          </w:tcPr>
          <w:p w14:paraId="6EB68A5C" w14:textId="77777777" w:rsidR="00E079B2" w:rsidRDefault="00427F65" w:rsidP="0050077A">
            <w:r>
              <w:t>Okay.</w:t>
            </w:r>
            <w:r>
              <w:tab/>
            </w:r>
          </w:p>
          <w:p w14:paraId="6BE6DB96" w14:textId="77777777" w:rsidR="00BA56BA" w:rsidRDefault="00BA56BA" w:rsidP="0050077A"/>
        </w:tc>
      </w:tr>
      <w:tr w:rsidR="00E079B2" w14:paraId="2AA08418" w14:textId="77777777" w:rsidTr="000F01FB">
        <w:tc>
          <w:tcPr>
            <w:tcW w:w="1370" w:type="dxa"/>
          </w:tcPr>
          <w:p w14:paraId="479F08D8" w14:textId="77777777" w:rsidR="00E079B2" w:rsidRDefault="00427F65" w:rsidP="0050077A">
            <w:r w:rsidRPr="00427F65">
              <w:t>00:01:15.1</w:t>
            </w:r>
          </w:p>
        </w:tc>
        <w:tc>
          <w:tcPr>
            <w:tcW w:w="898" w:type="dxa"/>
          </w:tcPr>
          <w:p w14:paraId="3B231418" w14:textId="77777777" w:rsidR="00E079B2" w:rsidRDefault="00E96603" w:rsidP="0050077A">
            <w:r>
              <w:t>PT</w:t>
            </w:r>
          </w:p>
        </w:tc>
        <w:tc>
          <w:tcPr>
            <w:tcW w:w="7200" w:type="dxa"/>
          </w:tcPr>
          <w:p w14:paraId="4BC6BD73" w14:textId="77777777" w:rsidR="00E079B2" w:rsidRDefault="00427F65" w:rsidP="0050077A">
            <w:r>
              <w:t>And I wake up out of my sleep, and I can feel myself, my body, get stiff, and I, [</w:t>
            </w:r>
            <w:r w:rsidRPr="00427F65">
              <w:t>00:01:18.6</w:t>
            </w:r>
            <w:r>
              <w:t xml:space="preserve">] wake </w:t>
            </w:r>
            <w:proofErr w:type="gramStart"/>
            <w:r>
              <w:t>myself</w:t>
            </w:r>
            <w:proofErr w:type="gramEnd"/>
            <w:r>
              <w:t xml:space="preserve"> up. It’s so scary.</w:t>
            </w:r>
            <w:r>
              <w:tab/>
            </w:r>
          </w:p>
          <w:p w14:paraId="225ED1BA" w14:textId="77777777" w:rsidR="00BA56BA" w:rsidRDefault="00BA56BA" w:rsidP="0050077A"/>
        </w:tc>
      </w:tr>
      <w:tr w:rsidR="00E079B2" w14:paraId="79FBD6F3" w14:textId="77777777" w:rsidTr="000F01FB">
        <w:tc>
          <w:tcPr>
            <w:tcW w:w="1370" w:type="dxa"/>
          </w:tcPr>
          <w:p w14:paraId="6AF8570C" w14:textId="77777777" w:rsidR="00E079B2" w:rsidRDefault="00427F65" w:rsidP="0050077A">
            <w:r w:rsidRPr="00427F65">
              <w:t>00:01:21.4</w:t>
            </w:r>
          </w:p>
        </w:tc>
        <w:tc>
          <w:tcPr>
            <w:tcW w:w="898" w:type="dxa"/>
          </w:tcPr>
          <w:p w14:paraId="54304864" w14:textId="77777777" w:rsidR="00E079B2" w:rsidRDefault="00E96603" w:rsidP="0050077A">
            <w:r>
              <w:t>HCP1</w:t>
            </w:r>
          </w:p>
        </w:tc>
        <w:tc>
          <w:tcPr>
            <w:tcW w:w="7200" w:type="dxa"/>
          </w:tcPr>
          <w:p w14:paraId="5B5606DC" w14:textId="77777777" w:rsidR="00E079B2" w:rsidRDefault="00427F65" w:rsidP="0050077A">
            <w:r>
              <w:t>Did it happen, like, every night?</w:t>
            </w:r>
            <w:r>
              <w:tab/>
            </w:r>
          </w:p>
          <w:p w14:paraId="0E51FA4B" w14:textId="77777777" w:rsidR="00BA56BA" w:rsidRDefault="00BA56BA" w:rsidP="0050077A"/>
        </w:tc>
      </w:tr>
      <w:tr w:rsidR="00E079B2" w14:paraId="5D07A703" w14:textId="77777777" w:rsidTr="000F01FB">
        <w:tc>
          <w:tcPr>
            <w:tcW w:w="1370" w:type="dxa"/>
          </w:tcPr>
          <w:p w14:paraId="4D7221F6" w14:textId="77777777" w:rsidR="00E079B2" w:rsidRDefault="00427F65" w:rsidP="0050077A">
            <w:r w:rsidRPr="00427F65">
              <w:t>00:01:23.4</w:t>
            </w:r>
          </w:p>
        </w:tc>
        <w:tc>
          <w:tcPr>
            <w:tcW w:w="898" w:type="dxa"/>
          </w:tcPr>
          <w:p w14:paraId="2E8DB39C" w14:textId="77777777" w:rsidR="00E079B2" w:rsidRDefault="00E96603" w:rsidP="0050077A">
            <w:r>
              <w:t>PT</w:t>
            </w:r>
          </w:p>
        </w:tc>
        <w:tc>
          <w:tcPr>
            <w:tcW w:w="7200" w:type="dxa"/>
          </w:tcPr>
          <w:p w14:paraId="0D3027F7" w14:textId="77777777" w:rsidR="00E079B2" w:rsidRDefault="00427F65" w:rsidP="0050077A">
            <w:r>
              <w:t>Uh, no, not every night.</w:t>
            </w:r>
            <w:r>
              <w:tab/>
            </w:r>
          </w:p>
          <w:p w14:paraId="0B79DC5E" w14:textId="77777777" w:rsidR="00BA56BA" w:rsidRDefault="00BA56BA" w:rsidP="0050077A"/>
        </w:tc>
      </w:tr>
      <w:tr w:rsidR="00E079B2" w14:paraId="13BBA360" w14:textId="77777777" w:rsidTr="000F01FB">
        <w:tc>
          <w:tcPr>
            <w:tcW w:w="1370" w:type="dxa"/>
          </w:tcPr>
          <w:p w14:paraId="099F0605" w14:textId="77777777" w:rsidR="00E079B2" w:rsidRDefault="00427F65" w:rsidP="0050077A">
            <w:r w:rsidRPr="00427F65">
              <w:t>00:01:25.6</w:t>
            </w:r>
          </w:p>
        </w:tc>
        <w:tc>
          <w:tcPr>
            <w:tcW w:w="898" w:type="dxa"/>
          </w:tcPr>
          <w:p w14:paraId="34B69ED2" w14:textId="77777777" w:rsidR="00E079B2" w:rsidRDefault="00E96603" w:rsidP="0050077A">
            <w:r>
              <w:t>HCP1</w:t>
            </w:r>
          </w:p>
        </w:tc>
        <w:tc>
          <w:tcPr>
            <w:tcW w:w="7200" w:type="dxa"/>
          </w:tcPr>
          <w:p w14:paraId="5CF7B02F" w14:textId="77777777" w:rsidR="00E079B2" w:rsidRDefault="00427F65" w:rsidP="0050077A">
            <w:r>
              <w:t>Mm-hmm.</w:t>
            </w:r>
            <w:r>
              <w:tab/>
            </w:r>
          </w:p>
          <w:p w14:paraId="252EE95F" w14:textId="77777777" w:rsidR="00BA56BA" w:rsidRDefault="00BA56BA" w:rsidP="0050077A"/>
        </w:tc>
      </w:tr>
      <w:tr w:rsidR="00E079B2" w14:paraId="3116DD44" w14:textId="77777777" w:rsidTr="000F01FB">
        <w:tc>
          <w:tcPr>
            <w:tcW w:w="1370" w:type="dxa"/>
          </w:tcPr>
          <w:p w14:paraId="207766C1" w14:textId="77777777" w:rsidR="00E079B2" w:rsidRDefault="00427F65" w:rsidP="0050077A">
            <w:r w:rsidRPr="00427F65">
              <w:t>00:01:26.4</w:t>
            </w:r>
          </w:p>
        </w:tc>
        <w:tc>
          <w:tcPr>
            <w:tcW w:w="898" w:type="dxa"/>
          </w:tcPr>
          <w:p w14:paraId="1FADBB87" w14:textId="77777777" w:rsidR="00E079B2" w:rsidRDefault="00E96603" w:rsidP="0050077A">
            <w:r>
              <w:t>PT</w:t>
            </w:r>
          </w:p>
        </w:tc>
        <w:tc>
          <w:tcPr>
            <w:tcW w:w="7200" w:type="dxa"/>
          </w:tcPr>
          <w:p w14:paraId="66FFF378" w14:textId="77777777" w:rsidR="00E079B2" w:rsidRDefault="00427F65" w:rsidP="0050077A">
            <w:r>
              <w:t>And when I get upset, my heart starts beating fast …</w:t>
            </w:r>
            <w:r>
              <w:tab/>
            </w:r>
          </w:p>
          <w:p w14:paraId="042C431A" w14:textId="77777777" w:rsidR="00BA56BA" w:rsidRDefault="00BA56BA" w:rsidP="0050077A"/>
        </w:tc>
      </w:tr>
      <w:tr w:rsidR="00E079B2" w14:paraId="3ABA4EC9" w14:textId="77777777" w:rsidTr="000F01FB">
        <w:tc>
          <w:tcPr>
            <w:tcW w:w="1370" w:type="dxa"/>
          </w:tcPr>
          <w:p w14:paraId="5533429B" w14:textId="77777777" w:rsidR="00E079B2" w:rsidRDefault="00427F65" w:rsidP="0050077A">
            <w:r w:rsidRPr="00427F65">
              <w:t>00:01:29.7</w:t>
            </w:r>
          </w:p>
        </w:tc>
        <w:tc>
          <w:tcPr>
            <w:tcW w:w="898" w:type="dxa"/>
          </w:tcPr>
          <w:p w14:paraId="2A8F2A66" w14:textId="77777777" w:rsidR="00E079B2" w:rsidRDefault="00E96603" w:rsidP="0050077A">
            <w:r>
              <w:t>HCP1</w:t>
            </w:r>
          </w:p>
        </w:tc>
        <w:tc>
          <w:tcPr>
            <w:tcW w:w="7200" w:type="dxa"/>
          </w:tcPr>
          <w:p w14:paraId="515A48B8" w14:textId="77777777" w:rsidR="00E079B2" w:rsidRDefault="00427F65" w:rsidP="0050077A">
            <w:r>
              <w:t>I see.</w:t>
            </w:r>
            <w:r>
              <w:tab/>
            </w:r>
          </w:p>
          <w:p w14:paraId="0FA4A77E" w14:textId="77777777" w:rsidR="00BA56BA" w:rsidRDefault="00BA56BA" w:rsidP="0050077A"/>
        </w:tc>
      </w:tr>
      <w:tr w:rsidR="00E079B2" w14:paraId="4BF7242E" w14:textId="77777777" w:rsidTr="000F01FB">
        <w:tc>
          <w:tcPr>
            <w:tcW w:w="1370" w:type="dxa"/>
          </w:tcPr>
          <w:p w14:paraId="186D4FD6" w14:textId="77777777" w:rsidR="00E079B2" w:rsidRDefault="00427F65" w:rsidP="0050077A">
            <w:r w:rsidRPr="00427F65">
              <w:t>00:01:29.9</w:t>
            </w:r>
          </w:p>
        </w:tc>
        <w:tc>
          <w:tcPr>
            <w:tcW w:w="898" w:type="dxa"/>
          </w:tcPr>
          <w:p w14:paraId="349C7DEA" w14:textId="77777777" w:rsidR="00E079B2" w:rsidRDefault="00E96603" w:rsidP="0050077A">
            <w:r>
              <w:t>PT</w:t>
            </w:r>
          </w:p>
        </w:tc>
        <w:tc>
          <w:tcPr>
            <w:tcW w:w="7200" w:type="dxa"/>
          </w:tcPr>
          <w:p w14:paraId="7297442F" w14:textId="77777777" w:rsidR="00E079B2" w:rsidRDefault="00427F65" w:rsidP="0050077A">
            <w:r>
              <w:t xml:space="preserve">… </w:t>
            </w:r>
            <w:proofErr w:type="gramStart"/>
            <w:r>
              <w:t>and</w:t>
            </w:r>
            <w:proofErr w:type="gramEnd"/>
            <w:r>
              <w:t xml:space="preserve"> I, I do have a sort of problem. I have to, you know, calm down; because I used to, you know, I used to cut myself.  </w:t>
            </w:r>
          </w:p>
          <w:p w14:paraId="301FB889" w14:textId="77777777" w:rsidR="00BA56BA" w:rsidRDefault="00BA56BA" w:rsidP="0050077A"/>
        </w:tc>
      </w:tr>
      <w:tr w:rsidR="00E079B2" w14:paraId="21541B30" w14:textId="77777777" w:rsidTr="000F01FB">
        <w:tc>
          <w:tcPr>
            <w:tcW w:w="1370" w:type="dxa"/>
          </w:tcPr>
          <w:p w14:paraId="6333CC54" w14:textId="77777777" w:rsidR="00E079B2" w:rsidRDefault="00427F65" w:rsidP="0050077A">
            <w:r w:rsidRPr="00427F65">
              <w:t>00:01:36.7</w:t>
            </w:r>
          </w:p>
        </w:tc>
        <w:tc>
          <w:tcPr>
            <w:tcW w:w="898" w:type="dxa"/>
          </w:tcPr>
          <w:p w14:paraId="5532A7A1" w14:textId="77777777" w:rsidR="00E079B2" w:rsidRDefault="00E96603" w:rsidP="0050077A">
            <w:r>
              <w:t>HCP1</w:t>
            </w:r>
          </w:p>
        </w:tc>
        <w:tc>
          <w:tcPr>
            <w:tcW w:w="7200" w:type="dxa"/>
          </w:tcPr>
          <w:p w14:paraId="1355A1A9" w14:textId="77777777" w:rsidR="00F7488F" w:rsidRDefault="00427F65" w:rsidP="00F7488F">
            <w:r>
              <w:t>I see.</w:t>
            </w:r>
            <w:r>
              <w:tab/>
            </w:r>
          </w:p>
          <w:p w14:paraId="57277F86" w14:textId="77777777" w:rsidR="00BA56BA" w:rsidRDefault="00BA56BA" w:rsidP="00F7488F"/>
        </w:tc>
      </w:tr>
      <w:tr w:rsidR="00E079B2" w14:paraId="1DFB9011" w14:textId="77777777" w:rsidTr="000F01FB">
        <w:tc>
          <w:tcPr>
            <w:tcW w:w="1370" w:type="dxa"/>
          </w:tcPr>
          <w:p w14:paraId="32A3BC4E" w14:textId="77777777" w:rsidR="00E079B2" w:rsidRDefault="00427F65" w:rsidP="00F7488F">
            <w:r w:rsidRPr="00427F65">
              <w:t>00:01:38.0</w:t>
            </w:r>
          </w:p>
        </w:tc>
        <w:tc>
          <w:tcPr>
            <w:tcW w:w="898" w:type="dxa"/>
          </w:tcPr>
          <w:p w14:paraId="4E7BDB32" w14:textId="77777777" w:rsidR="00E079B2" w:rsidRDefault="00E96603" w:rsidP="0050077A">
            <w:r>
              <w:t>PT</w:t>
            </w:r>
          </w:p>
        </w:tc>
        <w:tc>
          <w:tcPr>
            <w:tcW w:w="7200" w:type="dxa"/>
          </w:tcPr>
          <w:p w14:paraId="0094E55C" w14:textId="77777777" w:rsidR="00E079B2" w:rsidRDefault="00427F65" w:rsidP="0050077A">
            <w:r>
              <w:t>So, these are the marks. This was in 2009.</w:t>
            </w:r>
            <w:r>
              <w:tab/>
            </w:r>
          </w:p>
          <w:p w14:paraId="6B2FA5E1" w14:textId="77777777" w:rsidR="00BA56BA" w:rsidRDefault="00BA56BA" w:rsidP="0050077A"/>
        </w:tc>
      </w:tr>
      <w:tr w:rsidR="00E079B2" w14:paraId="12FCD93F" w14:textId="77777777" w:rsidTr="000F01FB">
        <w:tc>
          <w:tcPr>
            <w:tcW w:w="1370" w:type="dxa"/>
          </w:tcPr>
          <w:p w14:paraId="56D2ADC6" w14:textId="77777777" w:rsidR="00E079B2" w:rsidRDefault="00427F65" w:rsidP="0050077A">
            <w:r w:rsidRPr="00427F65">
              <w:t>00:01:42.2</w:t>
            </w:r>
          </w:p>
        </w:tc>
        <w:tc>
          <w:tcPr>
            <w:tcW w:w="898" w:type="dxa"/>
          </w:tcPr>
          <w:p w14:paraId="6B615759" w14:textId="77777777" w:rsidR="00E079B2" w:rsidRDefault="00E96603" w:rsidP="0050077A">
            <w:r>
              <w:t>HCP1</w:t>
            </w:r>
          </w:p>
        </w:tc>
        <w:tc>
          <w:tcPr>
            <w:tcW w:w="7200" w:type="dxa"/>
          </w:tcPr>
          <w:p w14:paraId="1060EA0B" w14:textId="77777777" w:rsidR="00E079B2" w:rsidRDefault="00427F65" w:rsidP="0050077A">
            <w:r>
              <w:t>Mm-hmm.</w:t>
            </w:r>
            <w:r>
              <w:tab/>
            </w:r>
          </w:p>
          <w:p w14:paraId="70FF7372" w14:textId="77777777" w:rsidR="00BA56BA" w:rsidRDefault="00BA56BA" w:rsidP="0050077A"/>
        </w:tc>
      </w:tr>
      <w:tr w:rsidR="00E079B2" w14:paraId="0824273B" w14:textId="77777777" w:rsidTr="000F01FB">
        <w:tc>
          <w:tcPr>
            <w:tcW w:w="1370" w:type="dxa"/>
          </w:tcPr>
          <w:p w14:paraId="0927110B" w14:textId="77777777" w:rsidR="00E079B2" w:rsidRDefault="00427F65" w:rsidP="0050077A">
            <w:r w:rsidRPr="00427F65">
              <w:t>00:01:42.8</w:t>
            </w:r>
          </w:p>
        </w:tc>
        <w:tc>
          <w:tcPr>
            <w:tcW w:w="898" w:type="dxa"/>
          </w:tcPr>
          <w:p w14:paraId="3AC58D97" w14:textId="77777777" w:rsidR="00E079B2" w:rsidRDefault="00E96603" w:rsidP="0050077A">
            <w:r>
              <w:t>PT</w:t>
            </w:r>
          </w:p>
        </w:tc>
        <w:tc>
          <w:tcPr>
            <w:tcW w:w="7200" w:type="dxa"/>
          </w:tcPr>
          <w:p w14:paraId="47D5B558" w14:textId="77777777" w:rsidR="00E079B2" w:rsidRDefault="00427F65" w:rsidP="0050077A">
            <w:r>
              <w:t>I was suicidal.</w:t>
            </w:r>
            <w:r>
              <w:tab/>
            </w:r>
          </w:p>
          <w:p w14:paraId="6C9AC27D" w14:textId="77777777" w:rsidR="00BA56BA" w:rsidRDefault="00BA56BA" w:rsidP="0050077A"/>
        </w:tc>
      </w:tr>
      <w:tr w:rsidR="00E079B2" w14:paraId="62726077" w14:textId="77777777" w:rsidTr="000F01FB">
        <w:tc>
          <w:tcPr>
            <w:tcW w:w="1370" w:type="dxa"/>
          </w:tcPr>
          <w:p w14:paraId="6E01B29C" w14:textId="77777777" w:rsidR="00E079B2" w:rsidRDefault="00427F65" w:rsidP="0050077A">
            <w:r w:rsidRPr="00427F65">
              <w:t>00:01:43.5</w:t>
            </w:r>
          </w:p>
        </w:tc>
        <w:tc>
          <w:tcPr>
            <w:tcW w:w="898" w:type="dxa"/>
          </w:tcPr>
          <w:p w14:paraId="522E0302" w14:textId="77777777" w:rsidR="00E079B2" w:rsidRDefault="00E96603" w:rsidP="0050077A">
            <w:r>
              <w:t>HCP1</w:t>
            </w:r>
          </w:p>
        </w:tc>
        <w:tc>
          <w:tcPr>
            <w:tcW w:w="7200" w:type="dxa"/>
          </w:tcPr>
          <w:p w14:paraId="4A3632C7" w14:textId="77777777" w:rsidR="00E079B2" w:rsidRDefault="00427F65" w:rsidP="0050077A">
            <w:r>
              <w:t>Mm-hmm.</w:t>
            </w:r>
            <w:r>
              <w:tab/>
            </w:r>
          </w:p>
          <w:p w14:paraId="1C46C7F9" w14:textId="77777777" w:rsidR="00BA56BA" w:rsidRDefault="00BA56BA" w:rsidP="0050077A"/>
        </w:tc>
      </w:tr>
      <w:tr w:rsidR="00E079B2" w14:paraId="7611B45F" w14:textId="77777777" w:rsidTr="000F01FB">
        <w:tc>
          <w:tcPr>
            <w:tcW w:w="1370" w:type="dxa"/>
          </w:tcPr>
          <w:p w14:paraId="58EB9A3C" w14:textId="77777777" w:rsidR="00E079B2" w:rsidRDefault="00427F65" w:rsidP="0050077A">
            <w:r w:rsidRPr="00427F65">
              <w:t>00:01:44.1</w:t>
            </w:r>
          </w:p>
        </w:tc>
        <w:tc>
          <w:tcPr>
            <w:tcW w:w="898" w:type="dxa"/>
          </w:tcPr>
          <w:p w14:paraId="6188C3F1" w14:textId="77777777" w:rsidR="00E079B2" w:rsidRDefault="00E96603" w:rsidP="0050077A">
            <w:r>
              <w:t>PT</w:t>
            </w:r>
          </w:p>
        </w:tc>
        <w:tc>
          <w:tcPr>
            <w:tcW w:w="7200" w:type="dxa"/>
          </w:tcPr>
          <w:p w14:paraId="56D1CDB7" w14:textId="77777777" w:rsidR="00E079B2" w:rsidRDefault="00427F65" w:rsidP="0050077A">
            <w:r>
              <w:t>This, you can’t really tell, because I’ve got [</w:t>
            </w:r>
            <w:r w:rsidRPr="00427F65">
              <w:t>00:01:46.3</w:t>
            </w:r>
            <w:r>
              <w:t>] covering it.</w:t>
            </w:r>
            <w:r>
              <w:tab/>
            </w:r>
          </w:p>
          <w:p w14:paraId="49CDC52A" w14:textId="77777777" w:rsidR="00BA56BA" w:rsidRDefault="00BA56BA" w:rsidP="0050077A"/>
        </w:tc>
      </w:tr>
      <w:tr w:rsidR="00E079B2" w14:paraId="4D963394" w14:textId="77777777" w:rsidTr="000F01FB">
        <w:tc>
          <w:tcPr>
            <w:tcW w:w="1370" w:type="dxa"/>
          </w:tcPr>
          <w:p w14:paraId="204191BB" w14:textId="77777777" w:rsidR="00E079B2" w:rsidRDefault="00427F65" w:rsidP="0050077A">
            <w:r w:rsidRPr="00427F65">
              <w:t>00:01:47.0</w:t>
            </w:r>
          </w:p>
        </w:tc>
        <w:tc>
          <w:tcPr>
            <w:tcW w:w="898" w:type="dxa"/>
          </w:tcPr>
          <w:p w14:paraId="0E807819" w14:textId="77777777" w:rsidR="00E079B2" w:rsidRDefault="00E96603" w:rsidP="0050077A">
            <w:r>
              <w:t>HCP1</w:t>
            </w:r>
          </w:p>
        </w:tc>
        <w:tc>
          <w:tcPr>
            <w:tcW w:w="7200" w:type="dxa"/>
          </w:tcPr>
          <w:p w14:paraId="718BFD4B" w14:textId="77777777" w:rsidR="00E079B2" w:rsidRDefault="00427F65" w:rsidP="0050077A">
            <w:r>
              <w:t>Oh, I see.</w:t>
            </w:r>
            <w:r>
              <w:tab/>
            </w:r>
          </w:p>
          <w:p w14:paraId="22811884" w14:textId="77777777" w:rsidR="00BA56BA" w:rsidRDefault="00BA56BA" w:rsidP="0050077A"/>
        </w:tc>
      </w:tr>
      <w:tr w:rsidR="00E079B2" w14:paraId="72BEDFA7" w14:textId="77777777" w:rsidTr="000F01FB">
        <w:tc>
          <w:tcPr>
            <w:tcW w:w="1370" w:type="dxa"/>
          </w:tcPr>
          <w:p w14:paraId="16459461" w14:textId="77777777" w:rsidR="00E079B2" w:rsidRDefault="00427F65" w:rsidP="0050077A">
            <w:r w:rsidRPr="00427F65">
              <w:lastRenderedPageBreak/>
              <w:t>00:01:46.9</w:t>
            </w:r>
          </w:p>
        </w:tc>
        <w:tc>
          <w:tcPr>
            <w:tcW w:w="898" w:type="dxa"/>
          </w:tcPr>
          <w:p w14:paraId="0659F807" w14:textId="77777777" w:rsidR="00E079B2" w:rsidRDefault="00E96603" w:rsidP="0050077A">
            <w:r>
              <w:t>PT</w:t>
            </w:r>
          </w:p>
        </w:tc>
        <w:tc>
          <w:tcPr>
            <w:tcW w:w="7200" w:type="dxa"/>
          </w:tcPr>
          <w:p w14:paraId="448CCD27" w14:textId="77777777" w:rsidR="00E079B2" w:rsidRDefault="00427F65" w:rsidP="0050077A">
            <w:r>
              <w:t xml:space="preserve">But, I had got it covered up, you know, by a tattoo. So my mama had </w:t>
            </w:r>
            <w:proofErr w:type="gramStart"/>
            <w:r>
              <w:t>took</w:t>
            </w:r>
            <w:proofErr w:type="gramEnd"/>
            <w:r>
              <w:t xml:space="preserve"> me to my social worker and stuff. They were like, do you have a plan to kill yourself. I’m like, no. I just [</w:t>
            </w:r>
            <w:r w:rsidRPr="00427F65">
              <w:t>00:01:59.4</w:t>
            </w:r>
            <w:r>
              <w:t>], you know, about little stuff, and this situation, I’m so surprised I’m taking it calmly the way I am, because like I explained to you all</w:t>
            </w:r>
            <w:r w:rsidR="00C3344F">
              <w:t xml:space="preserve"> how my temper is</w:t>
            </w:r>
            <w:r>
              <w:t>.</w:t>
            </w:r>
            <w:r>
              <w:tab/>
            </w:r>
          </w:p>
          <w:p w14:paraId="68A73C3D" w14:textId="77777777" w:rsidR="00BA56BA" w:rsidRDefault="00BA56BA" w:rsidP="0050077A"/>
        </w:tc>
      </w:tr>
      <w:tr w:rsidR="00E079B2" w14:paraId="3F188EE9" w14:textId="77777777" w:rsidTr="000F01FB">
        <w:tc>
          <w:tcPr>
            <w:tcW w:w="1370" w:type="dxa"/>
          </w:tcPr>
          <w:p w14:paraId="1F96EE4D" w14:textId="77777777" w:rsidR="00E079B2" w:rsidRDefault="00427F65" w:rsidP="0050077A">
            <w:r w:rsidRPr="00427F65">
              <w:t>00:02:09.4</w:t>
            </w:r>
          </w:p>
        </w:tc>
        <w:tc>
          <w:tcPr>
            <w:tcW w:w="898" w:type="dxa"/>
          </w:tcPr>
          <w:p w14:paraId="7C40B159" w14:textId="77777777" w:rsidR="00E079B2" w:rsidRDefault="00E96603" w:rsidP="0050077A">
            <w:r>
              <w:t>HCP1</w:t>
            </w:r>
          </w:p>
        </w:tc>
        <w:tc>
          <w:tcPr>
            <w:tcW w:w="7200" w:type="dxa"/>
          </w:tcPr>
          <w:p w14:paraId="58E09812" w14:textId="77777777" w:rsidR="00E079B2" w:rsidRDefault="00427F65" w:rsidP="0050077A">
            <w:r>
              <w:t>Mm-hmm.</w:t>
            </w:r>
            <w:r>
              <w:tab/>
            </w:r>
          </w:p>
          <w:p w14:paraId="3B36C461" w14:textId="77777777" w:rsidR="00BA56BA" w:rsidRDefault="00BA56BA" w:rsidP="0050077A"/>
        </w:tc>
      </w:tr>
      <w:tr w:rsidR="00E079B2" w14:paraId="462005B8" w14:textId="77777777" w:rsidTr="000F01FB">
        <w:tc>
          <w:tcPr>
            <w:tcW w:w="1370" w:type="dxa"/>
          </w:tcPr>
          <w:p w14:paraId="2C2F5A09" w14:textId="77777777" w:rsidR="00E079B2" w:rsidRDefault="00427F65" w:rsidP="0050077A">
            <w:r w:rsidRPr="00427F65">
              <w:t>00:02:10.3</w:t>
            </w:r>
          </w:p>
        </w:tc>
        <w:tc>
          <w:tcPr>
            <w:tcW w:w="898" w:type="dxa"/>
          </w:tcPr>
          <w:p w14:paraId="2F9DD97F" w14:textId="77777777" w:rsidR="00E079B2" w:rsidRDefault="00E96603" w:rsidP="0050077A">
            <w:r>
              <w:t>PT</w:t>
            </w:r>
          </w:p>
        </w:tc>
        <w:tc>
          <w:tcPr>
            <w:tcW w:w="7200" w:type="dxa"/>
          </w:tcPr>
          <w:p w14:paraId="55ADA8E3" w14:textId="77777777" w:rsidR="00E079B2" w:rsidRDefault="00427F65" w:rsidP="0050077A">
            <w:r>
              <w:t>So that’s why I’m like, okay, I’m really seeing some changes. I don’t know if it’s good, or me being strong; but I don’t suppose to be taking this lightly. I’m supposed to be going crazy, on my way to jail.</w:t>
            </w:r>
            <w:r>
              <w:tab/>
              <w:t xml:space="preserve"> </w:t>
            </w:r>
          </w:p>
          <w:p w14:paraId="0234FECF" w14:textId="77777777" w:rsidR="00BA56BA" w:rsidRDefault="00BA56BA" w:rsidP="0050077A"/>
        </w:tc>
      </w:tr>
      <w:tr w:rsidR="00E079B2" w14:paraId="58A8869E" w14:textId="77777777" w:rsidTr="000F01FB">
        <w:tc>
          <w:tcPr>
            <w:tcW w:w="1370" w:type="dxa"/>
          </w:tcPr>
          <w:p w14:paraId="5588385D" w14:textId="77777777" w:rsidR="00E079B2" w:rsidRDefault="00427F65" w:rsidP="0050077A">
            <w:r w:rsidRPr="00427F65">
              <w:t>00:02:22.7</w:t>
            </w:r>
          </w:p>
        </w:tc>
        <w:tc>
          <w:tcPr>
            <w:tcW w:w="898" w:type="dxa"/>
          </w:tcPr>
          <w:p w14:paraId="65E7346E" w14:textId="77777777" w:rsidR="00E079B2" w:rsidRDefault="00E96603" w:rsidP="0050077A">
            <w:r>
              <w:t>HCP1</w:t>
            </w:r>
          </w:p>
        </w:tc>
        <w:tc>
          <w:tcPr>
            <w:tcW w:w="7200" w:type="dxa"/>
          </w:tcPr>
          <w:p w14:paraId="71D34855" w14:textId="77777777" w:rsidR="00E079B2" w:rsidRDefault="00427F65" w:rsidP="0050077A">
            <w:r>
              <w:t>Mm-hmm.</w:t>
            </w:r>
            <w:r>
              <w:tab/>
            </w:r>
          </w:p>
          <w:p w14:paraId="518AE60E" w14:textId="77777777" w:rsidR="00BA56BA" w:rsidRDefault="00BA56BA" w:rsidP="0050077A"/>
        </w:tc>
      </w:tr>
      <w:tr w:rsidR="00E079B2" w14:paraId="7C7B394D" w14:textId="77777777" w:rsidTr="000F01FB">
        <w:tc>
          <w:tcPr>
            <w:tcW w:w="1370" w:type="dxa"/>
          </w:tcPr>
          <w:p w14:paraId="54414BF1" w14:textId="77777777" w:rsidR="00E079B2" w:rsidRDefault="00427F65" w:rsidP="0050077A">
            <w:r w:rsidRPr="00427F65">
              <w:t>00:02:23.0</w:t>
            </w:r>
          </w:p>
        </w:tc>
        <w:tc>
          <w:tcPr>
            <w:tcW w:w="898" w:type="dxa"/>
          </w:tcPr>
          <w:p w14:paraId="680B2FA5" w14:textId="77777777" w:rsidR="00E079B2" w:rsidRDefault="00E96603" w:rsidP="0050077A">
            <w:r>
              <w:t>PT</w:t>
            </w:r>
          </w:p>
        </w:tc>
        <w:tc>
          <w:tcPr>
            <w:tcW w:w="7200" w:type="dxa"/>
          </w:tcPr>
          <w:p w14:paraId="102FB7A4" w14:textId="77777777" w:rsidR="00E079B2" w:rsidRDefault="00427F65" w:rsidP="0050077A">
            <w:r>
              <w:t xml:space="preserve">And </w:t>
            </w:r>
            <w:r w:rsidR="001F5FD2">
              <w:t>whoever</w:t>
            </w:r>
            <w:r>
              <w:t xml:space="preserve"> gave it to </w:t>
            </w:r>
            <w:proofErr w:type="gramStart"/>
            <w:r>
              <w:t>me,</w:t>
            </w:r>
            <w:proofErr w:type="gramEnd"/>
            <w:r>
              <w:t xml:space="preserve"> they’re supposed to be in the hospital. But I don’t want to, you know, take it that far. I value my life more than that. I already got HIV. </w:t>
            </w:r>
          </w:p>
          <w:p w14:paraId="11A4DB3C" w14:textId="77777777" w:rsidR="00BA56BA" w:rsidRDefault="00BA56BA" w:rsidP="0050077A"/>
        </w:tc>
      </w:tr>
      <w:tr w:rsidR="00E079B2" w14:paraId="4A63DFB6" w14:textId="77777777" w:rsidTr="000F01FB">
        <w:tc>
          <w:tcPr>
            <w:tcW w:w="1370" w:type="dxa"/>
          </w:tcPr>
          <w:p w14:paraId="1E523B22" w14:textId="77777777" w:rsidR="00E079B2" w:rsidRDefault="00427F65" w:rsidP="0050077A">
            <w:r w:rsidRPr="00427F65">
              <w:t>00:02:31.3</w:t>
            </w:r>
          </w:p>
        </w:tc>
        <w:tc>
          <w:tcPr>
            <w:tcW w:w="898" w:type="dxa"/>
          </w:tcPr>
          <w:p w14:paraId="53B33A14" w14:textId="77777777" w:rsidR="00E079B2" w:rsidRDefault="00E96603" w:rsidP="0050077A">
            <w:r>
              <w:t>HCP1</w:t>
            </w:r>
          </w:p>
        </w:tc>
        <w:tc>
          <w:tcPr>
            <w:tcW w:w="7200" w:type="dxa"/>
          </w:tcPr>
          <w:p w14:paraId="1DC7E9FC" w14:textId="77777777" w:rsidR="00E079B2" w:rsidRDefault="00427F65" w:rsidP="0050077A">
            <w:r>
              <w:t>Mm-hmm.</w:t>
            </w:r>
            <w:r>
              <w:tab/>
            </w:r>
          </w:p>
          <w:p w14:paraId="19681E6C" w14:textId="77777777" w:rsidR="00BA56BA" w:rsidRDefault="00BA56BA" w:rsidP="0050077A"/>
        </w:tc>
      </w:tr>
      <w:tr w:rsidR="00E079B2" w14:paraId="777B89A4" w14:textId="77777777" w:rsidTr="000F01FB">
        <w:tc>
          <w:tcPr>
            <w:tcW w:w="1370" w:type="dxa"/>
          </w:tcPr>
          <w:p w14:paraId="748A3815" w14:textId="77777777" w:rsidR="00E079B2" w:rsidRDefault="00427F65" w:rsidP="0050077A">
            <w:r w:rsidRPr="00427F65">
              <w:t>00:02:31.8</w:t>
            </w:r>
          </w:p>
        </w:tc>
        <w:tc>
          <w:tcPr>
            <w:tcW w:w="898" w:type="dxa"/>
          </w:tcPr>
          <w:p w14:paraId="75967E34" w14:textId="77777777" w:rsidR="00E079B2" w:rsidRDefault="00E96603" w:rsidP="0050077A">
            <w:r>
              <w:t>PT</w:t>
            </w:r>
          </w:p>
        </w:tc>
        <w:tc>
          <w:tcPr>
            <w:tcW w:w="7200" w:type="dxa"/>
          </w:tcPr>
          <w:p w14:paraId="29748568" w14:textId="77777777" w:rsidR="00E079B2" w:rsidRDefault="00427F65" w:rsidP="0050077A">
            <w:r>
              <w:t xml:space="preserve">What more is it going to do to make me do something stupid, and be in jail? Now I’m locked up for murder, and I’ve got HIV. I’m </w:t>
            </w:r>
            <w:proofErr w:type="gramStart"/>
            <w:r>
              <w:t>not,</w:t>
            </w:r>
            <w:proofErr w:type="gramEnd"/>
            <w:r>
              <w:t xml:space="preserve"> I’m not going to do that.</w:t>
            </w:r>
            <w:r>
              <w:tab/>
            </w:r>
          </w:p>
          <w:p w14:paraId="762EABA3" w14:textId="77777777" w:rsidR="00BA56BA" w:rsidRDefault="00BA56BA" w:rsidP="0050077A"/>
        </w:tc>
      </w:tr>
      <w:tr w:rsidR="00E079B2" w14:paraId="6B5BDB77" w14:textId="77777777" w:rsidTr="000F01FB">
        <w:tc>
          <w:tcPr>
            <w:tcW w:w="1370" w:type="dxa"/>
          </w:tcPr>
          <w:p w14:paraId="595C5B7A" w14:textId="77777777" w:rsidR="00E079B2" w:rsidRDefault="00427F65" w:rsidP="0050077A">
            <w:r w:rsidRPr="00427F65">
              <w:t>00:02:39.1</w:t>
            </w:r>
          </w:p>
        </w:tc>
        <w:tc>
          <w:tcPr>
            <w:tcW w:w="898" w:type="dxa"/>
          </w:tcPr>
          <w:p w14:paraId="472E3DBF" w14:textId="77777777" w:rsidR="00E079B2" w:rsidRDefault="00E96603" w:rsidP="0050077A">
            <w:r>
              <w:t>HCP1</w:t>
            </w:r>
          </w:p>
        </w:tc>
        <w:tc>
          <w:tcPr>
            <w:tcW w:w="7200" w:type="dxa"/>
          </w:tcPr>
          <w:p w14:paraId="5403ADD7" w14:textId="77777777" w:rsidR="00E079B2" w:rsidRDefault="00427F65" w:rsidP="0050077A">
            <w:r>
              <w:t xml:space="preserve">Mm-hmm. </w:t>
            </w:r>
          </w:p>
          <w:p w14:paraId="2C30E8B3" w14:textId="77777777" w:rsidR="00BA56BA" w:rsidRDefault="00BA56BA" w:rsidP="0050077A"/>
        </w:tc>
      </w:tr>
      <w:tr w:rsidR="00E079B2" w14:paraId="3A166573" w14:textId="77777777" w:rsidTr="000F01FB">
        <w:tc>
          <w:tcPr>
            <w:tcW w:w="1370" w:type="dxa"/>
          </w:tcPr>
          <w:p w14:paraId="3DFF462A" w14:textId="77777777" w:rsidR="00E079B2" w:rsidRDefault="00427F65" w:rsidP="0050077A">
            <w:r w:rsidRPr="00427F65">
              <w:t>00:02:39.6</w:t>
            </w:r>
          </w:p>
        </w:tc>
        <w:tc>
          <w:tcPr>
            <w:tcW w:w="898" w:type="dxa"/>
          </w:tcPr>
          <w:p w14:paraId="05337C53" w14:textId="77777777" w:rsidR="00E079B2" w:rsidRDefault="00E96603" w:rsidP="0050077A">
            <w:r>
              <w:t>PT</w:t>
            </w:r>
          </w:p>
        </w:tc>
        <w:tc>
          <w:tcPr>
            <w:tcW w:w="7200" w:type="dxa"/>
          </w:tcPr>
          <w:p w14:paraId="23351F12" w14:textId="77777777" w:rsidR="00E079B2" w:rsidRDefault="00427F65" w:rsidP="0050077A">
            <w:r>
              <w:t>You know, calmer. [</w:t>
            </w:r>
            <w:r w:rsidRPr="00427F65">
              <w:t>00:02:41.4</w:t>
            </w:r>
            <w:r>
              <w:t>]</w:t>
            </w:r>
            <w:r w:rsidR="00C3344F">
              <w:t xml:space="preserve"> it doesn’t matter</w:t>
            </w:r>
            <w:r>
              <w:t>.</w:t>
            </w:r>
            <w:r>
              <w:tab/>
            </w:r>
          </w:p>
          <w:p w14:paraId="47F5C1BE" w14:textId="77777777" w:rsidR="00BA56BA" w:rsidRDefault="00BA56BA" w:rsidP="0050077A"/>
        </w:tc>
      </w:tr>
      <w:tr w:rsidR="00E079B2" w14:paraId="73F77C9B" w14:textId="77777777" w:rsidTr="000F01FB">
        <w:tc>
          <w:tcPr>
            <w:tcW w:w="1370" w:type="dxa"/>
          </w:tcPr>
          <w:p w14:paraId="083EB4F0" w14:textId="77777777" w:rsidR="00E079B2" w:rsidRDefault="00427F65" w:rsidP="0050077A">
            <w:r w:rsidRPr="00427F65">
              <w:t>00:02:42.8</w:t>
            </w:r>
          </w:p>
        </w:tc>
        <w:tc>
          <w:tcPr>
            <w:tcW w:w="898" w:type="dxa"/>
          </w:tcPr>
          <w:p w14:paraId="68B00B97" w14:textId="77777777" w:rsidR="00E079B2" w:rsidRDefault="00E96603" w:rsidP="0050077A">
            <w:r>
              <w:t>HCP1</w:t>
            </w:r>
          </w:p>
        </w:tc>
        <w:tc>
          <w:tcPr>
            <w:tcW w:w="7200" w:type="dxa"/>
          </w:tcPr>
          <w:p w14:paraId="44B986BB" w14:textId="77777777" w:rsidR="00E079B2" w:rsidRDefault="00427F65" w:rsidP="0050077A">
            <w:r>
              <w:t>So, because lately, what are you concerned most about your health?</w:t>
            </w:r>
            <w:r>
              <w:tab/>
            </w:r>
          </w:p>
          <w:p w14:paraId="1C729CD6" w14:textId="77777777" w:rsidR="00BA56BA" w:rsidRDefault="00BA56BA" w:rsidP="0050077A"/>
        </w:tc>
      </w:tr>
      <w:tr w:rsidR="00E079B2" w14:paraId="0E3BA9ED" w14:textId="77777777" w:rsidTr="000F01FB">
        <w:tc>
          <w:tcPr>
            <w:tcW w:w="1370" w:type="dxa"/>
          </w:tcPr>
          <w:p w14:paraId="78742F5B" w14:textId="77777777" w:rsidR="00E079B2" w:rsidRDefault="00427F65" w:rsidP="0050077A">
            <w:r w:rsidRPr="00427F65">
              <w:t>00:02:46.4</w:t>
            </w:r>
          </w:p>
        </w:tc>
        <w:tc>
          <w:tcPr>
            <w:tcW w:w="898" w:type="dxa"/>
          </w:tcPr>
          <w:p w14:paraId="1C49A960" w14:textId="77777777" w:rsidR="00E079B2" w:rsidRDefault="00E96603" w:rsidP="0050077A">
            <w:r>
              <w:t>PT</w:t>
            </w:r>
          </w:p>
        </w:tc>
        <w:tc>
          <w:tcPr>
            <w:tcW w:w="7200" w:type="dxa"/>
          </w:tcPr>
          <w:p w14:paraId="50F39054" w14:textId="77777777" w:rsidR="00E079B2" w:rsidRDefault="00427F65" w:rsidP="0050077A">
            <w:r>
              <w:t xml:space="preserve">I’m concerned about myself </w:t>
            </w:r>
            <w:r w:rsidR="00C3344F">
              <w:t>and my life</w:t>
            </w:r>
            <w:r>
              <w:t>. I was scared at first. I didn’t want to know. But I’m, I value my life so, for that, because I want to be a doctor.</w:t>
            </w:r>
            <w:r>
              <w:tab/>
            </w:r>
          </w:p>
          <w:p w14:paraId="2AF4D928" w14:textId="77777777" w:rsidR="00BA56BA" w:rsidRDefault="00BA56BA" w:rsidP="0050077A"/>
        </w:tc>
      </w:tr>
      <w:tr w:rsidR="00E079B2" w14:paraId="5124F413" w14:textId="77777777" w:rsidTr="000F01FB">
        <w:tc>
          <w:tcPr>
            <w:tcW w:w="1370" w:type="dxa"/>
          </w:tcPr>
          <w:p w14:paraId="21F2AD22" w14:textId="77777777" w:rsidR="00E079B2" w:rsidRDefault="00427F65" w:rsidP="0050077A">
            <w:r w:rsidRPr="00427F65">
              <w:t>00:02:56.9</w:t>
            </w:r>
          </w:p>
        </w:tc>
        <w:tc>
          <w:tcPr>
            <w:tcW w:w="898" w:type="dxa"/>
          </w:tcPr>
          <w:p w14:paraId="75E8C87D" w14:textId="77777777" w:rsidR="00E079B2" w:rsidRDefault="00E96603" w:rsidP="0050077A">
            <w:r>
              <w:t>HCP1</w:t>
            </w:r>
          </w:p>
        </w:tc>
        <w:tc>
          <w:tcPr>
            <w:tcW w:w="7200" w:type="dxa"/>
          </w:tcPr>
          <w:p w14:paraId="7E606D20" w14:textId="77777777" w:rsidR="00427F65" w:rsidRDefault="00427F65" w:rsidP="0050077A">
            <w:r>
              <w:t>I see.</w:t>
            </w:r>
          </w:p>
          <w:p w14:paraId="54475F6E" w14:textId="77777777" w:rsidR="00BA56BA" w:rsidRDefault="00BA56BA" w:rsidP="0050077A"/>
        </w:tc>
      </w:tr>
      <w:tr w:rsidR="00E079B2" w14:paraId="656C58BB" w14:textId="77777777" w:rsidTr="000F01FB">
        <w:tc>
          <w:tcPr>
            <w:tcW w:w="1370" w:type="dxa"/>
          </w:tcPr>
          <w:p w14:paraId="11B45313" w14:textId="77777777" w:rsidR="00E079B2" w:rsidRDefault="00427F65" w:rsidP="0050077A">
            <w:r w:rsidRPr="00427F65">
              <w:t>00:02:57.6</w:t>
            </w:r>
          </w:p>
        </w:tc>
        <w:tc>
          <w:tcPr>
            <w:tcW w:w="898" w:type="dxa"/>
          </w:tcPr>
          <w:p w14:paraId="4DE3AF08" w14:textId="77777777" w:rsidR="00E079B2" w:rsidRDefault="00E96603" w:rsidP="0050077A">
            <w:r>
              <w:t>PT</w:t>
            </w:r>
          </w:p>
        </w:tc>
        <w:tc>
          <w:tcPr>
            <w:tcW w:w="7200" w:type="dxa"/>
          </w:tcPr>
          <w:p w14:paraId="32BEA96A" w14:textId="77777777" w:rsidR="00E079B2" w:rsidRDefault="00427F65" w:rsidP="0050077A">
            <w:r>
              <w:t>So I …</w:t>
            </w:r>
            <w:r>
              <w:tab/>
            </w:r>
          </w:p>
          <w:p w14:paraId="57760360" w14:textId="77777777" w:rsidR="00BA56BA" w:rsidRDefault="00BA56BA" w:rsidP="0050077A"/>
        </w:tc>
      </w:tr>
      <w:tr w:rsidR="00E079B2" w14:paraId="20455C28" w14:textId="77777777" w:rsidTr="000F01FB">
        <w:tc>
          <w:tcPr>
            <w:tcW w:w="1370" w:type="dxa"/>
          </w:tcPr>
          <w:p w14:paraId="0894FC7E" w14:textId="77777777" w:rsidR="00E079B2" w:rsidRDefault="00427F65" w:rsidP="0050077A">
            <w:r w:rsidRPr="00427F65">
              <w:t>00:02:58.1</w:t>
            </w:r>
          </w:p>
        </w:tc>
        <w:tc>
          <w:tcPr>
            <w:tcW w:w="898" w:type="dxa"/>
          </w:tcPr>
          <w:p w14:paraId="56A7193B" w14:textId="77777777" w:rsidR="00E079B2" w:rsidRDefault="00E96603" w:rsidP="0050077A">
            <w:r>
              <w:t>HCP1</w:t>
            </w:r>
          </w:p>
        </w:tc>
        <w:tc>
          <w:tcPr>
            <w:tcW w:w="7200" w:type="dxa"/>
          </w:tcPr>
          <w:p w14:paraId="637FD3C2" w14:textId="77777777" w:rsidR="00E079B2" w:rsidRDefault="00427F65" w:rsidP="0050077A">
            <w:r>
              <w:t>And how do you cope with it?</w:t>
            </w:r>
            <w:r>
              <w:tab/>
            </w:r>
          </w:p>
          <w:p w14:paraId="39EBA5D3" w14:textId="77777777" w:rsidR="00BA56BA" w:rsidRDefault="00BA56BA" w:rsidP="0050077A"/>
        </w:tc>
      </w:tr>
      <w:tr w:rsidR="00E079B2" w14:paraId="11A0A14F" w14:textId="77777777" w:rsidTr="000F01FB">
        <w:tc>
          <w:tcPr>
            <w:tcW w:w="1370" w:type="dxa"/>
          </w:tcPr>
          <w:p w14:paraId="1FED2F78" w14:textId="77777777" w:rsidR="00E079B2" w:rsidRDefault="00427F65" w:rsidP="0050077A">
            <w:r w:rsidRPr="00427F65">
              <w:t>00:03:00.1</w:t>
            </w:r>
          </w:p>
        </w:tc>
        <w:tc>
          <w:tcPr>
            <w:tcW w:w="898" w:type="dxa"/>
          </w:tcPr>
          <w:p w14:paraId="6942C643" w14:textId="77777777" w:rsidR="00E079B2" w:rsidRDefault="00E96603" w:rsidP="0050077A">
            <w:r>
              <w:t>PT</w:t>
            </w:r>
          </w:p>
        </w:tc>
        <w:tc>
          <w:tcPr>
            <w:tcW w:w="7200" w:type="dxa"/>
          </w:tcPr>
          <w:p w14:paraId="41BCF6F8" w14:textId="77777777" w:rsidR="00E079B2" w:rsidRDefault="00427F65" w:rsidP="0050077A">
            <w:r>
              <w:t xml:space="preserve">I’m very calm, taking this lightly. I had </w:t>
            </w:r>
            <w:proofErr w:type="spellStart"/>
            <w:proofErr w:type="gramStart"/>
            <w:r>
              <w:t>broke</w:t>
            </w:r>
            <w:proofErr w:type="spellEnd"/>
            <w:proofErr w:type="gramEnd"/>
            <w:r>
              <w:t xml:space="preserve"> down. I had a breakdown a few times. I was crying so hard my chest was, like, tight; like it was hurting, like, so bad. Like, it was like somebody squeezing it.</w:t>
            </w:r>
            <w:r>
              <w:tab/>
              <w:t xml:space="preserve"> </w:t>
            </w:r>
          </w:p>
          <w:p w14:paraId="095B60E3" w14:textId="77777777" w:rsidR="00BA56BA" w:rsidRDefault="00BA56BA" w:rsidP="0050077A"/>
        </w:tc>
      </w:tr>
      <w:tr w:rsidR="00E079B2" w14:paraId="6F5A466C" w14:textId="77777777" w:rsidTr="000F01FB">
        <w:tc>
          <w:tcPr>
            <w:tcW w:w="1370" w:type="dxa"/>
          </w:tcPr>
          <w:p w14:paraId="5A591A0E" w14:textId="77777777" w:rsidR="00E079B2" w:rsidRDefault="00427F65" w:rsidP="00F15042">
            <w:pPr>
              <w:tabs>
                <w:tab w:val="left" w:pos="883"/>
              </w:tabs>
            </w:pPr>
            <w:r w:rsidRPr="00427F65">
              <w:t>00:03:12.5</w:t>
            </w:r>
          </w:p>
        </w:tc>
        <w:tc>
          <w:tcPr>
            <w:tcW w:w="898" w:type="dxa"/>
          </w:tcPr>
          <w:p w14:paraId="27497A6E" w14:textId="77777777" w:rsidR="00E079B2" w:rsidRDefault="00E96603" w:rsidP="0050077A">
            <w:r>
              <w:t>HCP1</w:t>
            </w:r>
          </w:p>
        </w:tc>
        <w:tc>
          <w:tcPr>
            <w:tcW w:w="7200" w:type="dxa"/>
          </w:tcPr>
          <w:p w14:paraId="48EAA4A7" w14:textId="77777777" w:rsidR="00E079B2" w:rsidRDefault="00427F65" w:rsidP="0050077A">
            <w:r>
              <w:t>Mm-hmm.</w:t>
            </w:r>
            <w:r>
              <w:tab/>
            </w:r>
          </w:p>
          <w:p w14:paraId="6CBB7A93" w14:textId="77777777" w:rsidR="00BA56BA" w:rsidRDefault="00BA56BA" w:rsidP="0050077A"/>
        </w:tc>
      </w:tr>
      <w:tr w:rsidR="00E079B2" w14:paraId="221966EB" w14:textId="77777777" w:rsidTr="000F01FB">
        <w:tc>
          <w:tcPr>
            <w:tcW w:w="1370" w:type="dxa"/>
          </w:tcPr>
          <w:p w14:paraId="754C8229" w14:textId="77777777" w:rsidR="00E079B2" w:rsidRDefault="00427F65" w:rsidP="0050077A">
            <w:r w:rsidRPr="00427F65">
              <w:lastRenderedPageBreak/>
              <w:t>00:03:13.1</w:t>
            </w:r>
          </w:p>
        </w:tc>
        <w:tc>
          <w:tcPr>
            <w:tcW w:w="898" w:type="dxa"/>
          </w:tcPr>
          <w:p w14:paraId="132A5283" w14:textId="77777777" w:rsidR="00E079B2" w:rsidRDefault="00E96603" w:rsidP="0050077A">
            <w:r>
              <w:t>PT</w:t>
            </w:r>
          </w:p>
        </w:tc>
        <w:tc>
          <w:tcPr>
            <w:tcW w:w="7200" w:type="dxa"/>
          </w:tcPr>
          <w:p w14:paraId="59AC298E" w14:textId="77777777" w:rsidR="00E079B2" w:rsidRDefault="00427F65" w:rsidP="0050077A">
            <w:r>
              <w:t>I could hardly breathe. And I, I smoke marijuana too …</w:t>
            </w:r>
            <w:r>
              <w:tab/>
            </w:r>
          </w:p>
          <w:p w14:paraId="3CC30EBE" w14:textId="77777777" w:rsidR="00BA56BA" w:rsidRDefault="00BA56BA" w:rsidP="0050077A"/>
        </w:tc>
      </w:tr>
      <w:tr w:rsidR="00E079B2" w14:paraId="20B78A09" w14:textId="77777777" w:rsidTr="000F01FB">
        <w:tc>
          <w:tcPr>
            <w:tcW w:w="1370" w:type="dxa"/>
          </w:tcPr>
          <w:p w14:paraId="438DFB52" w14:textId="77777777" w:rsidR="00E079B2" w:rsidRDefault="00427F65" w:rsidP="0050077A">
            <w:r w:rsidRPr="00427F65">
              <w:t>00:03:17.0</w:t>
            </w:r>
          </w:p>
        </w:tc>
        <w:tc>
          <w:tcPr>
            <w:tcW w:w="898" w:type="dxa"/>
          </w:tcPr>
          <w:p w14:paraId="38EF4A3D" w14:textId="77777777" w:rsidR="00E079B2" w:rsidRDefault="00E96603" w:rsidP="0050077A">
            <w:r>
              <w:t>HCP1</w:t>
            </w:r>
          </w:p>
        </w:tc>
        <w:tc>
          <w:tcPr>
            <w:tcW w:w="7200" w:type="dxa"/>
          </w:tcPr>
          <w:p w14:paraId="4EFFCAA5" w14:textId="77777777" w:rsidR="004C7674" w:rsidRDefault="00427F65" w:rsidP="004C7674">
            <w:r>
              <w:t>Mm-hmm.</w:t>
            </w:r>
            <w:r>
              <w:tab/>
            </w:r>
          </w:p>
          <w:p w14:paraId="460DF688" w14:textId="77777777" w:rsidR="00BA56BA" w:rsidRDefault="00BA56BA" w:rsidP="004C7674"/>
        </w:tc>
      </w:tr>
      <w:tr w:rsidR="00E079B2" w14:paraId="3A9A0A52" w14:textId="77777777" w:rsidTr="000F01FB">
        <w:tc>
          <w:tcPr>
            <w:tcW w:w="1370" w:type="dxa"/>
          </w:tcPr>
          <w:p w14:paraId="3C3751D0" w14:textId="77777777" w:rsidR="00E079B2" w:rsidRDefault="00427F65" w:rsidP="0050077A">
            <w:r w:rsidRPr="00427F65">
              <w:t>00:03:17.4</w:t>
            </w:r>
          </w:p>
        </w:tc>
        <w:tc>
          <w:tcPr>
            <w:tcW w:w="898" w:type="dxa"/>
          </w:tcPr>
          <w:p w14:paraId="314A6A89" w14:textId="77777777" w:rsidR="00E079B2" w:rsidRDefault="00E96603" w:rsidP="0050077A">
            <w:r>
              <w:t>PT</w:t>
            </w:r>
          </w:p>
        </w:tc>
        <w:tc>
          <w:tcPr>
            <w:tcW w:w="7200" w:type="dxa"/>
          </w:tcPr>
          <w:p w14:paraId="0EE5D8AC" w14:textId="77777777" w:rsidR="00E079B2" w:rsidRDefault="00427F65" w:rsidP="0050077A">
            <w:r>
              <w:t xml:space="preserve">… </w:t>
            </w:r>
            <w:proofErr w:type="gramStart"/>
            <w:r>
              <w:t>you</w:t>
            </w:r>
            <w:proofErr w:type="gramEnd"/>
            <w:r>
              <w:t xml:space="preserve"> know, to ease away my pain, the way I think. I smoke marijuana a lot, especially since I found out about this.</w:t>
            </w:r>
            <w:r>
              <w:tab/>
            </w:r>
          </w:p>
          <w:p w14:paraId="22B5FC3A" w14:textId="77777777" w:rsidR="00BA56BA" w:rsidRDefault="00BA56BA" w:rsidP="0050077A"/>
        </w:tc>
      </w:tr>
      <w:tr w:rsidR="00E079B2" w14:paraId="7F185E6D" w14:textId="77777777" w:rsidTr="000F01FB">
        <w:tc>
          <w:tcPr>
            <w:tcW w:w="1370" w:type="dxa"/>
          </w:tcPr>
          <w:p w14:paraId="428AD00B" w14:textId="77777777" w:rsidR="00E079B2" w:rsidRDefault="00427F65" w:rsidP="0050077A">
            <w:r w:rsidRPr="00427F65">
              <w:t>00:03:26.4</w:t>
            </w:r>
          </w:p>
        </w:tc>
        <w:tc>
          <w:tcPr>
            <w:tcW w:w="898" w:type="dxa"/>
          </w:tcPr>
          <w:p w14:paraId="625C112F" w14:textId="77777777" w:rsidR="00E079B2" w:rsidRDefault="00E96603" w:rsidP="0050077A">
            <w:r>
              <w:t>HCP1</w:t>
            </w:r>
          </w:p>
        </w:tc>
        <w:tc>
          <w:tcPr>
            <w:tcW w:w="7200" w:type="dxa"/>
          </w:tcPr>
          <w:p w14:paraId="010C1417" w14:textId="77777777" w:rsidR="00E079B2" w:rsidRDefault="00427F65" w:rsidP="0050077A">
            <w:r>
              <w:t>So how, how much did you smoke?</w:t>
            </w:r>
            <w:r>
              <w:tab/>
            </w:r>
          </w:p>
          <w:p w14:paraId="476B6BEE" w14:textId="77777777" w:rsidR="00BA56BA" w:rsidRDefault="00BA56BA" w:rsidP="0050077A"/>
        </w:tc>
      </w:tr>
      <w:tr w:rsidR="00E079B2" w14:paraId="15F4CA3C" w14:textId="77777777" w:rsidTr="000F01FB">
        <w:tc>
          <w:tcPr>
            <w:tcW w:w="1370" w:type="dxa"/>
          </w:tcPr>
          <w:p w14:paraId="64EB8683" w14:textId="77777777" w:rsidR="00E079B2" w:rsidRDefault="00427F65" w:rsidP="0050077A">
            <w:r w:rsidRPr="00427F65">
              <w:t>00:03:28.2</w:t>
            </w:r>
          </w:p>
        </w:tc>
        <w:tc>
          <w:tcPr>
            <w:tcW w:w="898" w:type="dxa"/>
          </w:tcPr>
          <w:p w14:paraId="3A9446CD" w14:textId="77777777" w:rsidR="00E079B2" w:rsidRDefault="00E96603" w:rsidP="0050077A">
            <w:r>
              <w:t>PT</w:t>
            </w:r>
          </w:p>
        </w:tc>
        <w:tc>
          <w:tcPr>
            <w:tcW w:w="7200" w:type="dxa"/>
          </w:tcPr>
          <w:p w14:paraId="656CFFEF" w14:textId="77777777" w:rsidR="00E079B2" w:rsidRDefault="00427F65" w:rsidP="0050077A">
            <w:r>
              <w:t xml:space="preserve">A lot. Not a lot </w:t>
            </w:r>
            <w:proofErr w:type="spellStart"/>
            <w:r>
              <w:t>lot</w:t>
            </w:r>
            <w:proofErr w:type="spellEnd"/>
            <w:r>
              <w:t xml:space="preserve">. Not like </w:t>
            </w:r>
            <w:r w:rsidR="001626F6">
              <w:t>the – I…</w:t>
            </w:r>
            <w:r w:rsidR="001626F6">
              <w:tab/>
            </w:r>
          </w:p>
          <w:p w14:paraId="21A36F62" w14:textId="77777777" w:rsidR="00BA56BA" w:rsidRDefault="00BA56BA" w:rsidP="0050077A"/>
        </w:tc>
      </w:tr>
      <w:tr w:rsidR="00E079B2" w14:paraId="2C385749" w14:textId="77777777" w:rsidTr="000F01FB">
        <w:tc>
          <w:tcPr>
            <w:tcW w:w="1370" w:type="dxa"/>
          </w:tcPr>
          <w:p w14:paraId="6AFF2C26" w14:textId="77777777" w:rsidR="00E079B2" w:rsidRDefault="001626F6" w:rsidP="0050077A">
            <w:r w:rsidRPr="001626F6">
              <w:t>00:03:32.5</w:t>
            </w:r>
          </w:p>
        </w:tc>
        <w:tc>
          <w:tcPr>
            <w:tcW w:w="898" w:type="dxa"/>
          </w:tcPr>
          <w:p w14:paraId="5A4D8B2A" w14:textId="77777777" w:rsidR="00E079B2" w:rsidRDefault="00E96603" w:rsidP="0050077A">
            <w:r>
              <w:t>HCP1</w:t>
            </w:r>
          </w:p>
        </w:tc>
        <w:tc>
          <w:tcPr>
            <w:tcW w:w="7200" w:type="dxa"/>
          </w:tcPr>
          <w:p w14:paraId="6BE0B0AF" w14:textId="77777777" w:rsidR="004C7674" w:rsidRDefault="001626F6" w:rsidP="0050077A">
            <w:r>
              <w:t>How many times per day?</w:t>
            </w:r>
            <w:r>
              <w:tab/>
            </w:r>
          </w:p>
          <w:p w14:paraId="25E70F07" w14:textId="77777777" w:rsidR="00BA56BA" w:rsidRDefault="00BA56BA" w:rsidP="0050077A"/>
        </w:tc>
      </w:tr>
      <w:tr w:rsidR="00E079B2" w14:paraId="66975B59" w14:textId="77777777" w:rsidTr="000F01FB">
        <w:tc>
          <w:tcPr>
            <w:tcW w:w="1370" w:type="dxa"/>
          </w:tcPr>
          <w:p w14:paraId="087959E6" w14:textId="77777777" w:rsidR="00E079B2" w:rsidRPr="001626F6" w:rsidRDefault="001626F6" w:rsidP="0050077A">
            <w:pPr>
              <w:rPr>
                <w:b/>
              </w:rPr>
            </w:pPr>
            <w:r w:rsidRPr="001626F6">
              <w:t>00:03:34.0</w:t>
            </w:r>
          </w:p>
        </w:tc>
        <w:tc>
          <w:tcPr>
            <w:tcW w:w="898" w:type="dxa"/>
          </w:tcPr>
          <w:p w14:paraId="327A7FE2" w14:textId="77777777" w:rsidR="00E079B2" w:rsidRDefault="00E96603" w:rsidP="0050077A">
            <w:r>
              <w:t>PT</w:t>
            </w:r>
          </w:p>
        </w:tc>
        <w:tc>
          <w:tcPr>
            <w:tcW w:w="7200" w:type="dxa"/>
          </w:tcPr>
          <w:p w14:paraId="2088C4D7" w14:textId="77777777" w:rsidR="00E079B2" w:rsidRDefault="001626F6" w:rsidP="0050077A">
            <w:r>
              <w:t>Uh, I probably smoke, like, eight times, blunts, a day.</w:t>
            </w:r>
            <w:r>
              <w:tab/>
            </w:r>
          </w:p>
          <w:p w14:paraId="39F42760" w14:textId="77777777" w:rsidR="00BA56BA" w:rsidRDefault="00BA56BA" w:rsidP="0050077A"/>
        </w:tc>
      </w:tr>
      <w:tr w:rsidR="00E079B2" w14:paraId="532A3DDC" w14:textId="77777777" w:rsidTr="000F01FB">
        <w:tc>
          <w:tcPr>
            <w:tcW w:w="1370" w:type="dxa"/>
          </w:tcPr>
          <w:p w14:paraId="57985E7D" w14:textId="77777777" w:rsidR="00E079B2" w:rsidRDefault="001626F6" w:rsidP="0050077A">
            <w:r w:rsidRPr="001626F6">
              <w:t>00:03:38.5</w:t>
            </w:r>
          </w:p>
        </w:tc>
        <w:tc>
          <w:tcPr>
            <w:tcW w:w="898" w:type="dxa"/>
          </w:tcPr>
          <w:p w14:paraId="0B6DD69A" w14:textId="77777777" w:rsidR="00E079B2" w:rsidRDefault="00E96603" w:rsidP="0050077A">
            <w:r>
              <w:t>HCP1</w:t>
            </w:r>
          </w:p>
        </w:tc>
        <w:tc>
          <w:tcPr>
            <w:tcW w:w="7200" w:type="dxa"/>
          </w:tcPr>
          <w:p w14:paraId="0FCE88B9" w14:textId="77777777" w:rsidR="00E079B2" w:rsidRDefault="001626F6" w:rsidP="0050077A">
            <w:r>
              <w:t>Pardon?</w:t>
            </w:r>
            <w:r>
              <w:tab/>
            </w:r>
          </w:p>
          <w:p w14:paraId="015FCC38" w14:textId="77777777" w:rsidR="00BA56BA" w:rsidRDefault="00BA56BA" w:rsidP="0050077A"/>
        </w:tc>
      </w:tr>
      <w:tr w:rsidR="00E079B2" w14:paraId="425B1AE8" w14:textId="77777777" w:rsidTr="000F01FB">
        <w:tc>
          <w:tcPr>
            <w:tcW w:w="1370" w:type="dxa"/>
          </w:tcPr>
          <w:p w14:paraId="1693FFA3" w14:textId="77777777" w:rsidR="00E079B2" w:rsidRDefault="001626F6" w:rsidP="0050077A">
            <w:r w:rsidRPr="001626F6">
              <w:t>00:03:39.2</w:t>
            </w:r>
          </w:p>
        </w:tc>
        <w:tc>
          <w:tcPr>
            <w:tcW w:w="898" w:type="dxa"/>
          </w:tcPr>
          <w:p w14:paraId="46C2BF92" w14:textId="77777777" w:rsidR="00E079B2" w:rsidRDefault="00E96603" w:rsidP="0050077A">
            <w:r>
              <w:t>PT</w:t>
            </w:r>
          </w:p>
        </w:tc>
        <w:tc>
          <w:tcPr>
            <w:tcW w:w="7200" w:type="dxa"/>
          </w:tcPr>
          <w:p w14:paraId="383C1616" w14:textId="77777777" w:rsidR="00E079B2" w:rsidRDefault="001626F6" w:rsidP="0050077A">
            <w:r>
              <w:t>Blunts a day.</w:t>
            </w:r>
            <w:r>
              <w:tab/>
            </w:r>
          </w:p>
          <w:p w14:paraId="74281FDB" w14:textId="77777777" w:rsidR="00BA56BA" w:rsidRDefault="00BA56BA" w:rsidP="0050077A"/>
        </w:tc>
      </w:tr>
      <w:tr w:rsidR="00E079B2" w14:paraId="05D9A73C" w14:textId="77777777" w:rsidTr="000F01FB">
        <w:tc>
          <w:tcPr>
            <w:tcW w:w="1370" w:type="dxa"/>
          </w:tcPr>
          <w:p w14:paraId="3C2403FC" w14:textId="77777777" w:rsidR="00E079B2" w:rsidRDefault="001626F6" w:rsidP="0050077A">
            <w:r w:rsidRPr="001626F6">
              <w:t>00:03:40.4</w:t>
            </w:r>
          </w:p>
        </w:tc>
        <w:tc>
          <w:tcPr>
            <w:tcW w:w="898" w:type="dxa"/>
          </w:tcPr>
          <w:p w14:paraId="4CB99BE2" w14:textId="77777777" w:rsidR="00E079B2" w:rsidRDefault="00E96603" w:rsidP="0050077A">
            <w:r>
              <w:t>HCP1</w:t>
            </w:r>
          </w:p>
        </w:tc>
        <w:tc>
          <w:tcPr>
            <w:tcW w:w="7200" w:type="dxa"/>
          </w:tcPr>
          <w:p w14:paraId="079E15EE" w14:textId="77777777" w:rsidR="00E079B2" w:rsidRDefault="001626F6" w:rsidP="0050077A">
            <w:r>
              <w:t>How, how much?</w:t>
            </w:r>
            <w:r>
              <w:tab/>
            </w:r>
          </w:p>
          <w:p w14:paraId="56BC035B" w14:textId="77777777" w:rsidR="00BA56BA" w:rsidRDefault="00BA56BA" w:rsidP="0050077A"/>
        </w:tc>
      </w:tr>
      <w:tr w:rsidR="00E079B2" w14:paraId="73CA36DE" w14:textId="77777777" w:rsidTr="000F01FB">
        <w:tc>
          <w:tcPr>
            <w:tcW w:w="1370" w:type="dxa"/>
          </w:tcPr>
          <w:p w14:paraId="09F14EDD" w14:textId="77777777" w:rsidR="00E079B2" w:rsidRDefault="001626F6" w:rsidP="0050077A">
            <w:r w:rsidRPr="001626F6">
              <w:t>00:03:41.7</w:t>
            </w:r>
          </w:p>
        </w:tc>
        <w:tc>
          <w:tcPr>
            <w:tcW w:w="898" w:type="dxa"/>
          </w:tcPr>
          <w:p w14:paraId="096B3241" w14:textId="77777777" w:rsidR="00E079B2" w:rsidRDefault="00E96603" w:rsidP="0050077A">
            <w:r>
              <w:t>PT</w:t>
            </w:r>
          </w:p>
        </w:tc>
        <w:tc>
          <w:tcPr>
            <w:tcW w:w="7200" w:type="dxa"/>
          </w:tcPr>
          <w:p w14:paraId="7073A367" w14:textId="77777777" w:rsidR="00E079B2" w:rsidRDefault="001626F6" w:rsidP="0050077A">
            <w:r>
              <w:t>Like, nine or eight.</w:t>
            </w:r>
            <w:r>
              <w:tab/>
            </w:r>
          </w:p>
          <w:p w14:paraId="1F50A4AD" w14:textId="77777777" w:rsidR="00BA56BA" w:rsidRDefault="00BA56BA" w:rsidP="0050077A"/>
        </w:tc>
      </w:tr>
      <w:tr w:rsidR="00E079B2" w14:paraId="4EFA3CAA" w14:textId="77777777" w:rsidTr="000F01FB">
        <w:tc>
          <w:tcPr>
            <w:tcW w:w="1370" w:type="dxa"/>
          </w:tcPr>
          <w:p w14:paraId="2FA7E16E" w14:textId="77777777" w:rsidR="00E079B2" w:rsidRDefault="001626F6" w:rsidP="0050077A">
            <w:r w:rsidRPr="001626F6">
              <w:t>00:03:44.1</w:t>
            </w:r>
          </w:p>
        </w:tc>
        <w:tc>
          <w:tcPr>
            <w:tcW w:w="898" w:type="dxa"/>
          </w:tcPr>
          <w:p w14:paraId="567FF953" w14:textId="77777777" w:rsidR="00E079B2" w:rsidRDefault="00E96603" w:rsidP="0050077A">
            <w:r>
              <w:t>HCP1</w:t>
            </w:r>
          </w:p>
        </w:tc>
        <w:tc>
          <w:tcPr>
            <w:tcW w:w="7200" w:type="dxa"/>
          </w:tcPr>
          <w:p w14:paraId="068CC01E" w14:textId="77777777" w:rsidR="00E079B2" w:rsidRDefault="001626F6" w:rsidP="0050077A">
            <w:r>
              <w:t>Nine. Yes. Mm-hmm. But in the past week, [</w:t>
            </w:r>
            <w:r w:rsidRPr="001626F6">
              <w:t>00:03:47.1</w:t>
            </w:r>
            <w:r>
              <w:t>]?</w:t>
            </w:r>
            <w:r>
              <w:tab/>
            </w:r>
          </w:p>
          <w:p w14:paraId="60B30601" w14:textId="77777777" w:rsidR="00BA56BA" w:rsidRDefault="00BA56BA" w:rsidP="0050077A"/>
        </w:tc>
      </w:tr>
      <w:tr w:rsidR="00E079B2" w14:paraId="41E42FDF" w14:textId="77777777" w:rsidTr="000F01FB">
        <w:tc>
          <w:tcPr>
            <w:tcW w:w="1370" w:type="dxa"/>
          </w:tcPr>
          <w:p w14:paraId="70F6199A" w14:textId="77777777" w:rsidR="00E079B2" w:rsidRDefault="001626F6" w:rsidP="0050077A">
            <w:r w:rsidRPr="001626F6">
              <w:t>00:03:48.8</w:t>
            </w:r>
          </w:p>
        </w:tc>
        <w:tc>
          <w:tcPr>
            <w:tcW w:w="898" w:type="dxa"/>
          </w:tcPr>
          <w:p w14:paraId="2C410C9A" w14:textId="77777777" w:rsidR="00E079B2" w:rsidRDefault="00E96603" w:rsidP="0050077A">
            <w:r>
              <w:t>PT</w:t>
            </w:r>
          </w:p>
        </w:tc>
        <w:tc>
          <w:tcPr>
            <w:tcW w:w="7200" w:type="dxa"/>
          </w:tcPr>
          <w:p w14:paraId="568D39E6" w14:textId="77777777" w:rsidR="00E079B2" w:rsidRDefault="001626F6" w:rsidP="0050077A">
            <w:r>
              <w:t>But I smoke cigarettes, too.</w:t>
            </w:r>
            <w:r>
              <w:tab/>
            </w:r>
          </w:p>
          <w:p w14:paraId="02F3111D" w14:textId="77777777" w:rsidR="00BA56BA" w:rsidRDefault="00BA56BA" w:rsidP="0050077A"/>
        </w:tc>
      </w:tr>
      <w:tr w:rsidR="00E079B2" w14:paraId="6E553C71" w14:textId="77777777" w:rsidTr="000F01FB">
        <w:tc>
          <w:tcPr>
            <w:tcW w:w="1370" w:type="dxa"/>
          </w:tcPr>
          <w:p w14:paraId="6A0D498A" w14:textId="77777777" w:rsidR="00E079B2" w:rsidRDefault="001626F6" w:rsidP="0050077A">
            <w:r w:rsidRPr="001626F6">
              <w:t>00:03:51.5</w:t>
            </w:r>
          </w:p>
        </w:tc>
        <w:tc>
          <w:tcPr>
            <w:tcW w:w="898" w:type="dxa"/>
          </w:tcPr>
          <w:p w14:paraId="1ACB2793" w14:textId="77777777" w:rsidR="00E079B2" w:rsidRDefault="00E96603" w:rsidP="0050077A">
            <w:r>
              <w:t>HCP1</w:t>
            </w:r>
          </w:p>
        </w:tc>
        <w:tc>
          <w:tcPr>
            <w:tcW w:w="7200" w:type="dxa"/>
          </w:tcPr>
          <w:p w14:paraId="7EB9F037" w14:textId="77777777" w:rsidR="00E079B2" w:rsidRDefault="001626F6" w:rsidP="0050077A">
            <w:r>
              <w:t>Mm-hmm.</w:t>
            </w:r>
            <w:r>
              <w:tab/>
            </w:r>
          </w:p>
          <w:p w14:paraId="3E416890" w14:textId="77777777" w:rsidR="00BA56BA" w:rsidRDefault="00BA56BA" w:rsidP="0050077A"/>
        </w:tc>
      </w:tr>
      <w:tr w:rsidR="00E079B2" w14:paraId="13AC4FA9" w14:textId="77777777" w:rsidTr="000F01FB">
        <w:tc>
          <w:tcPr>
            <w:tcW w:w="1370" w:type="dxa"/>
          </w:tcPr>
          <w:p w14:paraId="56FCBCFA" w14:textId="77777777" w:rsidR="00E079B2" w:rsidRDefault="001626F6" w:rsidP="00A47887">
            <w:r w:rsidRPr="001626F6">
              <w:t>00:03:52.8</w:t>
            </w:r>
          </w:p>
        </w:tc>
        <w:tc>
          <w:tcPr>
            <w:tcW w:w="898" w:type="dxa"/>
          </w:tcPr>
          <w:p w14:paraId="38EA9B76" w14:textId="77777777" w:rsidR="00E079B2" w:rsidRDefault="00E96603" w:rsidP="0050077A">
            <w:r>
              <w:t>PT</w:t>
            </w:r>
          </w:p>
        </w:tc>
        <w:tc>
          <w:tcPr>
            <w:tcW w:w="7200" w:type="dxa"/>
          </w:tcPr>
          <w:p w14:paraId="1B5AD323" w14:textId="77777777" w:rsidR="001626F6" w:rsidRDefault="001626F6" w:rsidP="0050077A">
            <w:r>
              <w:t>So I’ve been smoking those a lot, too.</w:t>
            </w:r>
          </w:p>
          <w:p w14:paraId="0662B452" w14:textId="77777777" w:rsidR="00BA56BA" w:rsidRDefault="00BA56BA" w:rsidP="0050077A"/>
        </w:tc>
      </w:tr>
      <w:tr w:rsidR="00E079B2" w14:paraId="15B885F2" w14:textId="77777777" w:rsidTr="000F01FB">
        <w:tc>
          <w:tcPr>
            <w:tcW w:w="1370" w:type="dxa"/>
          </w:tcPr>
          <w:p w14:paraId="5478BDC4" w14:textId="77777777" w:rsidR="00E079B2" w:rsidRDefault="001626F6" w:rsidP="0050077A">
            <w:r w:rsidRPr="001626F6">
              <w:t>00:03:54.3</w:t>
            </w:r>
          </w:p>
        </w:tc>
        <w:tc>
          <w:tcPr>
            <w:tcW w:w="898" w:type="dxa"/>
          </w:tcPr>
          <w:p w14:paraId="3714EAF6" w14:textId="77777777" w:rsidR="00E079B2" w:rsidRDefault="00E96603" w:rsidP="0050077A">
            <w:r>
              <w:t>HCP1</w:t>
            </w:r>
          </w:p>
        </w:tc>
        <w:tc>
          <w:tcPr>
            <w:tcW w:w="7200" w:type="dxa"/>
          </w:tcPr>
          <w:p w14:paraId="3886A247" w14:textId="77777777" w:rsidR="00E079B2" w:rsidRDefault="001626F6" w:rsidP="0050077A">
            <w:r>
              <w:t>Mm-hmm.</w:t>
            </w:r>
            <w:r>
              <w:tab/>
            </w:r>
          </w:p>
          <w:p w14:paraId="200C5F80" w14:textId="77777777" w:rsidR="00BA56BA" w:rsidRDefault="00BA56BA" w:rsidP="0050077A"/>
        </w:tc>
      </w:tr>
      <w:tr w:rsidR="00E079B2" w14:paraId="6EE8075B" w14:textId="77777777" w:rsidTr="000F01FB">
        <w:tc>
          <w:tcPr>
            <w:tcW w:w="1370" w:type="dxa"/>
          </w:tcPr>
          <w:p w14:paraId="62F76396" w14:textId="77777777" w:rsidR="00E079B2" w:rsidRDefault="001626F6" w:rsidP="0050077A">
            <w:r w:rsidRPr="001626F6">
              <w:t>00:03:55.7</w:t>
            </w:r>
          </w:p>
        </w:tc>
        <w:tc>
          <w:tcPr>
            <w:tcW w:w="898" w:type="dxa"/>
          </w:tcPr>
          <w:p w14:paraId="47B4670E" w14:textId="77777777" w:rsidR="00E079B2" w:rsidRDefault="00E96603" w:rsidP="0050077A">
            <w:r>
              <w:t>PT</w:t>
            </w:r>
          </w:p>
        </w:tc>
        <w:tc>
          <w:tcPr>
            <w:tcW w:w="7200" w:type="dxa"/>
          </w:tcPr>
          <w:p w14:paraId="6EE25DB3" w14:textId="77777777" w:rsidR="00E079B2" w:rsidRDefault="001626F6" w:rsidP="0050077A">
            <w:r>
              <w:t>Um, I had some real bad pain this morning, over here.</w:t>
            </w:r>
            <w:r>
              <w:tab/>
            </w:r>
          </w:p>
          <w:p w14:paraId="7D317F27" w14:textId="77777777" w:rsidR="00BA56BA" w:rsidRDefault="00BA56BA" w:rsidP="0050077A"/>
        </w:tc>
      </w:tr>
      <w:tr w:rsidR="00E079B2" w14:paraId="2A227406" w14:textId="77777777" w:rsidTr="000F01FB">
        <w:tc>
          <w:tcPr>
            <w:tcW w:w="1370" w:type="dxa"/>
          </w:tcPr>
          <w:p w14:paraId="566F2891" w14:textId="77777777" w:rsidR="00E079B2" w:rsidRDefault="001626F6" w:rsidP="0050077A">
            <w:r w:rsidRPr="001626F6">
              <w:t>00:04:02.3</w:t>
            </w:r>
          </w:p>
        </w:tc>
        <w:tc>
          <w:tcPr>
            <w:tcW w:w="898" w:type="dxa"/>
          </w:tcPr>
          <w:p w14:paraId="01741BEB" w14:textId="77777777" w:rsidR="00E079B2" w:rsidRDefault="00E96603" w:rsidP="0050077A">
            <w:r>
              <w:t>HCP1</w:t>
            </w:r>
          </w:p>
        </w:tc>
        <w:tc>
          <w:tcPr>
            <w:tcW w:w="7200" w:type="dxa"/>
          </w:tcPr>
          <w:p w14:paraId="5E5FC6A8" w14:textId="77777777" w:rsidR="00E079B2" w:rsidRDefault="001626F6" w:rsidP="0050077A">
            <w:r>
              <w:t>Mm-hmm.</w:t>
            </w:r>
            <w:r>
              <w:tab/>
            </w:r>
          </w:p>
          <w:p w14:paraId="1B551565" w14:textId="77777777" w:rsidR="00BA56BA" w:rsidRDefault="00BA56BA" w:rsidP="0050077A"/>
        </w:tc>
      </w:tr>
      <w:tr w:rsidR="00E079B2" w14:paraId="383AE1BE" w14:textId="77777777" w:rsidTr="000F01FB">
        <w:tc>
          <w:tcPr>
            <w:tcW w:w="1370" w:type="dxa"/>
          </w:tcPr>
          <w:p w14:paraId="06C9C3BA" w14:textId="77777777" w:rsidR="00E079B2" w:rsidRDefault="001626F6" w:rsidP="0050077A">
            <w:r w:rsidRPr="001626F6">
              <w:t>00:04:04.5</w:t>
            </w:r>
          </w:p>
        </w:tc>
        <w:tc>
          <w:tcPr>
            <w:tcW w:w="898" w:type="dxa"/>
          </w:tcPr>
          <w:p w14:paraId="05667D3B" w14:textId="77777777" w:rsidR="00E079B2" w:rsidRDefault="00E96603" w:rsidP="0050077A">
            <w:r>
              <w:t>PT</w:t>
            </w:r>
          </w:p>
        </w:tc>
        <w:tc>
          <w:tcPr>
            <w:tcW w:w="7200" w:type="dxa"/>
          </w:tcPr>
          <w:p w14:paraId="47DEFEEC" w14:textId="77777777" w:rsidR="00E079B2" w:rsidRDefault="001626F6" w:rsidP="0050077A">
            <w:r>
              <w:t xml:space="preserve">I don’t know what it was. I was – I, I got </w:t>
            </w:r>
            <w:r w:rsidR="00C3344F">
              <w:t>syphilis</w:t>
            </w:r>
            <w:r>
              <w:t xml:space="preserve">, too. </w:t>
            </w:r>
            <w:r w:rsidR="00C3344F">
              <w:t>I guess that’s an STD</w:t>
            </w:r>
            <w:r>
              <w:t>. I don’t know</w:t>
            </w:r>
            <w:r w:rsidR="00C3344F">
              <w:t>, because I never had it</w:t>
            </w:r>
            <w:r>
              <w:t xml:space="preserve"> [</w:t>
            </w:r>
            <w:r w:rsidRPr="001626F6">
              <w:t>00:04:09.9</w:t>
            </w:r>
            <w:r>
              <w:t>].</w:t>
            </w:r>
            <w:r>
              <w:tab/>
            </w:r>
          </w:p>
          <w:p w14:paraId="50E6904E" w14:textId="77777777" w:rsidR="00BA56BA" w:rsidRDefault="00BA56BA" w:rsidP="0050077A"/>
        </w:tc>
      </w:tr>
      <w:tr w:rsidR="00E079B2" w14:paraId="6BFF6237" w14:textId="77777777" w:rsidTr="000F01FB">
        <w:tc>
          <w:tcPr>
            <w:tcW w:w="1370" w:type="dxa"/>
          </w:tcPr>
          <w:p w14:paraId="45F314F5" w14:textId="77777777" w:rsidR="00E079B2" w:rsidRDefault="001626F6" w:rsidP="0050077A">
            <w:r w:rsidRPr="001626F6">
              <w:t>00:04:14.3</w:t>
            </w:r>
          </w:p>
        </w:tc>
        <w:tc>
          <w:tcPr>
            <w:tcW w:w="898" w:type="dxa"/>
          </w:tcPr>
          <w:p w14:paraId="1977DA2A" w14:textId="77777777" w:rsidR="00E079B2" w:rsidRDefault="00E96603" w:rsidP="0050077A">
            <w:r>
              <w:t>HCP1</w:t>
            </w:r>
          </w:p>
        </w:tc>
        <w:tc>
          <w:tcPr>
            <w:tcW w:w="7200" w:type="dxa"/>
          </w:tcPr>
          <w:p w14:paraId="25F94AF6" w14:textId="77777777" w:rsidR="00E079B2" w:rsidRDefault="001626F6" w:rsidP="0050077A">
            <w:r>
              <w:t>Okay. So …</w:t>
            </w:r>
            <w:r>
              <w:tab/>
            </w:r>
          </w:p>
          <w:p w14:paraId="67BD80B4" w14:textId="77777777" w:rsidR="00BA56BA" w:rsidRDefault="00BA56BA" w:rsidP="0050077A"/>
        </w:tc>
      </w:tr>
      <w:tr w:rsidR="00E079B2" w14:paraId="7D723C51" w14:textId="77777777" w:rsidTr="000F01FB">
        <w:tc>
          <w:tcPr>
            <w:tcW w:w="1370" w:type="dxa"/>
          </w:tcPr>
          <w:p w14:paraId="3F67B63E" w14:textId="77777777" w:rsidR="00E079B2" w:rsidRDefault="001626F6" w:rsidP="004907DA">
            <w:pPr>
              <w:ind w:left="720" w:hanging="720"/>
            </w:pPr>
            <w:r w:rsidRPr="001626F6">
              <w:t>00:04:15.2</w:t>
            </w:r>
          </w:p>
        </w:tc>
        <w:tc>
          <w:tcPr>
            <w:tcW w:w="898" w:type="dxa"/>
          </w:tcPr>
          <w:p w14:paraId="08C72F7C" w14:textId="77777777" w:rsidR="00E079B2" w:rsidRDefault="00E96603" w:rsidP="0050077A">
            <w:r>
              <w:t>PT</w:t>
            </w:r>
          </w:p>
        </w:tc>
        <w:tc>
          <w:tcPr>
            <w:tcW w:w="7200" w:type="dxa"/>
          </w:tcPr>
          <w:p w14:paraId="5C755C0C" w14:textId="77777777" w:rsidR="004907DA" w:rsidRDefault="001626F6" w:rsidP="0050077A">
            <w:r>
              <w:t>I looked that up.</w:t>
            </w:r>
            <w:r>
              <w:tab/>
            </w:r>
          </w:p>
          <w:p w14:paraId="1D591473" w14:textId="77777777" w:rsidR="00BA56BA" w:rsidRDefault="00BA56BA" w:rsidP="0050077A"/>
        </w:tc>
      </w:tr>
      <w:tr w:rsidR="00E079B2" w14:paraId="7089140F" w14:textId="77777777" w:rsidTr="000F01FB">
        <w:tc>
          <w:tcPr>
            <w:tcW w:w="1370" w:type="dxa"/>
          </w:tcPr>
          <w:p w14:paraId="2280E6A4" w14:textId="77777777" w:rsidR="00E079B2" w:rsidRDefault="001626F6" w:rsidP="0050077A">
            <w:r w:rsidRPr="001626F6">
              <w:t>00:04:18.4</w:t>
            </w:r>
          </w:p>
        </w:tc>
        <w:tc>
          <w:tcPr>
            <w:tcW w:w="898" w:type="dxa"/>
          </w:tcPr>
          <w:p w14:paraId="461CD4C1" w14:textId="77777777" w:rsidR="00E079B2" w:rsidRDefault="00E96603" w:rsidP="0050077A">
            <w:r>
              <w:t>HCP2</w:t>
            </w:r>
          </w:p>
        </w:tc>
        <w:tc>
          <w:tcPr>
            <w:tcW w:w="7200" w:type="dxa"/>
          </w:tcPr>
          <w:p w14:paraId="5B1ACC46" w14:textId="77777777" w:rsidR="00E079B2" w:rsidRDefault="001626F6" w:rsidP="0050077A">
            <w:r>
              <w:t>Can I get his vitals, or are you still meeting?</w:t>
            </w:r>
            <w:r>
              <w:tab/>
            </w:r>
          </w:p>
          <w:p w14:paraId="2E1B834E" w14:textId="77777777" w:rsidR="00BA56BA" w:rsidRDefault="00BA56BA" w:rsidP="0050077A"/>
        </w:tc>
      </w:tr>
      <w:tr w:rsidR="00E079B2" w14:paraId="3FA74B3E" w14:textId="77777777" w:rsidTr="000F01FB">
        <w:tc>
          <w:tcPr>
            <w:tcW w:w="1370" w:type="dxa"/>
          </w:tcPr>
          <w:p w14:paraId="55D383A7" w14:textId="77777777" w:rsidR="00E079B2" w:rsidRDefault="001626F6" w:rsidP="0050077A">
            <w:r w:rsidRPr="001626F6">
              <w:lastRenderedPageBreak/>
              <w:t>00:04:20.2</w:t>
            </w:r>
          </w:p>
        </w:tc>
        <w:tc>
          <w:tcPr>
            <w:tcW w:w="898" w:type="dxa"/>
          </w:tcPr>
          <w:p w14:paraId="2E6E6F6B" w14:textId="77777777" w:rsidR="00E079B2" w:rsidRDefault="00E96603" w:rsidP="0050077A">
            <w:r>
              <w:t>HCP1</w:t>
            </w:r>
          </w:p>
        </w:tc>
        <w:tc>
          <w:tcPr>
            <w:tcW w:w="7200" w:type="dxa"/>
          </w:tcPr>
          <w:p w14:paraId="5DB515DD" w14:textId="77777777" w:rsidR="00E079B2" w:rsidRDefault="001626F6" w:rsidP="0050077A">
            <w:r>
              <w:t>Uh, can I just …</w:t>
            </w:r>
            <w:r>
              <w:tab/>
            </w:r>
          </w:p>
          <w:p w14:paraId="0714AFC2" w14:textId="77777777" w:rsidR="00BA56BA" w:rsidRDefault="00BA56BA" w:rsidP="0050077A"/>
        </w:tc>
      </w:tr>
      <w:tr w:rsidR="00E079B2" w14:paraId="595AAB04" w14:textId="77777777" w:rsidTr="000F01FB">
        <w:tc>
          <w:tcPr>
            <w:tcW w:w="1370" w:type="dxa"/>
          </w:tcPr>
          <w:p w14:paraId="0FFE51FB" w14:textId="77777777" w:rsidR="00E079B2" w:rsidRDefault="001626F6" w:rsidP="0050077A">
            <w:r w:rsidRPr="001626F6">
              <w:t>00:04:22.0</w:t>
            </w:r>
          </w:p>
        </w:tc>
        <w:tc>
          <w:tcPr>
            <w:tcW w:w="898" w:type="dxa"/>
          </w:tcPr>
          <w:p w14:paraId="2A9BD676" w14:textId="77777777" w:rsidR="00E079B2" w:rsidRDefault="00E96603" w:rsidP="0050077A">
            <w:r>
              <w:t>HCP2</w:t>
            </w:r>
          </w:p>
        </w:tc>
        <w:tc>
          <w:tcPr>
            <w:tcW w:w="7200" w:type="dxa"/>
          </w:tcPr>
          <w:p w14:paraId="377F4343" w14:textId="77777777" w:rsidR="00E079B2" w:rsidRDefault="001626F6" w:rsidP="0050077A">
            <w:r>
              <w:t>Okay.</w:t>
            </w:r>
            <w:r>
              <w:tab/>
            </w:r>
          </w:p>
          <w:p w14:paraId="28442560" w14:textId="77777777" w:rsidR="00BA56BA" w:rsidRDefault="00BA56BA" w:rsidP="0050077A"/>
        </w:tc>
      </w:tr>
      <w:tr w:rsidR="00E079B2" w14:paraId="08E1C2CB" w14:textId="77777777" w:rsidTr="000F01FB">
        <w:tc>
          <w:tcPr>
            <w:tcW w:w="1370" w:type="dxa"/>
          </w:tcPr>
          <w:p w14:paraId="065F9BD0" w14:textId="77777777" w:rsidR="00E079B2" w:rsidRDefault="001626F6" w:rsidP="0050077A">
            <w:r w:rsidRPr="001626F6">
              <w:t>00:04:22.5</w:t>
            </w:r>
          </w:p>
        </w:tc>
        <w:tc>
          <w:tcPr>
            <w:tcW w:w="898" w:type="dxa"/>
          </w:tcPr>
          <w:p w14:paraId="1CE9287F" w14:textId="77777777" w:rsidR="00E079B2" w:rsidRDefault="00E96603" w:rsidP="0050077A">
            <w:r>
              <w:t>HCP1</w:t>
            </w:r>
          </w:p>
        </w:tc>
        <w:tc>
          <w:tcPr>
            <w:tcW w:w="7200" w:type="dxa"/>
          </w:tcPr>
          <w:p w14:paraId="37C350E0" w14:textId="77777777" w:rsidR="00E079B2" w:rsidRDefault="001626F6" w:rsidP="0050077A">
            <w:r>
              <w:t xml:space="preserve">… </w:t>
            </w:r>
            <w:proofErr w:type="gramStart"/>
            <w:r>
              <w:t>finish</w:t>
            </w:r>
            <w:proofErr w:type="gramEnd"/>
            <w:r>
              <w:t xml:space="preserve"> with him?</w:t>
            </w:r>
            <w:r>
              <w:tab/>
            </w:r>
          </w:p>
          <w:p w14:paraId="5B0278D1" w14:textId="77777777" w:rsidR="00BA56BA" w:rsidRDefault="00BA56BA" w:rsidP="0050077A"/>
        </w:tc>
      </w:tr>
      <w:tr w:rsidR="00E079B2" w14:paraId="1ED9E933" w14:textId="77777777" w:rsidTr="009158AD">
        <w:trPr>
          <w:trHeight w:val="1215"/>
        </w:trPr>
        <w:tc>
          <w:tcPr>
            <w:tcW w:w="1370" w:type="dxa"/>
          </w:tcPr>
          <w:p w14:paraId="1DB4A461" w14:textId="77777777" w:rsidR="00E079B2" w:rsidRDefault="00C3344F" w:rsidP="0050077A">
            <w:r>
              <w:t>00:04:28.7</w:t>
            </w:r>
          </w:p>
        </w:tc>
        <w:tc>
          <w:tcPr>
            <w:tcW w:w="898" w:type="dxa"/>
          </w:tcPr>
          <w:p w14:paraId="3612F07C" w14:textId="77777777" w:rsidR="00E079B2" w:rsidRDefault="00E96603" w:rsidP="008B0596">
            <w:r>
              <w:t>HCP1</w:t>
            </w:r>
          </w:p>
        </w:tc>
        <w:tc>
          <w:tcPr>
            <w:tcW w:w="7200" w:type="dxa"/>
          </w:tcPr>
          <w:p w14:paraId="0FA09752" w14:textId="77777777" w:rsidR="00BA56BA" w:rsidRDefault="00742533" w:rsidP="00742533">
            <w:r>
              <w:t>[</w:t>
            </w:r>
            <w:r w:rsidR="00C3344F">
              <w:t>00:04:28.7</w:t>
            </w:r>
            <w:r>
              <w:t xml:space="preserve">] </w:t>
            </w:r>
            <w:r w:rsidR="00C3344F">
              <w:t>So [</w:t>
            </w:r>
            <w:r w:rsidR="00C3344F" w:rsidRPr="00C3344F">
              <w:t>00:04:28.7</w:t>
            </w:r>
            <w:r w:rsidR="00C3344F">
              <w:t>]</w:t>
            </w:r>
            <w:r w:rsidR="00C3344F" w:rsidRPr="00C3344F">
              <w:t xml:space="preserve"> </w:t>
            </w:r>
            <w:r>
              <w:t>So regarding you</w:t>
            </w:r>
            <w:r w:rsidR="00C3344F">
              <w:t>r</w:t>
            </w:r>
            <w:r>
              <w:t xml:space="preserve"> sleep apnea, the problem with sleep, uh, from one to 10 with 10 being the worst severity that you can get, do, do you think, how, severity</w:t>
            </w:r>
            <w:r w:rsidR="0025682D">
              <w:t xml:space="preserve"> for your, like, sleep problem, from one to 10?</w:t>
            </w:r>
            <w:r w:rsidR="0025682D">
              <w:tab/>
            </w:r>
          </w:p>
        </w:tc>
      </w:tr>
      <w:tr w:rsidR="00E079B2" w14:paraId="145FECA2" w14:textId="77777777" w:rsidTr="000F01FB">
        <w:tc>
          <w:tcPr>
            <w:tcW w:w="1370" w:type="dxa"/>
          </w:tcPr>
          <w:p w14:paraId="28D41D26" w14:textId="77777777" w:rsidR="00E079B2" w:rsidRDefault="0025682D" w:rsidP="0050077A">
            <w:r w:rsidRPr="0025682D">
              <w:t>00:04:46.1</w:t>
            </w:r>
          </w:p>
        </w:tc>
        <w:tc>
          <w:tcPr>
            <w:tcW w:w="898" w:type="dxa"/>
          </w:tcPr>
          <w:p w14:paraId="6C6F098D" w14:textId="77777777" w:rsidR="00E079B2" w:rsidRDefault="00E96603" w:rsidP="0050077A">
            <w:r>
              <w:t>PT</w:t>
            </w:r>
            <w:r w:rsidR="0025682D">
              <w:tab/>
            </w:r>
          </w:p>
        </w:tc>
        <w:tc>
          <w:tcPr>
            <w:tcW w:w="7200" w:type="dxa"/>
          </w:tcPr>
          <w:p w14:paraId="7ACE62C0" w14:textId="77777777" w:rsidR="0025682D" w:rsidRDefault="0025682D" w:rsidP="0050077A">
            <w:r>
              <w:t>I’d say about a six.</w:t>
            </w:r>
          </w:p>
          <w:p w14:paraId="5AAF5BC1" w14:textId="77777777" w:rsidR="00BA56BA" w:rsidRDefault="00BA56BA" w:rsidP="0050077A"/>
        </w:tc>
      </w:tr>
      <w:tr w:rsidR="00E079B2" w14:paraId="2A89E155" w14:textId="77777777" w:rsidTr="000F01FB">
        <w:tc>
          <w:tcPr>
            <w:tcW w:w="1370" w:type="dxa"/>
          </w:tcPr>
          <w:p w14:paraId="3F05BD72" w14:textId="77777777" w:rsidR="00E079B2" w:rsidRDefault="0025682D" w:rsidP="0050077A">
            <w:r w:rsidRPr="0025682D">
              <w:t>00:04:47.6</w:t>
            </w:r>
          </w:p>
        </w:tc>
        <w:tc>
          <w:tcPr>
            <w:tcW w:w="898" w:type="dxa"/>
          </w:tcPr>
          <w:p w14:paraId="5A4199E6" w14:textId="77777777" w:rsidR="00E079B2" w:rsidRDefault="00E96603" w:rsidP="0050077A">
            <w:r>
              <w:t>HCP1</w:t>
            </w:r>
          </w:p>
        </w:tc>
        <w:tc>
          <w:tcPr>
            <w:tcW w:w="7200" w:type="dxa"/>
          </w:tcPr>
          <w:p w14:paraId="21BA0471" w14:textId="77777777" w:rsidR="00E079B2" w:rsidRDefault="0025682D" w:rsidP="0050077A">
            <w:r>
              <w:t>Six. Six out of 10.</w:t>
            </w:r>
            <w:r>
              <w:tab/>
            </w:r>
          </w:p>
          <w:p w14:paraId="78492E80" w14:textId="77777777" w:rsidR="00BA56BA" w:rsidRDefault="00BA56BA" w:rsidP="0050077A"/>
        </w:tc>
      </w:tr>
      <w:tr w:rsidR="00E079B2" w14:paraId="7C98CB97" w14:textId="77777777" w:rsidTr="000F01FB">
        <w:tc>
          <w:tcPr>
            <w:tcW w:w="1370" w:type="dxa"/>
          </w:tcPr>
          <w:p w14:paraId="06964509" w14:textId="77777777" w:rsidR="00E079B2" w:rsidRDefault="0025682D" w:rsidP="0050077A">
            <w:r w:rsidRPr="0025682D">
              <w:t>00:04:49.5</w:t>
            </w:r>
          </w:p>
        </w:tc>
        <w:tc>
          <w:tcPr>
            <w:tcW w:w="898" w:type="dxa"/>
          </w:tcPr>
          <w:p w14:paraId="4DE324DD" w14:textId="77777777" w:rsidR="008B0596" w:rsidRDefault="00E96603" w:rsidP="0050077A">
            <w:r>
              <w:t>PT</w:t>
            </w:r>
            <w:r w:rsidR="0025682D">
              <w:tab/>
            </w:r>
          </w:p>
        </w:tc>
        <w:tc>
          <w:tcPr>
            <w:tcW w:w="7200" w:type="dxa"/>
          </w:tcPr>
          <w:p w14:paraId="1E0A0DC6" w14:textId="77777777" w:rsidR="00E079B2" w:rsidRDefault="0025682D" w:rsidP="008B0596">
            <w:r>
              <w:t>About a six, because I used to be on a breathing treatment, and I haven’t been on that in years. I think I need to get back on it.</w:t>
            </w:r>
            <w:r>
              <w:tab/>
            </w:r>
          </w:p>
          <w:p w14:paraId="02BF3675" w14:textId="77777777" w:rsidR="00BA56BA" w:rsidRDefault="00BA56BA" w:rsidP="008B0596"/>
        </w:tc>
      </w:tr>
      <w:tr w:rsidR="00E079B2" w14:paraId="05AA66CC" w14:textId="77777777" w:rsidTr="000F01FB">
        <w:tc>
          <w:tcPr>
            <w:tcW w:w="1370" w:type="dxa"/>
          </w:tcPr>
          <w:p w14:paraId="0CC75CB1" w14:textId="77777777" w:rsidR="00E079B2" w:rsidRDefault="0025682D" w:rsidP="0050077A">
            <w:r w:rsidRPr="0025682D">
              <w:t>00:04:55.3</w:t>
            </w:r>
          </w:p>
        </w:tc>
        <w:tc>
          <w:tcPr>
            <w:tcW w:w="898" w:type="dxa"/>
          </w:tcPr>
          <w:p w14:paraId="573BAE04" w14:textId="6C6EABF0" w:rsidR="00E079B2" w:rsidRDefault="00E96603" w:rsidP="0050077A">
            <w:r>
              <w:t>HCP</w:t>
            </w:r>
            <w:r w:rsidR="009158AD">
              <w:t>3</w:t>
            </w:r>
          </w:p>
        </w:tc>
        <w:tc>
          <w:tcPr>
            <w:tcW w:w="7200" w:type="dxa"/>
          </w:tcPr>
          <w:p w14:paraId="278FC6BE" w14:textId="77777777" w:rsidR="00E079B2" w:rsidRDefault="0025682D" w:rsidP="0050077A">
            <w:r>
              <w:t>What kind of breathing treatment was that?</w:t>
            </w:r>
            <w:r>
              <w:tab/>
            </w:r>
          </w:p>
          <w:p w14:paraId="51C82118" w14:textId="77777777" w:rsidR="00BA56BA" w:rsidRDefault="00BA56BA" w:rsidP="0050077A"/>
        </w:tc>
      </w:tr>
      <w:tr w:rsidR="00E079B2" w14:paraId="5187AC56" w14:textId="77777777" w:rsidTr="000F01FB">
        <w:tc>
          <w:tcPr>
            <w:tcW w:w="1370" w:type="dxa"/>
          </w:tcPr>
          <w:p w14:paraId="753641C0" w14:textId="77777777" w:rsidR="00E079B2" w:rsidRDefault="0025682D" w:rsidP="0050077A">
            <w:r w:rsidRPr="0025682D">
              <w:t>00:04:57.4</w:t>
            </w:r>
          </w:p>
        </w:tc>
        <w:tc>
          <w:tcPr>
            <w:tcW w:w="898" w:type="dxa"/>
          </w:tcPr>
          <w:p w14:paraId="3D8551F2" w14:textId="77777777" w:rsidR="00E079B2" w:rsidRDefault="00E96603" w:rsidP="0050077A">
            <w:r>
              <w:t>PT</w:t>
            </w:r>
          </w:p>
        </w:tc>
        <w:tc>
          <w:tcPr>
            <w:tcW w:w="7200" w:type="dxa"/>
          </w:tcPr>
          <w:p w14:paraId="3EA579AB" w14:textId="77777777" w:rsidR="00E079B2" w:rsidRDefault="00C3344F" w:rsidP="0050077A">
            <w:r>
              <w:t xml:space="preserve">Uh, I don’t know. It was like </w:t>
            </w:r>
            <w:r w:rsidR="0025682D">
              <w:t>[</w:t>
            </w:r>
            <w:r w:rsidR="0025682D" w:rsidRPr="0025682D">
              <w:t>00:04:58.8</w:t>
            </w:r>
            <w:r>
              <w:t xml:space="preserve">] my nose, and it just … </w:t>
            </w:r>
            <w:r w:rsidR="0025682D">
              <w:tab/>
            </w:r>
          </w:p>
          <w:p w14:paraId="6D397D45" w14:textId="77777777" w:rsidR="00BA56BA" w:rsidRDefault="00BA56BA" w:rsidP="0050077A"/>
        </w:tc>
      </w:tr>
      <w:tr w:rsidR="00E079B2" w14:paraId="0980F325" w14:textId="77777777" w:rsidTr="000F01FB">
        <w:tc>
          <w:tcPr>
            <w:tcW w:w="1370" w:type="dxa"/>
          </w:tcPr>
          <w:p w14:paraId="5CEB4B36" w14:textId="77777777" w:rsidR="00E079B2" w:rsidRDefault="0025682D" w:rsidP="0050077A">
            <w:r w:rsidRPr="0025682D">
              <w:t>00:05:00.3</w:t>
            </w:r>
          </w:p>
        </w:tc>
        <w:tc>
          <w:tcPr>
            <w:tcW w:w="898" w:type="dxa"/>
          </w:tcPr>
          <w:p w14:paraId="49B14D01" w14:textId="6CC70408" w:rsidR="00E079B2" w:rsidRDefault="00E96603" w:rsidP="0050077A">
            <w:r>
              <w:t>HCP</w:t>
            </w:r>
            <w:r w:rsidR="009158AD">
              <w:t>3</w:t>
            </w:r>
          </w:p>
        </w:tc>
        <w:tc>
          <w:tcPr>
            <w:tcW w:w="7200" w:type="dxa"/>
          </w:tcPr>
          <w:p w14:paraId="31E3F8E7" w14:textId="77777777" w:rsidR="00E079B2" w:rsidRDefault="0025682D" w:rsidP="0050077A">
            <w:r>
              <w:t>It was kind of a mask with a machine.</w:t>
            </w:r>
            <w:r>
              <w:tab/>
            </w:r>
          </w:p>
          <w:p w14:paraId="11D09215" w14:textId="77777777" w:rsidR="00BA56BA" w:rsidRDefault="00BA56BA" w:rsidP="0050077A"/>
        </w:tc>
      </w:tr>
      <w:tr w:rsidR="00E079B2" w14:paraId="0D4BF70F" w14:textId="77777777" w:rsidTr="000F01FB">
        <w:tc>
          <w:tcPr>
            <w:tcW w:w="1370" w:type="dxa"/>
          </w:tcPr>
          <w:p w14:paraId="32FC78CE" w14:textId="77777777" w:rsidR="00E079B2" w:rsidRDefault="0025682D" w:rsidP="0050077A">
            <w:r w:rsidRPr="0025682D">
              <w:t>00:05:02.2</w:t>
            </w:r>
          </w:p>
        </w:tc>
        <w:tc>
          <w:tcPr>
            <w:tcW w:w="898" w:type="dxa"/>
          </w:tcPr>
          <w:p w14:paraId="1AB350AD" w14:textId="77777777" w:rsidR="00E079B2" w:rsidRDefault="00E96603" w:rsidP="0050077A">
            <w:r>
              <w:t>PT</w:t>
            </w:r>
          </w:p>
        </w:tc>
        <w:tc>
          <w:tcPr>
            <w:tcW w:w="7200" w:type="dxa"/>
          </w:tcPr>
          <w:p w14:paraId="6C2ACE84" w14:textId="77777777" w:rsidR="00E079B2" w:rsidRDefault="0025682D" w:rsidP="0050077A">
            <w:r>
              <w:t>Yes. It would, like, go, like, around, and it had, like green …</w:t>
            </w:r>
            <w:r>
              <w:tab/>
            </w:r>
          </w:p>
          <w:p w14:paraId="41419DB5" w14:textId="77777777" w:rsidR="00BA56BA" w:rsidRDefault="00BA56BA" w:rsidP="0050077A"/>
        </w:tc>
      </w:tr>
      <w:tr w:rsidR="00E079B2" w14:paraId="4C737BDF" w14:textId="77777777" w:rsidTr="000F01FB">
        <w:tc>
          <w:tcPr>
            <w:tcW w:w="1370" w:type="dxa"/>
          </w:tcPr>
          <w:p w14:paraId="3651A6CF" w14:textId="77777777" w:rsidR="00E079B2" w:rsidRDefault="0025682D" w:rsidP="0050077A">
            <w:r>
              <w:t>2</w:t>
            </w:r>
            <w:r w:rsidRPr="0025682D">
              <w:t>00:05:06.1</w:t>
            </w:r>
          </w:p>
        </w:tc>
        <w:tc>
          <w:tcPr>
            <w:tcW w:w="898" w:type="dxa"/>
          </w:tcPr>
          <w:p w14:paraId="75791B0D" w14:textId="29F28BB0" w:rsidR="00E079B2" w:rsidRDefault="00E96603" w:rsidP="0050077A">
            <w:r>
              <w:t>HCP</w:t>
            </w:r>
            <w:r w:rsidR="009158AD">
              <w:t>3</w:t>
            </w:r>
          </w:p>
        </w:tc>
        <w:tc>
          <w:tcPr>
            <w:tcW w:w="7200" w:type="dxa"/>
          </w:tcPr>
          <w:p w14:paraId="420FC958" w14:textId="77777777" w:rsidR="00E079B2" w:rsidRDefault="0025682D" w:rsidP="0050077A">
            <w:r>
              <w:t>Okay.</w:t>
            </w:r>
            <w:r>
              <w:tab/>
            </w:r>
          </w:p>
          <w:p w14:paraId="72AC061D" w14:textId="77777777" w:rsidR="00BA56BA" w:rsidRDefault="00BA56BA" w:rsidP="0050077A"/>
        </w:tc>
      </w:tr>
      <w:tr w:rsidR="00E079B2" w14:paraId="180E4749" w14:textId="77777777" w:rsidTr="000F01FB">
        <w:tc>
          <w:tcPr>
            <w:tcW w:w="1370" w:type="dxa"/>
          </w:tcPr>
          <w:p w14:paraId="0564053D" w14:textId="77777777" w:rsidR="00E079B2" w:rsidRDefault="0025682D" w:rsidP="0050077A">
            <w:r w:rsidRPr="0025682D">
              <w:t>00:05:06.1</w:t>
            </w:r>
          </w:p>
        </w:tc>
        <w:tc>
          <w:tcPr>
            <w:tcW w:w="898" w:type="dxa"/>
          </w:tcPr>
          <w:p w14:paraId="6929A5DD" w14:textId="77777777" w:rsidR="00E079B2" w:rsidRDefault="00E96603" w:rsidP="0050077A">
            <w:r>
              <w:t>PT</w:t>
            </w:r>
            <w:r w:rsidR="0025682D">
              <w:tab/>
            </w:r>
          </w:p>
        </w:tc>
        <w:tc>
          <w:tcPr>
            <w:tcW w:w="7200" w:type="dxa"/>
          </w:tcPr>
          <w:p w14:paraId="7DCCEBAB" w14:textId="77777777" w:rsidR="00E079B2" w:rsidRDefault="0025682D" w:rsidP="0050077A">
            <w:r>
              <w:t>You know what I’m talking about.</w:t>
            </w:r>
            <w:r>
              <w:tab/>
            </w:r>
          </w:p>
          <w:p w14:paraId="3979FDE7" w14:textId="77777777" w:rsidR="00BA56BA" w:rsidRDefault="00BA56BA" w:rsidP="0050077A"/>
        </w:tc>
      </w:tr>
      <w:tr w:rsidR="00E079B2" w14:paraId="7E0B8E4E" w14:textId="77777777" w:rsidTr="000F01FB">
        <w:tc>
          <w:tcPr>
            <w:tcW w:w="1370" w:type="dxa"/>
          </w:tcPr>
          <w:p w14:paraId="76D1701E" w14:textId="77777777" w:rsidR="00E079B2" w:rsidRDefault="0025682D" w:rsidP="0050077A">
            <w:r w:rsidRPr="0025682D">
              <w:t>00:05:06.5</w:t>
            </w:r>
          </w:p>
        </w:tc>
        <w:tc>
          <w:tcPr>
            <w:tcW w:w="898" w:type="dxa"/>
          </w:tcPr>
          <w:p w14:paraId="5BC71C5E" w14:textId="58E59E40" w:rsidR="00E079B2" w:rsidRDefault="00E96603" w:rsidP="0050077A">
            <w:r>
              <w:t>HCP</w:t>
            </w:r>
            <w:r w:rsidR="009158AD">
              <w:t>3</w:t>
            </w:r>
          </w:p>
        </w:tc>
        <w:tc>
          <w:tcPr>
            <w:tcW w:w="7200" w:type="dxa"/>
          </w:tcPr>
          <w:p w14:paraId="00982A87" w14:textId="77777777" w:rsidR="00E079B2" w:rsidRDefault="0025682D" w:rsidP="0050077A">
            <w:r>
              <w:t>Yes. Did they give that to you, then, after you went in for the tests, and you …</w:t>
            </w:r>
            <w:r>
              <w:tab/>
            </w:r>
          </w:p>
          <w:p w14:paraId="68A4317E" w14:textId="77777777" w:rsidR="00BA56BA" w:rsidRDefault="00BA56BA" w:rsidP="0050077A"/>
        </w:tc>
      </w:tr>
      <w:tr w:rsidR="00E079B2" w14:paraId="35DB9EE7" w14:textId="77777777" w:rsidTr="000F01FB">
        <w:tc>
          <w:tcPr>
            <w:tcW w:w="1370" w:type="dxa"/>
          </w:tcPr>
          <w:p w14:paraId="1C5F4258" w14:textId="77777777" w:rsidR="00E079B2" w:rsidRDefault="0025682D" w:rsidP="00151663">
            <w:r w:rsidRPr="0025682D">
              <w:t>00:05:10.7</w:t>
            </w:r>
          </w:p>
        </w:tc>
        <w:tc>
          <w:tcPr>
            <w:tcW w:w="898" w:type="dxa"/>
          </w:tcPr>
          <w:p w14:paraId="0D80F520" w14:textId="77777777" w:rsidR="00E079B2" w:rsidRDefault="00E96603" w:rsidP="0050077A">
            <w:r>
              <w:t>PT</w:t>
            </w:r>
          </w:p>
        </w:tc>
        <w:tc>
          <w:tcPr>
            <w:tcW w:w="7200" w:type="dxa"/>
          </w:tcPr>
          <w:p w14:paraId="27488739" w14:textId="77777777" w:rsidR="00E079B2" w:rsidRDefault="0025682D" w:rsidP="0050077A">
            <w:r>
              <w:t>Yes. They were supposed to, but I never went back.</w:t>
            </w:r>
            <w:r>
              <w:tab/>
            </w:r>
          </w:p>
          <w:p w14:paraId="24784AD5" w14:textId="77777777" w:rsidR="00BA56BA" w:rsidRDefault="00BA56BA" w:rsidP="0050077A"/>
        </w:tc>
      </w:tr>
      <w:tr w:rsidR="00E079B2" w14:paraId="043BE13D" w14:textId="77777777" w:rsidTr="000F01FB">
        <w:tc>
          <w:tcPr>
            <w:tcW w:w="1370" w:type="dxa"/>
          </w:tcPr>
          <w:p w14:paraId="456BCF5F" w14:textId="77777777" w:rsidR="00E079B2" w:rsidRDefault="0025682D" w:rsidP="0050077A">
            <w:r w:rsidRPr="0025682D">
              <w:t>00:05:13.7</w:t>
            </w:r>
          </w:p>
        </w:tc>
        <w:tc>
          <w:tcPr>
            <w:tcW w:w="898" w:type="dxa"/>
          </w:tcPr>
          <w:p w14:paraId="53FF45FA" w14:textId="7BF4E9BE" w:rsidR="00E079B2" w:rsidRDefault="00E96603" w:rsidP="0050077A">
            <w:r>
              <w:t>HCP</w:t>
            </w:r>
            <w:r w:rsidR="009158AD">
              <w:t>3</w:t>
            </w:r>
          </w:p>
        </w:tc>
        <w:tc>
          <w:tcPr>
            <w:tcW w:w="7200" w:type="dxa"/>
          </w:tcPr>
          <w:p w14:paraId="032C7931" w14:textId="77777777" w:rsidR="00E079B2" w:rsidRDefault="0025682D" w:rsidP="0050077A">
            <w:r>
              <w:t>Okay.</w:t>
            </w:r>
          </w:p>
          <w:p w14:paraId="5C31F975" w14:textId="77777777" w:rsidR="0025682D" w:rsidRDefault="0025682D" w:rsidP="0050077A"/>
        </w:tc>
      </w:tr>
      <w:tr w:rsidR="00E079B2" w14:paraId="3853B768" w14:textId="77777777" w:rsidTr="000F01FB">
        <w:tc>
          <w:tcPr>
            <w:tcW w:w="1370" w:type="dxa"/>
          </w:tcPr>
          <w:p w14:paraId="083CA294" w14:textId="77777777" w:rsidR="00E079B2" w:rsidRDefault="0025682D" w:rsidP="0050077A">
            <w:r w:rsidRPr="0025682D">
              <w:t>00:05:14.5</w:t>
            </w:r>
          </w:p>
        </w:tc>
        <w:tc>
          <w:tcPr>
            <w:tcW w:w="898" w:type="dxa"/>
          </w:tcPr>
          <w:p w14:paraId="1935AAD6" w14:textId="77777777" w:rsidR="00E079B2" w:rsidRDefault="00E96603" w:rsidP="0050077A">
            <w:r>
              <w:t>PT</w:t>
            </w:r>
          </w:p>
        </w:tc>
        <w:tc>
          <w:tcPr>
            <w:tcW w:w="7200" w:type="dxa"/>
          </w:tcPr>
          <w:p w14:paraId="3AE78785" w14:textId="77777777" w:rsidR="00E079B2" w:rsidRDefault="0025682D" w:rsidP="0050077A">
            <w:r>
              <w:t>So, that’s why I breathe so loud. Anytime, like, I sleep, but I’m not, and it’s embarrassing. [</w:t>
            </w:r>
            <w:r w:rsidRPr="0025682D">
              <w:t>00:05:20.9</w:t>
            </w:r>
            <w:r>
              <w:t>].</w:t>
            </w:r>
            <w:r>
              <w:tab/>
            </w:r>
          </w:p>
          <w:p w14:paraId="5F46C07F" w14:textId="77777777" w:rsidR="00BA56BA" w:rsidRDefault="00BA56BA" w:rsidP="0050077A"/>
        </w:tc>
      </w:tr>
      <w:tr w:rsidR="00E079B2" w14:paraId="502DAA95" w14:textId="77777777" w:rsidTr="000F01FB">
        <w:tc>
          <w:tcPr>
            <w:tcW w:w="1370" w:type="dxa"/>
          </w:tcPr>
          <w:p w14:paraId="7EAFE080" w14:textId="77777777" w:rsidR="00E079B2" w:rsidRDefault="0025682D" w:rsidP="0050077A">
            <w:r w:rsidRPr="0025682D">
              <w:t>00:05:20.9</w:t>
            </w:r>
          </w:p>
        </w:tc>
        <w:tc>
          <w:tcPr>
            <w:tcW w:w="898" w:type="dxa"/>
          </w:tcPr>
          <w:p w14:paraId="3C4498E5" w14:textId="77777777" w:rsidR="00E079B2" w:rsidRDefault="00E96603" w:rsidP="0050077A">
            <w:r>
              <w:t>HCP1</w:t>
            </w:r>
          </w:p>
        </w:tc>
        <w:tc>
          <w:tcPr>
            <w:tcW w:w="7200" w:type="dxa"/>
          </w:tcPr>
          <w:p w14:paraId="2EAA4F8D" w14:textId="77777777" w:rsidR="00E079B2" w:rsidRDefault="0025682D" w:rsidP="0050077A">
            <w:r>
              <w:t xml:space="preserve">Is it, like, getting worse after you know your diagnosis, or it’s, like, consistently? So it’s getting worse. </w:t>
            </w:r>
          </w:p>
          <w:p w14:paraId="56BA9D34" w14:textId="77777777" w:rsidR="00BA56BA" w:rsidRDefault="00BA56BA" w:rsidP="0050077A"/>
        </w:tc>
      </w:tr>
      <w:tr w:rsidR="00E079B2" w14:paraId="56009D5A" w14:textId="77777777" w:rsidTr="000F01FB">
        <w:tc>
          <w:tcPr>
            <w:tcW w:w="1370" w:type="dxa"/>
          </w:tcPr>
          <w:p w14:paraId="02F5F60B" w14:textId="77777777" w:rsidR="00E079B2" w:rsidRDefault="0025682D" w:rsidP="0050077A">
            <w:r w:rsidRPr="0025682D">
              <w:t>00:05:30.6</w:t>
            </w:r>
          </w:p>
        </w:tc>
        <w:tc>
          <w:tcPr>
            <w:tcW w:w="898" w:type="dxa"/>
          </w:tcPr>
          <w:p w14:paraId="30ECA44B" w14:textId="77777777" w:rsidR="00E079B2" w:rsidRDefault="00E96603" w:rsidP="0050077A">
            <w:r>
              <w:t>PT</w:t>
            </w:r>
          </w:p>
        </w:tc>
        <w:tc>
          <w:tcPr>
            <w:tcW w:w="7200" w:type="dxa"/>
          </w:tcPr>
          <w:p w14:paraId="01678FBE" w14:textId="77777777" w:rsidR="00E079B2" w:rsidRDefault="0025682D" w:rsidP="0050077A">
            <w:r>
              <w:t>I think – I think so. I really can’t tell. It’s, like, the same, but to be sure, I don’t want it to get worse, I want to do something about it now.</w:t>
            </w:r>
            <w:r>
              <w:tab/>
            </w:r>
          </w:p>
          <w:p w14:paraId="7D0222DE" w14:textId="77777777" w:rsidR="00BA56BA" w:rsidRDefault="00BA56BA" w:rsidP="0050077A"/>
        </w:tc>
      </w:tr>
      <w:tr w:rsidR="00E079B2" w14:paraId="1E2B28C3" w14:textId="77777777" w:rsidTr="000F01FB">
        <w:tc>
          <w:tcPr>
            <w:tcW w:w="1370" w:type="dxa"/>
          </w:tcPr>
          <w:p w14:paraId="70A17111" w14:textId="77777777" w:rsidR="00E079B2" w:rsidRDefault="0025682D" w:rsidP="0050077A">
            <w:r w:rsidRPr="0025682D">
              <w:lastRenderedPageBreak/>
              <w:t>00:05:39.6</w:t>
            </w:r>
          </w:p>
        </w:tc>
        <w:tc>
          <w:tcPr>
            <w:tcW w:w="898" w:type="dxa"/>
          </w:tcPr>
          <w:p w14:paraId="7C7B7E2D" w14:textId="77777777" w:rsidR="00E079B2" w:rsidRDefault="00E96603" w:rsidP="0050077A">
            <w:r>
              <w:t>HCP1</w:t>
            </w:r>
          </w:p>
        </w:tc>
        <w:tc>
          <w:tcPr>
            <w:tcW w:w="7200" w:type="dxa"/>
          </w:tcPr>
          <w:p w14:paraId="28A47EDB" w14:textId="77777777" w:rsidR="00E079B2" w:rsidRDefault="0025682D" w:rsidP="0050077A">
            <w:r>
              <w:t>Okay. So, since last visit, any fever?</w:t>
            </w:r>
            <w:r>
              <w:tab/>
            </w:r>
          </w:p>
          <w:p w14:paraId="49A370CC" w14:textId="77777777" w:rsidR="00BA56BA" w:rsidRDefault="00BA56BA" w:rsidP="0050077A"/>
        </w:tc>
      </w:tr>
      <w:tr w:rsidR="00E079B2" w14:paraId="0243F9FA" w14:textId="77777777" w:rsidTr="000F01FB">
        <w:tc>
          <w:tcPr>
            <w:tcW w:w="1370" w:type="dxa"/>
          </w:tcPr>
          <w:p w14:paraId="78C794D5" w14:textId="77777777" w:rsidR="00E079B2" w:rsidRDefault="0025682D" w:rsidP="0050077A">
            <w:r w:rsidRPr="0025682D">
              <w:t>00:05:44.4</w:t>
            </w:r>
          </w:p>
        </w:tc>
        <w:tc>
          <w:tcPr>
            <w:tcW w:w="898" w:type="dxa"/>
          </w:tcPr>
          <w:p w14:paraId="1BA5A0F9" w14:textId="77777777" w:rsidR="00E079B2" w:rsidRDefault="00E96603" w:rsidP="0050077A">
            <w:r>
              <w:t>PT</w:t>
            </w:r>
          </w:p>
        </w:tc>
        <w:tc>
          <w:tcPr>
            <w:tcW w:w="7200" w:type="dxa"/>
          </w:tcPr>
          <w:p w14:paraId="3C1D3205" w14:textId="77777777" w:rsidR="00E079B2" w:rsidRDefault="0025682D" w:rsidP="0050077A">
            <w:r>
              <w:t>Yesterday my head was hurting so bad.</w:t>
            </w:r>
            <w:r>
              <w:tab/>
            </w:r>
          </w:p>
          <w:p w14:paraId="4714C12F" w14:textId="77777777" w:rsidR="00BA56BA" w:rsidRDefault="00BA56BA" w:rsidP="0050077A"/>
        </w:tc>
      </w:tr>
      <w:tr w:rsidR="00E079B2" w14:paraId="551669BC" w14:textId="77777777" w:rsidTr="000F01FB">
        <w:tc>
          <w:tcPr>
            <w:tcW w:w="1370" w:type="dxa"/>
          </w:tcPr>
          <w:p w14:paraId="04D98D64" w14:textId="77777777" w:rsidR="00E079B2" w:rsidRDefault="0025682D" w:rsidP="00151663">
            <w:pPr>
              <w:ind w:left="720" w:hanging="720"/>
            </w:pPr>
            <w:r w:rsidRPr="0025682D">
              <w:t>00:05:47.4</w:t>
            </w:r>
          </w:p>
        </w:tc>
        <w:tc>
          <w:tcPr>
            <w:tcW w:w="898" w:type="dxa"/>
          </w:tcPr>
          <w:p w14:paraId="2911F732" w14:textId="77777777" w:rsidR="00E079B2" w:rsidRDefault="00E96603" w:rsidP="0050077A">
            <w:r>
              <w:t>HCP1</w:t>
            </w:r>
          </w:p>
        </w:tc>
        <w:tc>
          <w:tcPr>
            <w:tcW w:w="7200" w:type="dxa"/>
          </w:tcPr>
          <w:p w14:paraId="3144F6AC" w14:textId="77777777" w:rsidR="00E079B2" w:rsidRDefault="0025682D" w:rsidP="0050077A">
            <w:r>
              <w:t>So yesterday.</w:t>
            </w:r>
            <w:r>
              <w:tab/>
            </w:r>
          </w:p>
          <w:p w14:paraId="3DB7F3F2" w14:textId="77777777" w:rsidR="00BA56BA" w:rsidRDefault="00BA56BA" w:rsidP="0050077A"/>
        </w:tc>
      </w:tr>
      <w:tr w:rsidR="00E079B2" w14:paraId="5C82ED59" w14:textId="77777777" w:rsidTr="000F01FB">
        <w:tc>
          <w:tcPr>
            <w:tcW w:w="1370" w:type="dxa"/>
          </w:tcPr>
          <w:p w14:paraId="57E33925" w14:textId="77777777" w:rsidR="00E079B2" w:rsidRDefault="0025682D" w:rsidP="0050077A">
            <w:r w:rsidRPr="0025682D">
              <w:t>00:05:48.3</w:t>
            </w:r>
          </w:p>
        </w:tc>
        <w:tc>
          <w:tcPr>
            <w:tcW w:w="898" w:type="dxa"/>
          </w:tcPr>
          <w:p w14:paraId="43143734" w14:textId="77777777" w:rsidR="00E079B2" w:rsidRDefault="00E96603" w:rsidP="0050077A">
            <w:r>
              <w:t>PT</w:t>
            </w:r>
            <w:r w:rsidR="0025682D">
              <w:tab/>
            </w:r>
          </w:p>
        </w:tc>
        <w:tc>
          <w:tcPr>
            <w:tcW w:w="7200" w:type="dxa"/>
          </w:tcPr>
          <w:p w14:paraId="79969BE8" w14:textId="77777777" w:rsidR="00E079B2" w:rsidRDefault="0025682D" w:rsidP="0050077A">
            <w:r>
              <w:t>I, uh, I have migraines, too.</w:t>
            </w:r>
            <w:r>
              <w:tab/>
            </w:r>
          </w:p>
          <w:p w14:paraId="21E80134" w14:textId="77777777" w:rsidR="00BA56BA" w:rsidRDefault="00BA56BA" w:rsidP="0050077A"/>
        </w:tc>
      </w:tr>
      <w:tr w:rsidR="00E079B2" w14:paraId="735CCC92" w14:textId="77777777" w:rsidTr="000F01FB">
        <w:tc>
          <w:tcPr>
            <w:tcW w:w="1370" w:type="dxa"/>
          </w:tcPr>
          <w:p w14:paraId="25D857C9" w14:textId="77777777" w:rsidR="00E079B2" w:rsidRDefault="0025682D" w:rsidP="0050077A">
            <w:r w:rsidRPr="0025682D">
              <w:t>00:05:50.1</w:t>
            </w:r>
          </w:p>
        </w:tc>
        <w:tc>
          <w:tcPr>
            <w:tcW w:w="898" w:type="dxa"/>
          </w:tcPr>
          <w:p w14:paraId="77AC756F" w14:textId="77777777" w:rsidR="00E079B2" w:rsidRDefault="00E96603" w:rsidP="0050077A">
            <w:r>
              <w:t>HCP1</w:t>
            </w:r>
          </w:p>
        </w:tc>
        <w:tc>
          <w:tcPr>
            <w:tcW w:w="7200" w:type="dxa"/>
          </w:tcPr>
          <w:p w14:paraId="2E22251A" w14:textId="77777777" w:rsidR="00E079B2" w:rsidRDefault="0025682D" w:rsidP="0050077A">
            <w:r>
              <w:t>Mm-hmm. What medication did you use for migraine?</w:t>
            </w:r>
            <w:r>
              <w:tab/>
            </w:r>
          </w:p>
          <w:p w14:paraId="6EF620FF" w14:textId="77777777" w:rsidR="00BA56BA" w:rsidRDefault="00BA56BA" w:rsidP="0050077A"/>
        </w:tc>
      </w:tr>
      <w:tr w:rsidR="00E079B2" w14:paraId="4710AE8C" w14:textId="77777777" w:rsidTr="000F01FB">
        <w:tc>
          <w:tcPr>
            <w:tcW w:w="1370" w:type="dxa"/>
          </w:tcPr>
          <w:p w14:paraId="4A20F9A5" w14:textId="77777777" w:rsidR="00E079B2" w:rsidRDefault="0025682D" w:rsidP="0050077A">
            <w:r w:rsidRPr="0025682D">
              <w:t>00:05:55.1</w:t>
            </w:r>
          </w:p>
        </w:tc>
        <w:tc>
          <w:tcPr>
            <w:tcW w:w="898" w:type="dxa"/>
          </w:tcPr>
          <w:p w14:paraId="6E160B7A" w14:textId="77777777" w:rsidR="00E079B2" w:rsidRDefault="00E96603" w:rsidP="0050077A">
            <w:r>
              <w:t>PT</w:t>
            </w:r>
          </w:p>
        </w:tc>
        <w:tc>
          <w:tcPr>
            <w:tcW w:w="7200" w:type="dxa"/>
          </w:tcPr>
          <w:p w14:paraId="5EC32DAC" w14:textId="77777777" w:rsidR="00E079B2" w:rsidRDefault="0025682D" w:rsidP="0050077A">
            <w:r>
              <w:t>Really, I don’t really like taking medicine. I just deal with the pain. If I have a headache or whatever, I just deal with it. But now that – with HIV, I have to, you know, take medicine. I don’t have a choice. But now, since I’ve got to take the medicine for – for my HIV or whatever, I’ll take stuff for my head if I have to.</w:t>
            </w:r>
            <w:r>
              <w:tab/>
            </w:r>
          </w:p>
          <w:p w14:paraId="00BBFE1F" w14:textId="77777777" w:rsidR="00BA56BA" w:rsidRDefault="00BA56BA" w:rsidP="0050077A"/>
        </w:tc>
      </w:tr>
      <w:tr w:rsidR="00E079B2" w14:paraId="62ACCA42" w14:textId="77777777" w:rsidTr="000F01FB">
        <w:tc>
          <w:tcPr>
            <w:tcW w:w="1370" w:type="dxa"/>
          </w:tcPr>
          <w:p w14:paraId="66050F0B" w14:textId="77777777" w:rsidR="00E079B2" w:rsidRDefault="0025682D" w:rsidP="0050077A">
            <w:r w:rsidRPr="0025682D">
              <w:t>00:06:12.7</w:t>
            </w:r>
          </w:p>
        </w:tc>
        <w:tc>
          <w:tcPr>
            <w:tcW w:w="898" w:type="dxa"/>
          </w:tcPr>
          <w:p w14:paraId="6B1F0AA9" w14:textId="77777777" w:rsidR="00E079B2" w:rsidRDefault="00E96603" w:rsidP="0050077A">
            <w:r>
              <w:t>HCP1</w:t>
            </w:r>
          </w:p>
        </w:tc>
        <w:tc>
          <w:tcPr>
            <w:tcW w:w="7200" w:type="dxa"/>
          </w:tcPr>
          <w:p w14:paraId="20E8E44A" w14:textId="77777777" w:rsidR="00E079B2" w:rsidRDefault="0025682D" w:rsidP="0050077A">
            <w:r>
              <w:t>So currently you don’t take any medication for your headache.</w:t>
            </w:r>
            <w:r>
              <w:tab/>
            </w:r>
          </w:p>
          <w:p w14:paraId="218ABE21" w14:textId="77777777" w:rsidR="00BA56BA" w:rsidRDefault="00BA56BA" w:rsidP="0050077A"/>
        </w:tc>
      </w:tr>
      <w:tr w:rsidR="00E079B2" w14:paraId="033180B9" w14:textId="77777777" w:rsidTr="000F01FB">
        <w:tc>
          <w:tcPr>
            <w:tcW w:w="1370" w:type="dxa"/>
          </w:tcPr>
          <w:p w14:paraId="19D830C1" w14:textId="77777777" w:rsidR="00E079B2" w:rsidRDefault="0025682D" w:rsidP="0050077A">
            <w:r w:rsidRPr="0025682D">
              <w:t>00:06:16.7</w:t>
            </w:r>
          </w:p>
        </w:tc>
        <w:tc>
          <w:tcPr>
            <w:tcW w:w="898" w:type="dxa"/>
          </w:tcPr>
          <w:p w14:paraId="15D3095F" w14:textId="77777777" w:rsidR="00E079B2" w:rsidRDefault="00E96603" w:rsidP="0050077A">
            <w:r>
              <w:t>PT</w:t>
            </w:r>
          </w:p>
        </w:tc>
        <w:tc>
          <w:tcPr>
            <w:tcW w:w="7200" w:type="dxa"/>
          </w:tcPr>
          <w:p w14:paraId="5C1B5043" w14:textId="77777777" w:rsidR="00E079B2" w:rsidRDefault="0025682D" w:rsidP="0050077A">
            <w:r>
              <w:t xml:space="preserve">No. </w:t>
            </w:r>
            <w:r w:rsidR="006D67AB">
              <w:t>I took a Motrin. I do take a Motrin. But before that, [</w:t>
            </w:r>
            <w:r w:rsidR="006D67AB" w:rsidRPr="006D67AB">
              <w:t>00:06:22.3</w:t>
            </w:r>
            <w:r w:rsidR="006D67AB">
              <w:t>] I don’t take – but I needed [</w:t>
            </w:r>
            <w:r w:rsidR="006D67AB" w:rsidRPr="006D67AB">
              <w:t>00:06:24.8</w:t>
            </w:r>
            <w:r w:rsidR="006D67AB">
              <w:t>].</w:t>
            </w:r>
            <w:r w:rsidR="006D67AB">
              <w:tab/>
            </w:r>
          </w:p>
          <w:p w14:paraId="1EE2F082" w14:textId="77777777" w:rsidR="00BA56BA" w:rsidRDefault="00BA56BA" w:rsidP="0050077A"/>
        </w:tc>
      </w:tr>
      <w:tr w:rsidR="00E079B2" w14:paraId="49C0759A" w14:textId="77777777" w:rsidTr="000F01FB">
        <w:tc>
          <w:tcPr>
            <w:tcW w:w="1370" w:type="dxa"/>
          </w:tcPr>
          <w:p w14:paraId="1D23F65A" w14:textId="77777777" w:rsidR="00E079B2" w:rsidRDefault="006D67AB" w:rsidP="0050077A">
            <w:r w:rsidRPr="006D67AB">
              <w:t>00:06:24.8</w:t>
            </w:r>
          </w:p>
        </w:tc>
        <w:tc>
          <w:tcPr>
            <w:tcW w:w="898" w:type="dxa"/>
          </w:tcPr>
          <w:p w14:paraId="07AE9692" w14:textId="77777777" w:rsidR="00E079B2" w:rsidRDefault="00E96603" w:rsidP="0050077A">
            <w:r>
              <w:t>HCP1</w:t>
            </w:r>
          </w:p>
        </w:tc>
        <w:tc>
          <w:tcPr>
            <w:tcW w:w="7200" w:type="dxa"/>
          </w:tcPr>
          <w:p w14:paraId="4FD3082D" w14:textId="77777777" w:rsidR="00E079B2" w:rsidRDefault="006D67AB" w:rsidP="0050077A">
            <w:r>
              <w:t>Did the Motrin help?</w:t>
            </w:r>
            <w:r>
              <w:tab/>
            </w:r>
          </w:p>
          <w:p w14:paraId="6DED7578" w14:textId="77777777" w:rsidR="00BA56BA" w:rsidRDefault="00BA56BA" w:rsidP="0050077A"/>
        </w:tc>
      </w:tr>
      <w:tr w:rsidR="00E079B2" w14:paraId="5BB1E1FF" w14:textId="77777777" w:rsidTr="000F01FB">
        <w:tc>
          <w:tcPr>
            <w:tcW w:w="1370" w:type="dxa"/>
          </w:tcPr>
          <w:p w14:paraId="776C7C45" w14:textId="77777777" w:rsidR="00E079B2" w:rsidRDefault="006D67AB" w:rsidP="0050077A">
            <w:r w:rsidRPr="006D67AB">
              <w:t>00:06:26.7</w:t>
            </w:r>
          </w:p>
        </w:tc>
        <w:tc>
          <w:tcPr>
            <w:tcW w:w="898" w:type="dxa"/>
          </w:tcPr>
          <w:p w14:paraId="17E84F6A" w14:textId="77777777" w:rsidR="00E079B2" w:rsidRDefault="00E96603" w:rsidP="0050077A">
            <w:r>
              <w:t>PT</w:t>
            </w:r>
          </w:p>
        </w:tc>
        <w:tc>
          <w:tcPr>
            <w:tcW w:w="7200" w:type="dxa"/>
          </w:tcPr>
          <w:p w14:paraId="463B6229" w14:textId="77777777" w:rsidR="00E079B2" w:rsidRDefault="006D67AB" w:rsidP="0050077A">
            <w:r>
              <w:t>Huh?</w:t>
            </w:r>
            <w:r>
              <w:tab/>
            </w:r>
          </w:p>
          <w:p w14:paraId="6F3191C3" w14:textId="77777777" w:rsidR="00BA56BA" w:rsidRDefault="00BA56BA" w:rsidP="0050077A"/>
        </w:tc>
      </w:tr>
      <w:tr w:rsidR="00E079B2" w14:paraId="4D86BBC2" w14:textId="77777777" w:rsidTr="000F01FB">
        <w:tc>
          <w:tcPr>
            <w:tcW w:w="1370" w:type="dxa"/>
          </w:tcPr>
          <w:p w14:paraId="5237CCBA" w14:textId="77777777" w:rsidR="00E079B2" w:rsidRDefault="006D67AB" w:rsidP="0050077A">
            <w:r w:rsidRPr="006D67AB">
              <w:t>00:06:27.1</w:t>
            </w:r>
          </w:p>
        </w:tc>
        <w:tc>
          <w:tcPr>
            <w:tcW w:w="898" w:type="dxa"/>
          </w:tcPr>
          <w:p w14:paraId="41B5D449" w14:textId="77777777" w:rsidR="00E079B2" w:rsidRDefault="00E96603" w:rsidP="0050077A">
            <w:r>
              <w:t>HCP1</w:t>
            </w:r>
          </w:p>
        </w:tc>
        <w:tc>
          <w:tcPr>
            <w:tcW w:w="7200" w:type="dxa"/>
          </w:tcPr>
          <w:p w14:paraId="779DD0C1" w14:textId="77777777" w:rsidR="00E079B2" w:rsidRDefault="006D67AB" w:rsidP="0050077A">
            <w:r>
              <w:t xml:space="preserve">Motrin – </w:t>
            </w:r>
            <w:r w:rsidR="001F5FD2">
              <w:t>Motrin</w:t>
            </w:r>
            <w:r>
              <w:t xml:space="preserve"> helped, right? Do you think?</w:t>
            </w:r>
            <w:r>
              <w:tab/>
            </w:r>
          </w:p>
          <w:p w14:paraId="7C5E6CF4" w14:textId="77777777" w:rsidR="00BA56BA" w:rsidRDefault="00BA56BA" w:rsidP="0050077A"/>
        </w:tc>
      </w:tr>
      <w:tr w:rsidR="00E079B2" w14:paraId="0AD8F31E" w14:textId="77777777" w:rsidTr="000F01FB">
        <w:tc>
          <w:tcPr>
            <w:tcW w:w="1370" w:type="dxa"/>
          </w:tcPr>
          <w:p w14:paraId="44DDE9B4" w14:textId="77777777" w:rsidR="00E079B2" w:rsidRDefault="006D67AB" w:rsidP="0050077A">
            <w:r w:rsidRPr="006D67AB">
              <w:t>00:06:29.5</w:t>
            </w:r>
          </w:p>
        </w:tc>
        <w:tc>
          <w:tcPr>
            <w:tcW w:w="898" w:type="dxa"/>
          </w:tcPr>
          <w:p w14:paraId="105B6B45" w14:textId="77777777" w:rsidR="00E079B2" w:rsidRDefault="00E96603" w:rsidP="0050077A">
            <w:r>
              <w:t>PT</w:t>
            </w:r>
          </w:p>
        </w:tc>
        <w:tc>
          <w:tcPr>
            <w:tcW w:w="7200" w:type="dxa"/>
          </w:tcPr>
          <w:p w14:paraId="1E2EF77B" w14:textId="77777777" w:rsidR="00BA56BA" w:rsidRDefault="006D67AB" w:rsidP="0050077A">
            <w:r>
              <w:t xml:space="preserve">I don’t know. Like, I take </w:t>
            </w:r>
            <w:r w:rsidR="001F5FD2">
              <w:t>Motrin</w:t>
            </w:r>
            <w:r>
              <w:t>, Tylenol. I don’t know which one [</w:t>
            </w:r>
            <w:r w:rsidRPr="006D67AB">
              <w:t>00:06:32.6</w:t>
            </w:r>
            <w:r>
              <w:t>]. So I can’t really know, tell, which, when it hurts. So I smoke some marijuana, and [</w:t>
            </w:r>
            <w:r w:rsidRPr="006D67AB">
              <w:t>00:06:41.8</w:t>
            </w:r>
            <w:r>
              <w:t>].</w:t>
            </w:r>
            <w:r>
              <w:tab/>
            </w:r>
          </w:p>
        </w:tc>
      </w:tr>
      <w:tr w:rsidR="00E079B2" w14:paraId="4276437F" w14:textId="77777777" w:rsidTr="000F01FB">
        <w:tc>
          <w:tcPr>
            <w:tcW w:w="1370" w:type="dxa"/>
          </w:tcPr>
          <w:p w14:paraId="3FF379AD" w14:textId="77777777" w:rsidR="00E079B2" w:rsidRDefault="006D67AB" w:rsidP="0050077A">
            <w:r w:rsidRPr="006D67AB">
              <w:t>00:06:42.5</w:t>
            </w:r>
          </w:p>
        </w:tc>
        <w:tc>
          <w:tcPr>
            <w:tcW w:w="898" w:type="dxa"/>
          </w:tcPr>
          <w:p w14:paraId="7A8FA907" w14:textId="77777777" w:rsidR="00E079B2" w:rsidRDefault="00E96603" w:rsidP="0050077A">
            <w:r>
              <w:t>HCP1</w:t>
            </w:r>
          </w:p>
        </w:tc>
        <w:tc>
          <w:tcPr>
            <w:tcW w:w="7200" w:type="dxa"/>
          </w:tcPr>
          <w:p w14:paraId="745460CF" w14:textId="77777777" w:rsidR="00E079B2" w:rsidRDefault="006D67AB" w:rsidP="0050077A">
            <w:r>
              <w:t>Okay. But no fever since last month.</w:t>
            </w:r>
            <w:r>
              <w:tab/>
            </w:r>
          </w:p>
          <w:p w14:paraId="6412DB5C" w14:textId="77777777" w:rsidR="00BA56BA" w:rsidRDefault="00BA56BA" w:rsidP="0050077A"/>
        </w:tc>
      </w:tr>
      <w:tr w:rsidR="00E079B2" w14:paraId="6A1BCD83" w14:textId="77777777" w:rsidTr="000F01FB">
        <w:tc>
          <w:tcPr>
            <w:tcW w:w="1370" w:type="dxa"/>
          </w:tcPr>
          <w:p w14:paraId="4E082844" w14:textId="77777777" w:rsidR="00E079B2" w:rsidRDefault="006D67AB" w:rsidP="0050077A">
            <w:r w:rsidRPr="006D67AB">
              <w:t>00:06:47.1</w:t>
            </w:r>
          </w:p>
        </w:tc>
        <w:tc>
          <w:tcPr>
            <w:tcW w:w="898" w:type="dxa"/>
          </w:tcPr>
          <w:p w14:paraId="29FD9D55" w14:textId="77777777" w:rsidR="00E079B2" w:rsidRDefault="00E96603" w:rsidP="0050077A">
            <w:r>
              <w:t>PT</w:t>
            </w:r>
          </w:p>
        </w:tc>
        <w:tc>
          <w:tcPr>
            <w:tcW w:w="7200" w:type="dxa"/>
          </w:tcPr>
          <w:p w14:paraId="01899D8D" w14:textId="77777777" w:rsidR="00E079B2" w:rsidRDefault="006D67AB" w:rsidP="0050077A">
            <w:r>
              <w:t xml:space="preserve">No. I haven’t had a fever. </w:t>
            </w:r>
            <w:r w:rsidR="00C3344F">
              <w:t>I vomited. I threw up.</w:t>
            </w:r>
            <w:r>
              <w:tab/>
            </w:r>
          </w:p>
          <w:p w14:paraId="176DCB45" w14:textId="77777777" w:rsidR="00BA56BA" w:rsidRDefault="00BA56BA" w:rsidP="0050077A"/>
        </w:tc>
      </w:tr>
      <w:tr w:rsidR="00E079B2" w14:paraId="00D4C3FA" w14:textId="77777777" w:rsidTr="000F01FB">
        <w:tc>
          <w:tcPr>
            <w:tcW w:w="1370" w:type="dxa"/>
          </w:tcPr>
          <w:p w14:paraId="47A80FD1" w14:textId="77777777" w:rsidR="00E079B2" w:rsidRDefault="006D67AB" w:rsidP="0050077A">
            <w:r w:rsidRPr="006D67AB">
              <w:t>00:06:49.8</w:t>
            </w:r>
          </w:p>
        </w:tc>
        <w:tc>
          <w:tcPr>
            <w:tcW w:w="898" w:type="dxa"/>
          </w:tcPr>
          <w:p w14:paraId="15739268" w14:textId="77777777" w:rsidR="00E079B2" w:rsidRDefault="00E96603" w:rsidP="0050077A">
            <w:r>
              <w:t>HCP1</w:t>
            </w:r>
          </w:p>
        </w:tc>
        <w:tc>
          <w:tcPr>
            <w:tcW w:w="7200" w:type="dxa"/>
          </w:tcPr>
          <w:p w14:paraId="0DC44C38" w14:textId="77777777" w:rsidR="00E079B2" w:rsidRDefault="006D67AB" w:rsidP="0050077A">
            <w:r>
              <w:t>Any ER visits? Any hospitalizations since last visit?</w:t>
            </w:r>
            <w:r>
              <w:tab/>
            </w:r>
          </w:p>
          <w:p w14:paraId="3EACA8CE" w14:textId="77777777" w:rsidR="00BA56BA" w:rsidRDefault="00BA56BA" w:rsidP="0050077A"/>
        </w:tc>
      </w:tr>
      <w:tr w:rsidR="00E079B2" w14:paraId="789CFE19" w14:textId="77777777" w:rsidTr="000F01FB">
        <w:tc>
          <w:tcPr>
            <w:tcW w:w="1370" w:type="dxa"/>
          </w:tcPr>
          <w:p w14:paraId="7D6EF8D3" w14:textId="77777777" w:rsidR="00E079B2" w:rsidRDefault="006D67AB" w:rsidP="0050077A">
            <w:r w:rsidRPr="006D67AB">
              <w:t>00:06:55.5</w:t>
            </w:r>
          </w:p>
        </w:tc>
        <w:tc>
          <w:tcPr>
            <w:tcW w:w="898" w:type="dxa"/>
          </w:tcPr>
          <w:p w14:paraId="254CC0E6" w14:textId="77777777" w:rsidR="00E079B2" w:rsidRDefault="00E96603" w:rsidP="0050077A">
            <w:r>
              <w:t>PT</w:t>
            </w:r>
          </w:p>
        </w:tc>
        <w:tc>
          <w:tcPr>
            <w:tcW w:w="7200" w:type="dxa"/>
          </w:tcPr>
          <w:p w14:paraId="0C90FB85" w14:textId="77777777" w:rsidR="00E079B2" w:rsidRDefault="006D67AB" w:rsidP="0050077A">
            <w:r>
              <w:t>Huh? Excuse me?</w:t>
            </w:r>
            <w:r>
              <w:tab/>
            </w:r>
          </w:p>
          <w:p w14:paraId="310DC721" w14:textId="77777777" w:rsidR="00BA56BA" w:rsidRDefault="00BA56BA" w:rsidP="0050077A"/>
        </w:tc>
      </w:tr>
      <w:tr w:rsidR="00E079B2" w14:paraId="67D38838" w14:textId="77777777" w:rsidTr="000F01FB">
        <w:tc>
          <w:tcPr>
            <w:tcW w:w="1370" w:type="dxa"/>
          </w:tcPr>
          <w:p w14:paraId="39CCFF5E" w14:textId="77777777" w:rsidR="00E079B2" w:rsidRDefault="006D67AB" w:rsidP="0050077A">
            <w:r w:rsidRPr="006D67AB">
              <w:t>00:06:56.1</w:t>
            </w:r>
          </w:p>
        </w:tc>
        <w:tc>
          <w:tcPr>
            <w:tcW w:w="898" w:type="dxa"/>
          </w:tcPr>
          <w:p w14:paraId="086D7D69" w14:textId="77777777" w:rsidR="00E079B2" w:rsidRDefault="00E96603" w:rsidP="0050077A">
            <w:r>
              <w:t>HCP1</w:t>
            </w:r>
          </w:p>
        </w:tc>
        <w:tc>
          <w:tcPr>
            <w:tcW w:w="7200" w:type="dxa"/>
          </w:tcPr>
          <w:p w14:paraId="6B70EAD3" w14:textId="77777777" w:rsidR="00E079B2" w:rsidRDefault="006D67AB" w:rsidP="0050077A">
            <w:r>
              <w:t>Any, any ER visit, any hospital admission, since your last visit?</w:t>
            </w:r>
            <w:r>
              <w:tab/>
            </w:r>
          </w:p>
          <w:p w14:paraId="65ED9E01" w14:textId="77777777" w:rsidR="00BA56BA" w:rsidRDefault="00BA56BA" w:rsidP="0050077A"/>
        </w:tc>
      </w:tr>
      <w:tr w:rsidR="00E079B2" w14:paraId="4BD26AAB" w14:textId="77777777" w:rsidTr="000F01FB">
        <w:tc>
          <w:tcPr>
            <w:tcW w:w="1370" w:type="dxa"/>
          </w:tcPr>
          <w:p w14:paraId="391DAFD9" w14:textId="77777777" w:rsidR="00E079B2" w:rsidRDefault="006D67AB" w:rsidP="0050077A">
            <w:r w:rsidRPr="006D67AB">
              <w:t>00:07:02.7</w:t>
            </w:r>
          </w:p>
        </w:tc>
        <w:tc>
          <w:tcPr>
            <w:tcW w:w="898" w:type="dxa"/>
          </w:tcPr>
          <w:p w14:paraId="42EFFA10" w14:textId="77777777" w:rsidR="00E079B2" w:rsidRDefault="00E96603" w:rsidP="0050077A">
            <w:r>
              <w:t>PT</w:t>
            </w:r>
          </w:p>
        </w:tc>
        <w:tc>
          <w:tcPr>
            <w:tcW w:w="7200" w:type="dxa"/>
          </w:tcPr>
          <w:p w14:paraId="0B5916AD" w14:textId="77777777" w:rsidR="00E079B2" w:rsidRDefault="006D67AB" w:rsidP="0050077A">
            <w:r>
              <w:t>I don’t think so.</w:t>
            </w:r>
            <w:r>
              <w:tab/>
            </w:r>
          </w:p>
          <w:p w14:paraId="73C79CAC" w14:textId="77777777" w:rsidR="00BA56BA" w:rsidRDefault="00BA56BA" w:rsidP="0050077A"/>
        </w:tc>
      </w:tr>
      <w:tr w:rsidR="00E079B2" w14:paraId="7C4B6AF3" w14:textId="77777777" w:rsidTr="000F01FB">
        <w:tc>
          <w:tcPr>
            <w:tcW w:w="1370" w:type="dxa"/>
          </w:tcPr>
          <w:p w14:paraId="62530972" w14:textId="77777777" w:rsidR="00E079B2" w:rsidRDefault="006D67AB" w:rsidP="0050077A">
            <w:r w:rsidRPr="006D67AB">
              <w:t>00:07:03.3</w:t>
            </w:r>
          </w:p>
        </w:tc>
        <w:tc>
          <w:tcPr>
            <w:tcW w:w="898" w:type="dxa"/>
          </w:tcPr>
          <w:p w14:paraId="269E46C3" w14:textId="77777777" w:rsidR="00E079B2" w:rsidRDefault="00E96603" w:rsidP="0050077A">
            <w:r>
              <w:t>HCP1</w:t>
            </w:r>
          </w:p>
        </w:tc>
        <w:tc>
          <w:tcPr>
            <w:tcW w:w="7200" w:type="dxa"/>
          </w:tcPr>
          <w:p w14:paraId="210D7358" w14:textId="77777777" w:rsidR="00E079B2" w:rsidRDefault="006D67AB" w:rsidP="0050077A">
            <w:r>
              <w:t>No. Very good.</w:t>
            </w:r>
            <w:r>
              <w:tab/>
            </w:r>
          </w:p>
          <w:p w14:paraId="1C0EBBE8" w14:textId="77777777" w:rsidR="00BA56BA" w:rsidRDefault="00BA56BA" w:rsidP="0050077A"/>
        </w:tc>
      </w:tr>
      <w:tr w:rsidR="00E079B2" w14:paraId="33BA3BAA" w14:textId="77777777" w:rsidTr="000F01FB">
        <w:tc>
          <w:tcPr>
            <w:tcW w:w="1370" w:type="dxa"/>
          </w:tcPr>
          <w:p w14:paraId="7452EAE7" w14:textId="77777777" w:rsidR="00E079B2" w:rsidRDefault="006D67AB" w:rsidP="0050077A">
            <w:r w:rsidRPr="006D67AB">
              <w:t>00:07:12.7</w:t>
            </w:r>
          </w:p>
        </w:tc>
        <w:tc>
          <w:tcPr>
            <w:tcW w:w="898" w:type="dxa"/>
          </w:tcPr>
          <w:p w14:paraId="2C0A9F39" w14:textId="7DB81ED2" w:rsidR="00E079B2" w:rsidRDefault="00E96603" w:rsidP="0050077A">
            <w:r>
              <w:t>HCP</w:t>
            </w:r>
            <w:r w:rsidR="009158AD">
              <w:t>3</w:t>
            </w:r>
          </w:p>
        </w:tc>
        <w:tc>
          <w:tcPr>
            <w:tcW w:w="7200" w:type="dxa"/>
          </w:tcPr>
          <w:p w14:paraId="2E8B1890" w14:textId="77777777" w:rsidR="00E079B2" w:rsidRDefault="006D67AB" w:rsidP="0050077A">
            <w:r>
              <w:t>[</w:t>
            </w:r>
            <w:r w:rsidRPr="006D67AB">
              <w:t>00:07:12.7</w:t>
            </w:r>
            <w:r>
              <w:t>] before I forget.</w:t>
            </w:r>
            <w:r>
              <w:tab/>
            </w:r>
          </w:p>
          <w:p w14:paraId="293A1166" w14:textId="77777777" w:rsidR="00BA56BA" w:rsidRDefault="00BA56BA" w:rsidP="0050077A"/>
        </w:tc>
      </w:tr>
      <w:tr w:rsidR="00E079B2" w14:paraId="2A4F8746" w14:textId="77777777" w:rsidTr="000F01FB">
        <w:tc>
          <w:tcPr>
            <w:tcW w:w="1370" w:type="dxa"/>
          </w:tcPr>
          <w:p w14:paraId="0A8FB8C9" w14:textId="77777777" w:rsidR="00E079B2" w:rsidRDefault="006D67AB" w:rsidP="0050077A">
            <w:r w:rsidRPr="006D67AB">
              <w:lastRenderedPageBreak/>
              <w:t>00:07:14.7</w:t>
            </w:r>
          </w:p>
        </w:tc>
        <w:tc>
          <w:tcPr>
            <w:tcW w:w="898" w:type="dxa"/>
          </w:tcPr>
          <w:p w14:paraId="46B0AA32" w14:textId="77777777" w:rsidR="00E079B2" w:rsidRDefault="00E96603" w:rsidP="0050077A">
            <w:r>
              <w:t>HCP1</w:t>
            </w:r>
          </w:p>
        </w:tc>
        <w:tc>
          <w:tcPr>
            <w:tcW w:w="7200" w:type="dxa"/>
          </w:tcPr>
          <w:p w14:paraId="027E1C54" w14:textId="77777777" w:rsidR="00E079B2" w:rsidRDefault="00C3344F" w:rsidP="0050077A">
            <w:r>
              <w:t>So regarding</w:t>
            </w:r>
            <w:r w:rsidR="006D67AB">
              <w:t xml:space="preserve"> the back pain, normally it happens, like, every day; or it just, like, it depends. It’s every day?</w:t>
            </w:r>
            <w:r w:rsidR="006D67AB">
              <w:tab/>
              <w:t xml:space="preserve"> </w:t>
            </w:r>
          </w:p>
          <w:p w14:paraId="3B118607" w14:textId="77777777" w:rsidR="00BA56BA" w:rsidRDefault="00BA56BA" w:rsidP="0050077A"/>
        </w:tc>
      </w:tr>
      <w:tr w:rsidR="00E079B2" w14:paraId="2B96D563" w14:textId="77777777" w:rsidTr="000F01FB">
        <w:tc>
          <w:tcPr>
            <w:tcW w:w="1370" w:type="dxa"/>
          </w:tcPr>
          <w:p w14:paraId="480552E9" w14:textId="77777777" w:rsidR="00E079B2" w:rsidRDefault="006D67AB" w:rsidP="0050077A">
            <w:r w:rsidRPr="006D67AB">
              <w:t>00:07:27.5</w:t>
            </w:r>
          </w:p>
        </w:tc>
        <w:tc>
          <w:tcPr>
            <w:tcW w:w="898" w:type="dxa"/>
          </w:tcPr>
          <w:p w14:paraId="0F4A7D41" w14:textId="77777777" w:rsidR="00E079B2" w:rsidRDefault="00E96603" w:rsidP="0050077A">
            <w:r>
              <w:t>PT</w:t>
            </w:r>
          </w:p>
        </w:tc>
        <w:tc>
          <w:tcPr>
            <w:tcW w:w="7200" w:type="dxa"/>
          </w:tcPr>
          <w:p w14:paraId="37B3DA77" w14:textId="77777777" w:rsidR="00E079B2" w:rsidRDefault="006D67AB" w:rsidP="0050077A">
            <w:r>
              <w:t>Okay, say that again.</w:t>
            </w:r>
            <w:r>
              <w:tab/>
            </w:r>
          </w:p>
          <w:p w14:paraId="09D0D562" w14:textId="77777777" w:rsidR="00BA56BA" w:rsidRDefault="00BA56BA" w:rsidP="0050077A"/>
        </w:tc>
      </w:tr>
      <w:tr w:rsidR="00E079B2" w14:paraId="1DCC8B0F" w14:textId="77777777" w:rsidTr="000F01FB">
        <w:tc>
          <w:tcPr>
            <w:tcW w:w="1370" w:type="dxa"/>
          </w:tcPr>
          <w:p w14:paraId="54850710" w14:textId="77777777" w:rsidR="00E079B2" w:rsidRDefault="006D67AB" w:rsidP="0050077A">
            <w:r w:rsidRPr="006D67AB">
              <w:t>00:07:28.8</w:t>
            </w:r>
          </w:p>
        </w:tc>
        <w:tc>
          <w:tcPr>
            <w:tcW w:w="898" w:type="dxa"/>
          </w:tcPr>
          <w:p w14:paraId="0E6CD153" w14:textId="77777777" w:rsidR="00E079B2" w:rsidRDefault="00E96603" w:rsidP="0050077A">
            <w:r>
              <w:t>HCP1</w:t>
            </w:r>
          </w:p>
        </w:tc>
        <w:tc>
          <w:tcPr>
            <w:tcW w:w="7200" w:type="dxa"/>
          </w:tcPr>
          <w:p w14:paraId="7FA70ED4" w14:textId="77777777" w:rsidR="00E079B2" w:rsidRDefault="006D67AB" w:rsidP="0050077A">
            <w:r>
              <w:t>For your back pain.</w:t>
            </w:r>
            <w:r>
              <w:tab/>
            </w:r>
          </w:p>
          <w:p w14:paraId="46F0C544" w14:textId="77777777" w:rsidR="00BA56BA" w:rsidRDefault="00BA56BA" w:rsidP="0050077A"/>
        </w:tc>
      </w:tr>
      <w:tr w:rsidR="00E079B2" w14:paraId="019A8947" w14:textId="77777777" w:rsidTr="000F01FB">
        <w:tc>
          <w:tcPr>
            <w:tcW w:w="1370" w:type="dxa"/>
          </w:tcPr>
          <w:p w14:paraId="4AFF919F" w14:textId="77777777" w:rsidR="00E079B2" w:rsidRDefault="006D67AB" w:rsidP="0050077A">
            <w:r w:rsidRPr="006D67AB">
              <w:t>00:07:30.3</w:t>
            </w:r>
          </w:p>
        </w:tc>
        <w:tc>
          <w:tcPr>
            <w:tcW w:w="898" w:type="dxa"/>
          </w:tcPr>
          <w:p w14:paraId="49824C10" w14:textId="77777777" w:rsidR="00E079B2" w:rsidRDefault="00E96603" w:rsidP="0050077A">
            <w:r>
              <w:t>PT</w:t>
            </w:r>
          </w:p>
        </w:tc>
        <w:tc>
          <w:tcPr>
            <w:tcW w:w="7200" w:type="dxa"/>
          </w:tcPr>
          <w:p w14:paraId="26ACF0B5" w14:textId="77777777" w:rsidR="00E079B2" w:rsidRDefault="006D67AB" w:rsidP="0050077A">
            <w:r>
              <w:t xml:space="preserve">Oh. Um, yes, I, like, all right here, </w:t>
            </w:r>
            <w:r w:rsidR="00C3344F">
              <w:t>like, it hurts. R</w:t>
            </w:r>
            <w:r>
              <w:t>eally my whole [</w:t>
            </w:r>
            <w:r w:rsidRPr="006D67AB">
              <w:t>00:07:35.8</w:t>
            </w:r>
            <w:r>
              <w:t>].</w:t>
            </w:r>
            <w:r>
              <w:tab/>
            </w:r>
          </w:p>
          <w:p w14:paraId="539B2300" w14:textId="77777777" w:rsidR="00BA56BA" w:rsidRDefault="00BA56BA" w:rsidP="0050077A"/>
        </w:tc>
      </w:tr>
      <w:tr w:rsidR="00E079B2" w14:paraId="73D85884" w14:textId="77777777" w:rsidTr="000F01FB">
        <w:tc>
          <w:tcPr>
            <w:tcW w:w="1370" w:type="dxa"/>
          </w:tcPr>
          <w:p w14:paraId="209106D7" w14:textId="77777777" w:rsidR="00E079B2" w:rsidRDefault="006D67AB" w:rsidP="0050077A">
            <w:r w:rsidRPr="006D67AB">
              <w:t>00:07:35.9</w:t>
            </w:r>
          </w:p>
        </w:tc>
        <w:tc>
          <w:tcPr>
            <w:tcW w:w="898" w:type="dxa"/>
          </w:tcPr>
          <w:p w14:paraId="76C039B9" w14:textId="77777777" w:rsidR="00E079B2" w:rsidRDefault="00E96603" w:rsidP="0050077A">
            <w:r>
              <w:t>HCP1</w:t>
            </w:r>
          </w:p>
        </w:tc>
        <w:tc>
          <w:tcPr>
            <w:tcW w:w="7200" w:type="dxa"/>
          </w:tcPr>
          <w:p w14:paraId="47736ED2" w14:textId="77777777" w:rsidR="00E079B2" w:rsidRDefault="006D67AB" w:rsidP="0050077A">
            <w:r>
              <w:t>[</w:t>
            </w:r>
            <w:r w:rsidRPr="006D67AB">
              <w:t>00:07:35.9</w:t>
            </w:r>
            <w:r>
              <w:t>]</w:t>
            </w:r>
          </w:p>
          <w:p w14:paraId="326F5338" w14:textId="77777777" w:rsidR="00BA56BA" w:rsidRDefault="00BA56BA" w:rsidP="0050077A"/>
        </w:tc>
      </w:tr>
      <w:tr w:rsidR="00E079B2" w14:paraId="73BC4A87" w14:textId="77777777" w:rsidTr="000F01FB">
        <w:tc>
          <w:tcPr>
            <w:tcW w:w="1370" w:type="dxa"/>
          </w:tcPr>
          <w:p w14:paraId="4DC8C39A" w14:textId="77777777" w:rsidR="00E079B2" w:rsidRPr="006D67AB" w:rsidRDefault="006D67AB" w:rsidP="0050077A">
            <w:r w:rsidRPr="006D67AB">
              <w:t>00:07:36.5</w:t>
            </w:r>
          </w:p>
        </w:tc>
        <w:tc>
          <w:tcPr>
            <w:tcW w:w="898" w:type="dxa"/>
          </w:tcPr>
          <w:p w14:paraId="2A04CA55" w14:textId="77777777" w:rsidR="00E079B2" w:rsidRDefault="00E96603" w:rsidP="0050077A">
            <w:r>
              <w:t>PT</w:t>
            </w:r>
            <w:r w:rsidR="006D67AB">
              <w:tab/>
            </w:r>
          </w:p>
        </w:tc>
        <w:tc>
          <w:tcPr>
            <w:tcW w:w="7200" w:type="dxa"/>
          </w:tcPr>
          <w:p w14:paraId="14D2DB20" w14:textId="77777777" w:rsidR="00E079B2" w:rsidRDefault="006D67AB" w:rsidP="0050077A">
            <w:r>
              <w:t>Like my legs. [</w:t>
            </w:r>
            <w:r w:rsidRPr="006D67AB">
              <w:t>00:07:37.9</w:t>
            </w:r>
            <w:r>
              <w:t>].</w:t>
            </w:r>
            <w:r>
              <w:tab/>
            </w:r>
          </w:p>
          <w:p w14:paraId="782D0F99" w14:textId="77777777" w:rsidR="00BA56BA" w:rsidRDefault="00BA56BA" w:rsidP="0050077A"/>
        </w:tc>
      </w:tr>
      <w:tr w:rsidR="00E079B2" w14:paraId="3D634AA2" w14:textId="77777777" w:rsidTr="000F01FB">
        <w:tc>
          <w:tcPr>
            <w:tcW w:w="1370" w:type="dxa"/>
          </w:tcPr>
          <w:p w14:paraId="19841741" w14:textId="77777777" w:rsidR="00E079B2" w:rsidRDefault="006D67AB" w:rsidP="0050077A">
            <w:r w:rsidRPr="006D67AB">
              <w:t>00:07:39.6</w:t>
            </w:r>
          </w:p>
        </w:tc>
        <w:tc>
          <w:tcPr>
            <w:tcW w:w="898" w:type="dxa"/>
          </w:tcPr>
          <w:p w14:paraId="7B7CD5FA" w14:textId="77777777" w:rsidR="00E079B2" w:rsidRDefault="00E96603" w:rsidP="0050077A">
            <w:r>
              <w:t>HCP1</w:t>
            </w:r>
          </w:p>
        </w:tc>
        <w:tc>
          <w:tcPr>
            <w:tcW w:w="7200" w:type="dxa"/>
          </w:tcPr>
          <w:p w14:paraId="7F29CEF4" w14:textId="77777777" w:rsidR="00E079B2" w:rsidRDefault="006D67AB" w:rsidP="0050077A">
            <w:r>
              <w:t>Did you happen to lift something that’s heavy?</w:t>
            </w:r>
            <w:r>
              <w:tab/>
            </w:r>
          </w:p>
          <w:p w14:paraId="01F55FA7" w14:textId="77777777" w:rsidR="00BA56BA" w:rsidRDefault="00BA56BA" w:rsidP="0050077A"/>
        </w:tc>
      </w:tr>
      <w:tr w:rsidR="00E079B2" w14:paraId="63B3F5AA" w14:textId="77777777" w:rsidTr="000F01FB">
        <w:tc>
          <w:tcPr>
            <w:tcW w:w="1370" w:type="dxa"/>
          </w:tcPr>
          <w:p w14:paraId="2532EED7" w14:textId="77777777" w:rsidR="00E079B2" w:rsidRDefault="006D67AB" w:rsidP="00C938C6">
            <w:pPr>
              <w:ind w:left="720" w:hanging="720"/>
            </w:pPr>
            <w:r w:rsidRPr="006D67AB">
              <w:t>00:07:42.2</w:t>
            </w:r>
          </w:p>
        </w:tc>
        <w:tc>
          <w:tcPr>
            <w:tcW w:w="898" w:type="dxa"/>
          </w:tcPr>
          <w:p w14:paraId="2E016B40" w14:textId="77777777" w:rsidR="00E079B2" w:rsidRDefault="00E96603" w:rsidP="0050077A">
            <w:r>
              <w:t>PT</w:t>
            </w:r>
          </w:p>
        </w:tc>
        <w:tc>
          <w:tcPr>
            <w:tcW w:w="7200" w:type="dxa"/>
          </w:tcPr>
          <w:p w14:paraId="077C321F" w14:textId="77777777" w:rsidR="00E079B2" w:rsidRDefault="006D67AB" w:rsidP="0050077A">
            <w:r>
              <w:t>No. I wouldn’t have to be doing that [</w:t>
            </w:r>
            <w:r w:rsidRPr="006D67AB">
              <w:t>00:07:43.5</w:t>
            </w:r>
            <w:r>
              <w:t>].</w:t>
            </w:r>
            <w:r>
              <w:tab/>
            </w:r>
          </w:p>
          <w:p w14:paraId="429B87C2" w14:textId="77777777" w:rsidR="00BA56BA" w:rsidRDefault="00BA56BA" w:rsidP="0050077A"/>
        </w:tc>
      </w:tr>
      <w:tr w:rsidR="00E079B2" w14:paraId="45DBA70D" w14:textId="77777777" w:rsidTr="000F01FB">
        <w:tc>
          <w:tcPr>
            <w:tcW w:w="1370" w:type="dxa"/>
          </w:tcPr>
          <w:p w14:paraId="09E472F2" w14:textId="77777777" w:rsidR="00E079B2" w:rsidRDefault="006D67AB" w:rsidP="0050077A">
            <w:r w:rsidRPr="006D67AB">
              <w:t>00:07:44.6</w:t>
            </w:r>
          </w:p>
        </w:tc>
        <w:tc>
          <w:tcPr>
            <w:tcW w:w="898" w:type="dxa"/>
          </w:tcPr>
          <w:p w14:paraId="1C1A6EE1" w14:textId="77777777" w:rsidR="00E079B2" w:rsidRDefault="00E96603" w:rsidP="0050077A">
            <w:r>
              <w:t>HCP1</w:t>
            </w:r>
          </w:p>
        </w:tc>
        <w:tc>
          <w:tcPr>
            <w:tcW w:w="7200" w:type="dxa"/>
          </w:tcPr>
          <w:p w14:paraId="3D1C73B9" w14:textId="77777777" w:rsidR="00E079B2" w:rsidRDefault="00FF7E65" w:rsidP="0050077A">
            <w:r>
              <w:t>Or</w:t>
            </w:r>
            <w:r w:rsidR="006D67AB">
              <w:t>, you have been standing for a long time? No. Okay.</w:t>
            </w:r>
            <w:r w:rsidR="006D67AB">
              <w:tab/>
              <w:t xml:space="preserve"> </w:t>
            </w:r>
          </w:p>
          <w:p w14:paraId="07904CB6" w14:textId="77777777" w:rsidR="00BA56BA" w:rsidRDefault="00BA56BA" w:rsidP="0050077A"/>
        </w:tc>
      </w:tr>
      <w:tr w:rsidR="00E079B2" w14:paraId="75E3F7EC" w14:textId="77777777" w:rsidTr="000F01FB">
        <w:tc>
          <w:tcPr>
            <w:tcW w:w="1370" w:type="dxa"/>
          </w:tcPr>
          <w:p w14:paraId="16A47BC3" w14:textId="77777777" w:rsidR="00E079B2" w:rsidRDefault="006D67AB" w:rsidP="0050077A">
            <w:r w:rsidRPr="006D67AB">
              <w:t>00:07:49.7</w:t>
            </w:r>
          </w:p>
        </w:tc>
        <w:tc>
          <w:tcPr>
            <w:tcW w:w="898" w:type="dxa"/>
          </w:tcPr>
          <w:p w14:paraId="3F2C99BE" w14:textId="77777777" w:rsidR="00E079B2" w:rsidRDefault="00E96603" w:rsidP="0050077A">
            <w:r>
              <w:t>PT</w:t>
            </w:r>
          </w:p>
        </w:tc>
        <w:tc>
          <w:tcPr>
            <w:tcW w:w="7200" w:type="dxa"/>
          </w:tcPr>
          <w:p w14:paraId="2D12E6D1" w14:textId="77777777" w:rsidR="00E079B2" w:rsidRDefault="006D67AB" w:rsidP="0050077A">
            <w:r>
              <w:t>It hurts out of the blue. [</w:t>
            </w:r>
            <w:r w:rsidRPr="006D67AB">
              <w:t>00:07:53.7</w:t>
            </w:r>
            <w:r>
              <w:t>]</w:t>
            </w:r>
          </w:p>
          <w:p w14:paraId="492D9CC4" w14:textId="77777777" w:rsidR="00BA56BA" w:rsidRDefault="00BA56BA" w:rsidP="0050077A"/>
        </w:tc>
      </w:tr>
      <w:tr w:rsidR="00E079B2" w14:paraId="21479105" w14:textId="77777777" w:rsidTr="000F01FB">
        <w:tc>
          <w:tcPr>
            <w:tcW w:w="1370" w:type="dxa"/>
          </w:tcPr>
          <w:p w14:paraId="45AB0814" w14:textId="77777777" w:rsidR="00E079B2" w:rsidRDefault="006D67AB" w:rsidP="0050077A">
            <w:r w:rsidRPr="006D67AB">
              <w:t>00:07:56.5</w:t>
            </w:r>
          </w:p>
        </w:tc>
        <w:tc>
          <w:tcPr>
            <w:tcW w:w="898" w:type="dxa"/>
          </w:tcPr>
          <w:p w14:paraId="4D61BE1B" w14:textId="77777777" w:rsidR="00E079B2" w:rsidRDefault="00E96603" w:rsidP="0050077A">
            <w:r>
              <w:t>HCP1</w:t>
            </w:r>
          </w:p>
        </w:tc>
        <w:tc>
          <w:tcPr>
            <w:tcW w:w="7200" w:type="dxa"/>
          </w:tcPr>
          <w:p w14:paraId="39C6FFA7" w14:textId="77777777" w:rsidR="00E079B2" w:rsidRDefault="006D67AB" w:rsidP="0050077A">
            <w:r>
              <w:t>Mm-hmm. And about sexual activity: Are you sexually active?</w:t>
            </w:r>
            <w:r>
              <w:tab/>
            </w:r>
          </w:p>
          <w:p w14:paraId="224A8E73" w14:textId="77777777" w:rsidR="00BA56BA" w:rsidRDefault="00BA56BA" w:rsidP="0050077A"/>
        </w:tc>
      </w:tr>
      <w:tr w:rsidR="00E079B2" w14:paraId="2C53167E" w14:textId="77777777" w:rsidTr="000F01FB">
        <w:tc>
          <w:tcPr>
            <w:tcW w:w="1370" w:type="dxa"/>
          </w:tcPr>
          <w:p w14:paraId="51932BFB" w14:textId="77777777" w:rsidR="00E079B2" w:rsidRDefault="006D67AB" w:rsidP="0050077A">
            <w:r w:rsidRPr="006D67AB">
              <w:t>00:08:03.1</w:t>
            </w:r>
          </w:p>
        </w:tc>
        <w:tc>
          <w:tcPr>
            <w:tcW w:w="898" w:type="dxa"/>
          </w:tcPr>
          <w:p w14:paraId="160B1ABF" w14:textId="77777777" w:rsidR="00E079B2" w:rsidRDefault="00E96603" w:rsidP="0050077A">
            <w:r>
              <w:t>PT</w:t>
            </w:r>
          </w:p>
        </w:tc>
        <w:tc>
          <w:tcPr>
            <w:tcW w:w="7200" w:type="dxa"/>
          </w:tcPr>
          <w:p w14:paraId="430DCDB4" w14:textId="77777777" w:rsidR="00E079B2" w:rsidRDefault="006D67AB" w:rsidP="0050077A">
            <w:r>
              <w:t>No. I haven’t. I mean I am, but I haven’t done it.</w:t>
            </w:r>
            <w:r>
              <w:tab/>
            </w:r>
          </w:p>
          <w:p w14:paraId="039954B3" w14:textId="77777777" w:rsidR="00BA56BA" w:rsidRDefault="00BA56BA" w:rsidP="0050077A"/>
        </w:tc>
      </w:tr>
      <w:tr w:rsidR="00E079B2" w14:paraId="068B3B77" w14:textId="77777777" w:rsidTr="000F01FB">
        <w:tc>
          <w:tcPr>
            <w:tcW w:w="1370" w:type="dxa"/>
          </w:tcPr>
          <w:p w14:paraId="0A92B3D9" w14:textId="77777777" w:rsidR="00E079B2" w:rsidRDefault="006D67AB" w:rsidP="0050077A">
            <w:r w:rsidRPr="006D67AB">
              <w:t>00:08:06.0</w:t>
            </w:r>
          </w:p>
        </w:tc>
        <w:tc>
          <w:tcPr>
            <w:tcW w:w="898" w:type="dxa"/>
          </w:tcPr>
          <w:p w14:paraId="390A37AA" w14:textId="77777777" w:rsidR="00E079B2" w:rsidRDefault="00E96603" w:rsidP="0050077A">
            <w:r>
              <w:t>HCP1</w:t>
            </w:r>
          </w:p>
        </w:tc>
        <w:tc>
          <w:tcPr>
            <w:tcW w:w="7200" w:type="dxa"/>
          </w:tcPr>
          <w:p w14:paraId="58065890" w14:textId="77777777" w:rsidR="00E079B2" w:rsidRDefault="006D67AB" w:rsidP="0050077A">
            <w:r>
              <w:t>Mm-hmm. When was your last sexual intercourse?</w:t>
            </w:r>
            <w:r>
              <w:tab/>
            </w:r>
          </w:p>
          <w:p w14:paraId="0680640F" w14:textId="77777777" w:rsidR="00BA56BA" w:rsidRDefault="00BA56BA" w:rsidP="0050077A"/>
        </w:tc>
      </w:tr>
      <w:tr w:rsidR="00E079B2" w14:paraId="515D8D99" w14:textId="77777777" w:rsidTr="000F01FB">
        <w:tc>
          <w:tcPr>
            <w:tcW w:w="1370" w:type="dxa"/>
          </w:tcPr>
          <w:p w14:paraId="2674F78F" w14:textId="77777777" w:rsidR="00E079B2" w:rsidRDefault="006D67AB" w:rsidP="0050077A">
            <w:r w:rsidRPr="006D67AB">
              <w:t>00:08:08.7</w:t>
            </w:r>
          </w:p>
        </w:tc>
        <w:tc>
          <w:tcPr>
            <w:tcW w:w="898" w:type="dxa"/>
          </w:tcPr>
          <w:p w14:paraId="7049ECAF" w14:textId="77777777" w:rsidR="00E079B2" w:rsidRDefault="00E96603" w:rsidP="0050077A">
            <w:r>
              <w:t>PT</w:t>
            </w:r>
          </w:p>
        </w:tc>
        <w:tc>
          <w:tcPr>
            <w:tcW w:w="7200" w:type="dxa"/>
          </w:tcPr>
          <w:p w14:paraId="5F09D734" w14:textId="77777777" w:rsidR="00E079B2" w:rsidRDefault="006D67AB" w:rsidP="0050077A">
            <w:r>
              <w:t>Like a week ago.</w:t>
            </w:r>
            <w:r>
              <w:tab/>
            </w:r>
          </w:p>
          <w:p w14:paraId="1791D9CF" w14:textId="77777777" w:rsidR="00BA56BA" w:rsidRDefault="00BA56BA" w:rsidP="0050077A"/>
        </w:tc>
      </w:tr>
      <w:tr w:rsidR="00E079B2" w14:paraId="5535C721" w14:textId="77777777" w:rsidTr="000F01FB">
        <w:tc>
          <w:tcPr>
            <w:tcW w:w="1370" w:type="dxa"/>
          </w:tcPr>
          <w:p w14:paraId="0D0E17A7" w14:textId="77777777" w:rsidR="00E079B2" w:rsidRDefault="006D67AB" w:rsidP="0050077A">
            <w:r w:rsidRPr="006D67AB">
              <w:t>00:08:10.1</w:t>
            </w:r>
          </w:p>
        </w:tc>
        <w:tc>
          <w:tcPr>
            <w:tcW w:w="898" w:type="dxa"/>
          </w:tcPr>
          <w:p w14:paraId="70AE18D0" w14:textId="77777777" w:rsidR="00E079B2" w:rsidRDefault="00E96603" w:rsidP="0050077A">
            <w:r>
              <w:t>HCP1</w:t>
            </w:r>
          </w:p>
        </w:tc>
        <w:tc>
          <w:tcPr>
            <w:tcW w:w="7200" w:type="dxa"/>
          </w:tcPr>
          <w:p w14:paraId="61FAD7C6" w14:textId="77777777" w:rsidR="00BA56BA" w:rsidRDefault="00FF7E65" w:rsidP="006D67AB">
            <w:r>
              <w:t>Like a</w:t>
            </w:r>
            <w:r w:rsidR="006D67AB">
              <w:t xml:space="preserve"> week ago.</w:t>
            </w:r>
            <w:r w:rsidR="006D67AB">
              <w:tab/>
            </w:r>
          </w:p>
          <w:p w14:paraId="6F34BCA4" w14:textId="77777777" w:rsidR="006D67AB" w:rsidRDefault="006D67AB" w:rsidP="006D67AB"/>
        </w:tc>
      </w:tr>
      <w:tr w:rsidR="00E079B2" w14:paraId="3458B3AE" w14:textId="77777777" w:rsidTr="000F01FB">
        <w:tc>
          <w:tcPr>
            <w:tcW w:w="1370" w:type="dxa"/>
          </w:tcPr>
          <w:p w14:paraId="0B251808" w14:textId="77777777" w:rsidR="00E079B2" w:rsidRDefault="006D67AB" w:rsidP="0050077A">
            <w:r w:rsidRPr="006D67AB">
              <w:t>00:08:10.7</w:t>
            </w:r>
          </w:p>
        </w:tc>
        <w:tc>
          <w:tcPr>
            <w:tcW w:w="898" w:type="dxa"/>
          </w:tcPr>
          <w:p w14:paraId="2917929F" w14:textId="77777777" w:rsidR="00E079B2" w:rsidRDefault="00E96603" w:rsidP="0050077A">
            <w:r>
              <w:t>PT</w:t>
            </w:r>
          </w:p>
        </w:tc>
        <w:tc>
          <w:tcPr>
            <w:tcW w:w="7200" w:type="dxa"/>
          </w:tcPr>
          <w:p w14:paraId="08609B95" w14:textId="77777777" w:rsidR="00E079B2" w:rsidRDefault="006D67AB" w:rsidP="0050077A">
            <w:r>
              <w:t>[</w:t>
            </w:r>
            <w:r w:rsidRPr="006D67AB">
              <w:t>00:08:10.7</w:t>
            </w:r>
            <w:r>
              <w:t>] being with.</w:t>
            </w:r>
            <w:r>
              <w:tab/>
            </w:r>
          </w:p>
          <w:p w14:paraId="7D3D50FB" w14:textId="77777777" w:rsidR="00BA56BA" w:rsidRDefault="00BA56BA" w:rsidP="0050077A"/>
        </w:tc>
      </w:tr>
      <w:tr w:rsidR="00E079B2" w14:paraId="3741F92B" w14:textId="77777777" w:rsidTr="000F01FB">
        <w:tc>
          <w:tcPr>
            <w:tcW w:w="1370" w:type="dxa"/>
          </w:tcPr>
          <w:p w14:paraId="49F1F5D9" w14:textId="77777777" w:rsidR="00E079B2" w:rsidRDefault="006D67AB" w:rsidP="0050077A">
            <w:r w:rsidRPr="006D67AB">
              <w:t>00:08:14.6</w:t>
            </w:r>
          </w:p>
        </w:tc>
        <w:tc>
          <w:tcPr>
            <w:tcW w:w="898" w:type="dxa"/>
          </w:tcPr>
          <w:p w14:paraId="6271654A" w14:textId="77777777" w:rsidR="00E079B2" w:rsidRDefault="00E96603" w:rsidP="0050077A">
            <w:r>
              <w:t>HCP1</w:t>
            </w:r>
          </w:p>
        </w:tc>
        <w:tc>
          <w:tcPr>
            <w:tcW w:w="7200" w:type="dxa"/>
          </w:tcPr>
          <w:p w14:paraId="3347B175" w14:textId="77777777" w:rsidR="00E079B2" w:rsidRDefault="006D67AB" w:rsidP="0050077A">
            <w:r>
              <w:t>And still with the same partner that you live with.</w:t>
            </w:r>
            <w:r>
              <w:tab/>
            </w:r>
          </w:p>
          <w:p w14:paraId="606FACB8" w14:textId="77777777" w:rsidR="00BA56BA" w:rsidRDefault="00BA56BA" w:rsidP="0050077A"/>
        </w:tc>
      </w:tr>
      <w:tr w:rsidR="00E079B2" w14:paraId="285ACC53" w14:textId="77777777" w:rsidTr="000F01FB">
        <w:tc>
          <w:tcPr>
            <w:tcW w:w="1370" w:type="dxa"/>
          </w:tcPr>
          <w:p w14:paraId="7900B6CB" w14:textId="77777777" w:rsidR="00E079B2" w:rsidRDefault="006D67AB" w:rsidP="0050077A">
            <w:r w:rsidRPr="006D67AB">
              <w:t>00:08:19.1</w:t>
            </w:r>
          </w:p>
        </w:tc>
        <w:tc>
          <w:tcPr>
            <w:tcW w:w="898" w:type="dxa"/>
          </w:tcPr>
          <w:p w14:paraId="2B717139" w14:textId="77777777" w:rsidR="00E079B2" w:rsidRDefault="00E96603" w:rsidP="0050077A">
            <w:r>
              <w:t>PT</w:t>
            </w:r>
          </w:p>
        </w:tc>
        <w:tc>
          <w:tcPr>
            <w:tcW w:w="7200" w:type="dxa"/>
          </w:tcPr>
          <w:p w14:paraId="3A116BB4" w14:textId="77777777" w:rsidR="00E079B2" w:rsidRDefault="006D67AB" w:rsidP="0050077A">
            <w:r>
              <w:t>Mm-hmm.</w:t>
            </w:r>
            <w:r>
              <w:tab/>
            </w:r>
          </w:p>
          <w:p w14:paraId="495DA39E" w14:textId="77777777" w:rsidR="00BA56BA" w:rsidRDefault="00BA56BA" w:rsidP="0050077A"/>
        </w:tc>
      </w:tr>
      <w:tr w:rsidR="00E079B2" w14:paraId="52A201E3" w14:textId="77777777" w:rsidTr="000F01FB">
        <w:tc>
          <w:tcPr>
            <w:tcW w:w="1370" w:type="dxa"/>
          </w:tcPr>
          <w:p w14:paraId="3E5D6385" w14:textId="77777777" w:rsidR="00E079B2" w:rsidRDefault="006D67AB" w:rsidP="0050077A">
            <w:r w:rsidRPr="006D67AB">
              <w:t>00:08:19.9</w:t>
            </w:r>
          </w:p>
        </w:tc>
        <w:tc>
          <w:tcPr>
            <w:tcW w:w="898" w:type="dxa"/>
          </w:tcPr>
          <w:p w14:paraId="1FBFB737" w14:textId="77777777" w:rsidR="00E079B2" w:rsidRDefault="00E96603" w:rsidP="0050077A">
            <w:r>
              <w:t>HCP1</w:t>
            </w:r>
          </w:p>
        </w:tc>
        <w:tc>
          <w:tcPr>
            <w:tcW w:w="7200" w:type="dxa"/>
          </w:tcPr>
          <w:p w14:paraId="18E480EA" w14:textId="77777777" w:rsidR="00E079B2" w:rsidRDefault="006D67AB" w:rsidP="0050077A">
            <w:r>
              <w:t>Did you use a condom?</w:t>
            </w:r>
            <w:r w:rsidR="00C90737">
              <w:t xml:space="preserve"> Did your partner know that you have …?</w:t>
            </w:r>
            <w:r w:rsidR="00C90737">
              <w:tab/>
            </w:r>
          </w:p>
          <w:p w14:paraId="113252DF" w14:textId="77777777" w:rsidR="00BA56BA" w:rsidRDefault="00BA56BA" w:rsidP="0050077A"/>
        </w:tc>
      </w:tr>
      <w:tr w:rsidR="00E079B2" w14:paraId="655C9602" w14:textId="77777777" w:rsidTr="000F01FB">
        <w:tc>
          <w:tcPr>
            <w:tcW w:w="1370" w:type="dxa"/>
          </w:tcPr>
          <w:p w14:paraId="2C2F493E" w14:textId="77777777" w:rsidR="00E079B2" w:rsidRDefault="00C90737" w:rsidP="0050077A">
            <w:r w:rsidRPr="00C90737">
              <w:t>00:08:29.4</w:t>
            </w:r>
          </w:p>
        </w:tc>
        <w:tc>
          <w:tcPr>
            <w:tcW w:w="898" w:type="dxa"/>
          </w:tcPr>
          <w:p w14:paraId="2D1998F4" w14:textId="77777777" w:rsidR="00E079B2" w:rsidRDefault="00E96603" w:rsidP="0050077A">
            <w:r>
              <w:t>PT</w:t>
            </w:r>
          </w:p>
        </w:tc>
        <w:tc>
          <w:tcPr>
            <w:tcW w:w="7200" w:type="dxa"/>
          </w:tcPr>
          <w:p w14:paraId="4A0DA2C7" w14:textId="77777777" w:rsidR="00E079B2" w:rsidRDefault="00C90737" w:rsidP="0050077A">
            <w:r>
              <w:t>Mm-hmm.</w:t>
            </w:r>
            <w:r>
              <w:tab/>
            </w:r>
          </w:p>
          <w:p w14:paraId="082A99D8" w14:textId="77777777" w:rsidR="00BA56BA" w:rsidRDefault="00BA56BA" w:rsidP="0050077A"/>
        </w:tc>
      </w:tr>
      <w:tr w:rsidR="00E079B2" w14:paraId="3EF12A30" w14:textId="77777777" w:rsidTr="000F01FB">
        <w:tc>
          <w:tcPr>
            <w:tcW w:w="1370" w:type="dxa"/>
          </w:tcPr>
          <w:p w14:paraId="2BF3C0D1" w14:textId="77777777" w:rsidR="00E079B2" w:rsidRDefault="00C90737" w:rsidP="0050077A">
            <w:r w:rsidRPr="00C90737">
              <w:t>00:08:34.9</w:t>
            </w:r>
          </w:p>
        </w:tc>
        <w:tc>
          <w:tcPr>
            <w:tcW w:w="898" w:type="dxa"/>
          </w:tcPr>
          <w:p w14:paraId="4138CF98" w14:textId="77777777" w:rsidR="00E079B2" w:rsidRDefault="00E96603" w:rsidP="0050077A">
            <w:r>
              <w:t>HCP1</w:t>
            </w:r>
          </w:p>
        </w:tc>
        <w:tc>
          <w:tcPr>
            <w:tcW w:w="7200" w:type="dxa"/>
          </w:tcPr>
          <w:p w14:paraId="3B80C081" w14:textId="77777777" w:rsidR="00E079B2" w:rsidRDefault="00C90737" w:rsidP="0050077A">
            <w:r>
              <w:t>And for the STD, have you ever had an STD before?</w:t>
            </w:r>
            <w:r>
              <w:tab/>
            </w:r>
          </w:p>
          <w:p w14:paraId="5565D6E0" w14:textId="77777777" w:rsidR="00BA56BA" w:rsidRDefault="00BA56BA" w:rsidP="0050077A"/>
        </w:tc>
      </w:tr>
      <w:tr w:rsidR="00E079B2" w14:paraId="6476E6B4" w14:textId="77777777" w:rsidTr="000F01FB">
        <w:tc>
          <w:tcPr>
            <w:tcW w:w="1370" w:type="dxa"/>
          </w:tcPr>
          <w:p w14:paraId="44EC52F9" w14:textId="77777777" w:rsidR="00E079B2" w:rsidRDefault="00C90737" w:rsidP="0050077A">
            <w:r w:rsidRPr="00C90737">
              <w:t>00:08:40.5</w:t>
            </w:r>
          </w:p>
        </w:tc>
        <w:tc>
          <w:tcPr>
            <w:tcW w:w="898" w:type="dxa"/>
          </w:tcPr>
          <w:p w14:paraId="3937E4A3" w14:textId="77777777" w:rsidR="00E079B2" w:rsidRDefault="00E96603" w:rsidP="0050077A">
            <w:r>
              <w:t>PT</w:t>
            </w:r>
          </w:p>
        </w:tc>
        <w:tc>
          <w:tcPr>
            <w:tcW w:w="7200" w:type="dxa"/>
          </w:tcPr>
          <w:p w14:paraId="304B1450" w14:textId="77777777" w:rsidR="00E079B2" w:rsidRDefault="00C90737" w:rsidP="0050077A">
            <w:r>
              <w:t xml:space="preserve">Um, before this, I guess I had an STD before, but I didn’t know what it </w:t>
            </w:r>
            <w:r>
              <w:lastRenderedPageBreak/>
              <w:t>was.</w:t>
            </w:r>
            <w:r>
              <w:tab/>
            </w:r>
          </w:p>
          <w:p w14:paraId="4B570566" w14:textId="77777777" w:rsidR="00BA56BA" w:rsidRDefault="00BA56BA" w:rsidP="0050077A"/>
        </w:tc>
      </w:tr>
      <w:tr w:rsidR="00E079B2" w14:paraId="5EEFEC79" w14:textId="77777777" w:rsidTr="000F01FB">
        <w:tc>
          <w:tcPr>
            <w:tcW w:w="1370" w:type="dxa"/>
          </w:tcPr>
          <w:p w14:paraId="407D80A0" w14:textId="77777777" w:rsidR="00E079B2" w:rsidRDefault="00C90737" w:rsidP="0050077A">
            <w:r w:rsidRPr="00C90737">
              <w:lastRenderedPageBreak/>
              <w:t>00:08:45.0</w:t>
            </w:r>
          </w:p>
        </w:tc>
        <w:tc>
          <w:tcPr>
            <w:tcW w:w="898" w:type="dxa"/>
          </w:tcPr>
          <w:p w14:paraId="29BC4FEB" w14:textId="77777777" w:rsidR="00E079B2" w:rsidRDefault="00E96603" w:rsidP="0050077A">
            <w:r>
              <w:t>HCP1</w:t>
            </w:r>
          </w:p>
        </w:tc>
        <w:tc>
          <w:tcPr>
            <w:tcW w:w="7200" w:type="dxa"/>
          </w:tcPr>
          <w:p w14:paraId="3852C363" w14:textId="77777777" w:rsidR="00E079B2" w:rsidRDefault="00C90737" w:rsidP="0050077A">
            <w:r>
              <w:t>Mm-hmm. And have you had syphilis before?</w:t>
            </w:r>
            <w:r>
              <w:tab/>
            </w:r>
          </w:p>
          <w:p w14:paraId="5A1E7EB6" w14:textId="77777777" w:rsidR="00BA56BA" w:rsidRDefault="00BA56BA" w:rsidP="0050077A"/>
        </w:tc>
      </w:tr>
      <w:tr w:rsidR="00E079B2" w14:paraId="0A9A81AF" w14:textId="77777777" w:rsidTr="000F01FB">
        <w:tc>
          <w:tcPr>
            <w:tcW w:w="1370" w:type="dxa"/>
          </w:tcPr>
          <w:p w14:paraId="354FCE6D" w14:textId="77777777" w:rsidR="00E079B2" w:rsidRDefault="00C90737" w:rsidP="0050077A">
            <w:r w:rsidRPr="00C90737">
              <w:t>00:08:48.4</w:t>
            </w:r>
          </w:p>
        </w:tc>
        <w:tc>
          <w:tcPr>
            <w:tcW w:w="898" w:type="dxa"/>
          </w:tcPr>
          <w:p w14:paraId="51AEF7B9" w14:textId="77777777" w:rsidR="00E079B2" w:rsidRDefault="00E96603" w:rsidP="0050077A">
            <w:r>
              <w:t>PT</w:t>
            </w:r>
          </w:p>
        </w:tc>
        <w:tc>
          <w:tcPr>
            <w:tcW w:w="7200" w:type="dxa"/>
          </w:tcPr>
          <w:p w14:paraId="40626307" w14:textId="77777777" w:rsidR="00E079B2" w:rsidRDefault="00C90737" w:rsidP="0050077A">
            <w:r>
              <w:t>No, this is my first time.</w:t>
            </w:r>
            <w:r>
              <w:tab/>
            </w:r>
          </w:p>
          <w:p w14:paraId="197DCFD3" w14:textId="77777777" w:rsidR="00BA56BA" w:rsidRDefault="00BA56BA" w:rsidP="0050077A"/>
        </w:tc>
      </w:tr>
      <w:tr w:rsidR="00E079B2" w14:paraId="033B6AF0" w14:textId="77777777" w:rsidTr="000F01FB">
        <w:tc>
          <w:tcPr>
            <w:tcW w:w="1370" w:type="dxa"/>
          </w:tcPr>
          <w:p w14:paraId="646DDA9B" w14:textId="77777777" w:rsidR="00E079B2" w:rsidRDefault="00C90737" w:rsidP="0050077A">
            <w:r w:rsidRPr="00C90737">
              <w:t>00:08:49.6</w:t>
            </w:r>
          </w:p>
        </w:tc>
        <w:tc>
          <w:tcPr>
            <w:tcW w:w="898" w:type="dxa"/>
          </w:tcPr>
          <w:p w14:paraId="656869D0" w14:textId="77777777" w:rsidR="00E079B2" w:rsidRDefault="00E96603" w:rsidP="0050077A">
            <w:r>
              <w:t>HCP1</w:t>
            </w:r>
          </w:p>
        </w:tc>
        <w:tc>
          <w:tcPr>
            <w:tcW w:w="7200" w:type="dxa"/>
          </w:tcPr>
          <w:p w14:paraId="71B033EA" w14:textId="77777777" w:rsidR="004C32CF" w:rsidRDefault="00C90737" w:rsidP="0050077A">
            <w:r>
              <w:t>No, this is your first time.</w:t>
            </w:r>
            <w:r>
              <w:tab/>
            </w:r>
          </w:p>
          <w:p w14:paraId="0FC492AB" w14:textId="77777777" w:rsidR="00BA56BA" w:rsidRDefault="00BA56BA" w:rsidP="0050077A"/>
        </w:tc>
      </w:tr>
      <w:tr w:rsidR="00E079B2" w14:paraId="0097796F" w14:textId="77777777" w:rsidTr="000F01FB">
        <w:tc>
          <w:tcPr>
            <w:tcW w:w="1370" w:type="dxa"/>
          </w:tcPr>
          <w:p w14:paraId="1982313D" w14:textId="77777777" w:rsidR="00E079B2" w:rsidRDefault="00C90737" w:rsidP="0050077A">
            <w:r w:rsidRPr="00C90737">
              <w:t>00:08:50.1</w:t>
            </w:r>
          </w:p>
        </w:tc>
        <w:tc>
          <w:tcPr>
            <w:tcW w:w="898" w:type="dxa"/>
          </w:tcPr>
          <w:p w14:paraId="32A79F8B" w14:textId="77777777" w:rsidR="00E079B2" w:rsidRDefault="00E96603" w:rsidP="0050077A">
            <w:r>
              <w:t>PT</w:t>
            </w:r>
          </w:p>
        </w:tc>
        <w:tc>
          <w:tcPr>
            <w:tcW w:w="7200" w:type="dxa"/>
          </w:tcPr>
          <w:p w14:paraId="63A072AF" w14:textId="77777777" w:rsidR="00E079B2" w:rsidRDefault="00C90737" w:rsidP="0050077A">
            <w:r>
              <w:t>My first time hearing about it.</w:t>
            </w:r>
            <w:r>
              <w:tab/>
            </w:r>
          </w:p>
          <w:p w14:paraId="1D5C7F97" w14:textId="77777777" w:rsidR="00BA56BA" w:rsidRDefault="00BA56BA" w:rsidP="0050077A"/>
        </w:tc>
      </w:tr>
      <w:tr w:rsidR="00E079B2" w14:paraId="29427559" w14:textId="77777777" w:rsidTr="000F01FB">
        <w:tc>
          <w:tcPr>
            <w:tcW w:w="1370" w:type="dxa"/>
          </w:tcPr>
          <w:p w14:paraId="4E1A45EE" w14:textId="77777777" w:rsidR="00E079B2" w:rsidRDefault="00C90737" w:rsidP="0050077A">
            <w:r w:rsidRPr="00C90737">
              <w:t>00:08:51.2</w:t>
            </w:r>
          </w:p>
        </w:tc>
        <w:tc>
          <w:tcPr>
            <w:tcW w:w="898" w:type="dxa"/>
          </w:tcPr>
          <w:p w14:paraId="60F9948D" w14:textId="77777777" w:rsidR="00E079B2" w:rsidRDefault="00E96603" w:rsidP="0050077A">
            <w:r>
              <w:t>HCP1</w:t>
            </w:r>
          </w:p>
        </w:tc>
        <w:tc>
          <w:tcPr>
            <w:tcW w:w="7200" w:type="dxa"/>
          </w:tcPr>
          <w:p w14:paraId="61C4C966" w14:textId="77777777" w:rsidR="00E079B2" w:rsidRDefault="00C90737" w:rsidP="0050077A">
            <w:r>
              <w:t>So you never treat – got treated with</w:t>
            </w:r>
            <w:r w:rsidR="00FF7E65">
              <w:t xml:space="preserve"> that. </w:t>
            </w:r>
          </w:p>
          <w:p w14:paraId="556F48A3" w14:textId="77777777" w:rsidR="00BA56BA" w:rsidRDefault="00BA56BA" w:rsidP="0050077A"/>
        </w:tc>
      </w:tr>
      <w:tr w:rsidR="00E079B2" w14:paraId="12C36B00" w14:textId="77777777" w:rsidTr="000F01FB">
        <w:tc>
          <w:tcPr>
            <w:tcW w:w="1370" w:type="dxa"/>
          </w:tcPr>
          <w:p w14:paraId="759CB2E4" w14:textId="77777777" w:rsidR="00E079B2" w:rsidRDefault="00C90737" w:rsidP="0050077A">
            <w:r w:rsidRPr="00C90737">
              <w:t>00:08:54.7</w:t>
            </w:r>
          </w:p>
        </w:tc>
        <w:tc>
          <w:tcPr>
            <w:tcW w:w="898" w:type="dxa"/>
          </w:tcPr>
          <w:p w14:paraId="1787D3AF" w14:textId="77777777" w:rsidR="00E079B2" w:rsidRDefault="00E96603" w:rsidP="0050077A">
            <w:r>
              <w:t>PT</w:t>
            </w:r>
          </w:p>
        </w:tc>
        <w:tc>
          <w:tcPr>
            <w:tcW w:w="7200" w:type="dxa"/>
          </w:tcPr>
          <w:p w14:paraId="50D0A7FB" w14:textId="77777777" w:rsidR="00E079B2" w:rsidRDefault="00C90737" w:rsidP="0050077A">
            <w:r>
              <w:t>No. Just – HIV and syphilis just came up together.</w:t>
            </w:r>
            <w:r>
              <w:tab/>
            </w:r>
          </w:p>
          <w:p w14:paraId="6FC925FE" w14:textId="77777777" w:rsidR="00BA56BA" w:rsidRDefault="00BA56BA" w:rsidP="0050077A"/>
        </w:tc>
      </w:tr>
      <w:tr w:rsidR="00E079B2" w14:paraId="55B3AE51" w14:textId="77777777" w:rsidTr="000F01FB">
        <w:tc>
          <w:tcPr>
            <w:tcW w:w="1370" w:type="dxa"/>
          </w:tcPr>
          <w:p w14:paraId="6DEC9DDD" w14:textId="77777777" w:rsidR="00E079B2" w:rsidRDefault="00C90737" w:rsidP="0050077A">
            <w:r w:rsidRPr="00C90737">
              <w:t>00:08:57.7</w:t>
            </w:r>
          </w:p>
        </w:tc>
        <w:tc>
          <w:tcPr>
            <w:tcW w:w="898" w:type="dxa"/>
          </w:tcPr>
          <w:p w14:paraId="29711056" w14:textId="77777777" w:rsidR="00E079B2" w:rsidRDefault="00E96603" w:rsidP="0050077A">
            <w:r>
              <w:t>HCP1</w:t>
            </w:r>
          </w:p>
        </w:tc>
        <w:tc>
          <w:tcPr>
            <w:tcW w:w="7200" w:type="dxa"/>
          </w:tcPr>
          <w:p w14:paraId="718C8031" w14:textId="77777777" w:rsidR="00E079B2" w:rsidRDefault="00C90737" w:rsidP="0050077A">
            <w:r>
              <w:t>Oh, okay.</w:t>
            </w:r>
            <w:r>
              <w:tab/>
            </w:r>
          </w:p>
          <w:p w14:paraId="361EC68C" w14:textId="77777777" w:rsidR="00BA56BA" w:rsidRDefault="00BA56BA" w:rsidP="0050077A"/>
        </w:tc>
      </w:tr>
      <w:tr w:rsidR="00E079B2" w14:paraId="13C5922C" w14:textId="77777777" w:rsidTr="000F01FB">
        <w:tc>
          <w:tcPr>
            <w:tcW w:w="1370" w:type="dxa"/>
          </w:tcPr>
          <w:p w14:paraId="693341E0" w14:textId="77777777" w:rsidR="00E079B2" w:rsidRDefault="00C90737" w:rsidP="0050077A">
            <w:r w:rsidRPr="00C90737">
              <w:t>00:08:59.0</w:t>
            </w:r>
          </w:p>
        </w:tc>
        <w:tc>
          <w:tcPr>
            <w:tcW w:w="898" w:type="dxa"/>
          </w:tcPr>
          <w:p w14:paraId="6E731027" w14:textId="77777777" w:rsidR="00E079B2" w:rsidRDefault="00E96603" w:rsidP="0050077A">
            <w:r>
              <w:t>PT</w:t>
            </w:r>
          </w:p>
        </w:tc>
        <w:tc>
          <w:tcPr>
            <w:tcW w:w="7200" w:type="dxa"/>
          </w:tcPr>
          <w:p w14:paraId="4F3FA9F1" w14:textId="77777777" w:rsidR="00E079B2" w:rsidRDefault="00C90737" w:rsidP="0050077A">
            <w:r>
              <w:t>But before the last – before I heard about the HIV and syphilis, the last time I heard about me having an STD, I went and got checked, and they gave me a shot.</w:t>
            </w:r>
            <w:r>
              <w:tab/>
            </w:r>
          </w:p>
          <w:p w14:paraId="58677377" w14:textId="77777777" w:rsidR="00BA56BA" w:rsidRDefault="00BA56BA" w:rsidP="0050077A"/>
        </w:tc>
      </w:tr>
      <w:tr w:rsidR="00E079B2" w14:paraId="0DE77DBD" w14:textId="77777777" w:rsidTr="000F01FB">
        <w:tc>
          <w:tcPr>
            <w:tcW w:w="1370" w:type="dxa"/>
          </w:tcPr>
          <w:p w14:paraId="1D8551B7" w14:textId="77777777" w:rsidR="00E079B2" w:rsidRDefault="00C90737" w:rsidP="0050077A">
            <w:r w:rsidRPr="00C90737">
              <w:t>00:09:09.9</w:t>
            </w:r>
          </w:p>
        </w:tc>
        <w:tc>
          <w:tcPr>
            <w:tcW w:w="898" w:type="dxa"/>
          </w:tcPr>
          <w:p w14:paraId="1E9CA802" w14:textId="77777777" w:rsidR="00E079B2" w:rsidRDefault="00E96603" w:rsidP="0050077A">
            <w:r>
              <w:t>HCP1</w:t>
            </w:r>
          </w:p>
        </w:tc>
        <w:tc>
          <w:tcPr>
            <w:tcW w:w="7200" w:type="dxa"/>
          </w:tcPr>
          <w:p w14:paraId="7AE615FC" w14:textId="77777777" w:rsidR="00E079B2" w:rsidRDefault="00C90737" w:rsidP="0050077A">
            <w:r>
              <w:t>Okay. But you got STD before, but you don’t know what type of STD.</w:t>
            </w:r>
            <w:r>
              <w:tab/>
            </w:r>
          </w:p>
          <w:p w14:paraId="67E66CC4" w14:textId="77777777" w:rsidR="00BA56BA" w:rsidRDefault="00BA56BA" w:rsidP="0050077A"/>
        </w:tc>
      </w:tr>
      <w:tr w:rsidR="00E079B2" w14:paraId="5D67B555" w14:textId="77777777" w:rsidTr="000F01FB">
        <w:tc>
          <w:tcPr>
            <w:tcW w:w="1370" w:type="dxa"/>
          </w:tcPr>
          <w:p w14:paraId="04CF69AC" w14:textId="77777777" w:rsidR="00E079B2" w:rsidRDefault="00C90737" w:rsidP="0050077A">
            <w:r w:rsidRPr="00C90737">
              <w:t>00:09:14.6</w:t>
            </w:r>
          </w:p>
        </w:tc>
        <w:tc>
          <w:tcPr>
            <w:tcW w:w="898" w:type="dxa"/>
          </w:tcPr>
          <w:p w14:paraId="24158CD4" w14:textId="77777777" w:rsidR="00E079B2" w:rsidRDefault="00E96603" w:rsidP="0050077A">
            <w:r>
              <w:t>PT</w:t>
            </w:r>
          </w:p>
        </w:tc>
        <w:tc>
          <w:tcPr>
            <w:tcW w:w="7200" w:type="dxa"/>
          </w:tcPr>
          <w:p w14:paraId="69C87455" w14:textId="77777777" w:rsidR="00E079B2" w:rsidRDefault="00C90737" w:rsidP="0050077A">
            <w:r>
              <w:t>Right. They didn’t tell me what kind, what kind. They just told me I had it.</w:t>
            </w:r>
            <w:r>
              <w:tab/>
            </w:r>
          </w:p>
          <w:p w14:paraId="4A23E07B" w14:textId="77777777" w:rsidR="00BA56BA" w:rsidRDefault="00BA56BA" w:rsidP="0050077A"/>
        </w:tc>
      </w:tr>
      <w:tr w:rsidR="00E079B2" w14:paraId="6378120F" w14:textId="77777777" w:rsidTr="000F01FB">
        <w:tc>
          <w:tcPr>
            <w:tcW w:w="1370" w:type="dxa"/>
          </w:tcPr>
          <w:p w14:paraId="6EA4783C" w14:textId="77777777" w:rsidR="00E079B2" w:rsidRDefault="00C90737" w:rsidP="0050077A">
            <w:r w:rsidRPr="00C90737">
              <w:t>00:09:20.9</w:t>
            </w:r>
          </w:p>
        </w:tc>
        <w:tc>
          <w:tcPr>
            <w:tcW w:w="898" w:type="dxa"/>
          </w:tcPr>
          <w:p w14:paraId="36A58764" w14:textId="77777777" w:rsidR="00E079B2" w:rsidRDefault="00E96603" w:rsidP="0050077A">
            <w:r>
              <w:t>HCP1</w:t>
            </w:r>
          </w:p>
        </w:tc>
        <w:tc>
          <w:tcPr>
            <w:tcW w:w="7200" w:type="dxa"/>
          </w:tcPr>
          <w:p w14:paraId="0747C8E5" w14:textId="77777777" w:rsidR="00E079B2" w:rsidRDefault="00C90737" w:rsidP="0050077A">
            <w:r>
              <w:t>And currently, what do you do for a living?</w:t>
            </w:r>
            <w:r>
              <w:tab/>
            </w:r>
          </w:p>
          <w:p w14:paraId="67F2AA31" w14:textId="77777777" w:rsidR="00BA56BA" w:rsidRDefault="00BA56BA" w:rsidP="0050077A"/>
        </w:tc>
      </w:tr>
      <w:tr w:rsidR="00E079B2" w14:paraId="19FB0FDA" w14:textId="77777777" w:rsidTr="000F01FB">
        <w:tc>
          <w:tcPr>
            <w:tcW w:w="1370" w:type="dxa"/>
          </w:tcPr>
          <w:p w14:paraId="1059B7BF" w14:textId="77777777" w:rsidR="00E079B2" w:rsidRDefault="00C90737" w:rsidP="0050077A">
            <w:r w:rsidRPr="00C90737">
              <w:t>00:09:27.1</w:t>
            </w:r>
          </w:p>
        </w:tc>
        <w:tc>
          <w:tcPr>
            <w:tcW w:w="898" w:type="dxa"/>
          </w:tcPr>
          <w:p w14:paraId="5CEADC3F" w14:textId="77777777" w:rsidR="00E079B2" w:rsidRDefault="00E96603" w:rsidP="0050077A">
            <w:r>
              <w:t>PT</w:t>
            </w:r>
          </w:p>
        </w:tc>
        <w:tc>
          <w:tcPr>
            <w:tcW w:w="7200" w:type="dxa"/>
          </w:tcPr>
          <w:p w14:paraId="39105021" w14:textId="77777777" w:rsidR="00E079B2" w:rsidRDefault="00C90737" w:rsidP="0050077A">
            <w:r>
              <w:t>Nothing. I was in school, but I’ve been looking for [</w:t>
            </w:r>
            <w:r w:rsidRPr="00C90737">
              <w:t>00:09:29.4</w:t>
            </w:r>
            <w:r>
              <w:t>] so I can get back, because I was [</w:t>
            </w:r>
            <w:r w:rsidRPr="00C90737">
              <w:t>00:09:31.3</w:t>
            </w:r>
            <w:r>
              <w:t xml:space="preserve">]. I was trying to get in, like, a nursing program, to work my way to be a doctor. So that’s what I was going to do, but I don’t have </w:t>
            </w:r>
            <w:proofErr w:type="gramStart"/>
            <w:r>
              <w:t>no</w:t>
            </w:r>
            <w:proofErr w:type="gramEnd"/>
            <w:r>
              <w:t xml:space="preserve"> car right now. So, unfortunately, not doing anything.</w:t>
            </w:r>
          </w:p>
          <w:p w14:paraId="41DEC367" w14:textId="77777777" w:rsidR="00BA56BA" w:rsidRDefault="00BA56BA" w:rsidP="0050077A"/>
        </w:tc>
      </w:tr>
      <w:tr w:rsidR="00E079B2" w14:paraId="15EA0D99" w14:textId="77777777" w:rsidTr="000F01FB">
        <w:tc>
          <w:tcPr>
            <w:tcW w:w="1370" w:type="dxa"/>
          </w:tcPr>
          <w:p w14:paraId="4F9BD1F8" w14:textId="77777777" w:rsidR="00E079B2" w:rsidRDefault="00C90737" w:rsidP="0050077A">
            <w:r w:rsidRPr="00C90737">
              <w:t>00:09:48.2</w:t>
            </w:r>
          </w:p>
        </w:tc>
        <w:tc>
          <w:tcPr>
            <w:tcW w:w="898" w:type="dxa"/>
          </w:tcPr>
          <w:p w14:paraId="27D304A4" w14:textId="77777777" w:rsidR="00E079B2" w:rsidRDefault="00E96603" w:rsidP="0050077A">
            <w:r>
              <w:t>HCP1</w:t>
            </w:r>
          </w:p>
        </w:tc>
        <w:tc>
          <w:tcPr>
            <w:tcW w:w="7200" w:type="dxa"/>
          </w:tcPr>
          <w:p w14:paraId="6565D07B" w14:textId="77777777" w:rsidR="00E079B2" w:rsidRDefault="00C90737" w:rsidP="0050077A">
            <w:r>
              <w:t xml:space="preserve">And, do </w:t>
            </w:r>
            <w:r w:rsidR="001F5FD2">
              <w:t>you</w:t>
            </w:r>
            <w:r>
              <w:t xml:space="preserve"> still have, like, the suicidal idea, any suicidal plan?</w:t>
            </w:r>
            <w:r>
              <w:tab/>
            </w:r>
          </w:p>
          <w:p w14:paraId="0DFBF4C6" w14:textId="77777777" w:rsidR="00BA56BA" w:rsidRDefault="00BA56BA" w:rsidP="0050077A"/>
        </w:tc>
      </w:tr>
      <w:tr w:rsidR="00E079B2" w14:paraId="30850790" w14:textId="77777777" w:rsidTr="000F01FB">
        <w:tc>
          <w:tcPr>
            <w:tcW w:w="1370" w:type="dxa"/>
          </w:tcPr>
          <w:p w14:paraId="4F186CDD" w14:textId="77777777" w:rsidR="00E079B2" w:rsidRDefault="00C90737" w:rsidP="0050077A">
            <w:r w:rsidRPr="00C90737">
              <w:t>00:09:56.3</w:t>
            </w:r>
          </w:p>
        </w:tc>
        <w:tc>
          <w:tcPr>
            <w:tcW w:w="898" w:type="dxa"/>
          </w:tcPr>
          <w:p w14:paraId="771542A8" w14:textId="77777777" w:rsidR="00E079B2" w:rsidRDefault="00E96603" w:rsidP="0050077A">
            <w:r>
              <w:t>PT</w:t>
            </w:r>
          </w:p>
        </w:tc>
        <w:tc>
          <w:tcPr>
            <w:tcW w:w="7200" w:type="dxa"/>
          </w:tcPr>
          <w:p w14:paraId="05AB2836" w14:textId="77777777" w:rsidR="00E079B2" w:rsidRDefault="00C90737" w:rsidP="0050077A">
            <w:r>
              <w:t>I mean, I’m not going to lie. I do think about it from time to time. Because this is something, something – I’m in this situation that I know I will never be able to get out of.</w:t>
            </w:r>
            <w:r>
              <w:tab/>
            </w:r>
          </w:p>
          <w:p w14:paraId="123258CA" w14:textId="77777777" w:rsidR="00BA56BA" w:rsidRDefault="00BA56BA" w:rsidP="0050077A"/>
        </w:tc>
      </w:tr>
      <w:tr w:rsidR="00E079B2" w14:paraId="2BE1B154" w14:textId="77777777" w:rsidTr="000F01FB">
        <w:tc>
          <w:tcPr>
            <w:tcW w:w="1370" w:type="dxa"/>
          </w:tcPr>
          <w:p w14:paraId="7A7FF268" w14:textId="77777777" w:rsidR="00E079B2" w:rsidRDefault="00C90737" w:rsidP="0050077A">
            <w:r w:rsidRPr="00C90737">
              <w:t>00:10:06.9</w:t>
            </w:r>
          </w:p>
        </w:tc>
        <w:tc>
          <w:tcPr>
            <w:tcW w:w="898" w:type="dxa"/>
          </w:tcPr>
          <w:p w14:paraId="19836A7B" w14:textId="77777777" w:rsidR="00E079B2" w:rsidRDefault="00E96603" w:rsidP="0050077A">
            <w:r>
              <w:t>HCP1</w:t>
            </w:r>
          </w:p>
        </w:tc>
        <w:tc>
          <w:tcPr>
            <w:tcW w:w="7200" w:type="dxa"/>
          </w:tcPr>
          <w:p w14:paraId="6198BD55" w14:textId="77777777" w:rsidR="00E079B2" w:rsidRDefault="00C90737" w:rsidP="0050077A">
            <w:r>
              <w:t>Mm-hmm.</w:t>
            </w:r>
            <w:r>
              <w:tab/>
            </w:r>
          </w:p>
          <w:p w14:paraId="3BA45F1D" w14:textId="77777777" w:rsidR="00BA56BA" w:rsidRDefault="00BA56BA" w:rsidP="0050077A"/>
        </w:tc>
      </w:tr>
      <w:tr w:rsidR="00E079B2" w14:paraId="203141EF" w14:textId="77777777" w:rsidTr="000F01FB">
        <w:tc>
          <w:tcPr>
            <w:tcW w:w="1370" w:type="dxa"/>
          </w:tcPr>
          <w:p w14:paraId="0C5CBC89" w14:textId="77777777" w:rsidR="00E079B2" w:rsidRDefault="00C90737" w:rsidP="0050077A">
            <w:r w:rsidRPr="00C90737">
              <w:t>00:10:07.3</w:t>
            </w:r>
          </w:p>
        </w:tc>
        <w:tc>
          <w:tcPr>
            <w:tcW w:w="898" w:type="dxa"/>
          </w:tcPr>
          <w:p w14:paraId="5CB97F27" w14:textId="77777777" w:rsidR="00E079B2" w:rsidRDefault="00E96603" w:rsidP="0050077A">
            <w:r>
              <w:t>PT</w:t>
            </w:r>
          </w:p>
        </w:tc>
        <w:tc>
          <w:tcPr>
            <w:tcW w:w="7200" w:type="dxa"/>
          </w:tcPr>
          <w:p w14:paraId="534FDB86" w14:textId="77777777" w:rsidR="00E079B2" w:rsidRDefault="00C90737" w:rsidP="0050077A">
            <w:r>
              <w:t xml:space="preserve">So, yes, you know, I do think about that. But me actually trying it, actually trying to kill myself again, I don’t think I, I don’t think I would get that far; because first, like I say, I value my life too much. I mean, I’m not about to do that, stupid – I mean, I’m grown now. Then I was, </w:t>
            </w:r>
            <w:r>
              <w:lastRenderedPageBreak/>
              <w:t xml:space="preserve">like, 16. I was under age. Now I’m older. You know, I’m mature. I’m not about to do that. – </w:t>
            </w:r>
          </w:p>
          <w:p w14:paraId="39A59426" w14:textId="77777777" w:rsidR="00BA56BA" w:rsidRDefault="00BA56BA" w:rsidP="0050077A"/>
        </w:tc>
      </w:tr>
      <w:tr w:rsidR="00E079B2" w14:paraId="278C08E2" w14:textId="77777777" w:rsidTr="000F01FB">
        <w:tc>
          <w:tcPr>
            <w:tcW w:w="1370" w:type="dxa"/>
          </w:tcPr>
          <w:p w14:paraId="1CBB3648" w14:textId="77777777" w:rsidR="00E079B2" w:rsidRDefault="00C90737" w:rsidP="0050077A">
            <w:r w:rsidRPr="00C90737">
              <w:lastRenderedPageBreak/>
              <w:t>00:10:37.9</w:t>
            </w:r>
          </w:p>
        </w:tc>
        <w:tc>
          <w:tcPr>
            <w:tcW w:w="898" w:type="dxa"/>
          </w:tcPr>
          <w:p w14:paraId="551E346F" w14:textId="77777777" w:rsidR="00E079B2" w:rsidRDefault="00E96603" w:rsidP="0050077A">
            <w:r>
              <w:t>HCP1</w:t>
            </w:r>
          </w:p>
        </w:tc>
        <w:tc>
          <w:tcPr>
            <w:tcW w:w="7200" w:type="dxa"/>
          </w:tcPr>
          <w:p w14:paraId="02CE5CB8" w14:textId="77777777" w:rsidR="00E079B2" w:rsidRDefault="00C90737" w:rsidP="0050077A">
            <w:r>
              <w:t>Can you …</w:t>
            </w:r>
            <w:r>
              <w:tab/>
            </w:r>
          </w:p>
          <w:p w14:paraId="41C7C2E1" w14:textId="77777777" w:rsidR="00BA56BA" w:rsidRDefault="00BA56BA" w:rsidP="0050077A"/>
        </w:tc>
      </w:tr>
      <w:tr w:rsidR="00E079B2" w14:paraId="099C3AAC" w14:textId="77777777" w:rsidTr="000F01FB">
        <w:tc>
          <w:tcPr>
            <w:tcW w:w="1370" w:type="dxa"/>
          </w:tcPr>
          <w:p w14:paraId="423D9A19" w14:textId="77777777" w:rsidR="00E079B2" w:rsidRDefault="00C90737" w:rsidP="0050077A">
            <w:r w:rsidRPr="00C90737">
              <w:t>00:10:38.3</w:t>
            </w:r>
          </w:p>
        </w:tc>
        <w:tc>
          <w:tcPr>
            <w:tcW w:w="898" w:type="dxa"/>
          </w:tcPr>
          <w:p w14:paraId="504D7C4F" w14:textId="77777777" w:rsidR="00E079B2" w:rsidRDefault="00E96603" w:rsidP="0050077A">
            <w:r>
              <w:t>PT</w:t>
            </w:r>
          </w:p>
        </w:tc>
        <w:tc>
          <w:tcPr>
            <w:tcW w:w="7200" w:type="dxa"/>
          </w:tcPr>
          <w:p w14:paraId="47A6CAA0" w14:textId="77777777" w:rsidR="00E079B2" w:rsidRDefault="00C90737" w:rsidP="0050077A">
            <w:r>
              <w:t>[</w:t>
            </w:r>
            <w:r w:rsidRPr="00C90737">
              <w:t>00:10:38.3</w:t>
            </w:r>
            <w:r>
              <w:t>]</w:t>
            </w:r>
          </w:p>
          <w:p w14:paraId="64B8337D" w14:textId="77777777" w:rsidR="00BA56BA" w:rsidRDefault="00BA56BA" w:rsidP="0050077A"/>
        </w:tc>
      </w:tr>
      <w:tr w:rsidR="00E079B2" w14:paraId="2D4F3846" w14:textId="77777777" w:rsidTr="000F01FB">
        <w:tc>
          <w:tcPr>
            <w:tcW w:w="1370" w:type="dxa"/>
          </w:tcPr>
          <w:p w14:paraId="4983A06A" w14:textId="77777777" w:rsidR="00E079B2" w:rsidRDefault="00C90737" w:rsidP="0050077A">
            <w:r w:rsidRPr="00C90737">
              <w:t>00:10:38.9</w:t>
            </w:r>
          </w:p>
        </w:tc>
        <w:tc>
          <w:tcPr>
            <w:tcW w:w="898" w:type="dxa"/>
          </w:tcPr>
          <w:p w14:paraId="59ADEABB" w14:textId="77777777" w:rsidR="00E079B2" w:rsidRDefault="00E96603" w:rsidP="0050077A">
            <w:r>
              <w:t>HCP1</w:t>
            </w:r>
          </w:p>
        </w:tc>
        <w:tc>
          <w:tcPr>
            <w:tcW w:w="7200" w:type="dxa"/>
          </w:tcPr>
          <w:p w14:paraId="0012FB2D" w14:textId="77777777" w:rsidR="00E079B2" w:rsidRDefault="00FF7E65" w:rsidP="0050077A">
            <w:r>
              <w:t xml:space="preserve">… </w:t>
            </w:r>
            <w:proofErr w:type="gramStart"/>
            <w:r>
              <w:t>access</w:t>
            </w:r>
            <w:proofErr w:type="gramEnd"/>
            <w:r>
              <w:t xml:space="preserve"> to any vehicle, </w:t>
            </w:r>
            <w:r w:rsidR="00A96C5B">
              <w:t>like knife, gun?</w:t>
            </w:r>
            <w:r w:rsidR="00A96C5B">
              <w:tab/>
            </w:r>
          </w:p>
          <w:p w14:paraId="733AAEC2" w14:textId="77777777" w:rsidR="00BA56BA" w:rsidRDefault="00BA56BA" w:rsidP="0050077A"/>
        </w:tc>
      </w:tr>
      <w:tr w:rsidR="00E079B2" w14:paraId="71859579" w14:textId="77777777" w:rsidTr="000F01FB">
        <w:tc>
          <w:tcPr>
            <w:tcW w:w="1370" w:type="dxa"/>
          </w:tcPr>
          <w:p w14:paraId="532E96FE" w14:textId="77777777" w:rsidR="00E079B2" w:rsidRDefault="00A96C5B" w:rsidP="0050077A">
            <w:r w:rsidRPr="00A96C5B">
              <w:t>00:10:42.6</w:t>
            </w:r>
          </w:p>
        </w:tc>
        <w:tc>
          <w:tcPr>
            <w:tcW w:w="898" w:type="dxa"/>
          </w:tcPr>
          <w:p w14:paraId="3D6365A4" w14:textId="77777777" w:rsidR="00E079B2" w:rsidRDefault="00E96603" w:rsidP="0050077A">
            <w:r>
              <w:t>PT</w:t>
            </w:r>
          </w:p>
        </w:tc>
        <w:tc>
          <w:tcPr>
            <w:tcW w:w="7200" w:type="dxa"/>
          </w:tcPr>
          <w:p w14:paraId="293F167A" w14:textId="77777777" w:rsidR="00E079B2" w:rsidRDefault="00A96C5B" w:rsidP="0050077A">
            <w:r>
              <w:t>You said what?</w:t>
            </w:r>
            <w:r>
              <w:tab/>
            </w:r>
          </w:p>
          <w:p w14:paraId="744E0E40" w14:textId="77777777" w:rsidR="00BA56BA" w:rsidRDefault="00BA56BA" w:rsidP="0050077A"/>
        </w:tc>
      </w:tr>
      <w:tr w:rsidR="00E079B2" w14:paraId="0475FEA7" w14:textId="77777777" w:rsidTr="000F01FB">
        <w:tc>
          <w:tcPr>
            <w:tcW w:w="1370" w:type="dxa"/>
          </w:tcPr>
          <w:p w14:paraId="2CC43646" w14:textId="77777777" w:rsidR="00E079B2" w:rsidRDefault="00A96C5B" w:rsidP="0050077A">
            <w:r w:rsidRPr="00A96C5B">
              <w:t>00:10:43.5</w:t>
            </w:r>
          </w:p>
        </w:tc>
        <w:tc>
          <w:tcPr>
            <w:tcW w:w="898" w:type="dxa"/>
          </w:tcPr>
          <w:p w14:paraId="7E62E3E2" w14:textId="77777777" w:rsidR="00E079B2" w:rsidRDefault="00E96603" w:rsidP="0050077A">
            <w:r>
              <w:t>HCP1</w:t>
            </w:r>
          </w:p>
        </w:tc>
        <w:tc>
          <w:tcPr>
            <w:tcW w:w="7200" w:type="dxa"/>
          </w:tcPr>
          <w:p w14:paraId="32CD47BE" w14:textId="77777777" w:rsidR="00E079B2" w:rsidRDefault="00A96C5B" w:rsidP="0050077A">
            <w:r>
              <w:t>Can you access to, like, guns, knives, easily, or …?</w:t>
            </w:r>
            <w:r>
              <w:tab/>
            </w:r>
          </w:p>
          <w:p w14:paraId="08461A92" w14:textId="77777777" w:rsidR="00BA56BA" w:rsidRDefault="00BA56BA" w:rsidP="0050077A"/>
        </w:tc>
      </w:tr>
      <w:tr w:rsidR="00E079B2" w14:paraId="6B2F7C07" w14:textId="77777777" w:rsidTr="000F01FB">
        <w:tc>
          <w:tcPr>
            <w:tcW w:w="1370" w:type="dxa"/>
          </w:tcPr>
          <w:p w14:paraId="3DB6F534" w14:textId="77777777" w:rsidR="00E079B2" w:rsidRDefault="00A96C5B" w:rsidP="006162FE">
            <w:pPr>
              <w:ind w:left="720" w:hanging="720"/>
            </w:pPr>
            <w:r w:rsidRPr="00A96C5B">
              <w:t>00:10:47.3</w:t>
            </w:r>
          </w:p>
        </w:tc>
        <w:tc>
          <w:tcPr>
            <w:tcW w:w="898" w:type="dxa"/>
          </w:tcPr>
          <w:p w14:paraId="2EE9AFFF" w14:textId="77777777" w:rsidR="00E079B2" w:rsidRDefault="00E96603" w:rsidP="0050077A">
            <w:r>
              <w:t>PT</w:t>
            </w:r>
          </w:p>
        </w:tc>
        <w:tc>
          <w:tcPr>
            <w:tcW w:w="7200" w:type="dxa"/>
          </w:tcPr>
          <w:p w14:paraId="561196E3" w14:textId="77777777" w:rsidR="00E079B2" w:rsidRDefault="00A96C5B" w:rsidP="0050077A">
            <w:r>
              <w:t>Like, what do you mean by that?</w:t>
            </w:r>
            <w:r>
              <w:tab/>
            </w:r>
          </w:p>
          <w:p w14:paraId="7BD666B7" w14:textId="77777777" w:rsidR="00BA56BA" w:rsidRDefault="00BA56BA" w:rsidP="0050077A"/>
        </w:tc>
      </w:tr>
      <w:tr w:rsidR="00E079B2" w14:paraId="6978E8E7" w14:textId="77777777" w:rsidTr="000F01FB">
        <w:tc>
          <w:tcPr>
            <w:tcW w:w="1370" w:type="dxa"/>
          </w:tcPr>
          <w:p w14:paraId="17B61AFF" w14:textId="77777777" w:rsidR="00E079B2" w:rsidRDefault="00A96C5B" w:rsidP="0050077A">
            <w:r w:rsidRPr="00A96C5B">
              <w:t>00:10:48.8</w:t>
            </w:r>
          </w:p>
        </w:tc>
        <w:tc>
          <w:tcPr>
            <w:tcW w:w="898" w:type="dxa"/>
          </w:tcPr>
          <w:p w14:paraId="40366541" w14:textId="77777777" w:rsidR="00E079B2" w:rsidRDefault="00E96603" w:rsidP="0050077A">
            <w:r>
              <w:t>HCP1</w:t>
            </w:r>
          </w:p>
        </w:tc>
        <w:tc>
          <w:tcPr>
            <w:tcW w:w="7200" w:type="dxa"/>
          </w:tcPr>
          <w:p w14:paraId="01D7466F" w14:textId="77777777" w:rsidR="00E079B2" w:rsidRDefault="00A96C5B" w:rsidP="0050077A">
            <w:r>
              <w:t>I mean, like, in your house, do you have guns, have knives?</w:t>
            </w:r>
            <w:r>
              <w:tab/>
            </w:r>
          </w:p>
          <w:p w14:paraId="3AB5BF4E" w14:textId="77777777" w:rsidR="00BA56BA" w:rsidRDefault="00BA56BA" w:rsidP="0050077A"/>
        </w:tc>
      </w:tr>
      <w:tr w:rsidR="00E079B2" w14:paraId="462FF45B" w14:textId="77777777" w:rsidTr="000F01FB">
        <w:tc>
          <w:tcPr>
            <w:tcW w:w="1370" w:type="dxa"/>
          </w:tcPr>
          <w:p w14:paraId="5E8BE764" w14:textId="77777777" w:rsidR="00E079B2" w:rsidRDefault="00A96C5B" w:rsidP="0050077A">
            <w:r w:rsidRPr="00A96C5B">
              <w:t>00:10:51.1</w:t>
            </w:r>
          </w:p>
        </w:tc>
        <w:tc>
          <w:tcPr>
            <w:tcW w:w="898" w:type="dxa"/>
          </w:tcPr>
          <w:p w14:paraId="3838E2BC" w14:textId="77777777" w:rsidR="00E079B2" w:rsidRDefault="00E96603" w:rsidP="0050077A">
            <w:r>
              <w:t>PT</w:t>
            </w:r>
          </w:p>
        </w:tc>
        <w:tc>
          <w:tcPr>
            <w:tcW w:w="7200" w:type="dxa"/>
          </w:tcPr>
          <w:p w14:paraId="795F265A" w14:textId="77777777" w:rsidR="00E079B2" w:rsidRDefault="00A96C5B" w:rsidP="0050077A">
            <w:r>
              <w:t>Oh, no, no. I do have, uh, two pocket knives.</w:t>
            </w:r>
            <w:r>
              <w:tab/>
            </w:r>
          </w:p>
          <w:p w14:paraId="524F45A7" w14:textId="77777777" w:rsidR="00BA56BA" w:rsidRDefault="00BA56BA" w:rsidP="0050077A"/>
        </w:tc>
      </w:tr>
      <w:tr w:rsidR="00E079B2" w14:paraId="74A9B08A" w14:textId="77777777" w:rsidTr="000F01FB">
        <w:tc>
          <w:tcPr>
            <w:tcW w:w="1370" w:type="dxa"/>
          </w:tcPr>
          <w:p w14:paraId="38BE14FC" w14:textId="77777777" w:rsidR="00E079B2" w:rsidRDefault="00A96C5B" w:rsidP="0050077A">
            <w:r w:rsidRPr="00A96C5B">
              <w:t>00:10:54.5</w:t>
            </w:r>
          </w:p>
        </w:tc>
        <w:tc>
          <w:tcPr>
            <w:tcW w:w="898" w:type="dxa"/>
          </w:tcPr>
          <w:p w14:paraId="6F37DDC9" w14:textId="77777777" w:rsidR="00E079B2" w:rsidRDefault="00E96603" w:rsidP="0050077A">
            <w:r>
              <w:t>HCP1</w:t>
            </w:r>
          </w:p>
        </w:tc>
        <w:tc>
          <w:tcPr>
            <w:tcW w:w="7200" w:type="dxa"/>
          </w:tcPr>
          <w:p w14:paraId="4D446AD8" w14:textId="77777777" w:rsidR="00A96C5B" w:rsidRDefault="00A96C5B" w:rsidP="0050077A">
            <w:r>
              <w:t>Mm-hmm.</w:t>
            </w:r>
          </w:p>
          <w:p w14:paraId="54C3C000" w14:textId="77777777" w:rsidR="00BA56BA" w:rsidRDefault="00BA56BA" w:rsidP="0050077A"/>
        </w:tc>
      </w:tr>
      <w:tr w:rsidR="00E079B2" w14:paraId="46D0C5E7" w14:textId="77777777" w:rsidTr="000F01FB">
        <w:tc>
          <w:tcPr>
            <w:tcW w:w="1370" w:type="dxa"/>
          </w:tcPr>
          <w:p w14:paraId="2CE69798" w14:textId="77777777" w:rsidR="00E079B2" w:rsidRDefault="00A96C5B" w:rsidP="0050077A">
            <w:r w:rsidRPr="00A96C5B">
              <w:t>00:10:55.5</w:t>
            </w:r>
          </w:p>
        </w:tc>
        <w:tc>
          <w:tcPr>
            <w:tcW w:w="898" w:type="dxa"/>
          </w:tcPr>
          <w:p w14:paraId="255266A1" w14:textId="77777777" w:rsidR="00E079B2" w:rsidRDefault="00E96603" w:rsidP="0050077A">
            <w:r>
              <w:t>PT</w:t>
            </w:r>
          </w:p>
        </w:tc>
        <w:tc>
          <w:tcPr>
            <w:tcW w:w="7200" w:type="dxa"/>
          </w:tcPr>
          <w:p w14:paraId="6538021B" w14:textId="77777777" w:rsidR="00E079B2" w:rsidRDefault="009B2158" w:rsidP="0050077A">
            <w:r>
              <w:t>I’ve got it on me, actually. But my other one is at house, at the house. Yes. I, I don’t, I can’t, I wouldn’t see myself doing that.</w:t>
            </w:r>
            <w:r>
              <w:tab/>
            </w:r>
          </w:p>
          <w:p w14:paraId="30B5BAEC" w14:textId="77777777" w:rsidR="00BA56BA" w:rsidRDefault="00BA56BA" w:rsidP="0050077A"/>
        </w:tc>
      </w:tr>
      <w:tr w:rsidR="00E079B2" w14:paraId="3A05B7AE" w14:textId="77777777" w:rsidTr="000F01FB">
        <w:tc>
          <w:tcPr>
            <w:tcW w:w="1370" w:type="dxa"/>
          </w:tcPr>
          <w:p w14:paraId="52450469" w14:textId="77777777" w:rsidR="00E079B2" w:rsidRDefault="009B2158" w:rsidP="0050077A">
            <w:r w:rsidRPr="009B2158">
              <w:t>00:11:06.6</w:t>
            </w:r>
          </w:p>
        </w:tc>
        <w:tc>
          <w:tcPr>
            <w:tcW w:w="898" w:type="dxa"/>
          </w:tcPr>
          <w:p w14:paraId="3CC713A6" w14:textId="77777777" w:rsidR="00E079B2" w:rsidRDefault="00E96603" w:rsidP="0050077A">
            <w:r>
              <w:t>HCP1</w:t>
            </w:r>
          </w:p>
        </w:tc>
        <w:tc>
          <w:tcPr>
            <w:tcW w:w="7200" w:type="dxa"/>
          </w:tcPr>
          <w:p w14:paraId="3C49A989" w14:textId="77777777" w:rsidR="00E079B2" w:rsidRDefault="009B2158" w:rsidP="0050077A">
            <w:r>
              <w:t>Let’s see. Okay.</w:t>
            </w:r>
            <w:r>
              <w:tab/>
            </w:r>
          </w:p>
          <w:p w14:paraId="70F9CBA0" w14:textId="77777777" w:rsidR="00BA56BA" w:rsidRDefault="00BA56BA" w:rsidP="0050077A"/>
        </w:tc>
      </w:tr>
      <w:tr w:rsidR="00E079B2" w14:paraId="61B14F32" w14:textId="77777777" w:rsidTr="000F01FB">
        <w:tc>
          <w:tcPr>
            <w:tcW w:w="1370" w:type="dxa"/>
          </w:tcPr>
          <w:p w14:paraId="0864601C" w14:textId="77777777" w:rsidR="00E079B2" w:rsidRDefault="009B2158" w:rsidP="0050077A">
            <w:r w:rsidRPr="009B2158">
              <w:t>00:11:08.9</w:t>
            </w:r>
          </w:p>
        </w:tc>
        <w:tc>
          <w:tcPr>
            <w:tcW w:w="898" w:type="dxa"/>
          </w:tcPr>
          <w:p w14:paraId="0DC7DA1B" w14:textId="77777777" w:rsidR="00E079B2" w:rsidRDefault="00E96603" w:rsidP="0050077A">
            <w:r>
              <w:t>PT</w:t>
            </w:r>
          </w:p>
        </w:tc>
        <w:tc>
          <w:tcPr>
            <w:tcW w:w="7200" w:type="dxa"/>
          </w:tcPr>
          <w:p w14:paraId="4706FFAC" w14:textId="77777777" w:rsidR="00E079B2" w:rsidRDefault="009B2158" w:rsidP="0050077A">
            <w:r>
              <w:t>I wouldn’t be able to.</w:t>
            </w:r>
            <w:r>
              <w:tab/>
            </w:r>
          </w:p>
          <w:p w14:paraId="728B365C" w14:textId="77777777" w:rsidR="00BA56BA" w:rsidRDefault="00BA56BA" w:rsidP="0050077A"/>
        </w:tc>
      </w:tr>
      <w:tr w:rsidR="00E079B2" w14:paraId="79DA0825" w14:textId="77777777" w:rsidTr="000F01FB">
        <w:tc>
          <w:tcPr>
            <w:tcW w:w="1370" w:type="dxa"/>
          </w:tcPr>
          <w:p w14:paraId="6A382108" w14:textId="77777777" w:rsidR="00E079B2" w:rsidRDefault="009B2158" w:rsidP="0050077A">
            <w:r w:rsidRPr="009B2158">
              <w:t>00:11:10.8</w:t>
            </w:r>
          </w:p>
        </w:tc>
        <w:tc>
          <w:tcPr>
            <w:tcW w:w="898" w:type="dxa"/>
          </w:tcPr>
          <w:p w14:paraId="06581104" w14:textId="77777777" w:rsidR="00E079B2" w:rsidRDefault="00E96603" w:rsidP="0050077A">
            <w:r>
              <w:t>HCP1</w:t>
            </w:r>
          </w:p>
        </w:tc>
        <w:tc>
          <w:tcPr>
            <w:tcW w:w="7200" w:type="dxa"/>
          </w:tcPr>
          <w:p w14:paraId="7B918983" w14:textId="77777777" w:rsidR="00E079B2" w:rsidRDefault="009B2158" w:rsidP="0050077A">
            <w:r>
              <w:t>And for the recreational drug, did you take any alcohol also?</w:t>
            </w:r>
          </w:p>
          <w:p w14:paraId="1955563C" w14:textId="77777777" w:rsidR="00BA56BA" w:rsidRDefault="00BA56BA" w:rsidP="0050077A"/>
        </w:tc>
      </w:tr>
      <w:tr w:rsidR="00E079B2" w14:paraId="0AA14628" w14:textId="77777777" w:rsidTr="000F01FB">
        <w:tc>
          <w:tcPr>
            <w:tcW w:w="1370" w:type="dxa"/>
          </w:tcPr>
          <w:p w14:paraId="3C77772A" w14:textId="77777777" w:rsidR="00E079B2" w:rsidRDefault="009B2158" w:rsidP="0050077A">
            <w:r w:rsidRPr="009B2158">
              <w:t>00:11:15.2</w:t>
            </w:r>
          </w:p>
        </w:tc>
        <w:tc>
          <w:tcPr>
            <w:tcW w:w="898" w:type="dxa"/>
          </w:tcPr>
          <w:p w14:paraId="4E236CAF" w14:textId="77777777" w:rsidR="00E079B2" w:rsidRDefault="00E96603" w:rsidP="0050077A">
            <w:r>
              <w:t>PT</w:t>
            </w:r>
          </w:p>
        </w:tc>
        <w:tc>
          <w:tcPr>
            <w:tcW w:w="7200" w:type="dxa"/>
          </w:tcPr>
          <w:p w14:paraId="400D5B07" w14:textId="77777777" w:rsidR="00E079B2" w:rsidRDefault="009B2158" w:rsidP="0050077A">
            <w:r>
              <w:t>[</w:t>
            </w:r>
            <w:r w:rsidRPr="009B2158">
              <w:t>00:11:15.2</w:t>
            </w:r>
            <w:r>
              <w:t>]</w:t>
            </w:r>
          </w:p>
          <w:p w14:paraId="5B69F322" w14:textId="77777777" w:rsidR="00BA56BA" w:rsidRDefault="00BA56BA" w:rsidP="0050077A"/>
        </w:tc>
      </w:tr>
      <w:tr w:rsidR="00E079B2" w14:paraId="58071A2E" w14:textId="77777777" w:rsidTr="000F01FB">
        <w:tc>
          <w:tcPr>
            <w:tcW w:w="1370" w:type="dxa"/>
          </w:tcPr>
          <w:p w14:paraId="680D2819" w14:textId="77777777" w:rsidR="00E079B2" w:rsidRDefault="009B2158" w:rsidP="0050077A">
            <w:r w:rsidRPr="009B2158">
              <w:t>00:11:15.6</w:t>
            </w:r>
          </w:p>
        </w:tc>
        <w:tc>
          <w:tcPr>
            <w:tcW w:w="898" w:type="dxa"/>
          </w:tcPr>
          <w:p w14:paraId="5BC8306E" w14:textId="77777777" w:rsidR="00E079B2" w:rsidRDefault="00E96603" w:rsidP="0050077A">
            <w:r>
              <w:t>HCP1</w:t>
            </w:r>
          </w:p>
        </w:tc>
        <w:tc>
          <w:tcPr>
            <w:tcW w:w="7200" w:type="dxa"/>
          </w:tcPr>
          <w:p w14:paraId="29F6D4A3" w14:textId="77777777" w:rsidR="00E079B2" w:rsidRDefault="009B2158" w:rsidP="0050077A">
            <w:r>
              <w:t>Like grain alcohol, or …</w:t>
            </w:r>
            <w:r>
              <w:tab/>
            </w:r>
          </w:p>
          <w:p w14:paraId="7D484189" w14:textId="77777777" w:rsidR="00BA56BA" w:rsidRDefault="00BA56BA" w:rsidP="0050077A"/>
        </w:tc>
      </w:tr>
      <w:tr w:rsidR="00E079B2" w14:paraId="4279405E" w14:textId="77777777" w:rsidTr="000F01FB">
        <w:tc>
          <w:tcPr>
            <w:tcW w:w="1370" w:type="dxa"/>
          </w:tcPr>
          <w:p w14:paraId="238448D4" w14:textId="77777777" w:rsidR="00E079B2" w:rsidRDefault="009B2158" w:rsidP="0050077A">
            <w:r w:rsidRPr="009B2158">
              <w:t>00:11:16.9</w:t>
            </w:r>
          </w:p>
        </w:tc>
        <w:tc>
          <w:tcPr>
            <w:tcW w:w="898" w:type="dxa"/>
          </w:tcPr>
          <w:p w14:paraId="24EAB8FF" w14:textId="77777777" w:rsidR="00E079B2" w:rsidRDefault="00E96603" w:rsidP="0050077A">
            <w:r>
              <w:t>PT</w:t>
            </w:r>
            <w:r w:rsidR="009B2158">
              <w:tab/>
            </w:r>
          </w:p>
        </w:tc>
        <w:tc>
          <w:tcPr>
            <w:tcW w:w="7200" w:type="dxa"/>
          </w:tcPr>
          <w:p w14:paraId="5BC7C928" w14:textId="77777777" w:rsidR="00E079B2" w:rsidRDefault="009B2158" w:rsidP="0050077A">
            <w:r>
              <w:t>Yes, I have [</w:t>
            </w:r>
            <w:r w:rsidRPr="009B2158">
              <w:t>00:11:17.4</w:t>
            </w:r>
            <w:r>
              <w:t>].</w:t>
            </w:r>
            <w:r>
              <w:tab/>
            </w:r>
          </w:p>
          <w:p w14:paraId="1A7CD80E" w14:textId="77777777" w:rsidR="00BA56BA" w:rsidRDefault="00BA56BA" w:rsidP="0050077A"/>
        </w:tc>
      </w:tr>
      <w:tr w:rsidR="00E079B2" w14:paraId="497B8B8E" w14:textId="77777777" w:rsidTr="000F01FB">
        <w:tc>
          <w:tcPr>
            <w:tcW w:w="1370" w:type="dxa"/>
          </w:tcPr>
          <w:p w14:paraId="40A7213A" w14:textId="77777777" w:rsidR="00E079B2" w:rsidRDefault="009B2158" w:rsidP="0050077A">
            <w:r w:rsidRPr="009B2158">
              <w:t>00:11:18.2</w:t>
            </w:r>
          </w:p>
        </w:tc>
        <w:tc>
          <w:tcPr>
            <w:tcW w:w="898" w:type="dxa"/>
          </w:tcPr>
          <w:p w14:paraId="66B2880F" w14:textId="77777777" w:rsidR="00E079B2" w:rsidRDefault="00E96603" w:rsidP="0050077A">
            <w:r>
              <w:t>HCP1</w:t>
            </w:r>
          </w:p>
        </w:tc>
        <w:tc>
          <w:tcPr>
            <w:tcW w:w="7200" w:type="dxa"/>
          </w:tcPr>
          <w:p w14:paraId="6A1A870E" w14:textId="77777777" w:rsidR="00E079B2" w:rsidRDefault="009B2158" w:rsidP="0050077A">
            <w:r>
              <w:t>How much do you drink?</w:t>
            </w:r>
          </w:p>
          <w:p w14:paraId="16BC1B99" w14:textId="77777777" w:rsidR="00BA56BA" w:rsidRDefault="00BA56BA" w:rsidP="0050077A"/>
        </w:tc>
      </w:tr>
      <w:tr w:rsidR="00E079B2" w14:paraId="4EB9A1B4" w14:textId="77777777" w:rsidTr="000F01FB">
        <w:tc>
          <w:tcPr>
            <w:tcW w:w="1370" w:type="dxa"/>
          </w:tcPr>
          <w:p w14:paraId="23A5B1A9" w14:textId="77777777" w:rsidR="00E079B2" w:rsidRDefault="009B2158" w:rsidP="0050077A">
            <w:r w:rsidRPr="009B2158">
              <w:t>00:11:20.0</w:t>
            </w:r>
          </w:p>
        </w:tc>
        <w:tc>
          <w:tcPr>
            <w:tcW w:w="898" w:type="dxa"/>
          </w:tcPr>
          <w:p w14:paraId="269D6987" w14:textId="77777777" w:rsidR="00E079B2" w:rsidRDefault="00E96603" w:rsidP="0050077A">
            <w:r>
              <w:t>PT</w:t>
            </w:r>
          </w:p>
        </w:tc>
        <w:tc>
          <w:tcPr>
            <w:tcW w:w="7200" w:type="dxa"/>
          </w:tcPr>
          <w:p w14:paraId="7FE61E4E" w14:textId="77777777" w:rsidR="00E079B2" w:rsidRDefault="009B2158" w:rsidP="0050077A">
            <w:r>
              <w:t xml:space="preserve">I think I had, like, two beers, after I </w:t>
            </w:r>
            <w:r w:rsidR="00FF7E65">
              <w:t>told my mama</w:t>
            </w:r>
            <w:r>
              <w:t xml:space="preserve">. That’s </w:t>
            </w:r>
            <w:r w:rsidR="00FF7E65">
              <w:t xml:space="preserve">when I told her, because I was – like, </w:t>
            </w:r>
            <w:r>
              <w:t>I needed to. I needed some drinks. I don’t even drink like that. I’m mostly, you know, a smoker; but after I was drinking a while, I ended up telling my mom.</w:t>
            </w:r>
            <w:r>
              <w:tab/>
              <w:t xml:space="preserve">  </w:t>
            </w:r>
          </w:p>
          <w:p w14:paraId="3A25945E" w14:textId="77777777" w:rsidR="00BA56BA" w:rsidRDefault="00BA56BA" w:rsidP="0050077A"/>
        </w:tc>
      </w:tr>
      <w:tr w:rsidR="00E079B2" w14:paraId="30F39D0F" w14:textId="77777777" w:rsidTr="000F01FB">
        <w:tc>
          <w:tcPr>
            <w:tcW w:w="1370" w:type="dxa"/>
          </w:tcPr>
          <w:p w14:paraId="427D6223" w14:textId="77777777" w:rsidR="00E079B2" w:rsidRDefault="009B2158" w:rsidP="0050077A">
            <w:r w:rsidRPr="009B2158">
              <w:t>00:11:33.9</w:t>
            </w:r>
          </w:p>
        </w:tc>
        <w:tc>
          <w:tcPr>
            <w:tcW w:w="898" w:type="dxa"/>
          </w:tcPr>
          <w:p w14:paraId="5F2ABA32" w14:textId="77777777" w:rsidR="00E079B2" w:rsidRDefault="00E96603" w:rsidP="0050077A">
            <w:r>
              <w:t>HCP1</w:t>
            </w:r>
          </w:p>
        </w:tc>
        <w:tc>
          <w:tcPr>
            <w:tcW w:w="7200" w:type="dxa"/>
          </w:tcPr>
          <w:p w14:paraId="0535F612" w14:textId="77777777" w:rsidR="00E079B2" w:rsidRDefault="009B2158" w:rsidP="0050077A">
            <w:r>
              <w:t xml:space="preserve">Oh. So you’re not </w:t>
            </w:r>
            <w:r w:rsidR="00FF7E65">
              <w:t xml:space="preserve">like </w:t>
            </w:r>
            <w:r>
              <w:t xml:space="preserve">drinking </w:t>
            </w:r>
            <w:r w:rsidR="00FF7E65">
              <w:t xml:space="preserve">liquor, </w:t>
            </w:r>
            <w:r>
              <w:t>just like …</w:t>
            </w:r>
            <w:r>
              <w:tab/>
            </w:r>
          </w:p>
          <w:p w14:paraId="022DC538" w14:textId="77777777" w:rsidR="00BA56BA" w:rsidRDefault="00BA56BA" w:rsidP="0050077A"/>
        </w:tc>
      </w:tr>
      <w:tr w:rsidR="00E079B2" w14:paraId="3D729D5B" w14:textId="77777777" w:rsidTr="000F01FB">
        <w:tc>
          <w:tcPr>
            <w:tcW w:w="1370" w:type="dxa"/>
          </w:tcPr>
          <w:p w14:paraId="0CDD0645" w14:textId="77777777" w:rsidR="00E079B2" w:rsidRDefault="009B2158" w:rsidP="0050077A">
            <w:r w:rsidRPr="009B2158">
              <w:t>00:11:38.0</w:t>
            </w:r>
          </w:p>
        </w:tc>
        <w:tc>
          <w:tcPr>
            <w:tcW w:w="898" w:type="dxa"/>
          </w:tcPr>
          <w:p w14:paraId="164649EE" w14:textId="77777777" w:rsidR="00E079B2" w:rsidRDefault="00E96603" w:rsidP="0050077A">
            <w:r>
              <w:t>PT</w:t>
            </w:r>
          </w:p>
        </w:tc>
        <w:tc>
          <w:tcPr>
            <w:tcW w:w="7200" w:type="dxa"/>
          </w:tcPr>
          <w:p w14:paraId="218EE02B" w14:textId="77777777" w:rsidR="00E079B2" w:rsidRDefault="009B2158" w:rsidP="0050077A">
            <w:r>
              <w:t>No, I don’t drink liquor like that.</w:t>
            </w:r>
            <w:r>
              <w:tab/>
            </w:r>
          </w:p>
          <w:p w14:paraId="013A87A6" w14:textId="77777777" w:rsidR="00BA56BA" w:rsidRDefault="00BA56BA" w:rsidP="0050077A"/>
        </w:tc>
      </w:tr>
      <w:tr w:rsidR="00E079B2" w14:paraId="284F35DB" w14:textId="77777777" w:rsidTr="000F01FB">
        <w:tc>
          <w:tcPr>
            <w:tcW w:w="1370" w:type="dxa"/>
          </w:tcPr>
          <w:p w14:paraId="710B92C9" w14:textId="77777777" w:rsidR="00E079B2" w:rsidRDefault="009B2158" w:rsidP="0050077A">
            <w:r w:rsidRPr="009B2158">
              <w:lastRenderedPageBreak/>
              <w:t>00:11:39.1</w:t>
            </w:r>
          </w:p>
        </w:tc>
        <w:tc>
          <w:tcPr>
            <w:tcW w:w="898" w:type="dxa"/>
          </w:tcPr>
          <w:p w14:paraId="640B0F72" w14:textId="77777777" w:rsidR="00E079B2" w:rsidRDefault="00E96603" w:rsidP="0050077A">
            <w:r>
              <w:t>HCP1</w:t>
            </w:r>
          </w:p>
        </w:tc>
        <w:tc>
          <w:tcPr>
            <w:tcW w:w="7200" w:type="dxa"/>
          </w:tcPr>
          <w:p w14:paraId="175C6DF2" w14:textId="77777777" w:rsidR="00E079B2" w:rsidRDefault="009B2158" w:rsidP="0050077A">
            <w:r>
              <w:t>Okay. But …</w:t>
            </w:r>
            <w:r>
              <w:tab/>
            </w:r>
          </w:p>
          <w:p w14:paraId="4FF2951C" w14:textId="77777777" w:rsidR="00BA56BA" w:rsidRDefault="00BA56BA" w:rsidP="0050077A"/>
        </w:tc>
      </w:tr>
      <w:tr w:rsidR="00E079B2" w14:paraId="1156240B" w14:textId="77777777" w:rsidTr="000F01FB">
        <w:tc>
          <w:tcPr>
            <w:tcW w:w="1370" w:type="dxa"/>
          </w:tcPr>
          <w:p w14:paraId="01D1CE81" w14:textId="77777777" w:rsidR="00E079B2" w:rsidRDefault="009B2158" w:rsidP="0050077A">
            <w:r w:rsidRPr="009B2158">
              <w:t>00:11:39.5</w:t>
            </w:r>
          </w:p>
        </w:tc>
        <w:tc>
          <w:tcPr>
            <w:tcW w:w="898" w:type="dxa"/>
          </w:tcPr>
          <w:p w14:paraId="68EBEA53" w14:textId="77777777" w:rsidR="00E079B2" w:rsidRDefault="00E96603" w:rsidP="0050077A">
            <w:r>
              <w:t>PT</w:t>
            </w:r>
          </w:p>
        </w:tc>
        <w:tc>
          <w:tcPr>
            <w:tcW w:w="7200" w:type="dxa"/>
          </w:tcPr>
          <w:p w14:paraId="3D896C97" w14:textId="77777777" w:rsidR="00E079B2" w:rsidRDefault="009B2158" w:rsidP="0050077A">
            <w:r>
              <w:t>Occasionally.</w:t>
            </w:r>
            <w:r>
              <w:tab/>
            </w:r>
          </w:p>
          <w:p w14:paraId="5C179FB1" w14:textId="77777777" w:rsidR="00BA56BA" w:rsidRDefault="00BA56BA" w:rsidP="0050077A"/>
        </w:tc>
      </w:tr>
      <w:tr w:rsidR="00E079B2" w14:paraId="172C1036" w14:textId="77777777" w:rsidTr="000F01FB">
        <w:tc>
          <w:tcPr>
            <w:tcW w:w="1370" w:type="dxa"/>
          </w:tcPr>
          <w:p w14:paraId="30B16C33" w14:textId="77777777" w:rsidR="00E079B2" w:rsidRDefault="009B2158" w:rsidP="0050077A">
            <w:r w:rsidRPr="009B2158">
              <w:t>00:11:41.0</w:t>
            </w:r>
          </w:p>
        </w:tc>
        <w:tc>
          <w:tcPr>
            <w:tcW w:w="898" w:type="dxa"/>
          </w:tcPr>
          <w:p w14:paraId="2190AED4" w14:textId="77777777" w:rsidR="00E079B2" w:rsidRDefault="00E96603" w:rsidP="0050077A">
            <w:r>
              <w:t>HCP1</w:t>
            </w:r>
          </w:p>
        </w:tc>
        <w:tc>
          <w:tcPr>
            <w:tcW w:w="7200" w:type="dxa"/>
          </w:tcPr>
          <w:p w14:paraId="468FCDBD" w14:textId="77777777" w:rsidR="00E079B2" w:rsidRDefault="009B2158" w:rsidP="0050077A">
            <w:r>
              <w:t>… [</w:t>
            </w:r>
            <w:r w:rsidRPr="009B2158">
              <w:t>00:11:41.0</w:t>
            </w:r>
            <w:r>
              <w:t>] like every day.</w:t>
            </w:r>
            <w:r>
              <w:tab/>
            </w:r>
          </w:p>
          <w:p w14:paraId="15D49385" w14:textId="77777777" w:rsidR="00BA56BA" w:rsidRDefault="00BA56BA" w:rsidP="0050077A"/>
        </w:tc>
      </w:tr>
      <w:tr w:rsidR="00E079B2" w14:paraId="2C1B0CAD" w14:textId="77777777" w:rsidTr="000F01FB">
        <w:tc>
          <w:tcPr>
            <w:tcW w:w="1370" w:type="dxa"/>
          </w:tcPr>
          <w:p w14:paraId="1076B89E" w14:textId="77777777" w:rsidR="00E079B2" w:rsidRDefault="009B2158" w:rsidP="0050077A">
            <w:r w:rsidRPr="009B2158">
              <w:t>00:11:43.2</w:t>
            </w:r>
          </w:p>
        </w:tc>
        <w:tc>
          <w:tcPr>
            <w:tcW w:w="898" w:type="dxa"/>
          </w:tcPr>
          <w:p w14:paraId="35954670" w14:textId="77777777" w:rsidR="00E079B2" w:rsidRDefault="00E96603" w:rsidP="0050077A">
            <w:r>
              <w:t>PT</w:t>
            </w:r>
          </w:p>
        </w:tc>
        <w:tc>
          <w:tcPr>
            <w:tcW w:w="7200" w:type="dxa"/>
          </w:tcPr>
          <w:p w14:paraId="3ABC03A4" w14:textId="77777777" w:rsidR="00E079B2" w:rsidRDefault="009B2158" w:rsidP="0050077A">
            <w:r>
              <w:t>Yes, not every day. [</w:t>
            </w:r>
            <w:r w:rsidRPr="009B2158">
              <w:t>00:11:44.5</w:t>
            </w:r>
            <w:r>
              <w:t>]</w:t>
            </w:r>
          </w:p>
          <w:p w14:paraId="59E472F5" w14:textId="77777777" w:rsidR="00BA56BA" w:rsidRDefault="00BA56BA" w:rsidP="0050077A"/>
        </w:tc>
      </w:tr>
      <w:tr w:rsidR="00E079B2" w14:paraId="286F02B5" w14:textId="77777777" w:rsidTr="000F01FB">
        <w:tc>
          <w:tcPr>
            <w:tcW w:w="1370" w:type="dxa"/>
          </w:tcPr>
          <w:p w14:paraId="24C2235D" w14:textId="77777777" w:rsidR="00E079B2" w:rsidRDefault="009B2158" w:rsidP="0050077A">
            <w:r w:rsidRPr="009B2158">
              <w:t>00:11:44.9</w:t>
            </w:r>
          </w:p>
        </w:tc>
        <w:tc>
          <w:tcPr>
            <w:tcW w:w="898" w:type="dxa"/>
          </w:tcPr>
          <w:p w14:paraId="46D36A72" w14:textId="77777777" w:rsidR="00E079B2" w:rsidRDefault="00E96603" w:rsidP="0050077A">
            <w:r>
              <w:t>HCP1</w:t>
            </w:r>
          </w:p>
        </w:tc>
        <w:tc>
          <w:tcPr>
            <w:tcW w:w="7200" w:type="dxa"/>
          </w:tcPr>
          <w:p w14:paraId="37A77214" w14:textId="77777777" w:rsidR="00E079B2" w:rsidRDefault="009B2158" w:rsidP="0050077A">
            <w:r>
              <w:t>And do you think it’s, like, helping with the depression, or it does …?</w:t>
            </w:r>
            <w:r>
              <w:tab/>
            </w:r>
          </w:p>
          <w:p w14:paraId="2DD03ADD" w14:textId="77777777" w:rsidR="00BA56BA" w:rsidRDefault="00BA56BA" w:rsidP="0050077A"/>
        </w:tc>
      </w:tr>
      <w:tr w:rsidR="00E079B2" w14:paraId="59CBF4E4" w14:textId="77777777" w:rsidTr="000F01FB">
        <w:tc>
          <w:tcPr>
            <w:tcW w:w="1370" w:type="dxa"/>
          </w:tcPr>
          <w:p w14:paraId="45C7AC1A" w14:textId="77777777" w:rsidR="00E079B2" w:rsidRDefault="009B2158" w:rsidP="0050077A">
            <w:r w:rsidRPr="009B2158">
              <w:t>00:11:49.2</w:t>
            </w:r>
          </w:p>
        </w:tc>
        <w:tc>
          <w:tcPr>
            <w:tcW w:w="898" w:type="dxa"/>
          </w:tcPr>
          <w:p w14:paraId="18222CD3" w14:textId="77777777" w:rsidR="00E079B2" w:rsidRDefault="00E96603" w:rsidP="0050077A">
            <w:r>
              <w:t>PT</w:t>
            </w:r>
          </w:p>
        </w:tc>
        <w:tc>
          <w:tcPr>
            <w:tcW w:w="7200" w:type="dxa"/>
          </w:tcPr>
          <w:p w14:paraId="721E6A26" w14:textId="77777777" w:rsidR="00E079B2" w:rsidRDefault="009B2158" w:rsidP="0050077A">
            <w:r>
              <w:t xml:space="preserve">I mean, I’m not going to say that; but you know, once I get to thinking about it, I do be </w:t>
            </w:r>
            <w:r w:rsidR="001F5FD2">
              <w:t>wanting</w:t>
            </w:r>
            <w:r>
              <w:t xml:space="preserve"> to, you know, here, have a drink or there. But I know by me being sick, I can’t drink like I used to. So I have no other option but to smoke marijuana. And that helps a lot, to take away my pain. I’ll be listening to my music, [</w:t>
            </w:r>
            <w:r w:rsidRPr="009B2158">
              <w:t>00:12:10.0</w:t>
            </w:r>
            <w:r>
              <w:t>] just be chilling. I’ll be [</w:t>
            </w:r>
            <w:r w:rsidRPr="009B2158">
              <w:t>00:12:15.8</w:t>
            </w:r>
            <w:r>
              <w:t>] meditating, or [</w:t>
            </w:r>
            <w:r w:rsidRPr="009B2158">
              <w:t>00:12:17.7</w:t>
            </w:r>
            <w:r>
              <w:t xml:space="preserve">] that’s it. So, yes, it helps me a lot. </w:t>
            </w:r>
          </w:p>
          <w:p w14:paraId="13DB294C" w14:textId="77777777" w:rsidR="00BA56BA" w:rsidRDefault="00BA56BA" w:rsidP="0050077A"/>
        </w:tc>
      </w:tr>
      <w:tr w:rsidR="00E079B2" w14:paraId="14A8A281" w14:textId="77777777" w:rsidTr="000F01FB">
        <w:tc>
          <w:tcPr>
            <w:tcW w:w="1370" w:type="dxa"/>
          </w:tcPr>
          <w:p w14:paraId="007EB615" w14:textId="77777777" w:rsidR="00E079B2" w:rsidRDefault="009B2158" w:rsidP="0050077A">
            <w:r w:rsidRPr="009B2158">
              <w:t>00:12:22.1</w:t>
            </w:r>
          </w:p>
        </w:tc>
        <w:tc>
          <w:tcPr>
            <w:tcW w:w="898" w:type="dxa"/>
          </w:tcPr>
          <w:p w14:paraId="181C02A5" w14:textId="1B8367C9" w:rsidR="00E079B2" w:rsidRDefault="00E96603" w:rsidP="0050077A">
            <w:r>
              <w:t>HCP</w:t>
            </w:r>
            <w:r w:rsidR="009158AD">
              <w:t>3</w:t>
            </w:r>
          </w:p>
        </w:tc>
        <w:tc>
          <w:tcPr>
            <w:tcW w:w="7200" w:type="dxa"/>
          </w:tcPr>
          <w:p w14:paraId="059E4492" w14:textId="77777777" w:rsidR="00E079B2" w:rsidRDefault="009B2158" w:rsidP="0050077A">
            <w:r>
              <w:t>All right. Do you feel anxiety if you haven’t smoked that day?</w:t>
            </w:r>
          </w:p>
          <w:p w14:paraId="23B93EBD" w14:textId="77777777" w:rsidR="00BA56BA" w:rsidRDefault="00BA56BA" w:rsidP="0050077A"/>
        </w:tc>
      </w:tr>
      <w:tr w:rsidR="00E079B2" w14:paraId="5257D8EA" w14:textId="77777777" w:rsidTr="000F01FB">
        <w:tc>
          <w:tcPr>
            <w:tcW w:w="1370" w:type="dxa"/>
          </w:tcPr>
          <w:p w14:paraId="246EF5C9" w14:textId="77777777" w:rsidR="00E079B2" w:rsidRDefault="009B2158" w:rsidP="0050077A">
            <w:r w:rsidRPr="009B2158">
              <w:t>00:12:25.0</w:t>
            </w:r>
          </w:p>
        </w:tc>
        <w:tc>
          <w:tcPr>
            <w:tcW w:w="898" w:type="dxa"/>
          </w:tcPr>
          <w:p w14:paraId="4FD7E3B7" w14:textId="77777777" w:rsidR="00E079B2" w:rsidRDefault="00E96603" w:rsidP="0050077A">
            <w:r>
              <w:t>PT</w:t>
            </w:r>
          </w:p>
        </w:tc>
        <w:tc>
          <w:tcPr>
            <w:tcW w:w="7200" w:type="dxa"/>
          </w:tcPr>
          <w:p w14:paraId="2847D4D0" w14:textId="77777777" w:rsidR="00E079B2" w:rsidRDefault="009B2158" w:rsidP="0050077A">
            <w:r>
              <w:t>Oh, that’s another thing. Yes. The lady – I don’t know her name. She’s – the doctor. She was, like, older, the doctor. And she told me she thinks I got an anxiety problem, because I can’t sleep. I do worry a lot. I barely can eat.</w:t>
            </w:r>
            <w:r>
              <w:tab/>
            </w:r>
          </w:p>
          <w:p w14:paraId="66BBEBF4" w14:textId="77777777" w:rsidR="00BA56BA" w:rsidRDefault="00BA56BA" w:rsidP="0050077A"/>
        </w:tc>
      </w:tr>
      <w:tr w:rsidR="00E079B2" w14:paraId="7F7BA69A" w14:textId="77777777" w:rsidTr="000F01FB">
        <w:tc>
          <w:tcPr>
            <w:tcW w:w="1370" w:type="dxa"/>
          </w:tcPr>
          <w:p w14:paraId="0F296AB8" w14:textId="77777777" w:rsidR="00E079B2" w:rsidRDefault="009B2158" w:rsidP="0050077A">
            <w:r w:rsidRPr="009B2158">
              <w:t>00:12:39.5</w:t>
            </w:r>
          </w:p>
        </w:tc>
        <w:tc>
          <w:tcPr>
            <w:tcW w:w="898" w:type="dxa"/>
          </w:tcPr>
          <w:p w14:paraId="42EFC2ED" w14:textId="1B31497D" w:rsidR="00E079B2" w:rsidRDefault="00E96603" w:rsidP="0050077A">
            <w:r>
              <w:t>HCP</w:t>
            </w:r>
            <w:r w:rsidR="009158AD">
              <w:t>3</w:t>
            </w:r>
          </w:p>
        </w:tc>
        <w:tc>
          <w:tcPr>
            <w:tcW w:w="7200" w:type="dxa"/>
          </w:tcPr>
          <w:p w14:paraId="0315CCC7" w14:textId="77777777" w:rsidR="00E079B2" w:rsidRDefault="009B2158" w:rsidP="0050077A">
            <w:r>
              <w:t>Mm-hmm.</w:t>
            </w:r>
            <w:r>
              <w:tab/>
            </w:r>
          </w:p>
          <w:p w14:paraId="765D9720" w14:textId="77777777" w:rsidR="00BA56BA" w:rsidRDefault="00BA56BA" w:rsidP="0050077A"/>
        </w:tc>
      </w:tr>
      <w:tr w:rsidR="00E079B2" w14:paraId="0D0DBC69" w14:textId="77777777" w:rsidTr="000F01FB">
        <w:tc>
          <w:tcPr>
            <w:tcW w:w="1370" w:type="dxa"/>
          </w:tcPr>
          <w:p w14:paraId="45B35C27" w14:textId="77777777" w:rsidR="00E079B2" w:rsidRDefault="009B2158" w:rsidP="0050077A">
            <w:r w:rsidRPr="009B2158">
              <w:t>00:12:40.2</w:t>
            </w:r>
          </w:p>
        </w:tc>
        <w:tc>
          <w:tcPr>
            <w:tcW w:w="898" w:type="dxa"/>
          </w:tcPr>
          <w:p w14:paraId="0CE327E7" w14:textId="77777777" w:rsidR="00E079B2" w:rsidRDefault="00E96603" w:rsidP="0050077A">
            <w:r>
              <w:t>PT</w:t>
            </w:r>
          </w:p>
        </w:tc>
        <w:tc>
          <w:tcPr>
            <w:tcW w:w="7200" w:type="dxa"/>
          </w:tcPr>
          <w:p w14:paraId="017E7355" w14:textId="77777777" w:rsidR="00E079B2" w:rsidRDefault="009B2158" w:rsidP="0050077A">
            <w:r>
              <w:t xml:space="preserve">Or whatever. I was like, I – I stress quick. I get depressed </w:t>
            </w:r>
            <w:proofErr w:type="gramStart"/>
            <w:r>
              <w:t>quick</w:t>
            </w:r>
            <w:proofErr w:type="gramEnd"/>
            <w:r>
              <w:t>, especially on stuff like this. But when I smoke weed, it’s like, I will be [</w:t>
            </w:r>
            <w:r w:rsidRPr="009B2158">
              <w:t>00:12:50.2</w:t>
            </w:r>
            <w:r>
              <w:t>].</w:t>
            </w:r>
            <w:r>
              <w:tab/>
            </w:r>
          </w:p>
          <w:p w14:paraId="6B1B3002" w14:textId="77777777" w:rsidR="00BA56BA" w:rsidRDefault="00BA56BA" w:rsidP="0050077A"/>
        </w:tc>
      </w:tr>
      <w:tr w:rsidR="00E079B2" w14:paraId="638C5FF8" w14:textId="77777777" w:rsidTr="000F01FB">
        <w:tc>
          <w:tcPr>
            <w:tcW w:w="1370" w:type="dxa"/>
          </w:tcPr>
          <w:p w14:paraId="6301B493" w14:textId="77777777" w:rsidR="00E079B2" w:rsidRDefault="009B2158" w:rsidP="0050077A">
            <w:r w:rsidRPr="009B2158">
              <w:t>00:12:50.7</w:t>
            </w:r>
          </w:p>
        </w:tc>
        <w:tc>
          <w:tcPr>
            <w:tcW w:w="898" w:type="dxa"/>
          </w:tcPr>
          <w:p w14:paraId="53796097" w14:textId="77777777" w:rsidR="00E079B2" w:rsidRDefault="00E96603" w:rsidP="0050077A">
            <w:r>
              <w:t>HCP1</w:t>
            </w:r>
          </w:p>
        </w:tc>
        <w:tc>
          <w:tcPr>
            <w:tcW w:w="7200" w:type="dxa"/>
          </w:tcPr>
          <w:p w14:paraId="727B5DFD" w14:textId="77777777" w:rsidR="00E079B2" w:rsidRDefault="009B2158" w:rsidP="0050077A">
            <w:r>
              <w:t>So now it’s like …</w:t>
            </w:r>
            <w:r>
              <w:tab/>
            </w:r>
          </w:p>
          <w:p w14:paraId="01D1AAA6" w14:textId="77777777" w:rsidR="00BA56BA" w:rsidRDefault="00BA56BA" w:rsidP="0050077A"/>
        </w:tc>
      </w:tr>
      <w:tr w:rsidR="00E079B2" w14:paraId="160DF8B0" w14:textId="77777777" w:rsidTr="000F01FB">
        <w:tc>
          <w:tcPr>
            <w:tcW w:w="1370" w:type="dxa"/>
          </w:tcPr>
          <w:p w14:paraId="1B4A99BF" w14:textId="77777777" w:rsidR="00E079B2" w:rsidRDefault="009B2158" w:rsidP="0050077A">
            <w:r w:rsidRPr="009B2158">
              <w:t>00:12:51.2</w:t>
            </w:r>
          </w:p>
        </w:tc>
        <w:tc>
          <w:tcPr>
            <w:tcW w:w="898" w:type="dxa"/>
          </w:tcPr>
          <w:p w14:paraId="17F8E70B" w14:textId="77777777" w:rsidR="00E079B2" w:rsidRDefault="00E96603" w:rsidP="0050077A">
            <w:r>
              <w:t>PT</w:t>
            </w:r>
            <w:r w:rsidR="009B2158">
              <w:tab/>
            </w:r>
          </w:p>
        </w:tc>
        <w:tc>
          <w:tcPr>
            <w:tcW w:w="7200" w:type="dxa"/>
          </w:tcPr>
          <w:p w14:paraId="42C43C61" w14:textId="77777777" w:rsidR="00E079B2" w:rsidRDefault="00ED2AA2" w:rsidP="0050077A">
            <w:r>
              <w:t>I can eat. I get an appetite. I can get sleep. You know, but when I’m sober, like now …</w:t>
            </w:r>
            <w:r>
              <w:tab/>
            </w:r>
          </w:p>
          <w:p w14:paraId="7D4D3598" w14:textId="77777777" w:rsidR="00BA56BA" w:rsidRDefault="00BA56BA" w:rsidP="0050077A"/>
        </w:tc>
      </w:tr>
      <w:tr w:rsidR="00E079B2" w14:paraId="5EB1E5F3" w14:textId="77777777" w:rsidTr="000F01FB">
        <w:tc>
          <w:tcPr>
            <w:tcW w:w="1370" w:type="dxa"/>
          </w:tcPr>
          <w:p w14:paraId="310A4424" w14:textId="77777777" w:rsidR="00E079B2" w:rsidRDefault="00ED2AA2" w:rsidP="0050077A">
            <w:r w:rsidRPr="00ED2AA2">
              <w:t>00:12:56.4</w:t>
            </w:r>
          </w:p>
        </w:tc>
        <w:tc>
          <w:tcPr>
            <w:tcW w:w="898" w:type="dxa"/>
          </w:tcPr>
          <w:p w14:paraId="71E4E880" w14:textId="77777777" w:rsidR="00E079B2" w:rsidRDefault="00E96603" w:rsidP="0050077A">
            <w:r>
              <w:t>HCP1</w:t>
            </w:r>
          </w:p>
        </w:tc>
        <w:tc>
          <w:tcPr>
            <w:tcW w:w="7200" w:type="dxa"/>
          </w:tcPr>
          <w:p w14:paraId="75B86504" w14:textId="77777777" w:rsidR="00E079B2" w:rsidRDefault="00ED2AA2" w:rsidP="0050077A">
            <w:r>
              <w:t>Oh, I see.</w:t>
            </w:r>
            <w:r>
              <w:tab/>
            </w:r>
          </w:p>
          <w:p w14:paraId="3E0847A9" w14:textId="77777777" w:rsidR="00BA56BA" w:rsidRDefault="00BA56BA" w:rsidP="0050077A"/>
        </w:tc>
      </w:tr>
      <w:tr w:rsidR="00E079B2" w14:paraId="2DBB0F75" w14:textId="77777777" w:rsidTr="000F01FB">
        <w:tc>
          <w:tcPr>
            <w:tcW w:w="1370" w:type="dxa"/>
          </w:tcPr>
          <w:p w14:paraId="69CF8706" w14:textId="77777777" w:rsidR="00E079B2" w:rsidRDefault="00ED2AA2" w:rsidP="0050077A">
            <w:r w:rsidRPr="00ED2AA2">
              <w:t>00:12:56.2</w:t>
            </w:r>
          </w:p>
        </w:tc>
        <w:tc>
          <w:tcPr>
            <w:tcW w:w="898" w:type="dxa"/>
          </w:tcPr>
          <w:p w14:paraId="597BD2A9" w14:textId="77777777" w:rsidR="00E079B2" w:rsidRDefault="00E96603" w:rsidP="0050077A">
            <w:r>
              <w:t>PT</w:t>
            </w:r>
            <w:r w:rsidR="00ED2AA2">
              <w:tab/>
            </w:r>
          </w:p>
        </w:tc>
        <w:tc>
          <w:tcPr>
            <w:tcW w:w="7200" w:type="dxa"/>
          </w:tcPr>
          <w:p w14:paraId="7E4D834B" w14:textId="77777777" w:rsidR="00E079B2" w:rsidRDefault="00ED2AA2" w:rsidP="0050077A">
            <w:r>
              <w:t xml:space="preserve">… </w:t>
            </w:r>
            <w:proofErr w:type="gramStart"/>
            <w:r>
              <w:t>just</w:t>
            </w:r>
            <w:proofErr w:type="gramEnd"/>
            <w:r>
              <w:t>, my head just be everywhere. Like, I can’t focus, or whatever.</w:t>
            </w:r>
            <w:r>
              <w:tab/>
            </w:r>
          </w:p>
          <w:p w14:paraId="7EB2D5A5" w14:textId="77777777" w:rsidR="00BA56BA" w:rsidRDefault="00BA56BA" w:rsidP="0050077A"/>
        </w:tc>
      </w:tr>
      <w:tr w:rsidR="00E079B2" w14:paraId="38862828" w14:textId="77777777" w:rsidTr="000F01FB">
        <w:tc>
          <w:tcPr>
            <w:tcW w:w="1370" w:type="dxa"/>
          </w:tcPr>
          <w:p w14:paraId="7C4CC05C" w14:textId="77777777" w:rsidR="00E079B2" w:rsidRDefault="00ED2AA2" w:rsidP="0050077A">
            <w:r w:rsidRPr="00ED2AA2">
              <w:t>00:13:01.2</w:t>
            </w:r>
          </w:p>
        </w:tc>
        <w:tc>
          <w:tcPr>
            <w:tcW w:w="898" w:type="dxa"/>
          </w:tcPr>
          <w:p w14:paraId="277C86DB" w14:textId="77777777" w:rsidR="00E079B2" w:rsidRDefault="00E96603" w:rsidP="0050077A">
            <w:r>
              <w:t>HCP1</w:t>
            </w:r>
          </w:p>
        </w:tc>
        <w:tc>
          <w:tcPr>
            <w:tcW w:w="7200" w:type="dxa"/>
          </w:tcPr>
          <w:p w14:paraId="6F4E35BB" w14:textId="77777777" w:rsidR="00E079B2" w:rsidRDefault="00ED2AA2" w:rsidP="0050077A">
            <w:r>
              <w:t>Mm-hmm.</w:t>
            </w:r>
            <w:r>
              <w:tab/>
            </w:r>
          </w:p>
          <w:p w14:paraId="26702D4A" w14:textId="77777777" w:rsidR="00BA56BA" w:rsidRDefault="00BA56BA" w:rsidP="0050077A"/>
        </w:tc>
      </w:tr>
      <w:tr w:rsidR="00E079B2" w14:paraId="319AFB31" w14:textId="77777777" w:rsidTr="000F01FB">
        <w:tc>
          <w:tcPr>
            <w:tcW w:w="1370" w:type="dxa"/>
          </w:tcPr>
          <w:p w14:paraId="0DBF49D2" w14:textId="77777777" w:rsidR="00E079B2" w:rsidRDefault="00ED2AA2" w:rsidP="0050077A">
            <w:r w:rsidRPr="00ED2AA2">
              <w:t>00:13:02.3</w:t>
            </w:r>
          </w:p>
        </w:tc>
        <w:tc>
          <w:tcPr>
            <w:tcW w:w="898" w:type="dxa"/>
          </w:tcPr>
          <w:p w14:paraId="7E7FB51B" w14:textId="77777777" w:rsidR="00E079B2" w:rsidRDefault="00E96603" w:rsidP="0050077A">
            <w:r>
              <w:t>PT</w:t>
            </w:r>
          </w:p>
        </w:tc>
        <w:tc>
          <w:tcPr>
            <w:tcW w:w="7200" w:type="dxa"/>
          </w:tcPr>
          <w:p w14:paraId="0453D961" w14:textId="77777777" w:rsidR="00E079B2" w:rsidRDefault="00ED2AA2" w:rsidP="0050077A">
            <w:r>
              <w:t xml:space="preserve">I can’t focus on whatever I’m saying like that. So this is very, this is </w:t>
            </w:r>
            <w:r>
              <w:lastRenderedPageBreak/>
              <w:t>very stressful.</w:t>
            </w:r>
            <w:r>
              <w:tab/>
            </w:r>
          </w:p>
          <w:p w14:paraId="1FC7086D" w14:textId="77777777" w:rsidR="00BA56BA" w:rsidRDefault="00BA56BA" w:rsidP="0050077A"/>
        </w:tc>
      </w:tr>
      <w:tr w:rsidR="00E079B2" w14:paraId="6EAE5FF6" w14:textId="77777777" w:rsidTr="000F01FB">
        <w:tc>
          <w:tcPr>
            <w:tcW w:w="1370" w:type="dxa"/>
          </w:tcPr>
          <w:p w14:paraId="21A3461E" w14:textId="77777777" w:rsidR="00E079B2" w:rsidRDefault="00ED2AA2" w:rsidP="0050077A">
            <w:r w:rsidRPr="00ED2AA2">
              <w:lastRenderedPageBreak/>
              <w:t>00:13:09.0</w:t>
            </w:r>
          </w:p>
        </w:tc>
        <w:tc>
          <w:tcPr>
            <w:tcW w:w="898" w:type="dxa"/>
          </w:tcPr>
          <w:p w14:paraId="0FC5B309" w14:textId="77777777" w:rsidR="00E079B2" w:rsidRDefault="00E96603" w:rsidP="0050077A">
            <w:r>
              <w:t>HCP1</w:t>
            </w:r>
          </w:p>
        </w:tc>
        <w:tc>
          <w:tcPr>
            <w:tcW w:w="7200" w:type="dxa"/>
          </w:tcPr>
          <w:p w14:paraId="2E721459" w14:textId="77777777" w:rsidR="00E079B2" w:rsidRDefault="00ED2AA2" w:rsidP="0050077A">
            <w:r>
              <w:t>I see. That’s [</w:t>
            </w:r>
            <w:r w:rsidRPr="00ED2AA2">
              <w:t>00:13:09.9</w:t>
            </w:r>
            <w:r>
              <w:t>].</w:t>
            </w:r>
            <w:r>
              <w:tab/>
            </w:r>
          </w:p>
          <w:p w14:paraId="69835706" w14:textId="77777777" w:rsidR="00BA56BA" w:rsidRDefault="00BA56BA" w:rsidP="0050077A"/>
        </w:tc>
      </w:tr>
      <w:tr w:rsidR="00E079B2" w14:paraId="2C612476" w14:textId="77777777" w:rsidTr="000F01FB">
        <w:tc>
          <w:tcPr>
            <w:tcW w:w="1370" w:type="dxa"/>
          </w:tcPr>
          <w:p w14:paraId="32A457F4" w14:textId="77777777" w:rsidR="00E079B2" w:rsidRDefault="00ED2AA2" w:rsidP="0050077A">
            <w:r w:rsidRPr="00ED2AA2">
              <w:t>00:13:10.6</w:t>
            </w:r>
          </w:p>
        </w:tc>
        <w:tc>
          <w:tcPr>
            <w:tcW w:w="898" w:type="dxa"/>
          </w:tcPr>
          <w:p w14:paraId="65CF0195" w14:textId="77777777" w:rsidR="00E079B2" w:rsidRDefault="00E96603" w:rsidP="0050077A">
            <w:r>
              <w:t>PT</w:t>
            </w:r>
          </w:p>
        </w:tc>
        <w:tc>
          <w:tcPr>
            <w:tcW w:w="7200" w:type="dxa"/>
          </w:tcPr>
          <w:p w14:paraId="517C9814" w14:textId="77777777" w:rsidR="00E079B2" w:rsidRDefault="00ED2AA2" w:rsidP="0050077A">
            <w:r>
              <w:t xml:space="preserve">And people don’t understand. Like, they’ll just think I, I’m doing it to be cute. No. Who does it to be cute? That’s not cute anyway. People just do it just to do it, or people just do it to really help them. I’m doing it to really help me, because really, I think I have an anxiety problem. I’ll just be up all times of the night, just </w:t>
            </w:r>
            <w:proofErr w:type="gramStart"/>
            <w:r>
              <w:t>be</w:t>
            </w:r>
            <w:proofErr w:type="gramEnd"/>
            <w:r>
              <w:t xml:space="preserve"> thinking. And I’m an Aries, too. I look up </w:t>
            </w:r>
            <w:r w:rsidR="00FF7E65">
              <w:t>to find signs</w:t>
            </w:r>
            <w:r>
              <w:t>. It tells a lot. Like, if you look up my sign, it says, like, Aries overthink. It says, you overthink, and I do be overthinking.</w:t>
            </w:r>
            <w:r>
              <w:tab/>
            </w:r>
          </w:p>
          <w:p w14:paraId="33E32722" w14:textId="77777777" w:rsidR="00BA56BA" w:rsidRDefault="00BA56BA" w:rsidP="0050077A"/>
        </w:tc>
      </w:tr>
      <w:tr w:rsidR="00E079B2" w14:paraId="7BC1514A" w14:textId="77777777" w:rsidTr="000F01FB">
        <w:tc>
          <w:tcPr>
            <w:tcW w:w="1370" w:type="dxa"/>
          </w:tcPr>
          <w:p w14:paraId="25C085EE" w14:textId="77777777" w:rsidR="00E079B2" w:rsidRDefault="00ED2AA2" w:rsidP="0050077A">
            <w:r w:rsidRPr="00ED2AA2">
              <w:t>00:13:46.8</w:t>
            </w:r>
          </w:p>
        </w:tc>
        <w:tc>
          <w:tcPr>
            <w:tcW w:w="898" w:type="dxa"/>
          </w:tcPr>
          <w:p w14:paraId="65DEC4BD" w14:textId="77777777" w:rsidR="00E079B2" w:rsidRDefault="00E96603" w:rsidP="0050077A">
            <w:r>
              <w:t>HCP1</w:t>
            </w:r>
          </w:p>
        </w:tc>
        <w:tc>
          <w:tcPr>
            <w:tcW w:w="7200" w:type="dxa"/>
          </w:tcPr>
          <w:p w14:paraId="2E2E793A" w14:textId="77777777" w:rsidR="00E079B2" w:rsidRDefault="00ED2AA2" w:rsidP="0050077A">
            <w:r>
              <w:t>But I’m glad that you have your mom to, like, support you.</w:t>
            </w:r>
            <w:r>
              <w:tab/>
            </w:r>
          </w:p>
          <w:p w14:paraId="47ED757F" w14:textId="77777777" w:rsidR="00BA56BA" w:rsidRDefault="00BA56BA" w:rsidP="0050077A"/>
        </w:tc>
      </w:tr>
      <w:tr w:rsidR="00E079B2" w14:paraId="7C5320EF" w14:textId="77777777" w:rsidTr="000F01FB">
        <w:tc>
          <w:tcPr>
            <w:tcW w:w="1370" w:type="dxa"/>
          </w:tcPr>
          <w:p w14:paraId="42588103" w14:textId="77777777" w:rsidR="00E079B2" w:rsidRDefault="00ED2AA2" w:rsidP="0050077A">
            <w:r w:rsidRPr="00ED2AA2">
              <w:t>00:13:49.5</w:t>
            </w:r>
          </w:p>
        </w:tc>
        <w:tc>
          <w:tcPr>
            <w:tcW w:w="898" w:type="dxa"/>
          </w:tcPr>
          <w:p w14:paraId="585A371D" w14:textId="77777777" w:rsidR="00E079B2" w:rsidRDefault="00E96603" w:rsidP="0050077A">
            <w:r>
              <w:t>PT</w:t>
            </w:r>
          </w:p>
        </w:tc>
        <w:tc>
          <w:tcPr>
            <w:tcW w:w="7200" w:type="dxa"/>
          </w:tcPr>
          <w:p w14:paraId="18014A60" w14:textId="77777777" w:rsidR="00E079B2" w:rsidRDefault="00ED2AA2" w:rsidP="0050077A">
            <w:r>
              <w:t>Yes. Yes.</w:t>
            </w:r>
            <w:r>
              <w:tab/>
            </w:r>
          </w:p>
          <w:p w14:paraId="048EFB80" w14:textId="77777777" w:rsidR="00BA56BA" w:rsidRDefault="00BA56BA" w:rsidP="0050077A"/>
        </w:tc>
      </w:tr>
      <w:tr w:rsidR="00E079B2" w14:paraId="3B083FBA" w14:textId="77777777" w:rsidTr="000F01FB">
        <w:tc>
          <w:tcPr>
            <w:tcW w:w="1370" w:type="dxa"/>
          </w:tcPr>
          <w:p w14:paraId="1C235CF3" w14:textId="77777777" w:rsidR="00E079B2" w:rsidRDefault="00ED2AA2" w:rsidP="0050077A">
            <w:r w:rsidRPr="00ED2AA2">
              <w:t>00:13:50.7</w:t>
            </w:r>
          </w:p>
        </w:tc>
        <w:tc>
          <w:tcPr>
            <w:tcW w:w="898" w:type="dxa"/>
          </w:tcPr>
          <w:p w14:paraId="13B18DF4" w14:textId="77777777" w:rsidR="00E079B2" w:rsidRDefault="00E96603" w:rsidP="0050077A">
            <w:r>
              <w:t>HCP1</w:t>
            </w:r>
          </w:p>
        </w:tc>
        <w:tc>
          <w:tcPr>
            <w:tcW w:w="7200" w:type="dxa"/>
          </w:tcPr>
          <w:p w14:paraId="1D9F7B8C" w14:textId="77777777" w:rsidR="00E079B2" w:rsidRDefault="00ED2AA2" w:rsidP="0050077A">
            <w:r>
              <w:t xml:space="preserve">And you can </w:t>
            </w:r>
            <w:r w:rsidR="00FF7E65">
              <w:t xml:space="preserve">ventilate [sic] </w:t>
            </w:r>
            <w:r>
              <w:t>to your mom.</w:t>
            </w:r>
            <w:r>
              <w:tab/>
            </w:r>
          </w:p>
          <w:p w14:paraId="0A535C4A" w14:textId="77777777" w:rsidR="00BA56BA" w:rsidRDefault="00BA56BA" w:rsidP="0050077A"/>
        </w:tc>
      </w:tr>
      <w:tr w:rsidR="00E079B2" w14:paraId="345B635A" w14:textId="77777777" w:rsidTr="000F01FB">
        <w:tc>
          <w:tcPr>
            <w:tcW w:w="1370" w:type="dxa"/>
          </w:tcPr>
          <w:p w14:paraId="468188EE" w14:textId="77777777" w:rsidR="00E079B2" w:rsidRDefault="00ED2AA2" w:rsidP="0050077A">
            <w:r w:rsidRPr="00ED2AA2">
              <w:t>00:13:53.6</w:t>
            </w:r>
          </w:p>
        </w:tc>
        <w:tc>
          <w:tcPr>
            <w:tcW w:w="898" w:type="dxa"/>
          </w:tcPr>
          <w:p w14:paraId="726EDB70" w14:textId="77777777" w:rsidR="00E079B2" w:rsidRDefault="00E96603" w:rsidP="0050077A">
            <w:r>
              <w:t>PT</w:t>
            </w:r>
          </w:p>
        </w:tc>
        <w:tc>
          <w:tcPr>
            <w:tcW w:w="7200" w:type="dxa"/>
          </w:tcPr>
          <w:p w14:paraId="21E554BF" w14:textId="77777777" w:rsidR="00E079B2" w:rsidRDefault="00ED2AA2" w:rsidP="0050077A">
            <w:r>
              <w:t>I’m, I’m glad. I’m happy about that. That’s – I’m not going to say I’m happy. I’m happy, or whatever, but I feel so much better. You know, it took a lot of weight off my chest after I told my mom what – I felt so much better. And it was so hard for me to tell he, because she, like, she was like, [XXXX], what is wrong with you? Are you [</w:t>
            </w:r>
            <w:r w:rsidRPr="00ED2AA2">
              <w:t>00:14:12.6</w:t>
            </w:r>
            <w:r>
              <w:t>] what’s wrong? I’m like, I’ve got HIV. She just shook her head, right?</w:t>
            </w:r>
            <w:r>
              <w:tab/>
            </w:r>
          </w:p>
          <w:p w14:paraId="75F0DD01" w14:textId="77777777" w:rsidR="00BA56BA" w:rsidRDefault="00BA56BA" w:rsidP="0050077A"/>
        </w:tc>
      </w:tr>
      <w:tr w:rsidR="004D5F4C" w14:paraId="0862207F" w14:textId="77777777" w:rsidTr="000F01FB">
        <w:tc>
          <w:tcPr>
            <w:tcW w:w="1370" w:type="dxa"/>
          </w:tcPr>
          <w:p w14:paraId="30FF546E" w14:textId="77777777" w:rsidR="004D5F4C" w:rsidRDefault="00ED2AA2" w:rsidP="004D5F4C">
            <w:pPr>
              <w:jc w:val="both"/>
            </w:pPr>
            <w:r w:rsidRPr="00ED2AA2">
              <w:t>00:14:18.6</w:t>
            </w:r>
          </w:p>
        </w:tc>
        <w:tc>
          <w:tcPr>
            <w:tcW w:w="898" w:type="dxa"/>
          </w:tcPr>
          <w:p w14:paraId="4E56C68B" w14:textId="77777777" w:rsidR="004D5F4C" w:rsidRDefault="00E96603" w:rsidP="004D5F4C">
            <w:pPr>
              <w:jc w:val="both"/>
            </w:pPr>
            <w:r>
              <w:t>HCP1</w:t>
            </w:r>
          </w:p>
        </w:tc>
        <w:tc>
          <w:tcPr>
            <w:tcW w:w="7200" w:type="dxa"/>
          </w:tcPr>
          <w:p w14:paraId="720BA061" w14:textId="77777777" w:rsidR="004D5F4C" w:rsidRDefault="00ED2AA2" w:rsidP="004D5F4C">
            <w:pPr>
              <w:jc w:val="both"/>
            </w:pPr>
            <w:r>
              <w:t>And we are also here to help you, too.</w:t>
            </w:r>
            <w:r>
              <w:tab/>
            </w:r>
          </w:p>
          <w:p w14:paraId="431499EE" w14:textId="77777777" w:rsidR="00BA56BA" w:rsidRDefault="00BA56BA" w:rsidP="004D5F4C">
            <w:pPr>
              <w:jc w:val="both"/>
            </w:pPr>
          </w:p>
        </w:tc>
      </w:tr>
      <w:tr w:rsidR="004D5F4C" w14:paraId="10710450" w14:textId="77777777" w:rsidTr="000F01FB">
        <w:tc>
          <w:tcPr>
            <w:tcW w:w="1370" w:type="dxa"/>
          </w:tcPr>
          <w:p w14:paraId="3785643B" w14:textId="77777777" w:rsidR="004D5F4C" w:rsidRDefault="00ED2AA2" w:rsidP="004D5F4C">
            <w:pPr>
              <w:jc w:val="both"/>
            </w:pPr>
            <w:r w:rsidRPr="00ED2AA2">
              <w:t>00:14:20.6</w:t>
            </w:r>
          </w:p>
        </w:tc>
        <w:tc>
          <w:tcPr>
            <w:tcW w:w="898" w:type="dxa"/>
          </w:tcPr>
          <w:p w14:paraId="1362F8D6" w14:textId="77777777" w:rsidR="004D5F4C" w:rsidRDefault="00E96603" w:rsidP="004D5F4C">
            <w:pPr>
              <w:jc w:val="both"/>
            </w:pPr>
            <w:r>
              <w:t>PT</w:t>
            </w:r>
          </w:p>
        </w:tc>
        <w:tc>
          <w:tcPr>
            <w:tcW w:w="7200" w:type="dxa"/>
          </w:tcPr>
          <w:p w14:paraId="56F0F592" w14:textId="77777777" w:rsidR="004D5F4C" w:rsidRDefault="00FF7E65" w:rsidP="004D5F4C">
            <w:pPr>
              <w:jc w:val="both"/>
            </w:pPr>
            <w:r>
              <w:t xml:space="preserve">I appreciate it. </w:t>
            </w:r>
          </w:p>
          <w:p w14:paraId="7509B4FB" w14:textId="77777777" w:rsidR="00BA56BA" w:rsidRDefault="00BA56BA" w:rsidP="004D5F4C">
            <w:pPr>
              <w:jc w:val="both"/>
            </w:pPr>
          </w:p>
        </w:tc>
      </w:tr>
      <w:tr w:rsidR="004D5F4C" w14:paraId="3C21B19E" w14:textId="77777777" w:rsidTr="000F01FB">
        <w:tc>
          <w:tcPr>
            <w:tcW w:w="1370" w:type="dxa"/>
          </w:tcPr>
          <w:p w14:paraId="5ABF1FBE" w14:textId="77777777" w:rsidR="004D5F4C" w:rsidRDefault="00ED2AA2" w:rsidP="004D5F4C">
            <w:pPr>
              <w:jc w:val="both"/>
            </w:pPr>
            <w:r w:rsidRPr="00ED2AA2">
              <w:t>00:14:21.0</w:t>
            </w:r>
          </w:p>
        </w:tc>
        <w:tc>
          <w:tcPr>
            <w:tcW w:w="898" w:type="dxa"/>
          </w:tcPr>
          <w:p w14:paraId="71319C14" w14:textId="77777777" w:rsidR="004D5F4C" w:rsidRDefault="00E96603" w:rsidP="004D5F4C">
            <w:pPr>
              <w:jc w:val="both"/>
            </w:pPr>
            <w:r>
              <w:t>HCP1</w:t>
            </w:r>
          </w:p>
        </w:tc>
        <w:tc>
          <w:tcPr>
            <w:tcW w:w="7200" w:type="dxa"/>
          </w:tcPr>
          <w:p w14:paraId="173DA63A" w14:textId="77777777" w:rsidR="004D5F4C" w:rsidRDefault="00ED2AA2" w:rsidP="004D5F4C">
            <w:pPr>
              <w:jc w:val="both"/>
            </w:pPr>
            <w:r>
              <w:t>Let me wash my hands, and then we will do a physical exam. All right.</w:t>
            </w:r>
            <w:r>
              <w:tab/>
            </w:r>
          </w:p>
          <w:p w14:paraId="331EB565" w14:textId="77777777" w:rsidR="00BA56BA" w:rsidRDefault="00BA56BA" w:rsidP="004D5F4C">
            <w:pPr>
              <w:jc w:val="both"/>
            </w:pPr>
          </w:p>
        </w:tc>
      </w:tr>
      <w:tr w:rsidR="004D5F4C" w14:paraId="0F419192" w14:textId="77777777" w:rsidTr="000F01FB">
        <w:tc>
          <w:tcPr>
            <w:tcW w:w="1370" w:type="dxa"/>
          </w:tcPr>
          <w:p w14:paraId="73A7D0A3" w14:textId="77777777" w:rsidR="004D5F4C" w:rsidRDefault="00ED2AA2" w:rsidP="004D5F4C">
            <w:pPr>
              <w:jc w:val="both"/>
            </w:pPr>
            <w:r w:rsidRPr="00ED2AA2">
              <w:t>00:14:27.9</w:t>
            </w:r>
          </w:p>
        </w:tc>
        <w:tc>
          <w:tcPr>
            <w:tcW w:w="898" w:type="dxa"/>
          </w:tcPr>
          <w:p w14:paraId="07FC000B" w14:textId="77777777" w:rsidR="004D5F4C" w:rsidRDefault="00E96603" w:rsidP="004D5F4C">
            <w:pPr>
              <w:jc w:val="both"/>
            </w:pPr>
            <w:r>
              <w:t>PT</w:t>
            </w:r>
          </w:p>
        </w:tc>
        <w:tc>
          <w:tcPr>
            <w:tcW w:w="7200" w:type="dxa"/>
          </w:tcPr>
          <w:p w14:paraId="699A5F2A" w14:textId="77777777" w:rsidR="004D5F4C" w:rsidRDefault="00ED2AA2" w:rsidP="004D5F4C">
            <w:pPr>
              <w:jc w:val="both"/>
            </w:pPr>
            <w:r>
              <w:t>And I’ve had chest pain [</w:t>
            </w:r>
            <w:r w:rsidRPr="00ED2AA2">
              <w:t>00:14:30.0</w:t>
            </w:r>
            <w:r>
              <w:t>].</w:t>
            </w:r>
            <w:r>
              <w:tab/>
            </w:r>
          </w:p>
          <w:p w14:paraId="6241BECC" w14:textId="77777777" w:rsidR="00BA56BA" w:rsidRDefault="00BA56BA" w:rsidP="004D5F4C">
            <w:pPr>
              <w:jc w:val="both"/>
            </w:pPr>
          </w:p>
        </w:tc>
      </w:tr>
      <w:tr w:rsidR="004D5F4C" w14:paraId="0B5D317E" w14:textId="77777777" w:rsidTr="000F01FB">
        <w:tc>
          <w:tcPr>
            <w:tcW w:w="1370" w:type="dxa"/>
          </w:tcPr>
          <w:p w14:paraId="617A525F" w14:textId="77777777" w:rsidR="004D5F4C" w:rsidRDefault="00ED2AA2" w:rsidP="004D5F4C">
            <w:pPr>
              <w:jc w:val="both"/>
            </w:pPr>
            <w:r w:rsidRPr="00ED2AA2">
              <w:t>00:14:33.7</w:t>
            </w:r>
          </w:p>
        </w:tc>
        <w:tc>
          <w:tcPr>
            <w:tcW w:w="898" w:type="dxa"/>
          </w:tcPr>
          <w:p w14:paraId="2CB6F987" w14:textId="4CDCEE1E" w:rsidR="004D5F4C" w:rsidRDefault="00E96603" w:rsidP="004D5F4C">
            <w:pPr>
              <w:jc w:val="both"/>
            </w:pPr>
            <w:r>
              <w:t>HCP</w:t>
            </w:r>
            <w:r w:rsidR="009158AD">
              <w:t>3</w:t>
            </w:r>
          </w:p>
        </w:tc>
        <w:tc>
          <w:tcPr>
            <w:tcW w:w="7200" w:type="dxa"/>
          </w:tcPr>
          <w:p w14:paraId="028F82EB" w14:textId="77777777" w:rsidR="004D5F4C" w:rsidRDefault="00ED2AA2" w:rsidP="004D5F4C">
            <w:pPr>
              <w:jc w:val="both"/>
            </w:pPr>
            <w:r>
              <w:t>When did that start? Is that new? Okay. Since when?</w:t>
            </w:r>
            <w:r>
              <w:tab/>
            </w:r>
          </w:p>
          <w:p w14:paraId="569E20CD" w14:textId="77777777" w:rsidR="00BA56BA" w:rsidRDefault="00BA56BA" w:rsidP="004D5F4C">
            <w:pPr>
              <w:jc w:val="both"/>
            </w:pPr>
          </w:p>
        </w:tc>
      </w:tr>
      <w:tr w:rsidR="004D5F4C" w14:paraId="2C73AF61" w14:textId="77777777" w:rsidTr="000F01FB">
        <w:tc>
          <w:tcPr>
            <w:tcW w:w="1370" w:type="dxa"/>
          </w:tcPr>
          <w:p w14:paraId="1140712A" w14:textId="77777777" w:rsidR="004D5F4C" w:rsidRDefault="00ED2AA2" w:rsidP="004D5F4C">
            <w:pPr>
              <w:jc w:val="both"/>
            </w:pPr>
            <w:r w:rsidRPr="00ED2AA2">
              <w:t>00:14:42.0</w:t>
            </w:r>
          </w:p>
        </w:tc>
        <w:tc>
          <w:tcPr>
            <w:tcW w:w="898" w:type="dxa"/>
          </w:tcPr>
          <w:p w14:paraId="7042092F" w14:textId="77777777" w:rsidR="004D5F4C" w:rsidRDefault="00E96603" w:rsidP="004D5F4C">
            <w:pPr>
              <w:jc w:val="both"/>
            </w:pPr>
            <w:r>
              <w:t>PT</w:t>
            </w:r>
          </w:p>
        </w:tc>
        <w:tc>
          <w:tcPr>
            <w:tcW w:w="7200" w:type="dxa"/>
          </w:tcPr>
          <w:p w14:paraId="3067415E" w14:textId="6B69B1AC" w:rsidR="004D5F4C" w:rsidRDefault="00ED2AA2" w:rsidP="004D5F4C">
            <w:pPr>
              <w:jc w:val="both"/>
            </w:pPr>
            <w:r>
              <w:t>Actually, for a bit, because he told me that just HIV [</w:t>
            </w:r>
            <w:r w:rsidRPr="00ED2AA2">
              <w:t>00:14:46.9</w:t>
            </w:r>
            <w:r>
              <w:t>], but he told me that he might have it. You know, about HIV, about, he</w:t>
            </w:r>
            <w:r w:rsidR="00FF7E65">
              <w:t xml:space="preserve"> </w:t>
            </w:r>
            <w:r>
              <w:t>might have it. So after that, I couldn’t believe it. Like, I told my mom, [</w:t>
            </w:r>
            <w:r w:rsidRPr="00ED2AA2">
              <w:t>00:14:55.9</w:t>
            </w:r>
            <w:r>
              <w:t>] he could have told you before [</w:t>
            </w:r>
            <w:r w:rsidRPr="00ED2AA2">
              <w:t>00:14:59.1</w:t>
            </w:r>
            <w:r>
              <w:t>] he could have given you an option to mess with you or not, and you had it. You knew you had it. [</w:t>
            </w:r>
            <w:r w:rsidRPr="00ED2AA2">
              <w:t>00:15:06.1</w:t>
            </w:r>
            <w:r>
              <w:t xml:space="preserve">] get involved. We both </w:t>
            </w:r>
            <w:r w:rsidR="005F4BD4">
              <w:t>[</w:t>
            </w:r>
            <w:r w:rsidR="005F4BD4" w:rsidRPr="005F4BD4">
              <w:t>00:15:08.8</w:t>
            </w:r>
            <w:r w:rsidR="005F4BD4">
              <w:t>] tell me. So that was kind of – [</w:t>
            </w:r>
            <w:r w:rsidR="005F4BD4" w:rsidRPr="005F4BD4">
              <w:t>00:15:12.1</w:t>
            </w:r>
            <w:r w:rsidR="005F4BD4">
              <w:t xml:space="preserve">] </w:t>
            </w:r>
            <w:r w:rsidR="00FF7E65">
              <w:t xml:space="preserve">like, </w:t>
            </w:r>
            <w:r w:rsidR="005F4BD4">
              <w:t xml:space="preserve">wow. My </w:t>
            </w:r>
            <w:r w:rsidR="00193934">
              <w:t>feeling is</w:t>
            </w:r>
            <w:r w:rsidR="005F4BD4">
              <w:t xml:space="preserve"> just wrapped up with this dude, and now I have HIV. How do I go about this? But I </w:t>
            </w:r>
            <w:r w:rsidR="005F4BD4">
              <w:lastRenderedPageBreak/>
              <w:t>never said nothing, because I look at myself as like, I’m so strong, because I keep a lot of stuff [</w:t>
            </w:r>
            <w:r w:rsidR="005F4BD4" w:rsidRPr="005F4BD4">
              <w:t>00:15:25.7</w:t>
            </w:r>
            <w:r w:rsidR="005F4BD4">
              <w:t>]. A lot. You know, just, I do not understand.</w:t>
            </w:r>
            <w:r w:rsidR="005F4BD4">
              <w:tab/>
            </w:r>
          </w:p>
          <w:p w14:paraId="04437F34" w14:textId="77777777" w:rsidR="00BA56BA" w:rsidRDefault="00BA56BA" w:rsidP="004D5F4C">
            <w:pPr>
              <w:jc w:val="both"/>
            </w:pPr>
          </w:p>
        </w:tc>
      </w:tr>
      <w:tr w:rsidR="004D5F4C" w14:paraId="5D804088" w14:textId="77777777" w:rsidTr="000F01FB">
        <w:tc>
          <w:tcPr>
            <w:tcW w:w="1370" w:type="dxa"/>
          </w:tcPr>
          <w:p w14:paraId="6D1BECA2" w14:textId="77777777" w:rsidR="004D5F4C" w:rsidRDefault="005F4BD4" w:rsidP="004D5F4C">
            <w:pPr>
              <w:jc w:val="both"/>
            </w:pPr>
            <w:r w:rsidRPr="005F4BD4">
              <w:lastRenderedPageBreak/>
              <w:t>00:15:29.4</w:t>
            </w:r>
          </w:p>
        </w:tc>
        <w:tc>
          <w:tcPr>
            <w:tcW w:w="898" w:type="dxa"/>
          </w:tcPr>
          <w:p w14:paraId="6351FF3B" w14:textId="77777777" w:rsidR="004D5F4C" w:rsidRDefault="00E96603" w:rsidP="004D5F4C">
            <w:pPr>
              <w:jc w:val="both"/>
            </w:pPr>
            <w:r>
              <w:t>HCP1</w:t>
            </w:r>
          </w:p>
        </w:tc>
        <w:tc>
          <w:tcPr>
            <w:tcW w:w="7200" w:type="dxa"/>
          </w:tcPr>
          <w:p w14:paraId="5BB9685A" w14:textId="77777777" w:rsidR="004D5F4C" w:rsidRDefault="005F4BD4" w:rsidP="004D5F4C">
            <w:pPr>
              <w:jc w:val="both"/>
            </w:pPr>
            <w:r>
              <w:t>Yes, that’s great that you think, like, you are very strong.</w:t>
            </w:r>
            <w:r>
              <w:tab/>
            </w:r>
          </w:p>
          <w:p w14:paraId="72E53070" w14:textId="77777777" w:rsidR="00BA56BA" w:rsidRDefault="00BA56BA" w:rsidP="004D5F4C">
            <w:pPr>
              <w:jc w:val="both"/>
            </w:pPr>
          </w:p>
        </w:tc>
      </w:tr>
      <w:tr w:rsidR="004D5F4C" w14:paraId="052F8FEA" w14:textId="77777777" w:rsidTr="000F01FB">
        <w:tc>
          <w:tcPr>
            <w:tcW w:w="1370" w:type="dxa"/>
          </w:tcPr>
          <w:p w14:paraId="1C388763" w14:textId="77777777" w:rsidR="004D5F4C" w:rsidRDefault="005F4BD4" w:rsidP="004D5F4C">
            <w:pPr>
              <w:jc w:val="both"/>
            </w:pPr>
            <w:r w:rsidRPr="005F4BD4">
              <w:t>00:15:32.2</w:t>
            </w:r>
          </w:p>
        </w:tc>
        <w:tc>
          <w:tcPr>
            <w:tcW w:w="898" w:type="dxa"/>
          </w:tcPr>
          <w:p w14:paraId="3FAE9C9C" w14:textId="77777777" w:rsidR="004D5F4C" w:rsidRDefault="00E96603" w:rsidP="004D5F4C">
            <w:pPr>
              <w:jc w:val="both"/>
            </w:pPr>
            <w:r>
              <w:t>PT</w:t>
            </w:r>
          </w:p>
        </w:tc>
        <w:tc>
          <w:tcPr>
            <w:tcW w:w="7200" w:type="dxa"/>
          </w:tcPr>
          <w:p w14:paraId="28BAD6A1" w14:textId="77777777" w:rsidR="004D5F4C" w:rsidRDefault="005F4BD4" w:rsidP="004D5F4C">
            <w:pPr>
              <w:jc w:val="both"/>
            </w:pPr>
            <w:r>
              <w:t>[</w:t>
            </w:r>
            <w:r w:rsidRPr="005F4BD4">
              <w:t>00:15:32.2</w:t>
            </w:r>
            <w:r>
              <w:t>]</w:t>
            </w:r>
          </w:p>
          <w:p w14:paraId="22C89CAE" w14:textId="77777777" w:rsidR="00BA56BA" w:rsidRDefault="00BA56BA" w:rsidP="004D5F4C">
            <w:pPr>
              <w:jc w:val="both"/>
            </w:pPr>
          </w:p>
        </w:tc>
      </w:tr>
      <w:tr w:rsidR="004D5F4C" w14:paraId="71F20F31" w14:textId="77777777" w:rsidTr="000F01FB">
        <w:tc>
          <w:tcPr>
            <w:tcW w:w="1370" w:type="dxa"/>
          </w:tcPr>
          <w:p w14:paraId="0CB0A92D" w14:textId="77777777" w:rsidR="004D5F4C" w:rsidRDefault="005F4BD4" w:rsidP="004D5F4C">
            <w:pPr>
              <w:jc w:val="both"/>
            </w:pPr>
            <w:r w:rsidRPr="005F4BD4">
              <w:t>00:15:34.0</w:t>
            </w:r>
          </w:p>
        </w:tc>
        <w:tc>
          <w:tcPr>
            <w:tcW w:w="898" w:type="dxa"/>
          </w:tcPr>
          <w:p w14:paraId="7056DA6B" w14:textId="77777777" w:rsidR="004D5F4C" w:rsidRDefault="00E96603" w:rsidP="004D5F4C">
            <w:pPr>
              <w:jc w:val="both"/>
            </w:pPr>
            <w:r>
              <w:t>HCP1</w:t>
            </w:r>
          </w:p>
        </w:tc>
        <w:tc>
          <w:tcPr>
            <w:tcW w:w="7200" w:type="dxa"/>
          </w:tcPr>
          <w:p w14:paraId="4F06281E" w14:textId="77777777" w:rsidR="004D5F4C" w:rsidRDefault="005F4BD4" w:rsidP="004D5F4C">
            <w:pPr>
              <w:jc w:val="both"/>
            </w:pPr>
            <w:r>
              <w:t xml:space="preserve">Just look into your eyes. Okay. </w:t>
            </w:r>
          </w:p>
          <w:p w14:paraId="3A3DDA72" w14:textId="77777777" w:rsidR="00BA56BA" w:rsidRDefault="00BA56BA" w:rsidP="004D5F4C">
            <w:pPr>
              <w:jc w:val="both"/>
            </w:pPr>
          </w:p>
        </w:tc>
      </w:tr>
      <w:tr w:rsidR="004D5F4C" w14:paraId="0F6C37D3" w14:textId="77777777" w:rsidTr="000F01FB">
        <w:tc>
          <w:tcPr>
            <w:tcW w:w="1370" w:type="dxa"/>
          </w:tcPr>
          <w:p w14:paraId="6E3DCB73" w14:textId="77777777" w:rsidR="004D5F4C" w:rsidRDefault="005F4BD4" w:rsidP="004D5F4C">
            <w:pPr>
              <w:jc w:val="both"/>
            </w:pPr>
            <w:r w:rsidRPr="005F4BD4">
              <w:t>00:15:51.8</w:t>
            </w:r>
          </w:p>
        </w:tc>
        <w:tc>
          <w:tcPr>
            <w:tcW w:w="898" w:type="dxa"/>
          </w:tcPr>
          <w:p w14:paraId="53B2F655" w14:textId="77777777" w:rsidR="004D5F4C" w:rsidRDefault="00E96603" w:rsidP="004D5F4C">
            <w:pPr>
              <w:jc w:val="both"/>
            </w:pPr>
            <w:r>
              <w:t>PT</w:t>
            </w:r>
          </w:p>
        </w:tc>
        <w:tc>
          <w:tcPr>
            <w:tcW w:w="7200" w:type="dxa"/>
          </w:tcPr>
          <w:p w14:paraId="13A108F4" w14:textId="77777777" w:rsidR="004D5F4C" w:rsidRDefault="005F4BD4" w:rsidP="004D5F4C">
            <w:pPr>
              <w:jc w:val="both"/>
            </w:pPr>
            <w:r>
              <w:t xml:space="preserve">And I got </w:t>
            </w:r>
            <w:r w:rsidR="00FF7E65">
              <w:t xml:space="preserve">– </w:t>
            </w:r>
            <w:r>
              <w:t xml:space="preserve">my </w:t>
            </w:r>
            <w:r w:rsidR="00FF7E65">
              <w:t xml:space="preserve">throat is swollen. </w:t>
            </w:r>
            <w:r>
              <w:tab/>
            </w:r>
          </w:p>
          <w:p w14:paraId="23E1259A" w14:textId="77777777" w:rsidR="00BA56BA" w:rsidRDefault="00BA56BA" w:rsidP="004D5F4C">
            <w:pPr>
              <w:jc w:val="both"/>
            </w:pPr>
          </w:p>
        </w:tc>
      </w:tr>
      <w:tr w:rsidR="004D5F4C" w14:paraId="203169BD" w14:textId="77777777" w:rsidTr="000F01FB">
        <w:tc>
          <w:tcPr>
            <w:tcW w:w="1370" w:type="dxa"/>
          </w:tcPr>
          <w:p w14:paraId="45A659F1" w14:textId="77777777" w:rsidR="004D5F4C" w:rsidRDefault="005F4BD4" w:rsidP="004D5F4C">
            <w:pPr>
              <w:jc w:val="both"/>
            </w:pPr>
            <w:r w:rsidRPr="005F4BD4">
              <w:t>00:15:53.7</w:t>
            </w:r>
          </w:p>
        </w:tc>
        <w:tc>
          <w:tcPr>
            <w:tcW w:w="898" w:type="dxa"/>
          </w:tcPr>
          <w:p w14:paraId="19D5468C" w14:textId="77777777" w:rsidR="004D5F4C" w:rsidRDefault="00E96603" w:rsidP="004D5F4C">
            <w:pPr>
              <w:jc w:val="both"/>
            </w:pPr>
            <w:r>
              <w:t>HCP1</w:t>
            </w:r>
          </w:p>
        </w:tc>
        <w:tc>
          <w:tcPr>
            <w:tcW w:w="7200" w:type="dxa"/>
          </w:tcPr>
          <w:p w14:paraId="26003417" w14:textId="77777777" w:rsidR="004D5F4C" w:rsidRDefault="005F4BD4" w:rsidP="004D5F4C">
            <w:pPr>
              <w:jc w:val="both"/>
            </w:pPr>
            <w:r>
              <w:t>Mm-hmm. [</w:t>
            </w:r>
            <w:r w:rsidRPr="005F4BD4">
              <w:t>00:15:54.8</w:t>
            </w:r>
            <w:r>
              <w:t xml:space="preserve">]. Look into your ears. </w:t>
            </w:r>
          </w:p>
          <w:p w14:paraId="70DB17EA" w14:textId="77777777" w:rsidR="00BA56BA" w:rsidRDefault="00BA56BA" w:rsidP="004D5F4C">
            <w:pPr>
              <w:jc w:val="both"/>
            </w:pPr>
          </w:p>
        </w:tc>
      </w:tr>
      <w:tr w:rsidR="004D5F4C" w14:paraId="715BD9D2" w14:textId="77777777" w:rsidTr="000F01FB">
        <w:tc>
          <w:tcPr>
            <w:tcW w:w="1370" w:type="dxa"/>
          </w:tcPr>
          <w:p w14:paraId="22B249B5" w14:textId="77777777" w:rsidR="004D5F4C" w:rsidRDefault="005F4BD4" w:rsidP="004D5F4C">
            <w:pPr>
              <w:jc w:val="both"/>
            </w:pPr>
            <w:r w:rsidRPr="005F4BD4">
              <w:t>00:16:01.1</w:t>
            </w:r>
          </w:p>
        </w:tc>
        <w:tc>
          <w:tcPr>
            <w:tcW w:w="898" w:type="dxa"/>
          </w:tcPr>
          <w:p w14:paraId="2CC27AA0" w14:textId="77777777" w:rsidR="004D5F4C" w:rsidRDefault="00E96603" w:rsidP="004D5F4C">
            <w:pPr>
              <w:jc w:val="both"/>
            </w:pPr>
            <w:r>
              <w:t>PT</w:t>
            </w:r>
          </w:p>
        </w:tc>
        <w:tc>
          <w:tcPr>
            <w:tcW w:w="7200" w:type="dxa"/>
          </w:tcPr>
          <w:p w14:paraId="3BE705BF" w14:textId="77777777" w:rsidR="004D5F4C" w:rsidRDefault="005F4BD4" w:rsidP="004D5F4C">
            <w:pPr>
              <w:jc w:val="both"/>
            </w:pPr>
            <w:r>
              <w:t>Um, I had surgery on my ear to take a tube out.</w:t>
            </w:r>
            <w:r>
              <w:tab/>
            </w:r>
          </w:p>
          <w:p w14:paraId="28D43E04" w14:textId="77777777" w:rsidR="00BA56BA" w:rsidRDefault="00BA56BA" w:rsidP="004D5F4C">
            <w:pPr>
              <w:jc w:val="both"/>
            </w:pPr>
          </w:p>
        </w:tc>
      </w:tr>
      <w:tr w:rsidR="004D5F4C" w14:paraId="03A8192F" w14:textId="77777777" w:rsidTr="000F01FB">
        <w:tc>
          <w:tcPr>
            <w:tcW w:w="1370" w:type="dxa"/>
          </w:tcPr>
          <w:p w14:paraId="6BC03A3C" w14:textId="77777777" w:rsidR="004D5F4C" w:rsidRDefault="005F4BD4" w:rsidP="004D5F4C">
            <w:pPr>
              <w:jc w:val="both"/>
            </w:pPr>
            <w:r w:rsidRPr="005F4BD4">
              <w:t>00:16:05.0</w:t>
            </w:r>
          </w:p>
        </w:tc>
        <w:tc>
          <w:tcPr>
            <w:tcW w:w="898" w:type="dxa"/>
          </w:tcPr>
          <w:p w14:paraId="4886EDD5" w14:textId="77777777" w:rsidR="004D5F4C" w:rsidRDefault="00E96603" w:rsidP="005F4BD4">
            <w:pPr>
              <w:jc w:val="both"/>
            </w:pPr>
            <w:r>
              <w:t>HCP1</w:t>
            </w:r>
          </w:p>
        </w:tc>
        <w:tc>
          <w:tcPr>
            <w:tcW w:w="7200" w:type="dxa"/>
          </w:tcPr>
          <w:p w14:paraId="7B5EDCB7" w14:textId="77777777" w:rsidR="00BA56BA" w:rsidRDefault="001F5FD2" w:rsidP="004D5F4C">
            <w:pPr>
              <w:jc w:val="both"/>
            </w:pPr>
            <w:r>
              <w:t>When</w:t>
            </w:r>
            <w:r w:rsidR="005F4BD4">
              <w:t>?</w:t>
            </w:r>
          </w:p>
          <w:p w14:paraId="01465E9B" w14:textId="77777777" w:rsidR="005F4BD4" w:rsidRDefault="005F4BD4" w:rsidP="004D5F4C">
            <w:pPr>
              <w:jc w:val="both"/>
            </w:pPr>
          </w:p>
        </w:tc>
      </w:tr>
      <w:tr w:rsidR="004D5F4C" w14:paraId="7B67C64B" w14:textId="77777777" w:rsidTr="000F01FB">
        <w:tc>
          <w:tcPr>
            <w:tcW w:w="1370" w:type="dxa"/>
          </w:tcPr>
          <w:p w14:paraId="62DACE61" w14:textId="77777777" w:rsidR="004D5F4C" w:rsidRDefault="005F4BD4" w:rsidP="004D5F4C">
            <w:pPr>
              <w:jc w:val="both"/>
            </w:pPr>
            <w:r w:rsidRPr="005F4BD4">
              <w:t>00:16:06.1</w:t>
            </w:r>
          </w:p>
        </w:tc>
        <w:tc>
          <w:tcPr>
            <w:tcW w:w="898" w:type="dxa"/>
          </w:tcPr>
          <w:p w14:paraId="7F2C4E50" w14:textId="77777777" w:rsidR="004D5F4C" w:rsidRDefault="00E96603" w:rsidP="004D5F4C">
            <w:pPr>
              <w:jc w:val="both"/>
            </w:pPr>
            <w:r>
              <w:t>PT</w:t>
            </w:r>
          </w:p>
        </w:tc>
        <w:tc>
          <w:tcPr>
            <w:tcW w:w="7200" w:type="dxa"/>
          </w:tcPr>
          <w:p w14:paraId="61C5434E" w14:textId="77777777" w:rsidR="004D5F4C" w:rsidRDefault="005F4BD4" w:rsidP="004D5F4C">
            <w:pPr>
              <w:jc w:val="both"/>
            </w:pPr>
            <w:r>
              <w:t>Uh, this was, uh, 2011. I got circumcised in 2008.</w:t>
            </w:r>
            <w:r>
              <w:tab/>
              <w:t xml:space="preserve"> </w:t>
            </w:r>
          </w:p>
          <w:p w14:paraId="67B3E512" w14:textId="77777777" w:rsidR="00BA56BA" w:rsidRDefault="00BA56BA" w:rsidP="004D5F4C">
            <w:pPr>
              <w:jc w:val="both"/>
            </w:pPr>
          </w:p>
        </w:tc>
      </w:tr>
      <w:tr w:rsidR="004D5F4C" w14:paraId="4F3CEDF3" w14:textId="77777777" w:rsidTr="000F01FB">
        <w:tc>
          <w:tcPr>
            <w:tcW w:w="1370" w:type="dxa"/>
          </w:tcPr>
          <w:p w14:paraId="572F1485" w14:textId="77777777" w:rsidR="004D5F4C" w:rsidRDefault="005F4BD4" w:rsidP="004D5F4C">
            <w:pPr>
              <w:jc w:val="both"/>
            </w:pPr>
            <w:r w:rsidRPr="005F4BD4">
              <w:t>00:16:13.0</w:t>
            </w:r>
          </w:p>
        </w:tc>
        <w:tc>
          <w:tcPr>
            <w:tcW w:w="898" w:type="dxa"/>
          </w:tcPr>
          <w:p w14:paraId="44331419" w14:textId="77777777" w:rsidR="004D5F4C" w:rsidRDefault="00E96603" w:rsidP="004D5F4C">
            <w:pPr>
              <w:jc w:val="both"/>
            </w:pPr>
            <w:r>
              <w:t>HCP1</w:t>
            </w:r>
          </w:p>
        </w:tc>
        <w:tc>
          <w:tcPr>
            <w:tcW w:w="7200" w:type="dxa"/>
          </w:tcPr>
          <w:p w14:paraId="7696DE7E" w14:textId="77777777" w:rsidR="004D5F4C" w:rsidRDefault="005F4BD4" w:rsidP="004D5F4C">
            <w:pPr>
              <w:jc w:val="both"/>
            </w:pPr>
            <w:r>
              <w:t>All right. But now your ears look good.</w:t>
            </w:r>
            <w:r>
              <w:tab/>
            </w:r>
          </w:p>
          <w:p w14:paraId="14E278B1" w14:textId="77777777" w:rsidR="00BA56BA" w:rsidRDefault="00BA56BA" w:rsidP="004D5F4C">
            <w:pPr>
              <w:jc w:val="both"/>
            </w:pPr>
          </w:p>
        </w:tc>
      </w:tr>
      <w:tr w:rsidR="004D5F4C" w14:paraId="4372FCF3" w14:textId="77777777" w:rsidTr="000F01FB">
        <w:tc>
          <w:tcPr>
            <w:tcW w:w="1370" w:type="dxa"/>
          </w:tcPr>
          <w:p w14:paraId="6F816056" w14:textId="77777777" w:rsidR="004D5F4C" w:rsidRDefault="005F4BD4" w:rsidP="004D5F4C">
            <w:pPr>
              <w:jc w:val="both"/>
            </w:pPr>
            <w:r w:rsidRPr="005F4BD4">
              <w:t>00:16:17.3</w:t>
            </w:r>
          </w:p>
        </w:tc>
        <w:tc>
          <w:tcPr>
            <w:tcW w:w="898" w:type="dxa"/>
          </w:tcPr>
          <w:p w14:paraId="5159B402" w14:textId="77777777" w:rsidR="004D5F4C" w:rsidRDefault="00E96603" w:rsidP="004D5F4C">
            <w:pPr>
              <w:jc w:val="both"/>
            </w:pPr>
            <w:r>
              <w:t>PT</w:t>
            </w:r>
          </w:p>
        </w:tc>
        <w:tc>
          <w:tcPr>
            <w:tcW w:w="7200" w:type="dxa"/>
          </w:tcPr>
          <w:p w14:paraId="795B98CC" w14:textId="77777777" w:rsidR="004D5F4C" w:rsidRDefault="005F4BD4" w:rsidP="004D5F4C">
            <w:pPr>
              <w:jc w:val="both"/>
            </w:pPr>
            <w:r>
              <w:t>This one fell out, but they had to take this one out.</w:t>
            </w:r>
            <w:r>
              <w:tab/>
            </w:r>
          </w:p>
          <w:p w14:paraId="4A01D5C7" w14:textId="77777777" w:rsidR="00BA56BA" w:rsidRDefault="00BA56BA" w:rsidP="004D5F4C">
            <w:pPr>
              <w:jc w:val="both"/>
            </w:pPr>
          </w:p>
        </w:tc>
      </w:tr>
      <w:tr w:rsidR="004D5F4C" w14:paraId="4557A1B1" w14:textId="77777777" w:rsidTr="000F01FB">
        <w:tc>
          <w:tcPr>
            <w:tcW w:w="1370" w:type="dxa"/>
          </w:tcPr>
          <w:p w14:paraId="2D5EBEF6" w14:textId="77777777" w:rsidR="004D5F4C" w:rsidRDefault="005F4BD4" w:rsidP="004D5F4C">
            <w:pPr>
              <w:jc w:val="both"/>
            </w:pPr>
            <w:r w:rsidRPr="005F4BD4">
              <w:t>00:16:22.7</w:t>
            </w:r>
          </w:p>
        </w:tc>
        <w:tc>
          <w:tcPr>
            <w:tcW w:w="898" w:type="dxa"/>
          </w:tcPr>
          <w:p w14:paraId="26D09E30" w14:textId="77777777" w:rsidR="004D5F4C" w:rsidRDefault="00E96603" w:rsidP="004D5F4C">
            <w:pPr>
              <w:jc w:val="both"/>
            </w:pPr>
            <w:r>
              <w:t>HCP1</w:t>
            </w:r>
          </w:p>
        </w:tc>
        <w:tc>
          <w:tcPr>
            <w:tcW w:w="7200" w:type="dxa"/>
          </w:tcPr>
          <w:p w14:paraId="2C516178" w14:textId="77777777" w:rsidR="004D5F4C" w:rsidRDefault="005F4BD4" w:rsidP="004D5F4C">
            <w:pPr>
              <w:jc w:val="both"/>
            </w:pPr>
            <w:r>
              <w:t>Okay. Your ears look great. Can you open your mouth? Say ah.</w:t>
            </w:r>
            <w:r>
              <w:tab/>
            </w:r>
          </w:p>
          <w:p w14:paraId="4914FDC1" w14:textId="77777777" w:rsidR="00BA56BA" w:rsidRDefault="00BA56BA" w:rsidP="004D5F4C">
            <w:pPr>
              <w:jc w:val="both"/>
            </w:pPr>
          </w:p>
        </w:tc>
      </w:tr>
      <w:tr w:rsidR="004D5F4C" w14:paraId="4327DA75" w14:textId="77777777" w:rsidTr="000F01FB">
        <w:tc>
          <w:tcPr>
            <w:tcW w:w="1370" w:type="dxa"/>
          </w:tcPr>
          <w:p w14:paraId="4DE2CF34" w14:textId="77777777" w:rsidR="004D5F4C" w:rsidRDefault="005F4BD4" w:rsidP="004D5F4C">
            <w:pPr>
              <w:jc w:val="both"/>
            </w:pPr>
            <w:r w:rsidRPr="005F4BD4">
              <w:t>00:16:31.4</w:t>
            </w:r>
          </w:p>
        </w:tc>
        <w:tc>
          <w:tcPr>
            <w:tcW w:w="898" w:type="dxa"/>
          </w:tcPr>
          <w:p w14:paraId="1133D7CF" w14:textId="77777777" w:rsidR="004D5F4C" w:rsidRDefault="00E96603" w:rsidP="004D5F4C">
            <w:pPr>
              <w:jc w:val="both"/>
            </w:pPr>
            <w:r>
              <w:t>PT</w:t>
            </w:r>
          </w:p>
        </w:tc>
        <w:tc>
          <w:tcPr>
            <w:tcW w:w="7200" w:type="dxa"/>
          </w:tcPr>
          <w:p w14:paraId="0CEAD27B" w14:textId="77777777" w:rsidR="004D5F4C" w:rsidRDefault="005F4BD4" w:rsidP="004D5F4C">
            <w:pPr>
              <w:jc w:val="both"/>
            </w:pPr>
            <w:r>
              <w:t>Ah.</w:t>
            </w:r>
            <w:r>
              <w:tab/>
            </w:r>
          </w:p>
          <w:p w14:paraId="27996797" w14:textId="77777777" w:rsidR="00BA56BA" w:rsidRDefault="00BA56BA" w:rsidP="004D5F4C">
            <w:pPr>
              <w:jc w:val="both"/>
            </w:pPr>
          </w:p>
        </w:tc>
      </w:tr>
      <w:tr w:rsidR="004D5F4C" w14:paraId="5E56218A" w14:textId="77777777" w:rsidTr="000F01FB">
        <w:trPr>
          <w:trHeight w:val="711"/>
        </w:trPr>
        <w:tc>
          <w:tcPr>
            <w:tcW w:w="1370" w:type="dxa"/>
          </w:tcPr>
          <w:p w14:paraId="6AF482BC" w14:textId="77777777" w:rsidR="004D5F4C" w:rsidRDefault="005F4BD4" w:rsidP="004D5F4C">
            <w:pPr>
              <w:jc w:val="both"/>
            </w:pPr>
            <w:r w:rsidRPr="005F4BD4">
              <w:t>00:16:31.8</w:t>
            </w:r>
          </w:p>
        </w:tc>
        <w:tc>
          <w:tcPr>
            <w:tcW w:w="898" w:type="dxa"/>
          </w:tcPr>
          <w:p w14:paraId="41484408" w14:textId="77777777" w:rsidR="004D5F4C" w:rsidRDefault="00E96603" w:rsidP="004D5F4C">
            <w:pPr>
              <w:jc w:val="both"/>
            </w:pPr>
            <w:r>
              <w:t>HCP1</w:t>
            </w:r>
          </w:p>
        </w:tc>
        <w:tc>
          <w:tcPr>
            <w:tcW w:w="7200" w:type="dxa"/>
          </w:tcPr>
          <w:p w14:paraId="0C66C9BD" w14:textId="77777777" w:rsidR="00BA56BA" w:rsidRDefault="005F4BD4" w:rsidP="004D5F4C">
            <w:pPr>
              <w:jc w:val="both"/>
            </w:pPr>
            <w:r>
              <w:t>Okay. Can I look at your tongue? Can you stick out your tongue? Okay, good. Can I feel your neck? Can you swallow?</w:t>
            </w:r>
            <w:r>
              <w:tab/>
              <w:t xml:space="preserve"> </w:t>
            </w:r>
          </w:p>
        </w:tc>
      </w:tr>
      <w:tr w:rsidR="004D5F4C" w14:paraId="676C1D6E" w14:textId="77777777" w:rsidTr="000F01FB">
        <w:tc>
          <w:tcPr>
            <w:tcW w:w="1370" w:type="dxa"/>
          </w:tcPr>
          <w:p w14:paraId="295188B8" w14:textId="77777777" w:rsidR="004D5F4C" w:rsidRDefault="005F4BD4" w:rsidP="004D5F4C">
            <w:pPr>
              <w:jc w:val="both"/>
            </w:pPr>
            <w:r w:rsidRPr="005F4BD4">
              <w:t>00:16:58.2</w:t>
            </w:r>
          </w:p>
        </w:tc>
        <w:tc>
          <w:tcPr>
            <w:tcW w:w="898" w:type="dxa"/>
          </w:tcPr>
          <w:p w14:paraId="37F6CFAA" w14:textId="77777777" w:rsidR="004D5F4C" w:rsidRDefault="00E96603" w:rsidP="004D5F4C">
            <w:pPr>
              <w:jc w:val="both"/>
            </w:pPr>
            <w:r>
              <w:t>PT</w:t>
            </w:r>
          </w:p>
        </w:tc>
        <w:tc>
          <w:tcPr>
            <w:tcW w:w="7200" w:type="dxa"/>
          </w:tcPr>
          <w:p w14:paraId="128977EA" w14:textId="77777777" w:rsidR="004D5F4C" w:rsidRDefault="005F4BD4" w:rsidP="004D5F4C">
            <w:pPr>
              <w:jc w:val="both"/>
            </w:pPr>
            <w:r>
              <w:t>Mm-hmm.</w:t>
            </w:r>
            <w:r>
              <w:tab/>
            </w:r>
          </w:p>
          <w:p w14:paraId="3ECA069A" w14:textId="77777777" w:rsidR="00BA56BA" w:rsidRDefault="00BA56BA" w:rsidP="004D5F4C">
            <w:pPr>
              <w:jc w:val="both"/>
            </w:pPr>
          </w:p>
        </w:tc>
      </w:tr>
      <w:tr w:rsidR="004D5F4C" w14:paraId="2546C9D9" w14:textId="77777777" w:rsidTr="000F01FB">
        <w:tc>
          <w:tcPr>
            <w:tcW w:w="1370" w:type="dxa"/>
          </w:tcPr>
          <w:p w14:paraId="39B1FCD9" w14:textId="77777777" w:rsidR="004D5F4C" w:rsidRDefault="005F4BD4" w:rsidP="004D5F4C">
            <w:pPr>
              <w:jc w:val="both"/>
            </w:pPr>
            <w:r w:rsidRPr="005F4BD4">
              <w:t>00:17:00.0</w:t>
            </w:r>
          </w:p>
        </w:tc>
        <w:tc>
          <w:tcPr>
            <w:tcW w:w="898" w:type="dxa"/>
          </w:tcPr>
          <w:p w14:paraId="7C3DDC48" w14:textId="77777777" w:rsidR="004D5F4C" w:rsidRDefault="00E96603" w:rsidP="00140360">
            <w:pPr>
              <w:jc w:val="both"/>
            </w:pPr>
            <w:r>
              <w:t>HCP1</w:t>
            </w:r>
          </w:p>
        </w:tc>
        <w:tc>
          <w:tcPr>
            <w:tcW w:w="7200" w:type="dxa"/>
          </w:tcPr>
          <w:p w14:paraId="6C38B2FC" w14:textId="77777777" w:rsidR="004D5F4C" w:rsidRDefault="005F4BD4" w:rsidP="004D5F4C">
            <w:pPr>
              <w:jc w:val="both"/>
            </w:pPr>
            <w:r>
              <w:t xml:space="preserve">Okay, good. I’ll listen to your lungs and your heart. </w:t>
            </w:r>
            <w:r w:rsidR="000035B8">
              <w:t xml:space="preserve">Can you take a deep breath for me? In and out. Okay. Good. All right. I’ll listen to your heart. Just breathe normally. Would you please </w:t>
            </w:r>
            <w:proofErr w:type="gramStart"/>
            <w:r w:rsidR="000035B8">
              <w:t>lay</w:t>
            </w:r>
            <w:proofErr w:type="gramEnd"/>
            <w:r w:rsidR="000035B8">
              <w:t xml:space="preserve"> down on your back, [</w:t>
            </w:r>
            <w:r w:rsidR="000035B8" w:rsidRPr="000035B8">
              <w:t>00:18:03.9</w:t>
            </w:r>
            <w:r w:rsidR="000035B8">
              <w:t>]</w:t>
            </w:r>
            <w:r w:rsidR="001F5FD2">
              <w:t>?</w:t>
            </w:r>
            <w:r w:rsidR="000035B8">
              <w:tab/>
            </w:r>
          </w:p>
          <w:p w14:paraId="56375F10" w14:textId="77777777" w:rsidR="00BA56BA" w:rsidRDefault="00BA56BA" w:rsidP="004D5F4C">
            <w:pPr>
              <w:jc w:val="both"/>
            </w:pPr>
          </w:p>
        </w:tc>
      </w:tr>
      <w:tr w:rsidR="004D5F4C" w14:paraId="31ABE4A1" w14:textId="77777777" w:rsidTr="000F01FB">
        <w:tc>
          <w:tcPr>
            <w:tcW w:w="1370" w:type="dxa"/>
          </w:tcPr>
          <w:p w14:paraId="27BA45ED" w14:textId="77777777" w:rsidR="004D5F4C" w:rsidRDefault="000035B8" w:rsidP="004D5F4C">
            <w:pPr>
              <w:jc w:val="both"/>
            </w:pPr>
            <w:r w:rsidRPr="000035B8">
              <w:t>00:18:05.0</w:t>
            </w:r>
          </w:p>
        </w:tc>
        <w:tc>
          <w:tcPr>
            <w:tcW w:w="898" w:type="dxa"/>
          </w:tcPr>
          <w:p w14:paraId="30196280" w14:textId="77777777" w:rsidR="004D5F4C" w:rsidRDefault="00E96603" w:rsidP="004D5F4C">
            <w:pPr>
              <w:jc w:val="both"/>
            </w:pPr>
            <w:r>
              <w:t>PT</w:t>
            </w:r>
          </w:p>
        </w:tc>
        <w:tc>
          <w:tcPr>
            <w:tcW w:w="7200" w:type="dxa"/>
          </w:tcPr>
          <w:p w14:paraId="58E49454" w14:textId="77777777" w:rsidR="004D5F4C" w:rsidRDefault="000035B8" w:rsidP="004D5F4C">
            <w:pPr>
              <w:jc w:val="both"/>
            </w:pPr>
            <w:r>
              <w:t xml:space="preserve">And when I get upset, like, </w:t>
            </w:r>
            <w:r w:rsidR="001F5FD2">
              <w:t>I have</w:t>
            </w:r>
            <w:r>
              <w:t xml:space="preserve"> problems breathing [</w:t>
            </w:r>
            <w:r w:rsidRPr="000035B8">
              <w:t>00:18:08.2</w:t>
            </w:r>
            <w:r>
              <w:t>].</w:t>
            </w:r>
            <w:r>
              <w:tab/>
            </w:r>
          </w:p>
          <w:p w14:paraId="541B2D76" w14:textId="77777777" w:rsidR="00BA56BA" w:rsidRDefault="00BA56BA" w:rsidP="004D5F4C">
            <w:pPr>
              <w:jc w:val="both"/>
            </w:pPr>
          </w:p>
        </w:tc>
      </w:tr>
      <w:tr w:rsidR="004D5F4C" w14:paraId="78D9E6CA" w14:textId="77777777" w:rsidTr="000F01FB">
        <w:tc>
          <w:tcPr>
            <w:tcW w:w="1370" w:type="dxa"/>
          </w:tcPr>
          <w:p w14:paraId="2A6EC962" w14:textId="77777777" w:rsidR="004D5F4C" w:rsidRDefault="000035B8" w:rsidP="00E758F9">
            <w:pPr>
              <w:ind w:left="720" w:hanging="720"/>
              <w:jc w:val="both"/>
            </w:pPr>
            <w:r w:rsidRPr="000035B8">
              <w:t>00:18:08.9</w:t>
            </w:r>
          </w:p>
        </w:tc>
        <w:tc>
          <w:tcPr>
            <w:tcW w:w="898" w:type="dxa"/>
          </w:tcPr>
          <w:p w14:paraId="773086B8" w14:textId="77777777" w:rsidR="004D5F4C" w:rsidRDefault="00E96603" w:rsidP="004D5F4C">
            <w:pPr>
              <w:jc w:val="both"/>
            </w:pPr>
            <w:r>
              <w:t>HCP1</w:t>
            </w:r>
          </w:p>
        </w:tc>
        <w:tc>
          <w:tcPr>
            <w:tcW w:w="7200" w:type="dxa"/>
          </w:tcPr>
          <w:p w14:paraId="1BAD440C" w14:textId="77777777" w:rsidR="004D5F4C" w:rsidRDefault="000035B8" w:rsidP="004D5F4C">
            <w:pPr>
              <w:jc w:val="both"/>
            </w:pPr>
            <w:r>
              <w:t>Mm-hmm.</w:t>
            </w:r>
            <w:r>
              <w:tab/>
            </w:r>
          </w:p>
          <w:p w14:paraId="611835EE" w14:textId="77777777" w:rsidR="00BA56BA" w:rsidRDefault="00BA56BA" w:rsidP="004D5F4C">
            <w:pPr>
              <w:jc w:val="both"/>
            </w:pPr>
          </w:p>
        </w:tc>
      </w:tr>
      <w:tr w:rsidR="004D5F4C" w14:paraId="410D4CAC" w14:textId="77777777" w:rsidTr="000F01FB">
        <w:tc>
          <w:tcPr>
            <w:tcW w:w="1370" w:type="dxa"/>
          </w:tcPr>
          <w:p w14:paraId="5A77D2D6" w14:textId="77777777" w:rsidR="004D5F4C" w:rsidRDefault="000035B8" w:rsidP="004D5F4C">
            <w:pPr>
              <w:jc w:val="both"/>
            </w:pPr>
            <w:r w:rsidRPr="000035B8">
              <w:t>00:18:09.9</w:t>
            </w:r>
          </w:p>
        </w:tc>
        <w:tc>
          <w:tcPr>
            <w:tcW w:w="898" w:type="dxa"/>
          </w:tcPr>
          <w:p w14:paraId="41E03488" w14:textId="77777777" w:rsidR="004D5F4C" w:rsidRDefault="00E96603" w:rsidP="004D5F4C">
            <w:pPr>
              <w:jc w:val="both"/>
            </w:pPr>
            <w:r>
              <w:t>PT</w:t>
            </w:r>
          </w:p>
        </w:tc>
        <w:tc>
          <w:tcPr>
            <w:tcW w:w="7200" w:type="dxa"/>
          </w:tcPr>
          <w:p w14:paraId="514C289C" w14:textId="77777777" w:rsidR="004D5F4C" w:rsidRDefault="000035B8" w:rsidP="004D5F4C">
            <w:pPr>
              <w:jc w:val="both"/>
            </w:pPr>
            <w:r>
              <w:t>Like, my heart starts beating fast, and then I have to catch my breath constantly.</w:t>
            </w:r>
            <w:r>
              <w:tab/>
            </w:r>
          </w:p>
          <w:p w14:paraId="71BED564" w14:textId="77777777" w:rsidR="00BA56BA" w:rsidRDefault="00BA56BA" w:rsidP="004D5F4C">
            <w:pPr>
              <w:jc w:val="both"/>
            </w:pPr>
          </w:p>
        </w:tc>
      </w:tr>
      <w:tr w:rsidR="004D5F4C" w14:paraId="6D3C4CB3" w14:textId="77777777" w:rsidTr="000F01FB">
        <w:tc>
          <w:tcPr>
            <w:tcW w:w="1370" w:type="dxa"/>
          </w:tcPr>
          <w:p w14:paraId="36433954" w14:textId="77777777" w:rsidR="004D5F4C" w:rsidRDefault="000035B8" w:rsidP="004D5F4C">
            <w:pPr>
              <w:jc w:val="both"/>
            </w:pPr>
            <w:r w:rsidRPr="000035B8">
              <w:t>00:18:15.5</w:t>
            </w:r>
          </w:p>
        </w:tc>
        <w:tc>
          <w:tcPr>
            <w:tcW w:w="898" w:type="dxa"/>
          </w:tcPr>
          <w:p w14:paraId="4BFB12FF" w14:textId="77777777" w:rsidR="004D5F4C" w:rsidRDefault="00E96603" w:rsidP="004D5F4C">
            <w:pPr>
              <w:jc w:val="both"/>
            </w:pPr>
            <w:r>
              <w:t>HCP1</w:t>
            </w:r>
          </w:p>
        </w:tc>
        <w:tc>
          <w:tcPr>
            <w:tcW w:w="7200" w:type="dxa"/>
          </w:tcPr>
          <w:p w14:paraId="7A14A569" w14:textId="77777777" w:rsidR="004D5F4C" w:rsidRDefault="000035B8" w:rsidP="004D5F4C">
            <w:pPr>
              <w:jc w:val="both"/>
            </w:pPr>
            <w:r>
              <w:t>And how often do you get upset?</w:t>
            </w:r>
            <w:r>
              <w:tab/>
            </w:r>
          </w:p>
          <w:p w14:paraId="051AB91D" w14:textId="77777777" w:rsidR="00BA56BA" w:rsidRDefault="00BA56BA" w:rsidP="004D5F4C">
            <w:pPr>
              <w:jc w:val="both"/>
            </w:pPr>
          </w:p>
        </w:tc>
      </w:tr>
      <w:tr w:rsidR="004D5F4C" w14:paraId="55D5BE97" w14:textId="77777777" w:rsidTr="000F01FB">
        <w:tc>
          <w:tcPr>
            <w:tcW w:w="1370" w:type="dxa"/>
          </w:tcPr>
          <w:p w14:paraId="3D574D96" w14:textId="77777777" w:rsidR="004D5F4C" w:rsidRDefault="000035B8" w:rsidP="004D5F4C">
            <w:pPr>
              <w:jc w:val="both"/>
            </w:pPr>
            <w:r w:rsidRPr="000035B8">
              <w:lastRenderedPageBreak/>
              <w:t>00:18:18.2</w:t>
            </w:r>
          </w:p>
        </w:tc>
        <w:tc>
          <w:tcPr>
            <w:tcW w:w="898" w:type="dxa"/>
          </w:tcPr>
          <w:p w14:paraId="59485652" w14:textId="77777777" w:rsidR="004D5F4C" w:rsidRDefault="00E96603" w:rsidP="004D5F4C">
            <w:pPr>
              <w:jc w:val="both"/>
            </w:pPr>
            <w:r>
              <w:t>PT</w:t>
            </w:r>
          </w:p>
        </w:tc>
        <w:tc>
          <w:tcPr>
            <w:tcW w:w="7200" w:type="dxa"/>
          </w:tcPr>
          <w:p w14:paraId="47247808" w14:textId="77777777" w:rsidR="004D5F4C" w:rsidRDefault="000035B8" w:rsidP="004D5F4C">
            <w:pPr>
              <w:jc w:val="both"/>
            </w:pPr>
            <w:r>
              <w:t>Mm, a lot.</w:t>
            </w:r>
            <w:r>
              <w:tab/>
            </w:r>
          </w:p>
          <w:p w14:paraId="5D1DA87E" w14:textId="77777777" w:rsidR="00BA56BA" w:rsidRDefault="00BA56BA" w:rsidP="004D5F4C">
            <w:pPr>
              <w:jc w:val="both"/>
            </w:pPr>
          </w:p>
        </w:tc>
      </w:tr>
      <w:tr w:rsidR="004D5F4C" w14:paraId="2EDBD69F" w14:textId="77777777" w:rsidTr="000F01FB">
        <w:tc>
          <w:tcPr>
            <w:tcW w:w="1370" w:type="dxa"/>
          </w:tcPr>
          <w:p w14:paraId="03FD9860" w14:textId="77777777" w:rsidR="004D5F4C" w:rsidRDefault="000035B8" w:rsidP="004D5F4C">
            <w:pPr>
              <w:jc w:val="both"/>
            </w:pPr>
            <w:r w:rsidRPr="000035B8">
              <w:t>00:18:19.2</w:t>
            </w:r>
          </w:p>
        </w:tc>
        <w:tc>
          <w:tcPr>
            <w:tcW w:w="898" w:type="dxa"/>
          </w:tcPr>
          <w:p w14:paraId="32CB5578" w14:textId="77777777" w:rsidR="004D5F4C" w:rsidRDefault="00E96603" w:rsidP="004D5F4C">
            <w:pPr>
              <w:jc w:val="both"/>
            </w:pPr>
            <w:r>
              <w:t>HCP1</w:t>
            </w:r>
          </w:p>
        </w:tc>
        <w:tc>
          <w:tcPr>
            <w:tcW w:w="7200" w:type="dxa"/>
          </w:tcPr>
          <w:p w14:paraId="3D9AB815" w14:textId="77777777" w:rsidR="004D5F4C" w:rsidRDefault="000035B8" w:rsidP="004D5F4C">
            <w:pPr>
              <w:jc w:val="both"/>
            </w:pPr>
            <w:r>
              <w:t xml:space="preserve">A lot. </w:t>
            </w:r>
            <w:r w:rsidR="00665D02">
              <w:t>[</w:t>
            </w:r>
            <w:r w:rsidR="00665D02" w:rsidRPr="00665D02">
              <w:t>00:18:20.0</w:t>
            </w:r>
            <w:r w:rsidR="00665D02">
              <w:t>].</w:t>
            </w:r>
            <w:r w:rsidR="00665D02">
              <w:tab/>
            </w:r>
          </w:p>
          <w:p w14:paraId="7394CF26" w14:textId="77777777" w:rsidR="00BA56BA" w:rsidRDefault="00BA56BA" w:rsidP="004D5F4C">
            <w:pPr>
              <w:jc w:val="both"/>
            </w:pPr>
          </w:p>
        </w:tc>
      </w:tr>
      <w:tr w:rsidR="004D5F4C" w14:paraId="1E671931" w14:textId="77777777" w:rsidTr="000F01FB">
        <w:tc>
          <w:tcPr>
            <w:tcW w:w="1370" w:type="dxa"/>
          </w:tcPr>
          <w:p w14:paraId="42C5684E" w14:textId="77777777" w:rsidR="004D5F4C" w:rsidRDefault="00665D02" w:rsidP="004D5F4C">
            <w:pPr>
              <w:jc w:val="both"/>
            </w:pPr>
            <w:r w:rsidRPr="00665D02">
              <w:t>00:18:22.0</w:t>
            </w:r>
          </w:p>
        </w:tc>
        <w:tc>
          <w:tcPr>
            <w:tcW w:w="898" w:type="dxa"/>
          </w:tcPr>
          <w:p w14:paraId="2A3F4A4F" w14:textId="77777777" w:rsidR="004D5F4C" w:rsidRDefault="00E96603" w:rsidP="004D5F4C">
            <w:pPr>
              <w:jc w:val="both"/>
            </w:pPr>
            <w:r>
              <w:t>PT</w:t>
            </w:r>
          </w:p>
        </w:tc>
        <w:tc>
          <w:tcPr>
            <w:tcW w:w="7200" w:type="dxa"/>
          </w:tcPr>
          <w:p w14:paraId="59128799" w14:textId="77777777" w:rsidR="004D5F4C" w:rsidRDefault="00665D02" w:rsidP="004D5F4C">
            <w:pPr>
              <w:jc w:val="both"/>
            </w:pPr>
            <w:r>
              <w:t>Yes. And then I can just be by myself, and I think about me having HIV, and it just puts me in a bad mood.</w:t>
            </w:r>
            <w:r>
              <w:tab/>
            </w:r>
          </w:p>
          <w:p w14:paraId="36E8DCB0" w14:textId="77777777" w:rsidR="00BA56BA" w:rsidRDefault="00BA56BA" w:rsidP="004D5F4C">
            <w:pPr>
              <w:jc w:val="both"/>
            </w:pPr>
          </w:p>
        </w:tc>
      </w:tr>
      <w:tr w:rsidR="004D5F4C" w14:paraId="620493D8" w14:textId="77777777" w:rsidTr="000F01FB">
        <w:tc>
          <w:tcPr>
            <w:tcW w:w="1370" w:type="dxa"/>
          </w:tcPr>
          <w:p w14:paraId="743E2AB0" w14:textId="77777777" w:rsidR="004D5F4C" w:rsidRDefault="00665D02" w:rsidP="004D5F4C">
            <w:pPr>
              <w:jc w:val="both"/>
            </w:pPr>
            <w:r w:rsidRPr="00665D02">
              <w:t>00:18:29.8</w:t>
            </w:r>
          </w:p>
        </w:tc>
        <w:tc>
          <w:tcPr>
            <w:tcW w:w="898" w:type="dxa"/>
          </w:tcPr>
          <w:p w14:paraId="0FF8A37E" w14:textId="77777777" w:rsidR="004D5F4C" w:rsidRDefault="00E96603" w:rsidP="004D5F4C">
            <w:pPr>
              <w:jc w:val="both"/>
            </w:pPr>
            <w:r>
              <w:t>HCP1</w:t>
            </w:r>
          </w:p>
        </w:tc>
        <w:tc>
          <w:tcPr>
            <w:tcW w:w="7200" w:type="dxa"/>
          </w:tcPr>
          <w:p w14:paraId="50A4CE7F" w14:textId="77777777" w:rsidR="004D5F4C" w:rsidRDefault="00665D02" w:rsidP="004D5F4C">
            <w:pPr>
              <w:jc w:val="both"/>
            </w:pPr>
            <w:r>
              <w:t>So when you get upset, are you here with your friends, or anyone; just with yourself?</w:t>
            </w:r>
            <w:r>
              <w:tab/>
            </w:r>
          </w:p>
          <w:p w14:paraId="5D92C10A" w14:textId="77777777" w:rsidR="00BA56BA" w:rsidRDefault="00BA56BA" w:rsidP="004D5F4C">
            <w:pPr>
              <w:jc w:val="both"/>
            </w:pPr>
          </w:p>
        </w:tc>
      </w:tr>
      <w:tr w:rsidR="004D5F4C" w14:paraId="7E52F258" w14:textId="77777777" w:rsidTr="000F01FB">
        <w:tc>
          <w:tcPr>
            <w:tcW w:w="1370" w:type="dxa"/>
          </w:tcPr>
          <w:p w14:paraId="64A89EEE" w14:textId="77777777" w:rsidR="004D5F4C" w:rsidRDefault="00665D02" w:rsidP="004D5F4C">
            <w:pPr>
              <w:jc w:val="both"/>
            </w:pPr>
            <w:r w:rsidRPr="00665D02">
              <w:t>00:18:35.6</w:t>
            </w:r>
          </w:p>
        </w:tc>
        <w:tc>
          <w:tcPr>
            <w:tcW w:w="898" w:type="dxa"/>
          </w:tcPr>
          <w:p w14:paraId="33E60C05" w14:textId="77777777" w:rsidR="004D5F4C" w:rsidRDefault="00E96603" w:rsidP="004D5F4C">
            <w:pPr>
              <w:jc w:val="both"/>
            </w:pPr>
            <w:r>
              <w:t>PT</w:t>
            </w:r>
          </w:p>
        </w:tc>
        <w:tc>
          <w:tcPr>
            <w:tcW w:w="7200" w:type="dxa"/>
          </w:tcPr>
          <w:p w14:paraId="1B67E373" w14:textId="77777777" w:rsidR="004D5F4C" w:rsidRDefault="00665D02" w:rsidP="004D5F4C">
            <w:pPr>
              <w:jc w:val="both"/>
            </w:pPr>
            <w:r>
              <w:t xml:space="preserve">I’ll usually be with myself </w:t>
            </w:r>
            <w:r w:rsidR="00FF7E65">
              <w:t xml:space="preserve">or with my, uh, boyfriend. </w:t>
            </w:r>
          </w:p>
          <w:p w14:paraId="7B8D7F20" w14:textId="77777777" w:rsidR="00BA56BA" w:rsidRDefault="00BA56BA" w:rsidP="004D5F4C">
            <w:pPr>
              <w:jc w:val="both"/>
            </w:pPr>
          </w:p>
        </w:tc>
      </w:tr>
      <w:tr w:rsidR="004D5F4C" w14:paraId="3AF306D0" w14:textId="77777777" w:rsidTr="000F01FB">
        <w:tc>
          <w:tcPr>
            <w:tcW w:w="1370" w:type="dxa"/>
          </w:tcPr>
          <w:p w14:paraId="4F2826C2" w14:textId="77777777" w:rsidR="004D5F4C" w:rsidRDefault="00665D02" w:rsidP="004D5F4C">
            <w:pPr>
              <w:jc w:val="both"/>
            </w:pPr>
            <w:r w:rsidRPr="00665D02">
              <w:t>00:18:53.8</w:t>
            </w:r>
          </w:p>
        </w:tc>
        <w:tc>
          <w:tcPr>
            <w:tcW w:w="898" w:type="dxa"/>
          </w:tcPr>
          <w:p w14:paraId="5263C601" w14:textId="77777777" w:rsidR="004D5F4C" w:rsidRDefault="00E96603" w:rsidP="004D5F4C">
            <w:pPr>
              <w:jc w:val="both"/>
            </w:pPr>
            <w:r>
              <w:t>HCP1</w:t>
            </w:r>
          </w:p>
        </w:tc>
        <w:tc>
          <w:tcPr>
            <w:tcW w:w="7200" w:type="dxa"/>
          </w:tcPr>
          <w:p w14:paraId="58AFF2EC" w14:textId="77777777" w:rsidR="004D5F4C" w:rsidRDefault="00665D02" w:rsidP="004D5F4C">
            <w:pPr>
              <w:jc w:val="both"/>
            </w:pPr>
            <w:r>
              <w:t>And this scar: Where did you get it?</w:t>
            </w:r>
            <w:r>
              <w:tab/>
            </w:r>
          </w:p>
          <w:p w14:paraId="71072A6A" w14:textId="77777777" w:rsidR="00BA56BA" w:rsidRDefault="00BA56BA" w:rsidP="004D5F4C">
            <w:pPr>
              <w:jc w:val="both"/>
            </w:pPr>
          </w:p>
        </w:tc>
      </w:tr>
      <w:tr w:rsidR="004D5F4C" w14:paraId="51BC51D4" w14:textId="77777777" w:rsidTr="000F01FB">
        <w:tc>
          <w:tcPr>
            <w:tcW w:w="1370" w:type="dxa"/>
          </w:tcPr>
          <w:p w14:paraId="18593F65" w14:textId="77777777" w:rsidR="004D5F4C" w:rsidRDefault="00665D02" w:rsidP="004D5F4C">
            <w:pPr>
              <w:jc w:val="both"/>
            </w:pPr>
            <w:r w:rsidRPr="00665D02">
              <w:t>00:18:56.4</w:t>
            </w:r>
          </w:p>
        </w:tc>
        <w:tc>
          <w:tcPr>
            <w:tcW w:w="898" w:type="dxa"/>
          </w:tcPr>
          <w:p w14:paraId="32E1B366" w14:textId="77777777" w:rsidR="004D5F4C" w:rsidRDefault="00E96603" w:rsidP="004D5F4C">
            <w:pPr>
              <w:jc w:val="both"/>
            </w:pPr>
            <w:r>
              <w:t>PT</w:t>
            </w:r>
          </w:p>
        </w:tc>
        <w:tc>
          <w:tcPr>
            <w:tcW w:w="7200" w:type="dxa"/>
          </w:tcPr>
          <w:p w14:paraId="17AC2241" w14:textId="77777777" w:rsidR="004D5F4C" w:rsidRDefault="00665D02" w:rsidP="004D5F4C">
            <w:pPr>
              <w:jc w:val="both"/>
            </w:pPr>
            <w:r>
              <w:t>I was premature. [</w:t>
            </w:r>
            <w:r w:rsidRPr="00665D02">
              <w:t>00:18:57.6</w:t>
            </w:r>
            <w:r>
              <w:t>]</w:t>
            </w:r>
          </w:p>
          <w:p w14:paraId="41AAD50E" w14:textId="77777777" w:rsidR="00BA56BA" w:rsidRDefault="00BA56BA" w:rsidP="004D5F4C">
            <w:pPr>
              <w:jc w:val="both"/>
            </w:pPr>
          </w:p>
        </w:tc>
      </w:tr>
      <w:tr w:rsidR="004D5F4C" w14:paraId="233E621D" w14:textId="77777777" w:rsidTr="000F01FB">
        <w:tc>
          <w:tcPr>
            <w:tcW w:w="1370" w:type="dxa"/>
          </w:tcPr>
          <w:p w14:paraId="409C0064" w14:textId="77777777" w:rsidR="004D5F4C" w:rsidRDefault="00665D02" w:rsidP="004D5F4C">
            <w:pPr>
              <w:jc w:val="both"/>
            </w:pPr>
            <w:r w:rsidRPr="00665D02">
              <w:t>00:18:57.6</w:t>
            </w:r>
          </w:p>
        </w:tc>
        <w:tc>
          <w:tcPr>
            <w:tcW w:w="898" w:type="dxa"/>
          </w:tcPr>
          <w:p w14:paraId="3BC7D605" w14:textId="77777777" w:rsidR="004D5F4C" w:rsidRDefault="00E96603" w:rsidP="004D5F4C">
            <w:pPr>
              <w:jc w:val="both"/>
            </w:pPr>
            <w:r>
              <w:t>HCP1</w:t>
            </w:r>
          </w:p>
        </w:tc>
        <w:tc>
          <w:tcPr>
            <w:tcW w:w="7200" w:type="dxa"/>
          </w:tcPr>
          <w:p w14:paraId="7C6A418C" w14:textId="77777777" w:rsidR="004D5F4C" w:rsidRDefault="00665D02" w:rsidP="004D5F4C">
            <w:pPr>
              <w:jc w:val="both"/>
            </w:pPr>
            <w:r>
              <w:t>Oh, I see. Yes.</w:t>
            </w:r>
            <w:r>
              <w:tab/>
            </w:r>
          </w:p>
          <w:p w14:paraId="13619FDB" w14:textId="77777777" w:rsidR="00BA56BA" w:rsidRDefault="00BA56BA" w:rsidP="004D5F4C">
            <w:pPr>
              <w:jc w:val="both"/>
            </w:pPr>
          </w:p>
        </w:tc>
      </w:tr>
      <w:tr w:rsidR="004D5F4C" w14:paraId="650C34DA" w14:textId="77777777" w:rsidTr="000F01FB">
        <w:tc>
          <w:tcPr>
            <w:tcW w:w="1370" w:type="dxa"/>
          </w:tcPr>
          <w:p w14:paraId="2B46A5F0" w14:textId="77777777" w:rsidR="004D5F4C" w:rsidRDefault="00665D02" w:rsidP="004D5F4C">
            <w:pPr>
              <w:jc w:val="both"/>
            </w:pPr>
            <w:r w:rsidRPr="00665D02">
              <w:t>00:18:59.3</w:t>
            </w:r>
          </w:p>
        </w:tc>
        <w:tc>
          <w:tcPr>
            <w:tcW w:w="898" w:type="dxa"/>
          </w:tcPr>
          <w:p w14:paraId="5058B2E4" w14:textId="77777777" w:rsidR="004D5F4C" w:rsidRDefault="00E96603" w:rsidP="004D5F4C">
            <w:pPr>
              <w:jc w:val="both"/>
            </w:pPr>
            <w:r>
              <w:t>PT</w:t>
            </w:r>
            <w:r w:rsidR="00665D02">
              <w:tab/>
            </w:r>
          </w:p>
        </w:tc>
        <w:tc>
          <w:tcPr>
            <w:tcW w:w="7200" w:type="dxa"/>
          </w:tcPr>
          <w:p w14:paraId="75D3B256" w14:textId="77777777" w:rsidR="004D5F4C" w:rsidRDefault="00665D02" w:rsidP="004D5F4C">
            <w:pPr>
              <w:jc w:val="both"/>
            </w:pPr>
            <w:r>
              <w:t xml:space="preserve">… </w:t>
            </w:r>
            <w:proofErr w:type="gramStart"/>
            <w:r>
              <w:t>do</w:t>
            </w:r>
            <w:proofErr w:type="gramEnd"/>
            <w:r>
              <w:t xml:space="preserve"> all of that. Just had stitches, I guess. This right here, there’s this little sore right here.</w:t>
            </w:r>
            <w:r>
              <w:tab/>
            </w:r>
          </w:p>
          <w:p w14:paraId="556D8174" w14:textId="77777777" w:rsidR="00BA56BA" w:rsidRDefault="00BA56BA" w:rsidP="004D5F4C">
            <w:pPr>
              <w:jc w:val="both"/>
            </w:pPr>
          </w:p>
        </w:tc>
      </w:tr>
      <w:tr w:rsidR="004D5F4C" w14:paraId="361AA293" w14:textId="77777777" w:rsidTr="000F01FB">
        <w:tc>
          <w:tcPr>
            <w:tcW w:w="1370" w:type="dxa"/>
          </w:tcPr>
          <w:p w14:paraId="205476C0" w14:textId="77777777" w:rsidR="004D5F4C" w:rsidRDefault="00665D02" w:rsidP="004D5F4C">
            <w:pPr>
              <w:jc w:val="both"/>
            </w:pPr>
            <w:r w:rsidRPr="00665D02">
              <w:t>00:19:17.9</w:t>
            </w:r>
          </w:p>
        </w:tc>
        <w:tc>
          <w:tcPr>
            <w:tcW w:w="898" w:type="dxa"/>
          </w:tcPr>
          <w:p w14:paraId="635C5846" w14:textId="77777777" w:rsidR="004D5F4C" w:rsidRDefault="00E96603" w:rsidP="004D5F4C">
            <w:pPr>
              <w:jc w:val="both"/>
            </w:pPr>
            <w:r>
              <w:t>HCP1</w:t>
            </w:r>
          </w:p>
        </w:tc>
        <w:tc>
          <w:tcPr>
            <w:tcW w:w="7200" w:type="dxa"/>
          </w:tcPr>
          <w:p w14:paraId="68B35BEE" w14:textId="77777777" w:rsidR="004D5F4C" w:rsidRDefault="00665D02" w:rsidP="004D5F4C">
            <w:pPr>
              <w:jc w:val="both"/>
            </w:pPr>
            <w:r>
              <w:t>Mm-hmm. And for all these, what is from …?</w:t>
            </w:r>
            <w:r>
              <w:tab/>
            </w:r>
          </w:p>
          <w:p w14:paraId="43DAA5E2" w14:textId="77777777" w:rsidR="00BA56BA" w:rsidRDefault="00BA56BA" w:rsidP="004D5F4C">
            <w:pPr>
              <w:jc w:val="both"/>
            </w:pPr>
          </w:p>
        </w:tc>
      </w:tr>
      <w:tr w:rsidR="004D5F4C" w14:paraId="02F52113" w14:textId="77777777" w:rsidTr="000F01FB">
        <w:tc>
          <w:tcPr>
            <w:tcW w:w="1370" w:type="dxa"/>
          </w:tcPr>
          <w:p w14:paraId="36DBA237" w14:textId="77777777" w:rsidR="004D5F4C" w:rsidRDefault="00665D02" w:rsidP="004D5F4C">
            <w:pPr>
              <w:jc w:val="both"/>
            </w:pPr>
            <w:r w:rsidRPr="00665D02">
              <w:t>00:19:21.0</w:t>
            </w:r>
          </w:p>
        </w:tc>
        <w:tc>
          <w:tcPr>
            <w:tcW w:w="898" w:type="dxa"/>
          </w:tcPr>
          <w:p w14:paraId="22EAF664" w14:textId="77777777" w:rsidR="004D5F4C" w:rsidRDefault="00E96603" w:rsidP="004D5F4C">
            <w:pPr>
              <w:jc w:val="both"/>
            </w:pPr>
            <w:r>
              <w:t>PT</w:t>
            </w:r>
          </w:p>
        </w:tc>
        <w:tc>
          <w:tcPr>
            <w:tcW w:w="7200" w:type="dxa"/>
          </w:tcPr>
          <w:p w14:paraId="2AFB2F13" w14:textId="77777777" w:rsidR="004D5F4C" w:rsidRDefault="00665D02" w:rsidP="004D5F4C">
            <w:pPr>
              <w:jc w:val="both"/>
            </w:pPr>
            <w:r>
              <w:t>Yes. These have been here, but I went to the doctor for it, and, uh, my mama had said something about I might have lupus; but I never got that checked out. I was scared. Because she’s got lupus. Because I do have a bunch of marks on my body.</w:t>
            </w:r>
            <w:r>
              <w:tab/>
            </w:r>
          </w:p>
          <w:p w14:paraId="0149B017" w14:textId="77777777" w:rsidR="00BA56BA" w:rsidRDefault="00BA56BA" w:rsidP="004D5F4C">
            <w:pPr>
              <w:jc w:val="both"/>
            </w:pPr>
          </w:p>
        </w:tc>
      </w:tr>
      <w:tr w:rsidR="004D5F4C" w14:paraId="69CBE5D0" w14:textId="77777777" w:rsidTr="000F01FB">
        <w:tc>
          <w:tcPr>
            <w:tcW w:w="1370" w:type="dxa"/>
          </w:tcPr>
          <w:p w14:paraId="11028AA8" w14:textId="77777777" w:rsidR="004D5F4C" w:rsidRDefault="00665D02" w:rsidP="004D5F4C">
            <w:pPr>
              <w:jc w:val="both"/>
            </w:pPr>
            <w:r w:rsidRPr="00665D02">
              <w:t>00:19:43.7</w:t>
            </w:r>
          </w:p>
        </w:tc>
        <w:tc>
          <w:tcPr>
            <w:tcW w:w="898" w:type="dxa"/>
          </w:tcPr>
          <w:p w14:paraId="298E0936" w14:textId="77777777" w:rsidR="004D5F4C" w:rsidRDefault="00E96603" w:rsidP="004D5F4C">
            <w:pPr>
              <w:jc w:val="both"/>
            </w:pPr>
            <w:r>
              <w:t>HCP1</w:t>
            </w:r>
          </w:p>
        </w:tc>
        <w:tc>
          <w:tcPr>
            <w:tcW w:w="7200" w:type="dxa"/>
          </w:tcPr>
          <w:p w14:paraId="49043452" w14:textId="77777777" w:rsidR="004D5F4C" w:rsidRDefault="00665D02" w:rsidP="004D5F4C">
            <w:pPr>
              <w:jc w:val="both"/>
            </w:pPr>
            <w:r>
              <w:t>[</w:t>
            </w:r>
            <w:r w:rsidRPr="00665D02">
              <w:t>00:19:43.7</w:t>
            </w:r>
            <w:r w:rsidR="00FF7E65">
              <w:t>] your back pain</w:t>
            </w:r>
            <w:r>
              <w:t>.</w:t>
            </w:r>
            <w:r>
              <w:tab/>
            </w:r>
          </w:p>
          <w:p w14:paraId="41580BDD" w14:textId="77777777" w:rsidR="00BA56BA" w:rsidRDefault="00BA56BA" w:rsidP="004D5F4C">
            <w:pPr>
              <w:jc w:val="both"/>
            </w:pPr>
          </w:p>
        </w:tc>
      </w:tr>
      <w:tr w:rsidR="004D5F4C" w14:paraId="5C27BE30" w14:textId="77777777" w:rsidTr="000F01FB">
        <w:tc>
          <w:tcPr>
            <w:tcW w:w="1370" w:type="dxa"/>
          </w:tcPr>
          <w:p w14:paraId="4E3C562C" w14:textId="77777777" w:rsidR="004D5F4C" w:rsidRDefault="00665D02" w:rsidP="004D5F4C">
            <w:pPr>
              <w:jc w:val="both"/>
            </w:pPr>
            <w:r w:rsidRPr="00665D02">
              <w:t>00:19:48.1</w:t>
            </w:r>
          </w:p>
        </w:tc>
        <w:tc>
          <w:tcPr>
            <w:tcW w:w="898" w:type="dxa"/>
          </w:tcPr>
          <w:p w14:paraId="7BC2A841" w14:textId="77777777" w:rsidR="004D5F4C" w:rsidRDefault="00E96603" w:rsidP="004D5F4C">
            <w:pPr>
              <w:jc w:val="both"/>
            </w:pPr>
            <w:r>
              <w:t>PT</w:t>
            </w:r>
            <w:r w:rsidR="00665D02">
              <w:tab/>
            </w:r>
          </w:p>
        </w:tc>
        <w:tc>
          <w:tcPr>
            <w:tcW w:w="7200" w:type="dxa"/>
          </w:tcPr>
          <w:p w14:paraId="75BDB062" w14:textId="77777777" w:rsidR="004D5F4C" w:rsidRDefault="00665D02" w:rsidP="004D5F4C">
            <w:pPr>
              <w:jc w:val="both"/>
            </w:pPr>
            <w:r>
              <w:t>Like right here. I doesn’t hurt right here, but I’m just sure that’s [</w:t>
            </w:r>
            <w:r w:rsidRPr="00665D02">
              <w:t>00:19:50.9</w:t>
            </w:r>
            <w:r>
              <w:t>].</w:t>
            </w:r>
            <w:r>
              <w:tab/>
            </w:r>
          </w:p>
          <w:p w14:paraId="092499AA" w14:textId="77777777" w:rsidR="00BA56BA" w:rsidRDefault="00BA56BA" w:rsidP="004D5F4C">
            <w:pPr>
              <w:jc w:val="both"/>
            </w:pPr>
          </w:p>
        </w:tc>
      </w:tr>
      <w:tr w:rsidR="004D5F4C" w14:paraId="4A4B237E" w14:textId="77777777" w:rsidTr="000F01FB">
        <w:tc>
          <w:tcPr>
            <w:tcW w:w="1370" w:type="dxa"/>
          </w:tcPr>
          <w:p w14:paraId="7BB81073" w14:textId="77777777" w:rsidR="004D5F4C" w:rsidRDefault="00665D02" w:rsidP="004D5F4C">
            <w:pPr>
              <w:jc w:val="both"/>
            </w:pPr>
            <w:r w:rsidRPr="00665D02">
              <w:t>00:19:51.8</w:t>
            </w:r>
          </w:p>
        </w:tc>
        <w:tc>
          <w:tcPr>
            <w:tcW w:w="898" w:type="dxa"/>
          </w:tcPr>
          <w:p w14:paraId="5F5C03E3" w14:textId="77777777" w:rsidR="004D5F4C" w:rsidRDefault="00E96603" w:rsidP="004D5F4C">
            <w:pPr>
              <w:jc w:val="both"/>
            </w:pPr>
            <w:r>
              <w:t>HCP1</w:t>
            </w:r>
          </w:p>
        </w:tc>
        <w:tc>
          <w:tcPr>
            <w:tcW w:w="7200" w:type="dxa"/>
          </w:tcPr>
          <w:p w14:paraId="680DFBE5" w14:textId="77777777" w:rsidR="004D5F4C" w:rsidRDefault="00665D02" w:rsidP="004D5F4C">
            <w:pPr>
              <w:jc w:val="both"/>
            </w:pPr>
            <w:r>
              <w:t>This is, like, from [</w:t>
            </w:r>
            <w:r w:rsidRPr="00665D02">
              <w:t>00:19:53.1</w:t>
            </w:r>
            <w:r>
              <w:t>] …</w:t>
            </w:r>
            <w:r>
              <w:tab/>
            </w:r>
          </w:p>
          <w:p w14:paraId="7B8577A0" w14:textId="77777777" w:rsidR="00BA56BA" w:rsidRDefault="00BA56BA" w:rsidP="004D5F4C">
            <w:pPr>
              <w:jc w:val="both"/>
            </w:pPr>
          </w:p>
        </w:tc>
      </w:tr>
      <w:tr w:rsidR="004D5F4C" w14:paraId="2ACCA768" w14:textId="77777777" w:rsidTr="000F01FB">
        <w:tc>
          <w:tcPr>
            <w:tcW w:w="1370" w:type="dxa"/>
          </w:tcPr>
          <w:p w14:paraId="3F9D880B" w14:textId="77777777" w:rsidR="004D5F4C" w:rsidRDefault="00665D02" w:rsidP="004D5F4C">
            <w:pPr>
              <w:jc w:val="both"/>
            </w:pPr>
            <w:r w:rsidRPr="00665D02">
              <w:t>00:19:53.1</w:t>
            </w:r>
          </w:p>
        </w:tc>
        <w:tc>
          <w:tcPr>
            <w:tcW w:w="898" w:type="dxa"/>
          </w:tcPr>
          <w:p w14:paraId="1978DDB9" w14:textId="77777777" w:rsidR="004D5F4C" w:rsidRDefault="00E96603" w:rsidP="004D5F4C">
            <w:pPr>
              <w:jc w:val="both"/>
            </w:pPr>
            <w:r>
              <w:t>PT</w:t>
            </w:r>
          </w:p>
        </w:tc>
        <w:tc>
          <w:tcPr>
            <w:tcW w:w="7200" w:type="dxa"/>
          </w:tcPr>
          <w:p w14:paraId="4CDEBFDF" w14:textId="77777777" w:rsidR="004D5F4C" w:rsidRDefault="00665D02" w:rsidP="004D5F4C">
            <w:pPr>
              <w:jc w:val="both"/>
            </w:pPr>
            <w:r>
              <w:t>When I was – like, this one right here.</w:t>
            </w:r>
            <w:r>
              <w:tab/>
            </w:r>
          </w:p>
          <w:p w14:paraId="1873BAA9" w14:textId="77777777" w:rsidR="00BA56BA" w:rsidRDefault="00BA56BA" w:rsidP="004D5F4C">
            <w:pPr>
              <w:jc w:val="both"/>
            </w:pPr>
          </w:p>
        </w:tc>
      </w:tr>
      <w:tr w:rsidR="004D5F4C" w14:paraId="211FB31F" w14:textId="77777777" w:rsidTr="000F01FB">
        <w:tc>
          <w:tcPr>
            <w:tcW w:w="1370" w:type="dxa"/>
          </w:tcPr>
          <w:p w14:paraId="083F1B99" w14:textId="77777777" w:rsidR="004D5F4C" w:rsidRDefault="00665D02" w:rsidP="004D5F4C">
            <w:pPr>
              <w:jc w:val="both"/>
            </w:pPr>
            <w:r w:rsidRPr="00665D02">
              <w:t>00:19:55.3</w:t>
            </w:r>
          </w:p>
        </w:tc>
        <w:tc>
          <w:tcPr>
            <w:tcW w:w="898" w:type="dxa"/>
          </w:tcPr>
          <w:p w14:paraId="781275C0" w14:textId="77777777" w:rsidR="004D5F4C" w:rsidRDefault="00E96603" w:rsidP="004D5F4C">
            <w:pPr>
              <w:jc w:val="both"/>
            </w:pPr>
            <w:r>
              <w:t>HCP1</w:t>
            </w:r>
          </w:p>
        </w:tc>
        <w:tc>
          <w:tcPr>
            <w:tcW w:w="7200" w:type="dxa"/>
          </w:tcPr>
          <w:p w14:paraId="773C374A" w14:textId="77777777" w:rsidR="004D5F4C" w:rsidRDefault="00665D02" w:rsidP="004D5F4C">
            <w:pPr>
              <w:jc w:val="both"/>
            </w:pPr>
            <w:r>
              <w:t>Mm-hmm. So it’s around here.</w:t>
            </w:r>
            <w:r>
              <w:tab/>
            </w:r>
          </w:p>
          <w:p w14:paraId="5C220B7D" w14:textId="77777777" w:rsidR="00BA56BA" w:rsidRDefault="00BA56BA" w:rsidP="004D5F4C">
            <w:pPr>
              <w:jc w:val="both"/>
            </w:pPr>
          </w:p>
        </w:tc>
      </w:tr>
      <w:tr w:rsidR="004D5F4C" w14:paraId="408AE1B5" w14:textId="77777777" w:rsidTr="000F01FB">
        <w:tc>
          <w:tcPr>
            <w:tcW w:w="1370" w:type="dxa"/>
          </w:tcPr>
          <w:p w14:paraId="582777A3" w14:textId="77777777" w:rsidR="004D5F4C" w:rsidRDefault="00665D02" w:rsidP="004D5F4C">
            <w:pPr>
              <w:jc w:val="both"/>
            </w:pPr>
            <w:r w:rsidRPr="00665D02">
              <w:t>00:19:58.0</w:t>
            </w:r>
          </w:p>
        </w:tc>
        <w:tc>
          <w:tcPr>
            <w:tcW w:w="898" w:type="dxa"/>
          </w:tcPr>
          <w:p w14:paraId="7D259E13" w14:textId="77777777" w:rsidR="004D5F4C" w:rsidRDefault="00E96603" w:rsidP="004D5F4C">
            <w:pPr>
              <w:jc w:val="both"/>
            </w:pPr>
            <w:r>
              <w:t>PT</w:t>
            </w:r>
          </w:p>
        </w:tc>
        <w:tc>
          <w:tcPr>
            <w:tcW w:w="7200" w:type="dxa"/>
          </w:tcPr>
          <w:p w14:paraId="272E3464" w14:textId="77777777" w:rsidR="004D5F4C" w:rsidRDefault="00665D02" w:rsidP="004D5F4C">
            <w:pPr>
              <w:jc w:val="both"/>
            </w:pPr>
            <w:r>
              <w:t xml:space="preserve">Yes. Sometimes, like, when I walk, and I’m breathing fast, this, this will start hurting when I breathe in. And that will hurt so </w:t>
            </w:r>
            <w:proofErr w:type="gramStart"/>
            <w:r>
              <w:t>bad</w:t>
            </w:r>
            <w:proofErr w:type="gramEnd"/>
            <w:r>
              <w:t>. [</w:t>
            </w:r>
            <w:r w:rsidRPr="00665D02">
              <w:t>00:20:06.6</w:t>
            </w:r>
            <w:r>
              <w:t>].</w:t>
            </w:r>
            <w:r>
              <w:tab/>
            </w:r>
          </w:p>
          <w:p w14:paraId="329CB2FA" w14:textId="77777777" w:rsidR="00BA56BA" w:rsidRDefault="00BA56BA" w:rsidP="004D5F4C">
            <w:pPr>
              <w:jc w:val="both"/>
            </w:pPr>
          </w:p>
        </w:tc>
      </w:tr>
      <w:tr w:rsidR="004D5F4C" w14:paraId="48F5F77D" w14:textId="77777777" w:rsidTr="000F01FB">
        <w:tc>
          <w:tcPr>
            <w:tcW w:w="1370" w:type="dxa"/>
          </w:tcPr>
          <w:p w14:paraId="2B01C222" w14:textId="77777777" w:rsidR="004D5F4C" w:rsidRDefault="00665D02" w:rsidP="004D5F4C">
            <w:pPr>
              <w:jc w:val="both"/>
            </w:pPr>
            <w:r w:rsidRPr="00665D02">
              <w:t>00:20:06.6</w:t>
            </w:r>
          </w:p>
        </w:tc>
        <w:tc>
          <w:tcPr>
            <w:tcW w:w="898" w:type="dxa"/>
          </w:tcPr>
          <w:p w14:paraId="7D8162F9" w14:textId="77777777" w:rsidR="004D5F4C" w:rsidRDefault="00E96603" w:rsidP="004D5F4C">
            <w:pPr>
              <w:jc w:val="both"/>
            </w:pPr>
            <w:r>
              <w:t>HCP1</w:t>
            </w:r>
          </w:p>
        </w:tc>
        <w:tc>
          <w:tcPr>
            <w:tcW w:w="7200" w:type="dxa"/>
          </w:tcPr>
          <w:p w14:paraId="67BED561" w14:textId="77777777" w:rsidR="004D5F4C" w:rsidRDefault="00665D02" w:rsidP="004D5F4C">
            <w:pPr>
              <w:jc w:val="both"/>
            </w:pPr>
            <w:r>
              <w:t>That’s, you said, they’re all here.</w:t>
            </w:r>
            <w:r>
              <w:tab/>
            </w:r>
          </w:p>
          <w:p w14:paraId="1F0CCBDF" w14:textId="77777777" w:rsidR="00BA56BA" w:rsidRDefault="00BA56BA" w:rsidP="004D5F4C">
            <w:pPr>
              <w:jc w:val="both"/>
            </w:pPr>
          </w:p>
        </w:tc>
      </w:tr>
      <w:tr w:rsidR="004D5F4C" w14:paraId="62347E43" w14:textId="77777777" w:rsidTr="000F01FB">
        <w:tc>
          <w:tcPr>
            <w:tcW w:w="1370" w:type="dxa"/>
          </w:tcPr>
          <w:p w14:paraId="1F244935" w14:textId="77777777" w:rsidR="004D5F4C" w:rsidRDefault="00665D02" w:rsidP="004D5F4C">
            <w:pPr>
              <w:jc w:val="both"/>
            </w:pPr>
            <w:r w:rsidRPr="00665D02">
              <w:lastRenderedPageBreak/>
              <w:t>00:20:10.9</w:t>
            </w:r>
          </w:p>
        </w:tc>
        <w:tc>
          <w:tcPr>
            <w:tcW w:w="898" w:type="dxa"/>
          </w:tcPr>
          <w:p w14:paraId="4E194514" w14:textId="77777777" w:rsidR="004D5F4C" w:rsidRDefault="00E96603" w:rsidP="004D5F4C">
            <w:pPr>
              <w:jc w:val="both"/>
            </w:pPr>
            <w:r>
              <w:t>PT</w:t>
            </w:r>
          </w:p>
        </w:tc>
        <w:tc>
          <w:tcPr>
            <w:tcW w:w="7200" w:type="dxa"/>
          </w:tcPr>
          <w:p w14:paraId="3A7BED67" w14:textId="77777777" w:rsidR="004D5F4C" w:rsidRDefault="00665D02" w:rsidP="004D5F4C">
            <w:pPr>
              <w:jc w:val="both"/>
            </w:pPr>
            <w:r>
              <w:t>It’s crazy.</w:t>
            </w:r>
            <w:r>
              <w:tab/>
            </w:r>
          </w:p>
          <w:p w14:paraId="3F4F59CA" w14:textId="77777777" w:rsidR="00BA56BA" w:rsidRDefault="00BA56BA" w:rsidP="004D5F4C">
            <w:pPr>
              <w:jc w:val="both"/>
            </w:pPr>
          </w:p>
        </w:tc>
      </w:tr>
      <w:tr w:rsidR="004D5F4C" w14:paraId="2A8A6F50" w14:textId="77777777" w:rsidTr="000F01FB">
        <w:tc>
          <w:tcPr>
            <w:tcW w:w="1370" w:type="dxa"/>
          </w:tcPr>
          <w:p w14:paraId="12DCAF0D" w14:textId="77777777" w:rsidR="004D5F4C" w:rsidRDefault="00665D02" w:rsidP="004D5F4C">
            <w:pPr>
              <w:jc w:val="both"/>
            </w:pPr>
            <w:r w:rsidRPr="00665D02">
              <w:t>00:20:12.5</w:t>
            </w:r>
          </w:p>
        </w:tc>
        <w:tc>
          <w:tcPr>
            <w:tcW w:w="898" w:type="dxa"/>
          </w:tcPr>
          <w:p w14:paraId="37344FFA" w14:textId="77777777" w:rsidR="004D5F4C" w:rsidRDefault="00E96603" w:rsidP="004D5F4C">
            <w:pPr>
              <w:jc w:val="both"/>
            </w:pPr>
            <w:r>
              <w:t>HCP2</w:t>
            </w:r>
          </w:p>
        </w:tc>
        <w:tc>
          <w:tcPr>
            <w:tcW w:w="7200" w:type="dxa"/>
          </w:tcPr>
          <w:p w14:paraId="6CED03E2" w14:textId="77777777" w:rsidR="004D5F4C" w:rsidRDefault="00665D02" w:rsidP="004D5F4C">
            <w:pPr>
              <w:jc w:val="both"/>
            </w:pPr>
            <w:r>
              <w:t>So mostly when you’re breathing.</w:t>
            </w:r>
            <w:r>
              <w:tab/>
            </w:r>
          </w:p>
          <w:p w14:paraId="5BBADBAD" w14:textId="77777777" w:rsidR="00BA56BA" w:rsidRDefault="00BA56BA" w:rsidP="004D5F4C">
            <w:pPr>
              <w:jc w:val="both"/>
            </w:pPr>
          </w:p>
        </w:tc>
      </w:tr>
      <w:tr w:rsidR="004D5F4C" w14:paraId="7C97EAF1" w14:textId="77777777" w:rsidTr="000F01FB">
        <w:tc>
          <w:tcPr>
            <w:tcW w:w="1370" w:type="dxa"/>
          </w:tcPr>
          <w:p w14:paraId="1BDD2662" w14:textId="77777777" w:rsidR="004D5F4C" w:rsidRDefault="00665D02" w:rsidP="004D5F4C">
            <w:pPr>
              <w:jc w:val="both"/>
            </w:pPr>
            <w:r w:rsidRPr="00665D02">
              <w:t>00:20:13.9</w:t>
            </w:r>
          </w:p>
        </w:tc>
        <w:tc>
          <w:tcPr>
            <w:tcW w:w="898" w:type="dxa"/>
          </w:tcPr>
          <w:p w14:paraId="0E163AAC" w14:textId="77777777" w:rsidR="004D5F4C" w:rsidRDefault="00E96603" w:rsidP="004D5F4C">
            <w:pPr>
              <w:jc w:val="both"/>
            </w:pPr>
            <w:r>
              <w:t>PT</w:t>
            </w:r>
          </w:p>
        </w:tc>
        <w:tc>
          <w:tcPr>
            <w:tcW w:w="7200" w:type="dxa"/>
          </w:tcPr>
          <w:p w14:paraId="05D58D63" w14:textId="77777777" w:rsidR="004D5F4C" w:rsidRDefault="00665D02" w:rsidP="004D5F4C">
            <w:pPr>
              <w:jc w:val="both"/>
            </w:pPr>
            <w:proofErr w:type="spellStart"/>
            <w:r>
              <w:t>Hm</w:t>
            </w:r>
            <w:proofErr w:type="spellEnd"/>
            <w:r>
              <w:t>?</w:t>
            </w:r>
            <w:r>
              <w:tab/>
            </w:r>
          </w:p>
          <w:p w14:paraId="6C9DCB94" w14:textId="77777777" w:rsidR="00BA56BA" w:rsidRDefault="00BA56BA" w:rsidP="004D5F4C">
            <w:pPr>
              <w:jc w:val="both"/>
            </w:pPr>
          </w:p>
        </w:tc>
      </w:tr>
      <w:tr w:rsidR="004D5F4C" w14:paraId="1F622238" w14:textId="77777777" w:rsidTr="000F01FB">
        <w:tc>
          <w:tcPr>
            <w:tcW w:w="1370" w:type="dxa"/>
          </w:tcPr>
          <w:p w14:paraId="6B1D1B41" w14:textId="77777777" w:rsidR="004D5F4C" w:rsidRDefault="00665D02" w:rsidP="005A7049">
            <w:pPr>
              <w:jc w:val="both"/>
            </w:pPr>
            <w:r w:rsidRPr="00665D02">
              <w:t>00:20:14.5</w:t>
            </w:r>
          </w:p>
        </w:tc>
        <w:tc>
          <w:tcPr>
            <w:tcW w:w="898" w:type="dxa"/>
          </w:tcPr>
          <w:p w14:paraId="56AB889E" w14:textId="77777777" w:rsidR="004D5F4C" w:rsidRDefault="00E96603" w:rsidP="004D5F4C">
            <w:pPr>
              <w:jc w:val="both"/>
            </w:pPr>
            <w:r>
              <w:t>HCP2</w:t>
            </w:r>
          </w:p>
        </w:tc>
        <w:tc>
          <w:tcPr>
            <w:tcW w:w="7200" w:type="dxa"/>
          </w:tcPr>
          <w:p w14:paraId="0DA506EB" w14:textId="77777777" w:rsidR="004D5F4C" w:rsidRDefault="00665D02" w:rsidP="004D5F4C">
            <w:pPr>
              <w:jc w:val="both"/>
            </w:pPr>
            <w:r>
              <w:t xml:space="preserve">It’s mostly when you’re breathing in. Okay. </w:t>
            </w:r>
          </w:p>
          <w:p w14:paraId="0F071FF8" w14:textId="77777777" w:rsidR="00BA56BA" w:rsidRDefault="00BA56BA" w:rsidP="004D5F4C">
            <w:pPr>
              <w:jc w:val="both"/>
            </w:pPr>
          </w:p>
        </w:tc>
      </w:tr>
      <w:tr w:rsidR="004D5F4C" w14:paraId="6925141C" w14:textId="77777777" w:rsidTr="000F01FB">
        <w:tc>
          <w:tcPr>
            <w:tcW w:w="1370" w:type="dxa"/>
          </w:tcPr>
          <w:p w14:paraId="12C78FDE" w14:textId="77777777" w:rsidR="004D5F4C" w:rsidRDefault="002C0B3A" w:rsidP="004D5F4C">
            <w:pPr>
              <w:jc w:val="both"/>
            </w:pPr>
            <w:r w:rsidRPr="002C0B3A">
              <w:t>00:20:17.1</w:t>
            </w:r>
          </w:p>
        </w:tc>
        <w:tc>
          <w:tcPr>
            <w:tcW w:w="898" w:type="dxa"/>
          </w:tcPr>
          <w:p w14:paraId="0CE7031B" w14:textId="77777777" w:rsidR="004D5F4C" w:rsidRDefault="00E96603" w:rsidP="004D5F4C">
            <w:pPr>
              <w:jc w:val="both"/>
            </w:pPr>
            <w:r>
              <w:t>PT</w:t>
            </w:r>
          </w:p>
        </w:tc>
        <w:tc>
          <w:tcPr>
            <w:tcW w:w="7200" w:type="dxa"/>
          </w:tcPr>
          <w:p w14:paraId="156ED2EA" w14:textId="77777777" w:rsidR="00C37A05" w:rsidRDefault="002C0B3A" w:rsidP="00C37A05">
            <w:pPr>
              <w:jc w:val="both"/>
            </w:pPr>
            <w:r>
              <w:t>Yes. Like, it will hurt, and I have to breathe in slow. I can’t breathe in normally. [</w:t>
            </w:r>
            <w:r w:rsidRPr="002C0B3A">
              <w:t>00:20:21.1</w:t>
            </w:r>
            <w:r>
              <w:t>] I have to breathe in a certain way, and [</w:t>
            </w:r>
            <w:r w:rsidRPr="002C0B3A">
              <w:t>00:20:26.7</w:t>
            </w:r>
            <w:r>
              <w:t xml:space="preserve">]. I don’t know what’s wrong with me. </w:t>
            </w:r>
            <w:r w:rsidR="00B56CC5">
              <w:t>But I’m quick to lose my appetite.</w:t>
            </w:r>
            <w:r w:rsidR="00B56CC5">
              <w:tab/>
            </w:r>
          </w:p>
          <w:p w14:paraId="579E2603" w14:textId="77777777" w:rsidR="00BA56BA" w:rsidRDefault="00BA56BA" w:rsidP="00C37A05">
            <w:pPr>
              <w:jc w:val="both"/>
            </w:pPr>
          </w:p>
        </w:tc>
      </w:tr>
      <w:tr w:rsidR="004D5F4C" w14:paraId="73E6E2DA" w14:textId="77777777" w:rsidTr="000F01FB">
        <w:tc>
          <w:tcPr>
            <w:tcW w:w="1370" w:type="dxa"/>
          </w:tcPr>
          <w:p w14:paraId="4E8159E7" w14:textId="77777777" w:rsidR="004D5F4C" w:rsidRDefault="00B56CC5" w:rsidP="004D5F4C">
            <w:pPr>
              <w:jc w:val="both"/>
            </w:pPr>
            <w:r w:rsidRPr="00B56CC5">
              <w:t>00:20:45.4</w:t>
            </w:r>
          </w:p>
        </w:tc>
        <w:tc>
          <w:tcPr>
            <w:tcW w:w="898" w:type="dxa"/>
          </w:tcPr>
          <w:p w14:paraId="5362C3B1" w14:textId="52A7C718" w:rsidR="004D5F4C" w:rsidRDefault="00E96603" w:rsidP="004D5F4C">
            <w:pPr>
              <w:jc w:val="both"/>
            </w:pPr>
            <w:r>
              <w:t>HCP</w:t>
            </w:r>
            <w:r w:rsidR="009158AD">
              <w:t>3</w:t>
            </w:r>
          </w:p>
        </w:tc>
        <w:tc>
          <w:tcPr>
            <w:tcW w:w="7200" w:type="dxa"/>
          </w:tcPr>
          <w:p w14:paraId="0EFA2FCD" w14:textId="77777777" w:rsidR="004D5F4C" w:rsidRDefault="00B56CC5" w:rsidP="004D5F4C">
            <w:pPr>
              <w:jc w:val="both"/>
            </w:pPr>
            <w:r>
              <w:t>When you have that pain.</w:t>
            </w:r>
            <w:r>
              <w:tab/>
            </w:r>
          </w:p>
          <w:p w14:paraId="2F087E6D" w14:textId="77777777" w:rsidR="00BA56BA" w:rsidRDefault="00BA56BA" w:rsidP="004D5F4C">
            <w:pPr>
              <w:jc w:val="both"/>
            </w:pPr>
          </w:p>
        </w:tc>
      </w:tr>
      <w:tr w:rsidR="004D5F4C" w14:paraId="5A59A731" w14:textId="77777777" w:rsidTr="000F01FB">
        <w:tc>
          <w:tcPr>
            <w:tcW w:w="1370" w:type="dxa"/>
          </w:tcPr>
          <w:p w14:paraId="7B99BB6E" w14:textId="77777777" w:rsidR="004D5F4C" w:rsidRDefault="00B56CC5" w:rsidP="004D5F4C">
            <w:pPr>
              <w:jc w:val="both"/>
            </w:pPr>
            <w:r w:rsidRPr="00B56CC5">
              <w:t>00:20:47.4</w:t>
            </w:r>
          </w:p>
        </w:tc>
        <w:tc>
          <w:tcPr>
            <w:tcW w:w="898" w:type="dxa"/>
          </w:tcPr>
          <w:p w14:paraId="53B85D13" w14:textId="77777777" w:rsidR="004D5F4C" w:rsidRDefault="00E96603" w:rsidP="004D5F4C">
            <w:pPr>
              <w:jc w:val="both"/>
            </w:pPr>
            <w:r>
              <w:t>PT</w:t>
            </w:r>
          </w:p>
        </w:tc>
        <w:tc>
          <w:tcPr>
            <w:tcW w:w="7200" w:type="dxa"/>
          </w:tcPr>
          <w:p w14:paraId="62D79451" w14:textId="77777777" w:rsidR="004D5F4C" w:rsidRDefault="00B56CC5" w:rsidP="004D5F4C">
            <w:pPr>
              <w:jc w:val="both"/>
            </w:pPr>
            <w:r>
              <w:t>When I have the pain, or when I’m stressed or upset, or just quick to lose my appetite, period.</w:t>
            </w:r>
            <w:r>
              <w:tab/>
            </w:r>
          </w:p>
          <w:p w14:paraId="0361CF48" w14:textId="77777777" w:rsidR="00BA56BA" w:rsidRDefault="00BA56BA" w:rsidP="004D5F4C">
            <w:pPr>
              <w:jc w:val="both"/>
            </w:pPr>
          </w:p>
        </w:tc>
      </w:tr>
      <w:tr w:rsidR="004D5F4C" w14:paraId="4BB4B076" w14:textId="77777777" w:rsidTr="00F65239">
        <w:trPr>
          <w:trHeight w:val="612"/>
        </w:trPr>
        <w:tc>
          <w:tcPr>
            <w:tcW w:w="1370" w:type="dxa"/>
          </w:tcPr>
          <w:p w14:paraId="3C6FD8D2" w14:textId="77777777" w:rsidR="004D5F4C" w:rsidRDefault="00B56CC5" w:rsidP="004D5F4C">
            <w:pPr>
              <w:jc w:val="both"/>
            </w:pPr>
            <w:r w:rsidRPr="00B56CC5">
              <w:t>00:20:54.6</w:t>
            </w:r>
          </w:p>
        </w:tc>
        <w:tc>
          <w:tcPr>
            <w:tcW w:w="898" w:type="dxa"/>
          </w:tcPr>
          <w:p w14:paraId="29DDB7D9" w14:textId="098DC787" w:rsidR="004D5F4C" w:rsidRDefault="00E96603" w:rsidP="004D5F4C">
            <w:pPr>
              <w:jc w:val="both"/>
            </w:pPr>
            <w:r>
              <w:t>HCP</w:t>
            </w:r>
            <w:r w:rsidR="009158AD">
              <w:t>3</w:t>
            </w:r>
          </w:p>
        </w:tc>
        <w:tc>
          <w:tcPr>
            <w:tcW w:w="7200" w:type="dxa"/>
          </w:tcPr>
          <w:p w14:paraId="39E2C537" w14:textId="77777777" w:rsidR="00BA56BA" w:rsidRDefault="00B56CC5" w:rsidP="004D5F4C">
            <w:pPr>
              <w:jc w:val="both"/>
            </w:pPr>
            <w:r>
              <w:t>Have you had any changes in your weight that you’ve noticed?</w:t>
            </w:r>
            <w:r>
              <w:tab/>
            </w:r>
          </w:p>
        </w:tc>
      </w:tr>
      <w:tr w:rsidR="004D5F4C" w14:paraId="775789C3" w14:textId="77777777" w:rsidTr="000F01FB">
        <w:tc>
          <w:tcPr>
            <w:tcW w:w="1370" w:type="dxa"/>
          </w:tcPr>
          <w:p w14:paraId="6DE284C4" w14:textId="77777777" w:rsidR="004D5F4C" w:rsidRDefault="00B56CC5" w:rsidP="004D5F4C">
            <w:pPr>
              <w:jc w:val="both"/>
            </w:pPr>
            <w:r w:rsidRPr="00B56CC5">
              <w:t>00:20:58.1</w:t>
            </w:r>
          </w:p>
        </w:tc>
        <w:tc>
          <w:tcPr>
            <w:tcW w:w="898" w:type="dxa"/>
          </w:tcPr>
          <w:p w14:paraId="260C549B" w14:textId="77777777" w:rsidR="004D5F4C" w:rsidRDefault="00E96603" w:rsidP="004D5F4C">
            <w:pPr>
              <w:jc w:val="both"/>
            </w:pPr>
            <w:r>
              <w:t>PT</w:t>
            </w:r>
          </w:p>
        </w:tc>
        <w:tc>
          <w:tcPr>
            <w:tcW w:w="7200" w:type="dxa"/>
          </w:tcPr>
          <w:p w14:paraId="42168C76" w14:textId="77777777" w:rsidR="00C37A05" w:rsidRDefault="001244BF" w:rsidP="004D5F4C">
            <w:pPr>
              <w:jc w:val="both"/>
            </w:pPr>
            <w:r>
              <w:t>I think I’ve lost a few pounds. [</w:t>
            </w:r>
            <w:r w:rsidRPr="001244BF">
              <w:t>00:20:59.9</w:t>
            </w:r>
            <w:r>
              <w:t>] 133.</w:t>
            </w:r>
            <w:r>
              <w:tab/>
            </w:r>
          </w:p>
          <w:p w14:paraId="76174FA6" w14:textId="77777777" w:rsidR="00BA56BA" w:rsidRDefault="00BA56BA" w:rsidP="004D5F4C">
            <w:pPr>
              <w:jc w:val="both"/>
            </w:pPr>
          </w:p>
        </w:tc>
      </w:tr>
      <w:tr w:rsidR="004D5F4C" w14:paraId="405545D3" w14:textId="77777777" w:rsidTr="000F01FB">
        <w:tc>
          <w:tcPr>
            <w:tcW w:w="1370" w:type="dxa"/>
          </w:tcPr>
          <w:p w14:paraId="744D04C8" w14:textId="77777777" w:rsidR="004D5F4C" w:rsidRDefault="001244BF" w:rsidP="004D5F4C">
            <w:pPr>
              <w:jc w:val="both"/>
            </w:pPr>
            <w:r w:rsidRPr="001244BF">
              <w:t>00:21:04.9</w:t>
            </w:r>
          </w:p>
        </w:tc>
        <w:tc>
          <w:tcPr>
            <w:tcW w:w="898" w:type="dxa"/>
          </w:tcPr>
          <w:p w14:paraId="49BD721A" w14:textId="77777777" w:rsidR="004D5F4C" w:rsidRDefault="00E96603" w:rsidP="004D5F4C">
            <w:pPr>
              <w:jc w:val="both"/>
            </w:pPr>
            <w:r>
              <w:t>HCP1</w:t>
            </w:r>
          </w:p>
        </w:tc>
        <w:tc>
          <w:tcPr>
            <w:tcW w:w="7200" w:type="dxa"/>
          </w:tcPr>
          <w:p w14:paraId="03CF3C9F" w14:textId="77777777" w:rsidR="00BA56BA" w:rsidRDefault="001244BF" w:rsidP="004D5F4C">
            <w:pPr>
              <w:jc w:val="both"/>
            </w:pPr>
            <w:r>
              <w:t>All right. So, we will go back, discuss this, Dr. [</w:t>
            </w:r>
            <w:proofErr w:type="spellStart"/>
            <w:r>
              <w:t>Secor</w:t>
            </w:r>
            <w:proofErr w:type="spellEnd"/>
            <w:r>
              <w:t>], and then come back with her. So what the plan is, that we will do, is we’ll treat you for the syphilis for sure; and then you will need the vaccine. So, will be the flu shot, and also hepatitis …</w:t>
            </w:r>
            <w:r>
              <w:tab/>
              <w:t xml:space="preserve"> </w:t>
            </w:r>
          </w:p>
        </w:tc>
      </w:tr>
      <w:tr w:rsidR="004D5F4C" w14:paraId="0670083A" w14:textId="77777777" w:rsidTr="000F01FB">
        <w:tc>
          <w:tcPr>
            <w:tcW w:w="1370" w:type="dxa"/>
          </w:tcPr>
          <w:p w14:paraId="226493FC" w14:textId="77777777" w:rsidR="004D5F4C" w:rsidRDefault="001244BF" w:rsidP="004D5F4C">
            <w:pPr>
              <w:jc w:val="both"/>
            </w:pPr>
            <w:r w:rsidRPr="001244BF">
              <w:t>00:21:23.0</w:t>
            </w:r>
          </w:p>
        </w:tc>
        <w:tc>
          <w:tcPr>
            <w:tcW w:w="898" w:type="dxa"/>
          </w:tcPr>
          <w:p w14:paraId="078DE658" w14:textId="77777777" w:rsidR="004D5F4C" w:rsidRDefault="00E96603" w:rsidP="004D5F4C">
            <w:pPr>
              <w:jc w:val="both"/>
            </w:pPr>
            <w:r>
              <w:t>PT</w:t>
            </w:r>
          </w:p>
        </w:tc>
        <w:tc>
          <w:tcPr>
            <w:tcW w:w="7200" w:type="dxa"/>
          </w:tcPr>
          <w:p w14:paraId="69CA6F7E" w14:textId="77777777" w:rsidR="004D5F4C" w:rsidRDefault="001244BF" w:rsidP="004D5F4C">
            <w:pPr>
              <w:jc w:val="both"/>
            </w:pPr>
            <w:r>
              <w:t>A flu shot.</w:t>
            </w:r>
            <w:r>
              <w:tab/>
            </w:r>
          </w:p>
          <w:p w14:paraId="16243774" w14:textId="77777777" w:rsidR="00BA56BA" w:rsidRDefault="00BA56BA" w:rsidP="004D5F4C">
            <w:pPr>
              <w:jc w:val="both"/>
            </w:pPr>
          </w:p>
        </w:tc>
      </w:tr>
      <w:tr w:rsidR="004D5F4C" w14:paraId="5BF619C1" w14:textId="77777777" w:rsidTr="000F01FB">
        <w:tc>
          <w:tcPr>
            <w:tcW w:w="1370" w:type="dxa"/>
          </w:tcPr>
          <w:p w14:paraId="12F85D8F" w14:textId="77777777" w:rsidR="004D5F4C" w:rsidRDefault="001244BF" w:rsidP="004D5F4C">
            <w:pPr>
              <w:jc w:val="both"/>
            </w:pPr>
            <w:r w:rsidRPr="001244BF">
              <w:t>00:21:23.5</w:t>
            </w:r>
          </w:p>
        </w:tc>
        <w:tc>
          <w:tcPr>
            <w:tcW w:w="898" w:type="dxa"/>
          </w:tcPr>
          <w:p w14:paraId="5D29EB2C" w14:textId="77777777" w:rsidR="004D5F4C" w:rsidRDefault="00E96603" w:rsidP="004D5F4C">
            <w:pPr>
              <w:jc w:val="both"/>
            </w:pPr>
            <w:r>
              <w:t>HCP1</w:t>
            </w:r>
          </w:p>
        </w:tc>
        <w:tc>
          <w:tcPr>
            <w:tcW w:w="7200" w:type="dxa"/>
          </w:tcPr>
          <w:p w14:paraId="2C2FE7FA" w14:textId="77777777" w:rsidR="004D5F4C" w:rsidRDefault="001244BF" w:rsidP="004D5F4C">
            <w:pPr>
              <w:jc w:val="both"/>
            </w:pPr>
            <w:r>
              <w:t>The flu shot. They’re for prevent influenza, prevent the flu. And so, we’ll get a hepatitis B vaccine, to prevent the, uh, virus that can cause, like, liver inflammation. Uh, and also, we will start you on the medication.</w:t>
            </w:r>
            <w:r>
              <w:tab/>
            </w:r>
            <w:r w:rsidRPr="001244BF">
              <w:t>00:21:44.5</w:t>
            </w:r>
          </w:p>
          <w:p w14:paraId="44E3385D" w14:textId="77777777" w:rsidR="00BA56BA" w:rsidRDefault="00BA56BA" w:rsidP="004D5F4C">
            <w:pPr>
              <w:jc w:val="both"/>
            </w:pPr>
          </w:p>
        </w:tc>
      </w:tr>
      <w:tr w:rsidR="004D5F4C" w14:paraId="09B924F5" w14:textId="77777777" w:rsidTr="000F01FB">
        <w:tc>
          <w:tcPr>
            <w:tcW w:w="1370" w:type="dxa"/>
          </w:tcPr>
          <w:p w14:paraId="0B46F661" w14:textId="77777777" w:rsidR="004D5F4C" w:rsidRDefault="001244BF" w:rsidP="004D5F4C">
            <w:pPr>
              <w:jc w:val="both"/>
            </w:pPr>
            <w:r w:rsidRPr="001244BF">
              <w:t>00:21:44.5</w:t>
            </w:r>
          </w:p>
        </w:tc>
        <w:tc>
          <w:tcPr>
            <w:tcW w:w="898" w:type="dxa"/>
          </w:tcPr>
          <w:p w14:paraId="3C66A4FB" w14:textId="77777777" w:rsidR="004D5F4C" w:rsidRDefault="00E96603" w:rsidP="004D5F4C">
            <w:pPr>
              <w:jc w:val="both"/>
            </w:pPr>
            <w:r>
              <w:t>PT</w:t>
            </w:r>
          </w:p>
        </w:tc>
        <w:tc>
          <w:tcPr>
            <w:tcW w:w="7200" w:type="dxa"/>
          </w:tcPr>
          <w:p w14:paraId="48D3FE6F" w14:textId="77777777" w:rsidR="004D5F4C" w:rsidRDefault="001244BF" w:rsidP="004D5F4C">
            <w:pPr>
              <w:jc w:val="both"/>
            </w:pPr>
            <w:r>
              <w:t>Okay.</w:t>
            </w:r>
            <w:r>
              <w:tab/>
            </w:r>
          </w:p>
          <w:p w14:paraId="07D4CC95" w14:textId="77777777" w:rsidR="00BA56BA" w:rsidRDefault="00BA56BA" w:rsidP="004D5F4C">
            <w:pPr>
              <w:jc w:val="both"/>
            </w:pPr>
          </w:p>
        </w:tc>
      </w:tr>
      <w:tr w:rsidR="004D5F4C" w14:paraId="79728178" w14:textId="77777777" w:rsidTr="000F01FB">
        <w:tc>
          <w:tcPr>
            <w:tcW w:w="1370" w:type="dxa"/>
          </w:tcPr>
          <w:p w14:paraId="1ECB80A8" w14:textId="77777777" w:rsidR="004D5F4C" w:rsidRDefault="001244BF" w:rsidP="004D5F4C">
            <w:pPr>
              <w:jc w:val="both"/>
            </w:pPr>
            <w:r w:rsidRPr="001244BF">
              <w:t>00:21:44.8</w:t>
            </w:r>
          </w:p>
        </w:tc>
        <w:tc>
          <w:tcPr>
            <w:tcW w:w="898" w:type="dxa"/>
          </w:tcPr>
          <w:p w14:paraId="0013629C" w14:textId="77777777" w:rsidR="004D5F4C" w:rsidRDefault="00E96603" w:rsidP="004D5F4C">
            <w:pPr>
              <w:jc w:val="both"/>
            </w:pPr>
            <w:r>
              <w:t>HCP1</w:t>
            </w:r>
          </w:p>
        </w:tc>
        <w:tc>
          <w:tcPr>
            <w:tcW w:w="7200" w:type="dxa"/>
          </w:tcPr>
          <w:p w14:paraId="02BAA948" w14:textId="77777777" w:rsidR="004D5F4C" w:rsidRDefault="001244BF" w:rsidP="004D5F4C">
            <w:pPr>
              <w:jc w:val="both"/>
            </w:pPr>
            <w:r>
              <w:t>All right. We’ll come back with Dr. [</w:t>
            </w:r>
            <w:proofErr w:type="spellStart"/>
            <w:r>
              <w:t>Secor</w:t>
            </w:r>
            <w:proofErr w:type="spellEnd"/>
            <w:r>
              <w:t>].</w:t>
            </w:r>
            <w:r>
              <w:tab/>
            </w:r>
          </w:p>
          <w:p w14:paraId="4DFCE1E2" w14:textId="77777777" w:rsidR="00BA56BA" w:rsidRDefault="00BA56BA" w:rsidP="004D5F4C">
            <w:pPr>
              <w:jc w:val="both"/>
            </w:pPr>
          </w:p>
        </w:tc>
      </w:tr>
      <w:tr w:rsidR="004D5F4C" w14:paraId="52283474" w14:textId="77777777" w:rsidTr="000F01FB">
        <w:tc>
          <w:tcPr>
            <w:tcW w:w="1370" w:type="dxa"/>
          </w:tcPr>
          <w:p w14:paraId="38DDD593" w14:textId="77777777" w:rsidR="004D5F4C" w:rsidRDefault="001244BF" w:rsidP="004D5F4C">
            <w:pPr>
              <w:jc w:val="both"/>
            </w:pPr>
            <w:r w:rsidRPr="001244BF">
              <w:t>00:21:46.4</w:t>
            </w:r>
          </w:p>
        </w:tc>
        <w:tc>
          <w:tcPr>
            <w:tcW w:w="898" w:type="dxa"/>
          </w:tcPr>
          <w:p w14:paraId="31574158" w14:textId="77777777" w:rsidR="004D5F4C" w:rsidRDefault="00E96603" w:rsidP="004D5F4C">
            <w:pPr>
              <w:jc w:val="both"/>
            </w:pPr>
            <w:r>
              <w:t>PT</w:t>
            </w:r>
          </w:p>
        </w:tc>
        <w:tc>
          <w:tcPr>
            <w:tcW w:w="7200" w:type="dxa"/>
          </w:tcPr>
          <w:p w14:paraId="7B7297BE" w14:textId="77777777" w:rsidR="004D5F4C" w:rsidRDefault="001244BF" w:rsidP="004D5F4C">
            <w:pPr>
              <w:jc w:val="both"/>
            </w:pPr>
            <w:r>
              <w:t>Okay. Thank you.</w:t>
            </w:r>
            <w:r>
              <w:tab/>
            </w:r>
          </w:p>
          <w:p w14:paraId="76345EDD" w14:textId="77777777" w:rsidR="00BA56BA" w:rsidRDefault="00BA56BA" w:rsidP="004D5F4C">
            <w:pPr>
              <w:jc w:val="both"/>
            </w:pPr>
          </w:p>
        </w:tc>
      </w:tr>
      <w:tr w:rsidR="004D5F4C" w14:paraId="4A0CF1FD" w14:textId="77777777" w:rsidTr="000F01FB">
        <w:tc>
          <w:tcPr>
            <w:tcW w:w="1370" w:type="dxa"/>
          </w:tcPr>
          <w:p w14:paraId="6B711CD5" w14:textId="77777777" w:rsidR="004D5F4C" w:rsidRDefault="001244BF" w:rsidP="004D5F4C">
            <w:pPr>
              <w:jc w:val="both"/>
            </w:pPr>
            <w:r w:rsidRPr="001244BF">
              <w:t>00:21:47.2</w:t>
            </w:r>
          </w:p>
        </w:tc>
        <w:tc>
          <w:tcPr>
            <w:tcW w:w="898" w:type="dxa"/>
          </w:tcPr>
          <w:p w14:paraId="6D6BF749" w14:textId="77777777" w:rsidR="004D5F4C" w:rsidRDefault="00E96603" w:rsidP="004D5F4C">
            <w:pPr>
              <w:jc w:val="both"/>
            </w:pPr>
            <w:r>
              <w:t>HCP1</w:t>
            </w:r>
          </w:p>
        </w:tc>
        <w:tc>
          <w:tcPr>
            <w:tcW w:w="7200" w:type="dxa"/>
          </w:tcPr>
          <w:p w14:paraId="61FA988A" w14:textId="77777777" w:rsidR="004D5F4C" w:rsidRDefault="001244BF" w:rsidP="004D5F4C">
            <w:pPr>
              <w:jc w:val="both"/>
            </w:pPr>
            <w:r>
              <w:t>All right.</w:t>
            </w:r>
            <w:r>
              <w:tab/>
            </w:r>
          </w:p>
          <w:p w14:paraId="65BACB0F" w14:textId="77777777" w:rsidR="00BA56BA" w:rsidRDefault="00BA56BA" w:rsidP="004D5F4C">
            <w:pPr>
              <w:jc w:val="both"/>
            </w:pPr>
          </w:p>
        </w:tc>
      </w:tr>
      <w:tr w:rsidR="004D5F4C" w14:paraId="27662E93" w14:textId="77777777" w:rsidTr="000F01FB">
        <w:tc>
          <w:tcPr>
            <w:tcW w:w="1370" w:type="dxa"/>
          </w:tcPr>
          <w:p w14:paraId="6DAC5432" w14:textId="77777777" w:rsidR="004D5F4C" w:rsidRDefault="004D5F4C" w:rsidP="004D5F4C">
            <w:pPr>
              <w:jc w:val="both"/>
            </w:pPr>
          </w:p>
        </w:tc>
        <w:tc>
          <w:tcPr>
            <w:tcW w:w="898" w:type="dxa"/>
          </w:tcPr>
          <w:p w14:paraId="0726E17A" w14:textId="77777777" w:rsidR="004D5F4C" w:rsidRDefault="004D5F4C" w:rsidP="004D5F4C">
            <w:pPr>
              <w:jc w:val="both"/>
            </w:pPr>
          </w:p>
        </w:tc>
        <w:tc>
          <w:tcPr>
            <w:tcW w:w="7200" w:type="dxa"/>
          </w:tcPr>
          <w:p w14:paraId="79A4BA97" w14:textId="77777777" w:rsidR="007E7D15" w:rsidRDefault="001244BF" w:rsidP="007E7D15">
            <w:pPr>
              <w:jc w:val="both"/>
            </w:pPr>
            <w:r w:rsidRPr="001244BF">
              <w:t xml:space="preserve">00:21:48.4 </w:t>
            </w:r>
            <w:r>
              <w:t xml:space="preserve">- </w:t>
            </w:r>
            <w:r w:rsidRPr="001244BF">
              <w:t>00:27:42.2</w:t>
            </w:r>
            <w:r>
              <w:t xml:space="preserve"> </w:t>
            </w:r>
            <w:r w:rsidRPr="008033A5">
              <w:t>BREAK IN CLINICAL INTERACTION</w:t>
            </w:r>
          </w:p>
          <w:p w14:paraId="3F9738AE" w14:textId="77777777" w:rsidR="00BA56BA" w:rsidRDefault="00BA56BA" w:rsidP="007E7D15">
            <w:pPr>
              <w:jc w:val="both"/>
            </w:pPr>
          </w:p>
        </w:tc>
      </w:tr>
      <w:tr w:rsidR="004D5F4C" w14:paraId="55BF061B" w14:textId="77777777" w:rsidTr="000F01FB">
        <w:tc>
          <w:tcPr>
            <w:tcW w:w="1370" w:type="dxa"/>
          </w:tcPr>
          <w:p w14:paraId="16157C32" w14:textId="77777777" w:rsidR="004D5F4C" w:rsidRDefault="001244BF" w:rsidP="004D5F4C">
            <w:pPr>
              <w:jc w:val="both"/>
            </w:pPr>
            <w:r w:rsidRPr="001244BF">
              <w:t>00:27:42.2</w:t>
            </w:r>
          </w:p>
        </w:tc>
        <w:tc>
          <w:tcPr>
            <w:tcW w:w="898" w:type="dxa"/>
          </w:tcPr>
          <w:p w14:paraId="514A45E2" w14:textId="1F2C376C" w:rsidR="004D5F4C" w:rsidRDefault="00E96603" w:rsidP="004D5F4C">
            <w:pPr>
              <w:jc w:val="both"/>
            </w:pPr>
            <w:r>
              <w:t>HCP</w:t>
            </w:r>
            <w:r w:rsidR="009158AD">
              <w:t>2</w:t>
            </w:r>
          </w:p>
        </w:tc>
        <w:tc>
          <w:tcPr>
            <w:tcW w:w="7200" w:type="dxa"/>
          </w:tcPr>
          <w:p w14:paraId="2967C007" w14:textId="77777777" w:rsidR="004D5F4C" w:rsidRDefault="001244BF" w:rsidP="004D5F4C">
            <w:pPr>
              <w:jc w:val="both"/>
            </w:pPr>
            <w:r>
              <w:t>[</w:t>
            </w:r>
            <w:r w:rsidRPr="001244BF">
              <w:t>00:27:42.2</w:t>
            </w:r>
            <w:r>
              <w:t>]</w:t>
            </w:r>
          </w:p>
          <w:p w14:paraId="0C3E869E" w14:textId="77777777" w:rsidR="00BA56BA" w:rsidRDefault="00BA56BA" w:rsidP="004D5F4C">
            <w:pPr>
              <w:jc w:val="both"/>
            </w:pPr>
          </w:p>
        </w:tc>
      </w:tr>
      <w:tr w:rsidR="004D5F4C" w14:paraId="73ACA653" w14:textId="77777777" w:rsidTr="000F01FB">
        <w:tc>
          <w:tcPr>
            <w:tcW w:w="1370" w:type="dxa"/>
          </w:tcPr>
          <w:p w14:paraId="1C5A282E" w14:textId="77777777" w:rsidR="004D5F4C" w:rsidRDefault="001244BF" w:rsidP="004D5F4C">
            <w:pPr>
              <w:jc w:val="both"/>
            </w:pPr>
            <w:r w:rsidRPr="001244BF">
              <w:t>00:27:44.0</w:t>
            </w:r>
          </w:p>
        </w:tc>
        <w:tc>
          <w:tcPr>
            <w:tcW w:w="898" w:type="dxa"/>
          </w:tcPr>
          <w:p w14:paraId="49C4358A" w14:textId="77777777" w:rsidR="004D5F4C" w:rsidRDefault="00E96603" w:rsidP="004D5F4C">
            <w:pPr>
              <w:jc w:val="both"/>
            </w:pPr>
            <w:r>
              <w:t>PT</w:t>
            </w:r>
          </w:p>
        </w:tc>
        <w:tc>
          <w:tcPr>
            <w:tcW w:w="7200" w:type="dxa"/>
          </w:tcPr>
          <w:p w14:paraId="0746DE41" w14:textId="77777777" w:rsidR="004D5F4C" w:rsidRDefault="001244BF" w:rsidP="004D5F4C">
            <w:pPr>
              <w:jc w:val="both"/>
            </w:pPr>
            <w:r>
              <w:t>Okay.</w:t>
            </w:r>
            <w:r>
              <w:tab/>
            </w:r>
          </w:p>
          <w:p w14:paraId="44C92566" w14:textId="77777777" w:rsidR="00BA56BA" w:rsidRDefault="00BA56BA" w:rsidP="004D5F4C">
            <w:pPr>
              <w:jc w:val="both"/>
            </w:pPr>
          </w:p>
        </w:tc>
      </w:tr>
      <w:tr w:rsidR="004D5F4C" w14:paraId="6DA756FE" w14:textId="77777777" w:rsidTr="000F01FB">
        <w:tc>
          <w:tcPr>
            <w:tcW w:w="1370" w:type="dxa"/>
          </w:tcPr>
          <w:p w14:paraId="4175AA0D" w14:textId="77777777" w:rsidR="004D5F4C" w:rsidRDefault="001244BF" w:rsidP="004D5F4C">
            <w:pPr>
              <w:jc w:val="both"/>
            </w:pPr>
            <w:r w:rsidRPr="001244BF">
              <w:lastRenderedPageBreak/>
              <w:t>00:27:44.2</w:t>
            </w:r>
          </w:p>
        </w:tc>
        <w:tc>
          <w:tcPr>
            <w:tcW w:w="898" w:type="dxa"/>
          </w:tcPr>
          <w:p w14:paraId="5A097DC7" w14:textId="7E56F89B" w:rsidR="004D5F4C" w:rsidRDefault="00E96603" w:rsidP="004D5F4C">
            <w:pPr>
              <w:jc w:val="both"/>
            </w:pPr>
            <w:r>
              <w:t>HCP</w:t>
            </w:r>
            <w:r w:rsidR="009158AD">
              <w:t>2</w:t>
            </w:r>
          </w:p>
        </w:tc>
        <w:tc>
          <w:tcPr>
            <w:tcW w:w="7200" w:type="dxa"/>
          </w:tcPr>
          <w:p w14:paraId="392B18F4" w14:textId="77777777" w:rsidR="004D5F4C" w:rsidRDefault="001244BF" w:rsidP="004D5F4C">
            <w:pPr>
              <w:jc w:val="both"/>
            </w:pPr>
            <w:r>
              <w:t>Did you want your friend [</w:t>
            </w:r>
            <w:r w:rsidRPr="001244BF">
              <w:t>00:27:45.5</w:t>
            </w:r>
            <w:r>
              <w:t>]?</w:t>
            </w:r>
            <w:r>
              <w:tab/>
            </w:r>
          </w:p>
          <w:p w14:paraId="4569246E" w14:textId="77777777" w:rsidR="00BA56BA" w:rsidRDefault="00BA56BA" w:rsidP="004D5F4C">
            <w:pPr>
              <w:jc w:val="both"/>
            </w:pPr>
          </w:p>
        </w:tc>
      </w:tr>
      <w:tr w:rsidR="004D5F4C" w14:paraId="506A2A7A" w14:textId="77777777" w:rsidTr="000F01FB">
        <w:tc>
          <w:tcPr>
            <w:tcW w:w="1370" w:type="dxa"/>
          </w:tcPr>
          <w:p w14:paraId="47C12F9B" w14:textId="77777777" w:rsidR="004D5F4C" w:rsidRDefault="001244BF" w:rsidP="004D5F4C">
            <w:pPr>
              <w:jc w:val="both"/>
            </w:pPr>
            <w:r w:rsidRPr="001244BF">
              <w:t>00:27:46.1</w:t>
            </w:r>
          </w:p>
        </w:tc>
        <w:tc>
          <w:tcPr>
            <w:tcW w:w="898" w:type="dxa"/>
          </w:tcPr>
          <w:p w14:paraId="594C2559" w14:textId="77777777" w:rsidR="004D5F4C" w:rsidRDefault="00E96603" w:rsidP="004D5F4C">
            <w:pPr>
              <w:jc w:val="both"/>
            </w:pPr>
            <w:r>
              <w:t>PT</w:t>
            </w:r>
          </w:p>
        </w:tc>
        <w:tc>
          <w:tcPr>
            <w:tcW w:w="7200" w:type="dxa"/>
          </w:tcPr>
          <w:p w14:paraId="5941B194" w14:textId="77777777" w:rsidR="004D5F4C" w:rsidRDefault="001244BF" w:rsidP="004D5F4C">
            <w:pPr>
              <w:jc w:val="both"/>
            </w:pPr>
            <w:r>
              <w:t>Yes.</w:t>
            </w:r>
            <w:r>
              <w:tab/>
            </w:r>
          </w:p>
          <w:p w14:paraId="48466A55" w14:textId="77777777" w:rsidR="00BA56BA" w:rsidRDefault="00BA56BA" w:rsidP="004D5F4C">
            <w:pPr>
              <w:jc w:val="both"/>
            </w:pPr>
          </w:p>
        </w:tc>
      </w:tr>
      <w:tr w:rsidR="004D5F4C" w14:paraId="457AC80C" w14:textId="77777777" w:rsidTr="000F01FB">
        <w:tc>
          <w:tcPr>
            <w:tcW w:w="1370" w:type="dxa"/>
          </w:tcPr>
          <w:p w14:paraId="13EC5DDE" w14:textId="77777777" w:rsidR="004D5F4C" w:rsidRDefault="001244BF" w:rsidP="004D5F4C">
            <w:pPr>
              <w:jc w:val="both"/>
            </w:pPr>
            <w:r w:rsidRPr="001244BF">
              <w:t>00:27:47.0</w:t>
            </w:r>
          </w:p>
        </w:tc>
        <w:tc>
          <w:tcPr>
            <w:tcW w:w="898" w:type="dxa"/>
          </w:tcPr>
          <w:p w14:paraId="6DD9D56D" w14:textId="698C525C" w:rsidR="004D5F4C" w:rsidRDefault="00E96603" w:rsidP="004D5F4C">
            <w:pPr>
              <w:jc w:val="both"/>
            </w:pPr>
            <w:r>
              <w:t>HCP</w:t>
            </w:r>
            <w:r w:rsidR="009158AD">
              <w:t>2</w:t>
            </w:r>
          </w:p>
        </w:tc>
        <w:tc>
          <w:tcPr>
            <w:tcW w:w="7200" w:type="dxa"/>
          </w:tcPr>
          <w:p w14:paraId="58DDB740" w14:textId="77777777" w:rsidR="004D5F4C" w:rsidRDefault="001244BF" w:rsidP="004D5F4C">
            <w:pPr>
              <w:jc w:val="both"/>
            </w:pPr>
            <w:r>
              <w:t>What’s his name?</w:t>
            </w:r>
            <w:r>
              <w:tab/>
            </w:r>
          </w:p>
          <w:p w14:paraId="4CCBE771" w14:textId="77777777" w:rsidR="00BA56BA" w:rsidRDefault="00BA56BA" w:rsidP="004D5F4C">
            <w:pPr>
              <w:jc w:val="both"/>
            </w:pPr>
          </w:p>
        </w:tc>
      </w:tr>
      <w:tr w:rsidR="004D5F4C" w14:paraId="087C3CEB" w14:textId="77777777" w:rsidTr="000F01FB">
        <w:tc>
          <w:tcPr>
            <w:tcW w:w="1370" w:type="dxa"/>
          </w:tcPr>
          <w:p w14:paraId="125940B7" w14:textId="77777777" w:rsidR="004D5F4C" w:rsidRDefault="001244BF" w:rsidP="004D5F4C">
            <w:pPr>
              <w:jc w:val="both"/>
            </w:pPr>
            <w:r w:rsidRPr="001244BF">
              <w:t>00:27:47.7</w:t>
            </w:r>
          </w:p>
        </w:tc>
        <w:tc>
          <w:tcPr>
            <w:tcW w:w="898" w:type="dxa"/>
          </w:tcPr>
          <w:p w14:paraId="0514637B" w14:textId="77777777" w:rsidR="004D5F4C" w:rsidRDefault="00E96603" w:rsidP="004D5F4C">
            <w:pPr>
              <w:jc w:val="both"/>
            </w:pPr>
            <w:r>
              <w:t>PT</w:t>
            </w:r>
          </w:p>
        </w:tc>
        <w:tc>
          <w:tcPr>
            <w:tcW w:w="7200" w:type="dxa"/>
          </w:tcPr>
          <w:p w14:paraId="7A392598" w14:textId="77777777" w:rsidR="004D5F4C" w:rsidRDefault="001244BF" w:rsidP="004D5F4C">
            <w:pPr>
              <w:jc w:val="both"/>
            </w:pPr>
            <w:r>
              <w:t>Corey.</w:t>
            </w:r>
            <w:r>
              <w:tab/>
            </w:r>
          </w:p>
          <w:p w14:paraId="7D643618" w14:textId="77777777" w:rsidR="00BA56BA" w:rsidRDefault="00BA56BA" w:rsidP="004D5F4C">
            <w:pPr>
              <w:jc w:val="both"/>
            </w:pPr>
          </w:p>
        </w:tc>
      </w:tr>
      <w:tr w:rsidR="004D5F4C" w14:paraId="57ADDD5F" w14:textId="77777777" w:rsidTr="000F01FB">
        <w:tc>
          <w:tcPr>
            <w:tcW w:w="1370" w:type="dxa"/>
          </w:tcPr>
          <w:p w14:paraId="2139C323" w14:textId="77777777" w:rsidR="004D5F4C" w:rsidRDefault="001244BF" w:rsidP="004D5F4C">
            <w:pPr>
              <w:jc w:val="both"/>
            </w:pPr>
            <w:r w:rsidRPr="001244BF">
              <w:t>00:27:48.2</w:t>
            </w:r>
          </w:p>
        </w:tc>
        <w:tc>
          <w:tcPr>
            <w:tcW w:w="898" w:type="dxa"/>
          </w:tcPr>
          <w:p w14:paraId="3FFFDF4B" w14:textId="47407D98" w:rsidR="004D5F4C" w:rsidRDefault="00E96603" w:rsidP="004D5F4C">
            <w:pPr>
              <w:jc w:val="both"/>
            </w:pPr>
            <w:r>
              <w:t>HCP</w:t>
            </w:r>
            <w:r w:rsidR="009158AD">
              <w:t>2</w:t>
            </w:r>
          </w:p>
        </w:tc>
        <w:tc>
          <w:tcPr>
            <w:tcW w:w="7200" w:type="dxa"/>
          </w:tcPr>
          <w:p w14:paraId="56262852" w14:textId="77777777" w:rsidR="004D5F4C" w:rsidRDefault="001244BF" w:rsidP="004D5F4C">
            <w:pPr>
              <w:jc w:val="both"/>
            </w:pPr>
            <w:r>
              <w:t>Okay.</w:t>
            </w:r>
            <w:r>
              <w:tab/>
            </w:r>
          </w:p>
          <w:p w14:paraId="10E5B718" w14:textId="77777777" w:rsidR="00BA56BA" w:rsidRDefault="00BA56BA" w:rsidP="004D5F4C">
            <w:pPr>
              <w:jc w:val="both"/>
            </w:pPr>
          </w:p>
        </w:tc>
      </w:tr>
      <w:tr w:rsidR="004D5F4C" w14:paraId="73BF7299" w14:textId="77777777" w:rsidTr="000F01FB">
        <w:tc>
          <w:tcPr>
            <w:tcW w:w="1370" w:type="dxa"/>
          </w:tcPr>
          <w:p w14:paraId="4412748E" w14:textId="77777777" w:rsidR="004D5F4C" w:rsidRDefault="001244BF" w:rsidP="004D5F4C">
            <w:pPr>
              <w:jc w:val="both"/>
            </w:pPr>
            <w:r w:rsidRPr="001244BF">
              <w:t>00:27:48.7</w:t>
            </w:r>
          </w:p>
        </w:tc>
        <w:tc>
          <w:tcPr>
            <w:tcW w:w="898" w:type="dxa"/>
          </w:tcPr>
          <w:p w14:paraId="130E4CC5" w14:textId="77777777" w:rsidR="004D5F4C" w:rsidRDefault="00E96603" w:rsidP="004D5F4C">
            <w:pPr>
              <w:jc w:val="both"/>
            </w:pPr>
            <w:r>
              <w:t>PT</w:t>
            </w:r>
          </w:p>
        </w:tc>
        <w:tc>
          <w:tcPr>
            <w:tcW w:w="7200" w:type="dxa"/>
          </w:tcPr>
          <w:p w14:paraId="26A3EB99" w14:textId="77777777" w:rsidR="004D5F4C" w:rsidRDefault="001244BF" w:rsidP="004D5F4C">
            <w:pPr>
              <w:jc w:val="both"/>
            </w:pPr>
            <w:r>
              <w:t>Thank you.</w:t>
            </w:r>
            <w:r>
              <w:tab/>
            </w:r>
          </w:p>
          <w:p w14:paraId="799211BD" w14:textId="77777777" w:rsidR="00BA56BA" w:rsidRDefault="00BA56BA" w:rsidP="004D5F4C">
            <w:pPr>
              <w:jc w:val="both"/>
            </w:pPr>
          </w:p>
        </w:tc>
      </w:tr>
      <w:tr w:rsidR="004D5F4C" w14:paraId="2E9B5D1B" w14:textId="77777777" w:rsidTr="000F01FB">
        <w:tc>
          <w:tcPr>
            <w:tcW w:w="1370" w:type="dxa"/>
          </w:tcPr>
          <w:p w14:paraId="129C4A00" w14:textId="77777777" w:rsidR="004D5F4C" w:rsidRDefault="004D5F4C" w:rsidP="004D5F4C">
            <w:pPr>
              <w:jc w:val="both"/>
            </w:pPr>
          </w:p>
        </w:tc>
        <w:tc>
          <w:tcPr>
            <w:tcW w:w="898" w:type="dxa"/>
          </w:tcPr>
          <w:p w14:paraId="10CFA391" w14:textId="77777777" w:rsidR="004D5F4C" w:rsidRDefault="004D5F4C" w:rsidP="004D5F4C">
            <w:pPr>
              <w:jc w:val="both"/>
            </w:pPr>
          </w:p>
        </w:tc>
        <w:tc>
          <w:tcPr>
            <w:tcW w:w="7200" w:type="dxa"/>
          </w:tcPr>
          <w:p w14:paraId="08C2A2AF" w14:textId="77777777" w:rsidR="004D5F4C" w:rsidRDefault="001244BF" w:rsidP="004D5F4C">
            <w:pPr>
              <w:jc w:val="both"/>
            </w:pPr>
            <w:r w:rsidRPr="001244BF">
              <w:t xml:space="preserve">00:27:49.1 </w:t>
            </w:r>
            <w:r>
              <w:t xml:space="preserve">- </w:t>
            </w:r>
            <w:r w:rsidRPr="001244BF">
              <w:t>00:30:13.5</w:t>
            </w:r>
            <w:r>
              <w:t xml:space="preserve"> BREAK IN CLINICAL INTERACTION</w:t>
            </w:r>
          </w:p>
          <w:p w14:paraId="2DE7BF1C" w14:textId="77777777" w:rsidR="00BA56BA" w:rsidRDefault="00BA56BA" w:rsidP="004D5F4C">
            <w:pPr>
              <w:jc w:val="both"/>
            </w:pPr>
          </w:p>
        </w:tc>
      </w:tr>
      <w:tr w:rsidR="004D5F4C" w14:paraId="48597824" w14:textId="77777777" w:rsidTr="000F01FB">
        <w:tc>
          <w:tcPr>
            <w:tcW w:w="1370" w:type="dxa"/>
          </w:tcPr>
          <w:p w14:paraId="194F96AC" w14:textId="77777777" w:rsidR="004D5F4C" w:rsidRDefault="001244BF" w:rsidP="004D5F4C">
            <w:pPr>
              <w:jc w:val="both"/>
            </w:pPr>
            <w:r w:rsidRPr="001244BF">
              <w:t>00:30:13.5</w:t>
            </w:r>
          </w:p>
        </w:tc>
        <w:tc>
          <w:tcPr>
            <w:tcW w:w="898" w:type="dxa"/>
          </w:tcPr>
          <w:p w14:paraId="1D54115D" w14:textId="77777777" w:rsidR="004D5F4C" w:rsidRDefault="00E96603" w:rsidP="004D5F4C">
            <w:pPr>
              <w:jc w:val="both"/>
            </w:pPr>
            <w:r>
              <w:t>HCP4</w:t>
            </w:r>
          </w:p>
        </w:tc>
        <w:tc>
          <w:tcPr>
            <w:tcW w:w="7200" w:type="dxa"/>
          </w:tcPr>
          <w:p w14:paraId="3D2ADE33" w14:textId="77777777" w:rsidR="004D5F4C" w:rsidRDefault="001244BF" w:rsidP="004D5F4C">
            <w:pPr>
              <w:jc w:val="both"/>
            </w:pPr>
            <w:r>
              <w:t>[</w:t>
            </w:r>
            <w:r w:rsidRPr="001244BF">
              <w:t>00:30:13.5</w:t>
            </w:r>
            <w:r>
              <w:t xml:space="preserve">] </w:t>
            </w:r>
            <w:r w:rsidR="00CB5A7E">
              <w:t xml:space="preserve">then I’ll </w:t>
            </w:r>
            <w:r>
              <w:t>be back.</w:t>
            </w:r>
            <w:r>
              <w:tab/>
            </w:r>
          </w:p>
          <w:p w14:paraId="309B13F5" w14:textId="77777777" w:rsidR="00BA56BA" w:rsidRDefault="00BA56BA" w:rsidP="004D5F4C">
            <w:pPr>
              <w:jc w:val="both"/>
            </w:pPr>
          </w:p>
        </w:tc>
      </w:tr>
      <w:tr w:rsidR="004D5F4C" w14:paraId="7A9B9399" w14:textId="77777777" w:rsidTr="000F01FB">
        <w:tc>
          <w:tcPr>
            <w:tcW w:w="1370" w:type="dxa"/>
          </w:tcPr>
          <w:p w14:paraId="2B62EAA0" w14:textId="77777777" w:rsidR="004D5F4C" w:rsidRDefault="001244BF" w:rsidP="004D5F4C">
            <w:pPr>
              <w:jc w:val="both"/>
            </w:pPr>
            <w:r w:rsidRPr="001244BF">
              <w:t>00:30:18.6</w:t>
            </w:r>
          </w:p>
        </w:tc>
        <w:tc>
          <w:tcPr>
            <w:tcW w:w="898" w:type="dxa"/>
          </w:tcPr>
          <w:p w14:paraId="0CCFC509" w14:textId="77777777" w:rsidR="004D5F4C" w:rsidRDefault="00E96603" w:rsidP="004D5F4C">
            <w:pPr>
              <w:jc w:val="both"/>
            </w:pPr>
            <w:r>
              <w:t>PT</w:t>
            </w:r>
          </w:p>
        </w:tc>
        <w:tc>
          <w:tcPr>
            <w:tcW w:w="7200" w:type="dxa"/>
          </w:tcPr>
          <w:p w14:paraId="19C693A2" w14:textId="77777777" w:rsidR="004D5F4C" w:rsidRDefault="001244BF" w:rsidP="004D5F4C">
            <w:pPr>
              <w:jc w:val="both"/>
            </w:pPr>
            <w:r>
              <w:t>Thank you.</w:t>
            </w:r>
            <w:r>
              <w:tab/>
            </w:r>
          </w:p>
          <w:p w14:paraId="721A6B84" w14:textId="77777777" w:rsidR="00BA56BA" w:rsidRDefault="00BA56BA" w:rsidP="004D5F4C">
            <w:pPr>
              <w:jc w:val="both"/>
            </w:pPr>
          </w:p>
        </w:tc>
      </w:tr>
      <w:tr w:rsidR="004D5F4C" w14:paraId="33B2DD79" w14:textId="77777777" w:rsidTr="000F01FB">
        <w:tc>
          <w:tcPr>
            <w:tcW w:w="1370" w:type="dxa"/>
          </w:tcPr>
          <w:p w14:paraId="3D7A3D1C" w14:textId="77777777" w:rsidR="004D5F4C" w:rsidRDefault="001244BF" w:rsidP="004D5F4C">
            <w:pPr>
              <w:jc w:val="both"/>
            </w:pPr>
            <w:r w:rsidRPr="001244BF">
              <w:t>00:30:19.1</w:t>
            </w:r>
          </w:p>
        </w:tc>
        <w:tc>
          <w:tcPr>
            <w:tcW w:w="898" w:type="dxa"/>
          </w:tcPr>
          <w:p w14:paraId="15871DA3" w14:textId="77777777" w:rsidR="004D5F4C" w:rsidRDefault="00E96603" w:rsidP="004D5F4C">
            <w:pPr>
              <w:jc w:val="both"/>
            </w:pPr>
            <w:r>
              <w:t>HCP5</w:t>
            </w:r>
          </w:p>
        </w:tc>
        <w:tc>
          <w:tcPr>
            <w:tcW w:w="7200" w:type="dxa"/>
          </w:tcPr>
          <w:p w14:paraId="7B88AE1C" w14:textId="77777777" w:rsidR="004D5F4C" w:rsidRDefault="001244BF" w:rsidP="004D5F4C">
            <w:pPr>
              <w:jc w:val="both"/>
            </w:pPr>
            <w:r>
              <w:t xml:space="preserve">You’re welcome. All right. I’ll be back. </w:t>
            </w:r>
          </w:p>
          <w:p w14:paraId="458C5558" w14:textId="77777777" w:rsidR="00BA56BA" w:rsidRDefault="00BA56BA" w:rsidP="004D5F4C">
            <w:pPr>
              <w:jc w:val="both"/>
            </w:pPr>
          </w:p>
        </w:tc>
      </w:tr>
      <w:tr w:rsidR="004D5F4C" w14:paraId="5D4D3F2F" w14:textId="77777777" w:rsidTr="000F01FB">
        <w:tc>
          <w:tcPr>
            <w:tcW w:w="1370" w:type="dxa"/>
          </w:tcPr>
          <w:p w14:paraId="6FE72FE3" w14:textId="77777777" w:rsidR="004D5F4C" w:rsidRDefault="001244BF" w:rsidP="004D5F4C">
            <w:pPr>
              <w:jc w:val="both"/>
            </w:pPr>
            <w:r w:rsidRPr="001244BF">
              <w:t>00:30:20.9</w:t>
            </w:r>
          </w:p>
        </w:tc>
        <w:tc>
          <w:tcPr>
            <w:tcW w:w="898" w:type="dxa"/>
          </w:tcPr>
          <w:p w14:paraId="13251BDE" w14:textId="77777777" w:rsidR="004D5F4C" w:rsidRDefault="00E96603" w:rsidP="004D5F4C">
            <w:pPr>
              <w:jc w:val="both"/>
            </w:pPr>
            <w:r>
              <w:t>HCP4</w:t>
            </w:r>
          </w:p>
        </w:tc>
        <w:tc>
          <w:tcPr>
            <w:tcW w:w="7200" w:type="dxa"/>
          </w:tcPr>
          <w:p w14:paraId="11AAC5A1" w14:textId="77777777" w:rsidR="004D5F4C" w:rsidRDefault="001244BF" w:rsidP="004D5F4C">
            <w:pPr>
              <w:jc w:val="both"/>
            </w:pPr>
            <w:r>
              <w:t>Okay.</w:t>
            </w:r>
            <w:r>
              <w:tab/>
            </w:r>
          </w:p>
          <w:p w14:paraId="5F6C6AE2" w14:textId="77777777" w:rsidR="00BA56BA" w:rsidRDefault="00BA56BA" w:rsidP="004D5F4C">
            <w:pPr>
              <w:jc w:val="both"/>
            </w:pPr>
          </w:p>
        </w:tc>
      </w:tr>
      <w:tr w:rsidR="004D5F4C" w14:paraId="512120D0" w14:textId="77777777" w:rsidTr="000F01FB">
        <w:tc>
          <w:tcPr>
            <w:tcW w:w="1370" w:type="dxa"/>
          </w:tcPr>
          <w:p w14:paraId="777DDB2B" w14:textId="77777777" w:rsidR="004D5F4C" w:rsidRDefault="001244BF" w:rsidP="004D5F4C">
            <w:pPr>
              <w:jc w:val="both"/>
            </w:pPr>
            <w:r w:rsidRPr="001244BF">
              <w:t>00:30:21.4</w:t>
            </w:r>
          </w:p>
        </w:tc>
        <w:tc>
          <w:tcPr>
            <w:tcW w:w="898" w:type="dxa"/>
          </w:tcPr>
          <w:p w14:paraId="324DEC72" w14:textId="77777777" w:rsidR="004D5F4C" w:rsidRDefault="00E96603" w:rsidP="004D5F4C">
            <w:pPr>
              <w:jc w:val="both"/>
            </w:pPr>
            <w:r>
              <w:t>PT</w:t>
            </w:r>
          </w:p>
        </w:tc>
        <w:tc>
          <w:tcPr>
            <w:tcW w:w="7200" w:type="dxa"/>
          </w:tcPr>
          <w:p w14:paraId="72749393" w14:textId="77777777" w:rsidR="001244BF" w:rsidRDefault="001244BF" w:rsidP="004D5F4C">
            <w:pPr>
              <w:jc w:val="both"/>
            </w:pPr>
            <w:r>
              <w:t xml:space="preserve">Okay. – </w:t>
            </w:r>
          </w:p>
          <w:p w14:paraId="7D4E5726" w14:textId="77777777" w:rsidR="001244BF" w:rsidRDefault="001244BF" w:rsidP="004D5F4C">
            <w:pPr>
              <w:jc w:val="both"/>
            </w:pPr>
          </w:p>
          <w:p w14:paraId="41724A9C" w14:textId="77777777" w:rsidR="001244BF" w:rsidRDefault="001244BF" w:rsidP="004D5F4C">
            <w:pPr>
              <w:jc w:val="both"/>
            </w:pPr>
            <w:r>
              <w:t>Thank you.</w:t>
            </w:r>
            <w:r>
              <w:tab/>
            </w:r>
          </w:p>
          <w:p w14:paraId="58A51B9C" w14:textId="77777777" w:rsidR="00BA56BA" w:rsidRDefault="00BA56BA" w:rsidP="004D5F4C">
            <w:pPr>
              <w:jc w:val="both"/>
            </w:pPr>
          </w:p>
        </w:tc>
      </w:tr>
      <w:tr w:rsidR="004D5F4C" w14:paraId="6A333F2F" w14:textId="77777777" w:rsidTr="000F01FB">
        <w:tc>
          <w:tcPr>
            <w:tcW w:w="1370" w:type="dxa"/>
          </w:tcPr>
          <w:p w14:paraId="7EF4B00A" w14:textId="77777777" w:rsidR="004D5F4C" w:rsidRDefault="001244BF" w:rsidP="004D5F4C">
            <w:pPr>
              <w:jc w:val="both"/>
            </w:pPr>
            <w:r w:rsidRPr="001244BF">
              <w:t>00:30:25.8</w:t>
            </w:r>
          </w:p>
        </w:tc>
        <w:tc>
          <w:tcPr>
            <w:tcW w:w="898" w:type="dxa"/>
          </w:tcPr>
          <w:p w14:paraId="0C125FBB" w14:textId="77777777" w:rsidR="004D5F4C" w:rsidRDefault="00E96603" w:rsidP="004D5F4C">
            <w:pPr>
              <w:jc w:val="both"/>
            </w:pPr>
            <w:r>
              <w:t>HCP4</w:t>
            </w:r>
          </w:p>
        </w:tc>
        <w:tc>
          <w:tcPr>
            <w:tcW w:w="7200" w:type="dxa"/>
          </w:tcPr>
          <w:p w14:paraId="37EF3238" w14:textId="77777777" w:rsidR="004D5F4C" w:rsidRDefault="001244BF" w:rsidP="004D5F4C">
            <w:pPr>
              <w:jc w:val="both"/>
            </w:pPr>
            <w:r>
              <w:t>No problem.</w:t>
            </w:r>
            <w:r>
              <w:tab/>
            </w:r>
          </w:p>
          <w:p w14:paraId="6E666B67" w14:textId="77777777" w:rsidR="00BA56BA" w:rsidRDefault="00BA56BA" w:rsidP="004D5F4C">
            <w:pPr>
              <w:jc w:val="both"/>
            </w:pPr>
          </w:p>
        </w:tc>
      </w:tr>
      <w:tr w:rsidR="004D5F4C" w14:paraId="700182D8" w14:textId="77777777" w:rsidTr="000F01FB">
        <w:tc>
          <w:tcPr>
            <w:tcW w:w="1370" w:type="dxa"/>
          </w:tcPr>
          <w:p w14:paraId="4B0BD626" w14:textId="77777777" w:rsidR="004D5F4C" w:rsidRDefault="004D5F4C" w:rsidP="004D5F4C">
            <w:pPr>
              <w:jc w:val="both"/>
            </w:pPr>
          </w:p>
        </w:tc>
        <w:tc>
          <w:tcPr>
            <w:tcW w:w="898" w:type="dxa"/>
          </w:tcPr>
          <w:p w14:paraId="2023551C" w14:textId="77777777" w:rsidR="004D5F4C" w:rsidRDefault="004D5F4C" w:rsidP="004D5F4C">
            <w:pPr>
              <w:jc w:val="both"/>
            </w:pPr>
          </w:p>
        </w:tc>
        <w:tc>
          <w:tcPr>
            <w:tcW w:w="7200" w:type="dxa"/>
          </w:tcPr>
          <w:p w14:paraId="0684DCD5" w14:textId="77777777" w:rsidR="00BA56BA" w:rsidRDefault="006E3207" w:rsidP="004D5F4C">
            <w:pPr>
              <w:jc w:val="both"/>
            </w:pPr>
            <w:r w:rsidRPr="006E3207">
              <w:t xml:space="preserve">00:30:26.7 </w:t>
            </w:r>
            <w:r>
              <w:t xml:space="preserve">- </w:t>
            </w:r>
            <w:r w:rsidRPr="006E3207">
              <w:t>00:30:53.0</w:t>
            </w:r>
            <w:r>
              <w:t xml:space="preserve"> BREAK IN CLINICAL INTERACTION</w:t>
            </w:r>
          </w:p>
          <w:p w14:paraId="321879B2" w14:textId="77777777" w:rsidR="006E3207" w:rsidRDefault="006E3207" w:rsidP="004D5F4C">
            <w:pPr>
              <w:jc w:val="both"/>
            </w:pPr>
          </w:p>
        </w:tc>
      </w:tr>
      <w:tr w:rsidR="004D5F4C" w14:paraId="0F41A444" w14:textId="77777777" w:rsidTr="000F01FB">
        <w:tc>
          <w:tcPr>
            <w:tcW w:w="1370" w:type="dxa"/>
          </w:tcPr>
          <w:p w14:paraId="050588DD" w14:textId="77777777" w:rsidR="004D5F4C" w:rsidRDefault="006E3207" w:rsidP="004D5F4C">
            <w:pPr>
              <w:jc w:val="both"/>
            </w:pPr>
            <w:r w:rsidRPr="006E3207">
              <w:t>00:30:53.0</w:t>
            </w:r>
          </w:p>
        </w:tc>
        <w:tc>
          <w:tcPr>
            <w:tcW w:w="898" w:type="dxa"/>
          </w:tcPr>
          <w:p w14:paraId="40604B72" w14:textId="77777777" w:rsidR="004D5F4C" w:rsidRDefault="00E96603" w:rsidP="004D5F4C">
            <w:pPr>
              <w:jc w:val="both"/>
            </w:pPr>
            <w:r>
              <w:t>PT</w:t>
            </w:r>
          </w:p>
        </w:tc>
        <w:tc>
          <w:tcPr>
            <w:tcW w:w="7200" w:type="dxa"/>
          </w:tcPr>
          <w:p w14:paraId="493B20FE" w14:textId="77777777" w:rsidR="004D5F4C" w:rsidRDefault="006E3207" w:rsidP="004D5F4C">
            <w:pPr>
              <w:jc w:val="both"/>
            </w:pPr>
            <w:r>
              <w:t>Come in.</w:t>
            </w:r>
            <w:r>
              <w:tab/>
            </w:r>
          </w:p>
          <w:p w14:paraId="7C6D7C2C" w14:textId="77777777" w:rsidR="00BA56BA" w:rsidRDefault="00BA56BA" w:rsidP="004D5F4C">
            <w:pPr>
              <w:jc w:val="both"/>
            </w:pPr>
          </w:p>
        </w:tc>
      </w:tr>
      <w:tr w:rsidR="004D5F4C" w14:paraId="42BA785A" w14:textId="77777777" w:rsidTr="000F01FB">
        <w:tc>
          <w:tcPr>
            <w:tcW w:w="1370" w:type="dxa"/>
          </w:tcPr>
          <w:p w14:paraId="644776FA" w14:textId="77777777" w:rsidR="004D5F4C" w:rsidRDefault="006E3207" w:rsidP="004D5F4C">
            <w:pPr>
              <w:jc w:val="both"/>
            </w:pPr>
            <w:r w:rsidRPr="006E3207">
              <w:t>00:30:54.8</w:t>
            </w:r>
          </w:p>
        </w:tc>
        <w:tc>
          <w:tcPr>
            <w:tcW w:w="898" w:type="dxa"/>
          </w:tcPr>
          <w:p w14:paraId="24AC5074" w14:textId="77777777" w:rsidR="004D5F4C" w:rsidRDefault="00E96603" w:rsidP="004D5F4C">
            <w:pPr>
              <w:jc w:val="both"/>
            </w:pPr>
            <w:r>
              <w:t>HCP6</w:t>
            </w:r>
          </w:p>
        </w:tc>
        <w:tc>
          <w:tcPr>
            <w:tcW w:w="7200" w:type="dxa"/>
          </w:tcPr>
          <w:p w14:paraId="019740BF" w14:textId="77777777" w:rsidR="004D5F4C" w:rsidRDefault="006E3207" w:rsidP="004D5F4C">
            <w:pPr>
              <w:jc w:val="both"/>
            </w:pPr>
            <w:r>
              <w:t>[XXXX]</w:t>
            </w:r>
          </w:p>
          <w:p w14:paraId="229B8142" w14:textId="77777777" w:rsidR="00BA56BA" w:rsidRDefault="00BA56BA" w:rsidP="004D5F4C">
            <w:pPr>
              <w:jc w:val="both"/>
            </w:pPr>
          </w:p>
        </w:tc>
      </w:tr>
      <w:tr w:rsidR="004D5F4C" w14:paraId="18EA6671" w14:textId="77777777" w:rsidTr="000F01FB">
        <w:tc>
          <w:tcPr>
            <w:tcW w:w="1370" w:type="dxa"/>
          </w:tcPr>
          <w:p w14:paraId="06A7DC98" w14:textId="77777777" w:rsidR="004D5F4C" w:rsidRDefault="006E3207" w:rsidP="004D5F4C">
            <w:pPr>
              <w:jc w:val="both"/>
            </w:pPr>
            <w:r w:rsidRPr="006E3207">
              <w:t>00:30:55.8</w:t>
            </w:r>
          </w:p>
        </w:tc>
        <w:tc>
          <w:tcPr>
            <w:tcW w:w="898" w:type="dxa"/>
          </w:tcPr>
          <w:p w14:paraId="70C65E60" w14:textId="77777777" w:rsidR="004D5F4C" w:rsidRDefault="00E96603" w:rsidP="004D5F4C">
            <w:pPr>
              <w:jc w:val="both"/>
            </w:pPr>
            <w:r>
              <w:t>PT</w:t>
            </w:r>
          </w:p>
        </w:tc>
        <w:tc>
          <w:tcPr>
            <w:tcW w:w="7200" w:type="dxa"/>
          </w:tcPr>
          <w:p w14:paraId="051F7AB2" w14:textId="77777777" w:rsidR="004D5F4C" w:rsidRDefault="006E3207" w:rsidP="004D5F4C">
            <w:pPr>
              <w:jc w:val="both"/>
            </w:pPr>
            <w:r>
              <w:t>Yes.</w:t>
            </w:r>
            <w:r>
              <w:tab/>
            </w:r>
          </w:p>
          <w:p w14:paraId="23B2AED8" w14:textId="77777777" w:rsidR="00BA56BA" w:rsidRDefault="00BA56BA" w:rsidP="004D5F4C">
            <w:pPr>
              <w:jc w:val="both"/>
            </w:pPr>
          </w:p>
        </w:tc>
      </w:tr>
      <w:tr w:rsidR="004D5F4C" w14:paraId="6E26A6F6" w14:textId="77777777" w:rsidTr="000F01FB">
        <w:tc>
          <w:tcPr>
            <w:tcW w:w="1370" w:type="dxa"/>
          </w:tcPr>
          <w:p w14:paraId="7368CBF3" w14:textId="77777777" w:rsidR="004D5F4C" w:rsidRDefault="006E3207" w:rsidP="004D5F4C">
            <w:pPr>
              <w:jc w:val="both"/>
            </w:pPr>
            <w:r w:rsidRPr="006E3207">
              <w:t>00:30:56.0</w:t>
            </w:r>
          </w:p>
        </w:tc>
        <w:tc>
          <w:tcPr>
            <w:tcW w:w="898" w:type="dxa"/>
          </w:tcPr>
          <w:p w14:paraId="16650D62" w14:textId="77777777" w:rsidR="004D5F4C" w:rsidRDefault="00E96603" w:rsidP="004D5F4C">
            <w:pPr>
              <w:jc w:val="both"/>
            </w:pPr>
            <w:r>
              <w:t>HCP6</w:t>
            </w:r>
          </w:p>
        </w:tc>
        <w:tc>
          <w:tcPr>
            <w:tcW w:w="7200" w:type="dxa"/>
          </w:tcPr>
          <w:p w14:paraId="3DBF35DA" w14:textId="77777777" w:rsidR="004D5F4C" w:rsidRDefault="006E3207" w:rsidP="004D5F4C">
            <w:pPr>
              <w:jc w:val="both"/>
            </w:pPr>
            <w:r>
              <w:t>Hi. I’m Haley. How are you?</w:t>
            </w:r>
            <w:r>
              <w:tab/>
            </w:r>
          </w:p>
          <w:p w14:paraId="6B81D072" w14:textId="77777777" w:rsidR="00BA56BA" w:rsidRDefault="00BA56BA" w:rsidP="004D5F4C">
            <w:pPr>
              <w:jc w:val="both"/>
            </w:pPr>
          </w:p>
        </w:tc>
      </w:tr>
      <w:tr w:rsidR="004D5F4C" w14:paraId="09452C2B" w14:textId="77777777" w:rsidTr="000F01FB">
        <w:tc>
          <w:tcPr>
            <w:tcW w:w="1370" w:type="dxa"/>
          </w:tcPr>
          <w:p w14:paraId="5BE02DD1" w14:textId="77777777" w:rsidR="004D5F4C" w:rsidRDefault="006E3207" w:rsidP="004D5F4C">
            <w:pPr>
              <w:jc w:val="both"/>
            </w:pPr>
            <w:r w:rsidRPr="006E3207">
              <w:t>00:30:58.3</w:t>
            </w:r>
          </w:p>
        </w:tc>
        <w:tc>
          <w:tcPr>
            <w:tcW w:w="898" w:type="dxa"/>
          </w:tcPr>
          <w:p w14:paraId="424A8DE8" w14:textId="77777777" w:rsidR="004D5F4C" w:rsidRDefault="00E96603" w:rsidP="004D5F4C">
            <w:pPr>
              <w:jc w:val="both"/>
            </w:pPr>
            <w:r>
              <w:t>PT</w:t>
            </w:r>
            <w:r w:rsidR="006E3207">
              <w:tab/>
            </w:r>
          </w:p>
        </w:tc>
        <w:tc>
          <w:tcPr>
            <w:tcW w:w="7200" w:type="dxa"/>
          </w:tcPr>
          <w:p w14:paraId="4132D519" w14:textId="77777777" w:rsidR="004D5F4C" w:rsidRDefault="006E3207" w:rsidP="004D5F4C">
            <w:pPr>
              <w:jc w:val="both"/>
            </w:pPr>
            <w:r>
              <w:t>Good. How are you?</w:t>
            </w:r>
            <w:r>
              <w:tab/>
            </w:r>
          </w:p>
          <w:p w14:paraId="5625F56D" w14:textId="77777777" w:rsidR="00BA56BA" w:rsidRDefault="00BA56BA" w:rsidP="004D5F4C">
            <w:pPr>
              <w:jc w:val="both"/>
            </w:pPr>
          </w:p>
        </w:tc>
      </w:tr>
      <w:tr w:rsidR="004D5F4C" w14:paraId="7F5A06E5" w14:textId="77777777" w:rsidTr="000F01FB">
        <w:tc>
          <w:tcPr>
            <w:tcW w:w="1370" w:type="dxa"/>
          </w:tcPr>
          <w:p w14:paraId="3DBC31BB" w14:textId="77777777" w:rsidR="004D5F4C" w:rsidRDefault="006E3207" w:rsidP="004D5F4C">
            <w:pPr>
              <w:jc w:val="both"/>
            </w:pPr>
            <w:r w:rsidRPr="006E3207">
              <w:t>00:30:58.8</w:t>
            </w:r>
          </w:p>
        </w:tc>
        <w:tc>
          <w:tcPr>
            <w:tcW w:w="898" w:type="dxa"/>
          </w:tcPr>
          <w:p w14:paraId="77CCB10A" w14:textId="77777777" w:rsidR="004D5F4C" w:rsidRDefault="00E96603" w:rsidP="004D5F4C">
            <w:pPr>
              <w:jc w:val="both"/>
            </w:pPr>
            <w:r>
              <w:t>HCP6</w:t>
            </w:r>
          </w:p>
        </w:tc>
        <w:tc>
          <w:tcPr>
            <w:tcW w:w="7200" w:type="dxa"/>
          </w:tcPr>
          <w:p w14:paraId="02B0D23C" w14:textId="77777777" w:rsidR="004D5F4C" w:rsidRDefault="006E3207" w:rsidP="004D5F4C">
            <w:pPr>
              <w:jc w:val="both"/>
            </w:pPr>
            <w:r>
              <w:t>Nice to meet you. Good.</w:t>
            </w:r>
            <w:r>
              <w:tab/>
            </w:r>
          </w:p>
          <w:p w14:paraId="547DF62D" w14:textId="77777777" w:rsidR="00BA56BA" w:rsidRDefault="00BA56BA" w:rsidP="004D5F4C">
            <w:pPr>
              <w:jc w:val="both"/>
            </w:pPr>
          </w:p>
        </w:tc>
      </w:tr>
      <w:tr w:rsidR="004D5F4C" w14:paraId="5D0C6D9A" w14:textId="77777777" w:rsidTr="000F01FB">
        <w:tc>
          <w:tcPr>
            <w:tcW w:w="1370" w:type="dxa"/>
          </w:tcPr>
          <w:p w14:paraId="3BC77B46" w14:textId="77777777" w:rsidR="004D5F4C" w:rsidRDefault="006E3207" w:rsidP="004D5F4C">
            <w:pPr>
              <w:jc w:val="both"/>
            </w:pPr>
            <w:r w:rsidRPr="006E3207">
              <w:t>00:31:00.3</w:t>
            </w:r>
          </w:p>
        </w:tc>
        <w:tc>
          <w:tcPr>
            <w:tcW w:w="898" w:type="dxa"/>
          </w:tcPr>
          <w:p w14:paraId="6ED0FE79" w14:textId="77777777" w:rsidR="004D5F4C" w:rsidRDefault="00E96603" w:rsidP="004D5F4C">
            <w:pPr>
              <w:jc w:val="both"/>
            </w:pPr>
            <w:r>
              <w:t>PT</w:t>
            </w:r>
            <w:r w:rsidR="006E3207">
              <w:tab/>
            </w:r>
          </w:p>
        </w:tc>
        <w:tc>
          <w:tcPr>
            <w:tcW w:w="7200" w:type="dxa"/>
          </w:tcPr>
          <w:p w14:paraId="62BF6430" w14:textId="77777777" w:rsidR="004D5F4C" w:rsidRDefault="006E3207" w:rsidP="004D5F4C">
            <w:pPr>
              <w:jc w:val="both"/>
            </w:pPr>
            <w:r>
              <w:t>Haley. I love that name.</w:t>
            </w:r>
            <w:r>
              <w:tab/>
            </w:r>
          </w:p>
          <w:p w14:paraId="63736592" w14:textId="77777777" w:rsidR="00BA56BA" w:rsidRDefault="00BA56BA" w:rsidP="004D5F4C">
            <w:pPr>
              <w:jc w:val="both"/>
            </w:pPr>
          </w:p>
        </w:tc>
      </w:tr>
      <w:tr w:rsidR="004D5F4C" w14:paraId="16331328" w14:textId="77777777" w:rsidTr="000F01FB">
        <w:tc>
          <w:tcPr>
            <w:tcW w:w="1370" w:type="dxa"/>
          </w:tcPr>
          <w:p w14:paraId="40D58570" w14:textId="77777777" w:rsidR="004D5F4C" w:rsidRDefault="006E3207" w:rsidP="004D5F4C">
            <w:pPr>
              <w:jc w:val="both"/>
            </w:pPr>
            <w:r w:rsidRPr="006E3207">
              <w:t>00:31:01.6</w:t>
            </w:r>
          </w:p>
        </w:tc>
        <w:tc>
          <w:tcPr>
            <w:tcW w:w="898" w:type="dxa"/>
          </w:tcPr>
          <w:p w14:paraId="5A6CE105" w14:textId="77777777" w:rsidR="004D5F4C" w:rsidRDefault="00E96603" w:rsidP="004D5F4C">
            <w:pPr>
              <w:jc w:val="both"/>
            </w:pPr>
            <w:r>
              <w:t>HCP6</w:t>
            </w:r>
          </w:p>
        </w:tc>
        <w:tc>
          <w:tcPr>
            <w:tcW w:w="7200" w:type="dxa"/>
          </w:tcPr>
          <w:p w14:paraId="1E0153A9" w14:textId="77777777" w:rsidR="004D5F4C" w:rsidRDefault="006E3207" w:rsidP="004D5F4C">
            <w:pPr>
              <w:jc w:val="both"/>
            </w:pPr>
            <w:r>
              <w:t>Oh, thank you.</w:t>
            </w:r>
            <w:r>
              <w:tab/>
            </w:r>
          </w:p>
          <w:p w14:paraId="33F341E1" w14:textId="77777777" w:rsidR="00BA56BA" w:rsidRDefault="00BA56BA" w:rsidP="004D5F4C">
            <w:pPr>
              <w:jc w:val="both"/>
            </w:pPr>
          </w:p>
        </w:tc>
      </w:tr>
      <w:tr w:rsidR="004D5F4C" w14:paraId="3B571C43" w14:textId="77777777" w:rsidTr="000F01FB">
        <w:tc>
          <w:tcPr>
            <w:tcW w:w="1370" w:type="dxa"/>
          </w:tcPr>
          <w:p w14:paraId="4072A4C5" w14:textId="77777777" w:rsidR="004D5F4C" w:rsidRDefault="006E3207" w:rsidP="004D5F4C">
            <w:pPr>
              <w:jc w:val="both"/>
            </w:pPr>
            <w:r w:rsidRPr="006E3207">
              <w:lastRenderedPageBreak/>
              <w:t>00:31:02.7</w:t>
            </w:r>
          </w:p>
        </w:tc>
        <w:tc>
          <w:tcPr>
            <w:tcW w:w="898" w:type="dxa"/>
          </w:tcPr>
          <w:p w14:paraId="0927FF19" w14:textId="77777777" w:rsidR="004D5F4C" w:rsidRDefault="00E96603" w:rsidP="004D5F4C">
            <w:pPr>
              <w:jc w:val="both"/>
            </w:pPr>
            <w:r>
              <w:t>PT</w:t>
            </w:r>
          </w:p>
        </w:tc>
        <w:tc>
          <w:tcPr>
            <w:tcW w:w="7200" w:type="dxa"/>
          </w:tcPr>
          <w:p w14:paraId="5E721A47" w14:textId="77777777" w:rsidR="004D5F4C" w:rsidRDefault="006E3207" w:rsidP="004D5F4C">
            <w:pPr>
              <w:jc w:val="both"/>
            </w:pPr>
            <w:r>
              <w:t>No problem.</w:t>
            </w:r>
            <w:r>
              <w:tab/>
            </w:r>
          </w:p>
          <w:p w14:paraId="5A66F879" w14:textId="77777777" w:rsidR="00BA56BA" w:rsidRDefault="00BA56BA" w:rsidP="004D5F4C">
            <w:pPr>
              <w:jc w:val="both"/>
            </w:pPr>
          </w:p>
        </w:tc>
      </w:tr>
      <w:tr w:rsidR="004D5F4C" w14:paraId="754EA14A" w14:textId="77777777" w:rsidTr="000F01FB">
        <w:tc>
          <w:tcPr>
            <w:tcW w:w="1370" w:type="dxa"/>
          </w:tcPr>
          <w:p w14:paraId="17E41C2C" w14:textId="77777777" w:rsidR="004D5F4C" w:rsidRDefault="006E3207" w:rsidP="004D5F4C">
            <w:pPr>
              <w:jc w:val="both"/>
            </w:pPr>
            <w:r w:rsidRPr="006E3207">
              <w:t>00:31:03.0</w:t>
            </w:r>
          </w:p>
        </w:tc>
        <w:tc>
          <w:tcPr>
            <w:tcW w:w="898" w:type="dxa"/>
          </w:tcPr>
          <w:p w14:paraId="251971B1" w14:textId="77777777" w:rsidR="004D5F4C" w:rsidRDefault="00E96603" w:rsidP="004D5F4C">
            <w:pPr>
              <w:jc w:val="both"/>
            </w:pPr>
            <w:r>
              <w:t>HCP6</w:t>
            </w:r>
          </w:p>
        </w:tc>
        <w:tc>
          <w:tcPr>
            <w:tcW w:w="7200" w:type="dxa"/>
          </w:tcPr>
          <w:p w14:paraId="5C2B657F" w14:textId="77777777" w:rsidR="004D5F4C" w:rsidRDefault="006E3207" w:rsidP="004D5F4C">
            <w:pPr>
              <w:jc w:val="both"/>
            </w:pPr>
            <w:r>
              <w:t>It’s becoming a more common name nowadays I hear.</w:t>
            </w:r>
            <w:r>
              <w:tab/>
            </w:r>
          </w:p>
          <w:p w14:paraId="07E19CF2" w14:textId="77777777" w:rsidR="00BA56BA" w:rsidRDefault="00BA56BA" w:rsidP="004D5F4C">
            <w:pPr>
              <w:jc w:val="both"/>
            </w:pPr>
          </w:p>
        </w:tc>
      </w:tr>
      <w:tr w:rsidR="004D5F4C" w14:paraId="4487F79C" w14:textId="77777777" w:rsidTr="000F01FB">
        <w:tc>
          <w:tcPr>
            <w:tcW w:w="1370" w:type="dxa"/>
          </w:tcPr>
          <w:p w14:paraId="648E889F" w14:textId="77777777" w:rsidR="004D5F4C" w:rsidRDefault="006E3207" w:rsidP="004D5F4C">
            <w:pPr>
              <w:jc w:val="both"/>
            </w:pPr>
            <w:r w:rsidRPr="006E3207">
              <w:t>00:31:05.5</w:t>
            </w:r>
          </w:p>
        </w:tc>
        <w:tc>
          <w:tcPr>
            <w:tcW w:w="898" w:type="dxa"/>
          </w:tcPr>
          <w:p w14:paraId="4B1C159A" w14:textId="77777777" w:rsidR="004D5F4C" w:rsidRDefault="00E96603" w:rsidP="004D5F4C">
            <w:pPr>
              <w:jc w:val="both"/>
            </w:pPr>
            <w:r>
              <w:t>PT</w:t>
            </w:r>
          </w:p>
        </w:tc>
        <w:tc>
          <w:tcPr>
            <w:tcW w:w="7200" w:type="dxa"/>
          </w:tcPr>
          <w:p w14:paraId="0F75869F" w14:textId="77777777" w:rsidR="004D5F4C" w:rsidRDefault="006E3207" w:rsidP="004D5F4C">
            <w:pPr>
              <w:jc w:val="both"/>
            </w:pPr>
            <w:r>
              <w:t>It is. I like it.</w:t>
            </w:r>
            <w:r>
              <w:tab/>
            </w:r>
          </w:p>
          <w:p w14:paraId="2ABA34CA" w14:textId="77777777" w:rsidR="00BA56BA" w:rsidRDefault="00BA56BA" w:rsidP="004D5F4C">
            <w:pPr>
              <w:jc w:val="both"/>
            </w:pPr>
          </w:p>
        </w:tc>
      </w:tr>
      <w:tr w:rsidR="004D5F4C" w14:paraId="05784A48" w14:textId="77777777" w:rsidTr="000F01FB">
        <w:tc>
          <w:tcPr>
            <w:tcW w:w="1370" w:type="dxa"/>
          </w:tcPr>
          <w:p w14:paraId="2F32E76D" w14:textId="77777777" w:rsidR="004D5F4C" w:rsidRDefault="006E3207" w:rsidP="004D5F4C">
            <w:pPr>
              <w:jc w:val="both"/>
            </w:pPr>
            <w:r w:rsidRPr="006E3207">
              <w:t>00:31:06.8</w:t>
            </w:r>
          </w:p>
        </w:tc>
        <w:tc>
          <w:tcPr>
            <w:tcW w:w="898" w:type="dxa"/>
          </w:tcPr>
          <w:p w14:paraId="4EE50C93" w14:textId="77777777" w:rsidR="004D5F4C" w:rsidRDefault="00E96603" w:rsidP="004D5F4C">
            <w:pPr>
              <w:jc w:val="both"/>
            </w:pPr>
            <w:r>
              <w:t>HCP6</w:t>
            </w:r>
          </w:p>
        </w:tc>
        <w:tc>
          <w:tcPr>
            <w:tcW w:w="7200" w:type="dxa"/>
          </w:tcPr>
          <w:p w14:paraId="44204449" w14:textId="77777777" w:rsidR="004D5F4C" w:rsidRDefault="006E3207" w:rsidP="004D5F4C">
            <w:pPr>
              <w:jc w:val="both"/>
            </w:pPr>
            <w:r>
              <w:t>All right. So I’m going to tell you about research really quick, because Dr. [</w:t>
            </w:r>
            <w:proofErr w:type="spellStart"/>
            <w:r>
              <w:t>Secor</w:t>
            </w:r>
            <w:proofErr w:type="spellEnd"/>
            <w:r>
              <w:t>] is about to come in. Oh. [</w:t>
            </w:r>
            <w:r w:rsidRPr="006E3207">
              <w:t>00:31:10.8</w:t>
            </w:r>
            <w:r>
              <w:t>]</w:t>
            </w:r>
          </w:p>
          <w:p w14:paraId="24E8790A" w14:textId="77777777" w:rsidR="00BA56BA" w:rsidRDefault="00BA56BA" w:rsidP="004D5F4C">
            <w:pPr>
              <w:jc w:val="both"/>
            </w:pPr>
          </w:p>
        </w:tc>
      </w:tr>
      <w:tr w:rsidR="004D5F4C" w14:paraId="6E833E27" w14:textId="77777777" w:rsidTr="000F01FB">
        <w:tc>
          <w:tcPr>
            <w:tcW w:w="1370" w:type="dxa"/>
          </w:tcPr>
          <w:p w14:paraId="72C650DE" w14:textId="77777777" w:rsidR="004D5F4C" w:rsidRDefault="006E3207" w:rsidP="004D5F4C">
            <w:pPr>
              <w:jc w:val="both"/>
            </w:pPr>
            <w:r w:rsidRPr="006E3207">
              <w:t>00:31:12.6</w:t>
            </w:r>
          </w:p>
        </w:tc>
        <w:tc>
          <w:tcPr>
            <w:tcW w:w="898" w:type="dxa"/>
          </w:tcPr>
          <w:p w14:paraId="3D195500" w14:textId="77777777" w:rsidR="004D5F4C" w:rsidRDefault="00E96603" w:rsidP="004D5F4C">
            <w:pPr>
              <w:jc w:val="both"/>
            </w:pPr>
            <w:r>
              <w:t>HCP7</w:t>
            </w:r>
          </w:p>
        </w:tc>
        <w:tc>
          <w:tcPr>
            <w:tcW w:w="7200" w:type="dxa"/>
          </w:tcPr>
          <w:p w14:paraId="0FDEC0B0" w14:textId="77777777" w:rsidR="004D5F4C" w:rsidRDefault="006E3207" w:rsidP="004D5F4C">
            <w:pPr>
              <w:jc w:val="both"/>
            </w:pPr>
            <w:r>
              <w:t>Hi.</w:t>
            </w:r>
            <w:r>
              <w:tab/>
            </w:r>
          </w:p>
          <w:p w14:paraId="6F92D1B0" w14:textId="77777777" w:rsidR="00BA56BA" w:rsidRDefault="00BA56BA" w:rsidP="004D5F4C">
            <w:pPr>
              <w:jc w:val="both"/>
            </w:pPr>
          </w:p>
        </w:tc>
      </w:tr>
      <w:tr w:rsidR="004D5F4C" w14:paraId="2611B19E" w14:textId="77777777" w:rsidTr="000F01FB">
        <w:tc>
          <w:tcPr>
            <w:tcW w:w="1370" w:type="dxa"/>
          </w:tcPr>
          <w:p w14:paraId="3BF449B1" w14:textId="77777777" w:rsidR="004D5F4C" w:rsidRDefault="006E3207" w:rsidP="004D5F4C">
            <w:pPr>
              <w:jc w:val="both"/>
            </w:pPr>
            <w:r w:rsidRPr="006E3207">
              <w:t>00:31:12.9</w:t>
            </w:r>
          </w:p>
        </w:tc>
        <w:tc>
          <w:tcPr>
            <w:tcW w:w="898" w:type="dxa"/>
          </w:tcPr>
          <w:p w14:paraId="25BBD7F4" w14:textId="77777777" w:rsidR="004D5F4C" w:rsidRDefault="00E96603" w:rsidP="004D5F4C">
            <w:pPr>
              <w:jc w:val="both"/>
            </w:pPr>
            <w:r>
              <w:t>HCP6</w:t>
            </w:r>
          </w:p>
        </w:tc>
        <w:tc>
          <w:tcPr>
            <w:tcW w:w="7200" w:type="dxa"/>
          </w:tcPr>
          <w:p w14:paraId="32587E83" w14:textId="77777777" w:rsidR="004D5F4C" w:rsidRDefault="006E3207" w:rsidP="004D5F4C">
            <w:pPr>
              <w:jc w:val="both"/>
            </w:pPr>
            <w:r>
              <w:t>Hey.</w:t>
            </w:r>
            <w:r>
              <w:tab/>
            </w:r>
          </w:p>
          <w:p w14:paraId="07FA3D63" w14:textId="77777777" w:rsidR="00BA56BA" w:rsidRDefault="00BA56BA" w:rsidP="004D5F4C">
            <w:pPr>
              <w:jc w:val="both"/>
            </w:pPr>
          </w:p>
        </w:tc>
      </w:tr>
      <w:tr w:rsidR="004D5F4C" w14:paraId="783243A5" w14:textId="77777777" w:rsidTr="000F01FB">
        <w:tc>
          <w:tcPr>
            <w:tcW w:w="1370" w:type="dxa"/>
          </w:tcPr>
          <w:p w14:paraId="0FD7CC26" w14:textId="77777777" w:rsidR="004D5F4C" w:rsidRPr="006E3207" w:rsidRDefault="006E3207" w:rsidP="004D5F4C">
            <w:pPr>
              <w:jc w:val="both"/>
              <w:rPr>
                <w:b/>
              </w:rPr>
            </w:pPr>
            <w:r w:rsidRPr="006E3207">
              <w:t>00:31:13.5</w:t>
            </w:r>
          </w:p>
        </w:tc>
        <w:tc>
          <w:tcPr>
            <w:tcW w:w="898" w:type="dxa"/>
          </w:tcPr>
          <w:p w14:paraId="64BF87CC" w14:textId="77777777" w:rsidR="004D5F4C" w:rsidRDefault="00E96603" w:rsidP="004D5F4C">
            <w:pPr>
              <w:jc w:val="both"/>
            </w:pPr>
            <w:r>
              <w:t>HCP7</w:t>
            </w:r>
          </w:p>
        </w:tc>
        <w:tc>
          <w:tcPr>
            <w:tcW w:w="7200" w:type="dxa"/>
          </w:tcPr>
          <w:p w14:paraId="22C98D94" w14:textId="77777777" w:rsidR="004D5F4C" w:rsidRDefault="006E3207" w:rsidP="004D5F4C">
            <w:pPr>
              <w:jc w:val="both"/>
            </w:pPr>
            <w:r>
              <w:t>Oh. We have recorder set up.</w:t>
            </w:r>
            <w:r>
              <w:tab/>
            </w:r>
          </w:p>
          <w:p w14:paraId="294932E5" w14:textId="77777777" w:rsidR="00BA56BA" w:rsidRDefault="00BA56BA" w:rsidP="004D5F4C">
            <w:pPr>
              <w:jc w:val="both"/>
            </w:pPr>
          </w:p>
        </w:tc>
      </w:tr>
      <w:tr w:rsidR="004D5F4C" w14:paraId="57C28B99" w14:textId="77777777" w:rsidTr="000F01FB">
        <w:tc>
          <w:tcPr>
            <w:tcW w:w="1370" w:type="dxa"/>
          </w:tcPr>
          <w:p w14:paraId="3B5A0395" w14:textId="77777777" w:rsidR="004D5F4C" w:rsidRDefault="006E3207" w:rsidP="004D5F4C">
            <w:pPr>
              <w:jc w:val="both"/>
            </w:pPr>
            <w:r w:rsidRPr="006E3207">
              <w:t>00:31:15.3</w:t>
            </w:r>
          </w:p>
        </w:tc>
        <w:tc>
          <w:tcPr>
            <w:tcW w:w="898" w:type="dxa"/>
          </w:tcPr>
          <w:p w14:paraId="074841AD" w14:textId="77777777" w:rsidR="004D5F4C" w:rsidRDefault="00E96603" w:rsidP="004D5F4C">
            <w:pPr>
              <w:jc w:val="both"/>
            </w:pPr>
            <w:r>
              <w:t>HCP6</w:t>
            </w:r>
          </w:p>
        </w:tc>
        <w:tc>
          <w:tcPr>
            <w:tcW w:w="7200" w:type="dxa"/>
          </w:tcPr>
          <w:p w14:paraId="7A0C3574" w14:textId="77777777" w:rsidR="004D5F4C" w:rsidRDefault="006E3207" w:rsidP="004D5F4C">
            <w:pPr>
              <w:jc w:val="both"/>
            </w:pPr>
            <w:r>
              <w:t>Yes.</w:t>
            </w:r>
            <w:r>
              <w:tab/>
            </w:r>
          </w:p>
          <w:p w14:paraId="416B9867" w14:textId="77777777" w:rsidR="00BA56BA" w:rsidRDefault="00BA56BA" w:rsidP="004D5F4C">
            <w:pPr>
              <w:jc w:val="both"/>
            </w:pPr>
          </w:p>
        </w:tc>
      </w:tr>
      <w:tr w:rsidR="004D5F4C" w14:paraId="17563F33" w14:textId="77777777" w:rsidTr="000F01FB">
        <w:tc>
          <w:tcPr>
            <w:tcW w:w="1370" w:type="dxa"/>
          </w:tcPr>
          <w:p w14:paraId="5D7240CD" w14:textId="77777777" w:rsidR="004D5F4C" w:rsidRDefault="006E3207" w:rsidP="004D5F4C">
            <w:pPr>
              <w:jc w:val="both"/>
            </w:pPr>
            <w:r w:rsidRPr="006E3207">
              <w:t>00:31:15.3</w:t>
            </w:r>
          </w:p>
        </w:tc>
        <w:tc>
          <w:tcPr>
            <w:tcW w:w="898" w:type="dxa"/>
          </w:tcPr>
          <w:p w14:paraId="032CD89C" w14:textId="77777777" w:rsidR="004D5F4C" w:rsidRDefault="00E96603" w:rsidP="004D5F4C">
            <w:pPr>
              <w:jc w:val="both"/>
            </w:pPr>
            <w:r>
              <w:t>HCP7</w:t>
            </w:r>
          </w:p>
        </w:tc>
        <w:tc>
          <w:tcPr>
            <w:tcW w:w="7200" w:type="dxa"/>
          </w:tcPr>
          <w:p w14:paraId="6A7E8DDE" w14:textId="77777777" w:rsidR="004D5F4C" w:rsidRDefault="006E3207" w:rsidP="004D5F4C">
            <w:pPr>
              <w:jc w:val="both"/>
            </w:pPr>
            <w:r>
              <w:t>Okay. Hi, how are you doing?</w:t>
            </w:r>
            <w:r>
              <w:tab/>
            </w:r>
          </w:p>
          <w:p w14:paraId="14157C82" w14:textId="77777777" w:rsidR="00BA56BA" w:rsidRDefault="00BA56BA" w:rsidP="004D5F4C">
            <w:pPr>
              <w:jc w:val="both"/>
            </w:pPr>
          </w:p>
        </w:tc>
      </w:tr>
      <w:tr w:rsidR="004D5F4C" w14:paraId="5D9C2C08" w14:textId="77777777" w:rsidTr="000F01FB">
        <w:tc>
          <w:tcPr>
            <w:tcW w:w="1370" w:type="dxa"/>
          </w:tcPr>
          <w:p w14:paraId="62C3554D" w14:textId="77777777" w:rsidR="004D5F4C" w:rsidRDefault="006E3207" w:rsidP="004D5F4C">
            <w:pPr>
              <w:jc w:val="both"/>
            </w:pPr>
            <w:r w:rsidRPr="006E3207">
              <w:t>00:31:16.3</w:t>
            </w:r>
          </w:p>
        </w:tc>
        <w:tc>
          <w:tcPr>
            <w:tcW w:w="898" w:type="dxa"/>
          </w:tcPr>
          <w:p w14:paraId="7AAC59A3" w14:textId="77777777" w:rsidR="004D5F4C" w:rsidRDefault="00E96603" w:rsidP="004D5F4C">
            <w:pPr>
              <w:jc w:val="both"/>
            </w:pPr>
            <w:r>
              <w:t>PT</w:t>
            </w:r>
          </w:p>
        </w:tc>
        <w:tc>
          <w:tcPr>
            <w:tcW w:w="7200" w:type="dxa"/>
          </w:tcPr>
          <w:p w14:paraId="40F7CD48" w14:textId="77777777" w:rsidR="004D5F4C" w:rsidRDefault="006E3207" w:rsidP="004D5F4C">
            <w:pPr>
              <w:jc w:val="both"/>
            </w:pPr>
            <w:r>
              <w:t>How are you doing? I didn’t see you last time</w:t>
            </w:r>
          </w:p>
          <w:p w14:paraId="7D8B21CA" w14:textId="77777777" w:rsidR="00BA56BA" w:rsidRDefault="00BA56BA" w:rsidP="004D5F4C">
            <w:pPr>
              <w:jc w:val="both"/>
            </w:pPr>
          </w:p>
        </w:tc>
      </w:tr>
      <w:tr w:rsidR="004D5F4C" w14:paraId="0CE4C5C6" w14:textId="77777777" w:rsidTr="000F01FB">
        <w:tc>
          <w:tcPr>
            <w:tcW w:w="1370" w:type="dxa"/>
          </w:tcPr>
          <w:p w14:paraId="4B520D3E" w14:textId="77777777" w:rsidR="004D5F4C" w:rsidRDefault="006E3207" w:rsidP="004D5F4C">
            <w:pPr>
              <w:jc w:val="both"/>
            </w:pPr>
            <w:r w:rsidRPr="006E3207">
              <w:t>00:31:17.7</w:t>
            </w:r>
          </w:p>
        </w:tc>
        <w:tc>
          <w:tcPr>
            <w:tcW w:w="898" w:type="dxa"/>
          </w:tcPr>
          <w:p w14:paraId="25D2D14D" w14:textId="77777777" w:rsidR="004D5F4C" w:rsidRDefault="00E96603" w:rsidP="004D5F4C">
            <w:pPr>
              <w:jc w:val="both"/>
            </w:pPr>
            <w:r>
              <w:t>HCP7</w:t>
            </w:r>
          </w:p>
        </w:tc>
        <w:tc>
          <w:tcPr>
            <w:tcW w:w="7200" w:type="dxa"/>
          </w:tcPr>
          <w:p w14:paraId="23B43F48" w14:textId="77777777" w:rsidR="004D5F4C" w:rsidRDefault="006E3207" w:rsidP="004D5F4C">
            <w:pPr>
              <w:jc w:val="both"/>
            </w:pPr>
            <w:r>
              <w:t>So, can I borrow him for two seconds?</w:t>
            </w:r>
            <w:r>
              <w:tab/>
            </w:r>
          </w:p>
          <w:p w14:paraId="54EC6B7F" w14:textId="77777777" w:rsidR="00BA56BA" w:rsidRDefault="00BA56BA" w:rsidP="004D5F4C">
            <w:pPr>
              <w:jc w:val="both"/>
            </w:pPr>
          </w:p>
        </w:tc>
      </w:tr>
      <w:tr w:rsidR="004D5F4C" w14:paraId="0856EE77" w14:textId="77777777" w:rsidTr="000F01FB">
        <w:tc>
          <w:tcPr>
            <w:tcW w:w="1370" w:type="dxa"/>
          </w:tcPr>
          <w:p w14:paraId="3F840037" w14:textId="77777777" w:rsidR="004D5F4C" w:rsidRDefault="006E3207" w:rsidP="004D5F4C">
            <w:pPr>
              <w:jc w:val="both"/>
            </w:pPr>
            <w:r w:rsidRPr="006E3207">
              <w:t>00:31:20.1</w:t>
            </w:r>
          </w:p>
        </w:tc>
        <w:tc>
          <w:tcPr>
            <w:tcW w:w="898" w:type="dxa"/>
          </w:tcPr>
          <w:p w14:paraId="46091C2A" w14:textId="77777777" w:rsidR="004D5F4C" w:rsidRDefault="00E96603" w:rsidP="004D5F4C">
            <w:pPr>
              <w:jc w:val="both"/>
            </w:pPr>
            <w:r>
              <w:t>HCP6</w:t>
            </w:r>
          </w:p>
        </w:tc>
        <w:tc>
          <w:tcPr>
            <w:tcW w:w="7200" w:type="dxa"/>
          </w:tcPr>
          <w:p w14:paraId="668A5D75" w14:textId="77777777" w:rsidR="004D5F4C" w:rsidRDefault="006E3207" w:rsidP="004D5F4C">
            <w:pPr>
              <w:jc w:val="both"/>
            </w:pPr>
            <w:r>
              <w:t>Yes, you’re fine.</w:t>
            </w:r>
            <w:r>
              <w:tab/>
            </w:r>
          </w:p>
          <w:p w14:paraId="6530486A" w14:textId="77777777" w:rsidR="00BA56BA" w:rsidRDefault="00BA56BA" w:rsidP="004D5F4C">
            <w:pPr>
              <w:jc w:val="both"/>
            </w:pPr>
          </w:p>
        </w:tc>
      </w:tr>
      <w:tr w:rsidR="004D5F4C" w14:paraId="60E9FFC5" w14:textId="77777777" w:rsidTr="000F01FB">
        <w:tc>
          <w:tcPr>
            <w:tcW w:w="1370" w:type="dxa"/>
          </w:tcPr>
          <w:p w14:paraId="0A070A8C" w14:textId="77777777" w:rsidR="004D5F4C" w:rsidRDefault="006E3207" w:rsidP="004D5F4C">
            <w:pPr>
              <w:jc w:val="both"/>
            </w:pPr>
            <w:r w:rsidRPr="006E3207">
              <w:t>00:31:20.4</w:t>
            </w:r>
          </w:p>
        </w:tc>
        <w:tc>
          <w:tcPr>
            <w:tcW w:w="898" w:type="dxa"/>
          </w:tcPr>
          <w:p w14:paraId="4B2C62FE" w14:textId="77777777" w:rsidR="004D5F4C" w:rsidRDefault="00E96603" w:rsidP="004D5F4C">
            <w:pPr>
              <w:jc w:val="both"/>
            </w:pPr>
            <w:r>
              <w:t>HCP7</w:t>
            </w:r>
          </w:p>
        </w:tc>
        <w:tc>
          <w:tcPr>
            <w:tcW w:w="7200" w:type="dxa"/>
          </w:tcPr>
          <w:p w14:paraId="00DE84B7" w14:textId="77777777" w:rsidR="004D5F4C" w:rsidRDefault="006E3207" w:rsidP="004D5F4C">
            <w:pPr>
              <w:jc w:val="both"/>
            </w:pPr>
            <w:r>
              <w:t>Because we were going to talk about starting meds. Okay, I think we talked it last time, but then …</w:t>
            </w:r>
            <w:r>
              <w:tab/>
            </w:r>
          </w:p>
          <w:p w14:paraId="73961D2B" w14:textId="77777777" w:rsidR="00BA56BA" w:rsidRDefault="00BA56BA" w:rsidP="004D5F4C">
            <w:pPr>
              <w:jc w:val="both"/>
            </w:pPr>
          </w:p>
        </w:tc>
      </w:tr>
      <w:tr w:rsidR="004D5F4C" w14:paraId="2655C45E" w14:textId="77777777" w:rsidTr="000F01FB">
        <w:tc>
          <w:tcPr>
            <w:tcW w:w="1370" w:type="dxa"/>
          </w:tcPr>
          <w:p w14:paraId="0C060568" w14:textId="77777777" w:rsidR="004D5F4C" w:rsidRDefault="006E3207" w:rsidP="004D5F4C">
            <w:pPr>
              <w:jc w:val="both"/>
            </w:pPr>
            <w:r w:rsidRPr="006E3207">
              <w:t>00:31:25.4</w:t>
            </w:r>
          </w:p>
        </w:tc>
        <w:tc>
          <w:tcPr>
            <w:tcW w:w="898" w:type="dxa"/>
          </w:tcPr>
          <w:p w14:paraId="5E0A1C47" w14:textId="77777777" w:rsidR="004D5F4C" w:rsidRDefault="00E96603" w:rsidP="004D5F4C">
            <w:pPr>
              <w:jc w:val="both"/>
            </w:pPr>
            <w:r>
              <w:t>PT</w:t>
            </w:r>
          </w:p>
        </w:tc>
        <w:tc>
          <w:tcPr>
            <w:tcW w:w="7200" w:type="dxa"/>
          </w:tcPr>
          <w:p w14:paraId="44EBC428" w14:textId="77777777" w:rsidR="004D5F4C" w:rsidRDefault="006E3207" w:rsidP="004D5F4C">
            <w:pPr>
              <w:jc w:val="both"/>
            </w:pPr>
            <w:r>
              <w:t>Yes.</w:t>
            </w:r>
            <w:r>
              <w:tab/>
            </w:r>
          </w:p>
          <w:p w14:paraId="23D10FBE" w14:textId="77777777" w:rsidR="00BA56BA" w:rsidRDefault="00BA56BA" w:rsidP="004D5F4C">
            <w:pPr>
              <w:jc w:val="both"/>
            </w:pPr>
          </w:p>
        </w:tc>
      </w:tr>
      <w:tr w:rsidR="004D5F4C" w14:paraId="494B3479" w14:textId="77777777" w:rsidTr="000F01FB">
        <w:tc>
          <w:tcPr>
            <w:tcW w:w="1370" w:type="dxa"/>
          </w:tcPr>
          <w:p w14:paraId="435B038B" w14:textId="77777777" w:rsidR="004D5F4C" w:rsidRDefault="006E3207" w:rsidP="004D5F4C">
            <w:pPr>
              <w:jc w:val="both"/>
            </w:pPr>
            <w:r w:rsidRPr="006E3207">
              <w:t>00:31:25.4</w:t>
            </w:r>
          </w:p>
        </w:tc>
        <w:tc>
          <w:tcPr>
            <w:tcW w:w="898" w:type="dxa"/>
          </w:tcPr>
          <w:p w14:paraId="15A3CA95" w14:textId="77777777" w:rsidR="004D5F4C" w:rsidRDefault="00E96603" w:rsidP="004D5F4C">
            <w:pPr>
              <w:jc w:val="both"/>
            </w:pPr>
            <w:r>
              <w:t>HCP7</w:t>
            </w:r>
          </w:p>
        </w:tc>
        <w:tc>
          <w:tcPr>
            <w:tcW w:w="7200" w:type="dxa"/>
          </w:tcPr>
          <w:p w14:paraId="479F7CDC" w14:textId="77777777" w:rsidR="004D5F4C" w:rsidRDefault="006E3207" w:rsidP="004D5F4C">
            <w:pPr>
              <w:jc w:val="both"/>
            </w:pPr>
            <w:r>
              <w:t xml:space="preserve">… </w:t>
            </w:r>
            <w:proofErr w:type="gramStart"/>
            <w:r>
              <w:t>you</w:t>
            </w:r>
            <w:proofErr w:type="gramEnd"/>
            <w:r>
              <w:t xml:space="preserve"> would come back today to see if you would, you know, were on board with all that. Okay.</w:t>
            </w:r>
            <w:r>
              <w:tab/>
            </w:r>
          </w:p>
          <w:p w14:paraId="4C85EFBE" w14:textId="77777777" w:rsidR="00BA56BA" w:rsidRDefault="00BA56BA" w:rsidP="004D5F4C">
            <w:pPr>
              <w:jc w:val="both"/>
            </w:pPr>
          </w:p>
        </w:tc>
      </w:tr>
      <w:tr w:rsidR="004D5F4C" w14:paraId="66DA253A" w14:textId="77777777" w:rsidTr="000F01FB">
        <w:tc>
          <w:tcPr>
            <w:tcW w:w="1370" w:type="dxa"/>
          </w:tcPr>
          <w:p w14:paraId="6528E7BD" w14:textId="77777777" w:rsidR="004D5F4C" w:rsidRDefault="006E3207" w:rsidP="004D5F4C">
            <w:pPr>
              <w:jc w:val="both"/>
            </w:pPr>
            <w:r w:rsidRPr="006E3207">
              <w:t>00:31:30.2</w:t>
            </w:r>
          </w:p>
        </w:tc>
        <w:tc>
          <w:tcPr>
            <w:tcW w:w="898" w:type="dxa"/>
          </w:tcPr>
          <w:p w14:paraId="6D4F1912" w14:textId="77777777" w:rsidR="004D5F4C" w:rsidRDefault="00E96603" w:rsidP="004D5F4C">
            <w:pPr>
              <w:jc w:val="both"/>
            </w:pPr>
            <w:r>
              <w:t>HCP6</w:t>
            </w:r>
          </w:p>
        </w:tc>
        <w:tc>
          <w:tcPr>
            <w:tcW w:w="7200" w:type="dxa"/>
          </w:tcPr>
          <w:p w14:paraId="0E81B876" w14:textId="77777777" w:rsidR="004D5F4C" w:rsidRDefault="006E3207" w:rsidP="004D5F4C">
            <w:pPr>
              <w:jc w:val="both"/>
            </w:pPr>
            <w:r>
              <w:t>Okay. So I’ll be back.</w:t>
            </w:r>
            <w:r>
              <w:tab/>
            </w:r>
          </w:p>
          <w:p w14:paraId="218E3028" w14:textId="77777777" w:rsidR="00BA56BA" w:rsidRDefault="00BA56BA" w:rsidP="004D5F4C">
            <w:pPr>
              <w:jc w:val="both"/>
            </w:pPr>
          </w:p>
        </w:tc>
      </w:tr>
      <w:tr w:rsidR="004D5F4C" w14:paraId="0ED025FD" w14:textId="77777777" w:rsidTr="000F01FB">
        <w:tc>
          <w:tcPr>
            <w:tcW w:w="1370" w:type="dxa"/>
          </w:tcPr>
          <w:p w14:paraId="59D312D6" w14:textId="77777777" w:rsidR="004D5F4C" w:rsidRDefault="006E3207" w:rsidP="004D5F4C">
            <w:pPr>
              <w:jc w:val="both"/>
            </w:pPr>
            <w:r w:rsidRPr="006E3207">
              <w:t>00:31:31.7</w:t>
            </w:r>
          </w:p>
        </w:tc>
        <w:tc>
          <w:tcPr>
            <w:tcW w:w="898" w:type="dxa"/>
          </w:tcPr>
          <w:p w14:paraId="118683BF" w14:textId="77777777" w:rsidR="004D5F4C" w:rsidRDefault="00E96603" w:rsidP="004D5F4C">
            <w:pPr>
              <w:jc w:val="both"/>
            </w:pPr>
            <w:r>
              <w:t>HCP7</w:t>
            </w:r>
          </w:p>
        </w:tc>
        <w:tc>
          <w:tcPr>
            <w:tcW w:w="7200" w:type="dxa"/>
          </w:tcPr>
          <w:p w14:paraId="7078EE5B" w14:textId="77777777" w:rsidR="004D5F4C" w:rsidRDefault="006E3207" w:rsidP="004D5F4C">
            <w:pPr>
              <w:jc w:val="both"/>
            </w:pPr>
            <w:r>
              <w:t>Okay. I know</w:t>
            </w:r>
            <w:proofErr w:type="gramStart"/>
            <w:r>
              <w:t>,</w:t>
            </w:r>
            <w:proofErr w:type="gramEnd"/>
            <w:r>
              <w:t xml:space="preserve"> everyone wants to talk to you about therapies and stuff. You know, it’ll actually be good, because um, when you’re on studies, we get you, um, we can get you transportation and stuff, too. But we’ll get you here one way or the other. So, um, since you were here, I understand, like, there’s not a huge change; same sort of things that were going on last time. Is that – that sound correct to you?</w:t>
            </w:r>
            <w:r>
              <w:tab/>
            </w:r>
          </w:p>
          <w:p w14:paraId="6A5D0D32" w14:textId="77777777" w:rsidR="00BA56BA" w:rsidRDefault="00BA56BA" w:rsidP="004D5F4C">
            <w:pPr>
              <w:jc w:val="both"/>
            </w:pPr>
          </w:p>
        </w:tc>
      </w:tr>
      <w:tr w:rsidR="004D5F4C" w14:paraId="5FFF9CBB" w14:textId="77777777" w:rsidTr="000F01FB">
        <w:tc>
          <w:tcPr>
            <w:tcW w:w="1370" w:type="dxa"/>
          </w:tcPr>
          <w:p w14:paraId="624E00D2" w14:textId="77777777" w:rsidR="004D5F4C" w:rsidRDefault="006E3207" w:rsidP="004D5F4C">
            <w:pPr>
              <w:jc w:val="both"/>
            </w:pPr>
            <w:r w:rsidRPr="006E3207">
              <w:t>00:31:58.5</w:t>
            </w:r>
          </w:p>
        </w:tc>
        <w:tc>
          <w:tcPr>
            <w:tcW w:w="898" w:type="dxa"/>
          </w:tcPr>
          <w:p w14:paraId="6582750B" w14:textId="77777777" w:rsidR="004D5F4C" w:rsidRDefault="00E96603" w:rsidP="004D5F4C">
            <w:pPr>
              <w:jc w:val="both"/>
            </w:pPr>
            <w:r>
              <w:t>PT</w:t>
            </w:r>
          </w:p>
        </w:tc>
        <w:tc>
          <w:tcPr>
            <w:tcW w:w="7200" w:type="dxa"/>
          </w:tcPr>
          <w:p w14:paraId="58D11165" w14:textId="77777777" w:rsidR="004D5F4C" w:rsidRDefault="006E3207" w:rsidP="004D5F4C">
            <w:pPr>
              <w:jc w:val="both"/>
            </w:pPr>
            <w:r>
              <w:t>Um, uh, yes. It just got, like, worse.</w:t>
            </w:r>
            <w:r>
              <w:tab/>
            </w:r>
          </w:p>
          <w:p w14:paraId="679526D5" w14:textId="77777777" w:rsidR="00BA56BA" w:rsidRDefault="00BA56BA" w:rsidP="004D5F4C">
            <w:pPr>
              <w:jc w:val="both"/>
            </w:pPr>
          </w:p>
        </w:tc>
      </w:tr>
      <w:tr w:rsidR="004D5F4C" w14:paraId="1FDF911E" w14:textId="77777777" w:rsidTr="000F01FB">
        <w:tc>
          <w:tcPr>
            <w:tcW w:w="1370" w:type="dxa"/>
          </w:tcPr>
          <w:p w14:paraId="6C2CAC97" w14:textId="77777777" w:rsidR="004D5F4C" w:rsidRDefault="006E3207" w:rsidP="004D5F4C">
            <w:pPr>
              <w:jc w:val="both"/>
            </w:pPr>
            <w:r w:rsidRPr="006E3207">
              <w:t>00:32:03.7</w:t>
            </w:r>
          </w:p>
        </w:tc>
        <w:tc>
          <w:tcPr>
            <w:tcW w:w="898" w:type="dxa"/>
          </w:tcPr>
          <w:p w14:paraId="08E603F6" w14:textId="77777777" w:rsidR="004D5F4C" w:rsidRDefault="00E96603" w:rsidP="004D5F4C">
            <w:pPr>
              <w:jc w:val="both"/>
            </w:pPr>
            <w:r>
              <w:t>HCP7</w:t>
            </w:r>
          </w:p>
        </w:tc>
        <w:tc>
          <w:tcPr>
            <w:tcW w:w="7200" w:type="dxa"/>
          </w:tcPr>
          <w:p w14:paraId="7B32A571" w14:textId="77777777" w:rsidR="004D5F4C" w:rsidRDefault="006E3207" w:rsidP="004D5F4C">
            <w:pPr>
              <w:jc w:val="both"/>
            </w:pPr>
            <w:r>
              <w:t>In what way?</w:t>
            </w:r>
            <w:r>
              <w:tab/>
            </w:r>
          </w:p>
          <w:p w14:paraId="6101DF47" w14:textId="77777777" w:rsidR="00BA56BA" w:rsidRDefault="00BA56BA" w:rsidP="004D5F4C">
            <w:pPr>
              <w:jc w:val="both"/>
            </w:pPr>
          </w:p>
        </w:tc>
      </w:tr>
      <w:tr w:rsidR="004D5F4C" w14:paraId="49BA8266" w14:textId="77777777" w:rsidTr="000F01FB">
        <w:tc>
          <w:tcPr>
            <w:tcW w:w="1370" w:type="dxa"/>
          </w:tcPr>
          <w:p w14:paraId="5ECEFC12" w14:textId="77777777" w:rsidR="004D5F4C" w:rsidRDefault="006E3207" w:rsidP="004D5F4C">
            <w:pPr>
              <w:jc w:val="both"/>
            </w:pPr>
            <w:r w:rsidRPr="006E3207">
              <w:lastRenderedPageBreak/>
              <w:t>00:32:05.0</w:t>
            </w:r>
          </w:p>
        </w:tc>
        <w:tc>
          <w:tcPr>
            <w:tcW w:w="898" w:type="dxa"/>
          </w:tcPr>
          <w:p w14:paraId="45A92604" w14:textId="77777777" w:rsidR="004D5F4C" w:rsidRDefault="00E96603" w:rsidP="004D5F4C">
            <w:pPr>
              <w:jc w:val="both"/>
            </w:pPr>
            <w:r>
              <w:t>PT</w:t>
            </w:r>
          </w:p>
        </w:tc>
        <w:tc>
          <w:tcPr>
            <w:tcW w:w="7200" w:type="dxa"/>
          </w:tcPr>
          <w:p w14:paraId="05243B60" w14:textId="77777777" w:rsidR="004D5F4C" w:rsidRDefault="006E3207" w:rsidP="004D5F4C">
            <w:pPr>
              <w:jc w:val="both"/>
            </w:pPr>
            <w:r>
              <w:t xml:space="preserve">Like, like, the way I feel about the situation. </w:t>
            </w:r>
          </w:p>
          <w:p w14:paraId="5A069622" w14:textId="77777777" w:rsidR="00BA56BA" w:rsidRDefault="00BA56BA" w:rsidP="004D5F4C">
            <w:pPr>
              <w:jc w:val="both"/>
            </w:pPr>
          </w:p>
        </w:tc>
      </w:tr>
      <w:tr w:rsidR="004D5F4C" w14:paraId="74B950A1" w14:textId="77777777" w:rsidTr="000F01FB">
        <w:tc>
          <w:tcPr>
            <w:tcW w:w="1370" w:type="dxa"/>
          </w:tcPr>
          <w:p w14:paraId="13295A0D" w14:textId="77777777" w:rsidR="004D5F4C" w:rsidRDefault="006E3207" w:rsidP="004D5F4C">
            <w:pPr>
              <w:jc w:val="both"/>
            </w:pPr>
            <w:r w:rsidRPr="006E3207">
              <w:t>00:32:09.9</w:t>
            </w:r>
          </w:p>
        </w:tc>
        <w:tc>
          <w:tcPr>
            <w:tcW w:w="898" w:type="dxa"/>
          </w:tcPr>
          <w:p w14:paraId="347053C7" w14:textId="77777777" w:rsidR="004D5F4C" w:rsidRDefault="00E96603" w:rsidP="004D5F4C">
            <w:pPr>
              <w:jc w:val="both"/>
            </w:pPr>
            <w:r>
              <w:t>HCP7</w:t>
            </w:r>
          </w:p>
        </w:tc>
        <w:tc>
          <w:tcPr>
            <w:tcW w:w="7200" w:type="dxa"/>
          </w:tcPr>
          <w:p w14:paraId="544AD5D4" w14:textId="77777777" w:rsidR="00BA56BA" w:rsidRDefault="006E3207" w:rsidP="004D5F4C">
            <w:pPr>
              <w:jc w:val="both"/>
            </w:pPr>
            <w:r>
              <w:t>Yes.</w:t>
            </w:r>
            <w:r>
              <w:tab/>
            </w:r>
          </w:p>
          <w:p w14:paraId="55FA0C5E" w14:textId="77777777" w:rsidR="00BA56BA" w:rsidRDefault="00BA56BA" w:rsidP="004D5F4C">
            <w:pPr>
              <w:jc w:val="both"/>
            </w:pPr>
          </w:p>
        </w:tc>
      </w:tr>
      <w:tr w:rsidR="004D5F4C" w14:paraId="6C6F4E6D" w14:textId="77777777" w:rsidTr="000F01FB">
        <w:tc>
          <w:tcPr>
            <w:tcW w:w="1370" w:type="dxa"/>
          </w:tcPr>
          <w:p w14:paraId="04573291" w14:textId="77777777" w:rsidR="004D5F4C" w:rsidRDefault="006E3207" w:rsidP="004D5F4C">
            <w:pPr>
              <w:jc w:val="both"/>
            </w:pPr>
            <w:r w:rsidRPr="006E3207">
              <w:t>00:32:10.0</w:t>
            </w:r>
          </w:p>
        </w:tc>
        <w:tc>
          <w:tcPr>
            <w:tcW w:w="898" w:type="dxa"/>
          </w:tcPr>
          <w:p w14:paraId="203BA4BE" w14:textId="77777777" w:rsidR="004D5F4C" w:rsidRDefault="00E96603" w:rsidP="004D5F4C">
            <w:pPr>
              <w:jc w:val="both"/>
            </w:pPr>
            <w:r>
              <w:t>PT</w:t>
            </w:r>
          </w:p>
        </w:tc>
        <w:tc>
          <w:tcPr>
            <w:tcW w:w="7200" w:type="dxa"/>
          </w:tcPr>
          <w:p w14:paraId="2B2BCC1D" w14:textId="77777777" w:rsidR="004D5F4C" w:rsidRDefault="006E3207" w:rsidP="004D5F4C">
            <w:pPr>
              <w:jc w:val="both"/>
            </w:pPr>
            <w:r>
              <w:t>Like, I’m trying to be strong about it, but it’s, it’s hard. I’m [</w:t>
            </w:r>
            <w:r w:rsidRPr="006E3207">
              <w:t>00:32:15.4</w:t>
            </w:r>
            <w:r>
              <w:t>].</w:t>
            </w:r>
            <w:r>
              <w:tab/>
            </w:r>
          </w:p>
          <w:p w14:paraId="4A424C20" w14:textId="77777777" w:rsidR="00BA56BA" w:rsidRDefault="00BA56BA" w:rsidP="004D5F4C">
            <w:pPr>
              <w:jc w:val="both"/>
            </w:pPr>
          </w:p>
        </w:tc>
      </w:tr>
      <w:tr w:rsidR="004D5F4C" w14:paraId="1AB87B31" w14:textId="77777777" w:rsidTr="000F01FB">
        <w:tc>
          <w:tcPr>
            <w:tcW w:w="1370" w:type="dxa"/>
          </w:tcPr>
          <w:p w14:paraId="05208D88" w14:textId="77777777" w:rsidR="004D5F4C" w:rsidRDefault="006E3207" w:rsidP="004D5F4C">
            <w:pPr>
              <w:jc w:val="both"/>
            </w:pPr>
            <w:r w:rsidRPr="006E3207">
              <w:t>00:32:15.2</w:t>
            </w:r>
          </w:p>
        </w:tc>
        <w:tc>
          <w:tcPr>
            <w:tcW w:w="898" w:type="dxa"/>
          </w:tcPr>
          <w:p w14:paraId="4CE25D77" w14:textId="77777777" w:rsidR="004D5F4C" w:rsidRDefault="00E96603" w:rsidP="004D5F4C">
            <w:pPr>
              <w:jc w:val="both"/>
            </w:pPr>
            <w:r>
              <w:t>HCP7</w:t>
            </w:r>
          </w:p>
        </w:tc>
        <w:tc>
          <w:tcPr>
            <w:tcW w:w="7200" w:type="dxa"/>
          </w:tcPr>
          <w:p w14:paraId="23288DE0" w14:textId="77777777" w:rsidR="004D5F4C" w:rsidRDefault="006E3207" w:rsidP="004D5F4C">
            <w:pPr>
              <w:jc w:val="both"/>
            </w:pPr>
            <w:r>
              <w:t>So you think you were coping better when you first heard; and now that you’ve had time to think about it …</w:t>
            </w:r>
            <w:r>
              <w:tab/>
            </w:r>
          </w:p>
          <w:p w14:paraId="65D79693" w14:textId="77777777" w:rsidR="00BA56BA" w:rsidRDefault="00BA56BA" w:rsidP="004D5F4C">
            <w:pPr>
              <w:jc w:val="both"/>
            </w:pPr>
          </w:p>
        </w:tc>
      </w:tr>
      <w:tr w:rsidR="004D5F4C" w14:paraId="77212581" w14:textId="77777777" w:rsidTr="000F01FB">
        <w:tc>
          <w:tcPr>
            <w:tcW w:w="1370" w:type="dxa"/>
          </w:tcPr>
          <w:p w14:paraId="325ACEF5" w14:textId="77777777" w:rsidR="004D5F4C" w:rsidRDefault="006E3207" w:rsidP="004D5F4C">
            <w:pPr>
              <w:jc w:val="both"/>
            </w:pPr>
            <w:r w:rsidRPr="006E3207">
              <w:t>00:32:20.0</w:t>
            </w:r>
          </w:p>
        </w:tc>
        <w:tc>
          <w:tcPr>
            <w:tcW w:w="898" w:type="dxa"/>
          </w:tcPr>
          <w:p w14:paraId="60C263C5" w14:textId="77777777" w:rsidR="004D5F4C" w:rsidRDefault="00E96603" w:rsidP="004D5F4C">
            <w:pPr>
              <w:jc w:val="both"/>
            </w:pPr>
            <w:r>
              <w:t>PT</w:t>
            </w:r>
          </w:p>
        </w:tc>
        <w:tc>
          <w:tcPr>
            <w:tcW w:w="7200" w:type="dxa"/>
          </w:tcPr>
          <w:p w14:paraId="1C7A6372" w14:textId="77777777" w:rsidR="004D5F4C" w:rsidRDefault="006E3207" w:rsidP="004D5F4C">
            <w:pPr>
              <w:jc w:val="both"/>
            </w:pPr>
            <w:r>
              <w:t>I mean …</w:t>
            </w:r>
            <w:r>
              <w:tab/>
            </w:r>
          </w:p>
          <w:p w14:paraId="1E45CEF4" w14:textId="77777777" w:rsidR="00BA56BA" w:rsidRDefault="00BA56BA" w:rsidP="004D5F4C">
            <w:pPr>
              <w:jc w:val="both"/>
            </w:pPr>
          </w:p>
        </w:tc>
      </w:tr>
      <w:tr w:rsidR="004D5F4C" w14:paraId="57E384F6" w14:textId="77777777" w:rsidTr="000F01FB">
        <w:tc>
          <w:tcPr>
            <w:tcW w:w="1370" w:type="dxa"/>
          </w:tcPr>
          <w:p w14:paraId="4DA8AEEA" w14:textId="77777777" w:rsidR="004D5F4C" w:rsidRDefault="006E3207" w:rsidP="004D5F4C">
            <w:pPr>
              <w:jc w:val="both"/>
            </w:pPr>
            <w:r w:rsidRPr="006E3207">
              <w:t>00:32:20.3</w:t>
            </w:r>
          </w:p>
        </w:tc>
        <w:tc>
          <w:tcPr>
            <w:tcW w:w="898" w:type="dxa"/>
          </w:tcPr>
          <w:p w14:paraId="5B4B13F5" w14:textId="77777777" w:rsidR="004D5F4C" w:rsidRDefault="00E96603" w:rsidP="004D5F4C">
            <w:pPr>
              <w:jc w:val="both"/>
            </w:pPr>
            <w:r>
              <w:t>HCP7</w:t>
            </w:r>
          </w:p>
        </w:tc>
        <w:tc>
          <w:tcPr>
            <w:tcW w:w="7200" w:type="dxa"/>
          </w:tcPr>
          <w:p w14:paraId="6A498CBF" w14:textId="77777777" w:rsidR="004D5F4C" w:rsidRDefault="006E3207" w:rsidP="004D5F4C">
            <w:pPr>
              <w:jc w:val="both"/>
            </w:pPr>
            <w:r>
              <w:t xml:space="preserve">… it’s a </w:t>
            </w:r>
            <w:r w:rsidR="001F5FD2">
              <w:t>little</w:t>
            </w:r>
            <w:r>
              <w:t xml:space="preserve"> more …</w:t>
            </w:r>
            <w:r>
              <w:tab/>
            </w:r>
          </w:p>
          <w:p w14:paraId="22A96710" w14:textId="77777777" w:rsidR="00BA56BA" w:rsidRDefault="00BA56BA" w:rsidP="004D5F4C">
            <w:pPr>
              <w:jc w:val="both"/>
            </w:pPr>
          </w:p>
        </w:tc>
      </w:tr>
      <w:tr w:rsidR="004D5F4C" w14:paraId="10081FAC" w14:textId="77777777" w:rsidTr="000F01FB">
        <w:tc>
          <w:tcPr>
            <w:tcW w:w="1370" w:type="dxa"/>
          </w:tcPr>
          <w:p w14:paraId="4E70BB64" w14:textId="77777777" w:rsidR="004D5F4C" w:rsidRDefault="006E3207" w:rsidP="004D5F4C">
            <w:pPr>
              <w:jc w:val="both"/>
            </w:pPr>
            <w:r w:rsidRPr="006E3207">
              <w:t>00:32:20.3</w:t>
            </w:r>
          </w:p>
        </w:tc>
        <w:tc>
          <w:tcPr>
            <w:tcW w:w="898" w:type="dxa"/>
          </w:tcPr>
          <w:p w14:paraId="55D1C5FE" w14:textId="77777777" w:rsidR="004D5F4C" w:rsidRDefault="00E96603" w:rsidP="004D5F4C">
            <w:pPr>
              <w:jc w:val="both"/>
            </w:pPr>
            <w:r>
              <w:t>PT</w:t>
            </w:r>
          </w:p>
        </w:tc>
        <w:tc>
          <w:tcPr>
            <w:tcW w:w="7200" w:type="dxa"/>
          </w:tcPr>
          <w:p w14:paraId="6BA572DE" w14:textId="77777777" w:rsidR="004D5F4C" w:rsidRDefault="006E3207" w:rsidP="004D5F4C">
            <w:pPr>
              <w:jc w:val="both"/>
            </w:pPr>
            <w:r>
              <w:t>… I do kind of feel better that I did tell my mom.</w:t>
            </w:r>
            <w:r>
              <w:tab/>
            </w:r>
          </w:p>
          <w:p w14:paraId="4534A76F" w14:textId="77777777" w:rsidR="00BA56BA" w:rsidRDefault="00BA56BA" w:rsidP="004D5F4C">
            <w:pPr>
              <w:jc w:val="both"/>
            </w:pPr>
          </w:p>
        </w:tc>
      </w:tr>
      <w:tr w:rsidR="004D5F4C" w14:paraId="3244EC52" w14:textId="77777777" w:rsidTr="000F01FB">
        <w:tc>
          <w:tcPr>
            <w:tcW w:w="1370" w:type="dxa"/>
          </w:tcPr>
          <w:p w14:paraId="22B3D4DD" w14:textId="77777777" w:rsidR="004D5F4C" w:rsidRDefault="006E3207" w:rsidP="003828C8">
            <w:pPr>
              <w:jc w:val="both"/>
            </w:pPr>
            <w:r w:rsidRPr="006E3207">
              <w:t>00:32:22.8</w:t>
            </w:r>
          </w:p>
        </w:tc>
        <w:tc>
          <w:tcPr>
            <w:tcW w:w="898" w:type="dxa"/>
          </w:tcPr>
          <w:p w14:paraId="67F9F1C8" w14:textId="77777777" w:rsidR="004D5F4C" w:rsidRDefault="00E96603" w:rsidP="004D5F4C">
            <w:pPr>
              <w:jc w:val="both"/>
            </w:pPr>
            <w:r>
              <w:t>HCP7</w:t>
            </w:r>
          </w:p>
        </w:tc>
        <w:tc>
          <w:tcPr>
            <w:tcW w:w="7200" w:type="dxa"/>
          </w:tcPr>
          <w:p w14:paraId="7ABD7B24" w14:textId="77777777" w:rsidR="004D5F4C" w:rsidRDefault="006E3207" w:rsidP="004D5F4C">
            <w:pPr>
              <w:jc w:val="both"/>
            </w:pPr>
            <w:r>
              <w:t xml:space="preserve">Good. </w:t>
            </w:r>
          </w:p>
          <w:p w14:paraId="522A0D16" w14:textId="77777777" w:rsidR="00BA56BA" w:rsidRDefault="00BA56BA" w:rsidP="004D5F4C">
            <w:pPr>
              <w:jc w:val="both"/>
            </w:pPr>
          </w:p>
        </w:tc>
      </w:tr>
      <w:tr w:rsidR="004D5F4C" w14:paraId="6C6FB75A" w14:textId="77777777" w:rsidTr="000F01FB">
        <w:tc>
          <w:tcPr>
            <w:tcW w:w="1370" w:type="dxa"/>
          </w:tcPr>
          <w:p w14:paraId="192ACBC6" w14:textId="77777777" w:rsidR="004D5F4C" w:rsidRDefault="002D2784" w:rsidP="004D5F4C">
            <w:pPr>
              <w:jc w:val="both"/>
            </w:pPr>
            <w:r w:rsidRPr="002D2784">
              <w:t>00:32:23.5</w:t>
            </w:r>
          </w:p>
        </w:tc>
        <w:tc>
          <w:tcPr>
            <w:tcW w:w="898" w:type="dxa"/>
          </w:tcPr>
          <w:p w14:paraId="19D8376F" w14:textId="77777777" w:rsidR="004D5F4C" w:rsidRDefault="00E96603" w:rsidP="004D5F4C">
            <w:pPr>
              <w:jc w:val="both"/>
            </w:pPr>
            <w:r>
              <w:t>PT</w:t>
            </w:r>
            <w:r w:rsidR="002D2784">
              <w:tab/>
            </w:r>
          </w:p>
        </w:tc>
        <w:tc>
          <w:tcPr>
            <w:tcW w:w="7200" w:type="dxa"/>
          </w:tcPr>
          <w:p w14:paraId="16D36243" w14:textId="77777777" w:rsidR="004D5F4C" w:rsidRDefault="002D2784" w:rsidP="004D5F4C">
            <w:pPr>
              <w:jc w:val="both"/>
            </w:pPr>
            <w:r>
              <w:t>Because</w:t>
            </w:r>
            <w:r w:rsidR="00CB5A7E">
              <w:t xml:space="preserve">, I told her last night. </w:t>
            </w:r>
          </w:p>
          <w:p w14:paraId="466D5C03" w14:textId="77777777" w:rsidR="00BA56BA" w:rsidRDefault="00BA56BA" w:rsidP="004D5F4C">
            <w:pPr>
              <w:jc w:val="both"/>
            </w:pPr>
          </w:p>
        </w:tc>
      </w:tr>
      <w:tr w:rsidR="004D5F4C" w14:paraId="7F45C481" w14:textId="77777777" w:rsidTr="000F01FB">
        <w:tc>
          <w:tcPr>
            <w:tcW w:w="1370" w:type="dxa"/>
          </w:tcPr>
          <w:p w14:paraId="14D9F6DA" w14:textId="77777777" w:rsidR="004D5F4C" w:rsidRDefault="002D2784" w:rsidP="004D5F4C">
            <w:pPr>
              <w:jc w:val="both"/>
            </w:pPr>
            <w:r w:rsidRPr="002D2784">
              <w:t>00:32:24.1</w:t>
            </w:r>
          </w:p>
        </w:tc>
        <w:tc>
          <w:tcPr>
            <w:tcW w:w="898" w:type="dxa"/>
          </w:tcPr>
          <w:p w14:paraId="08DFC61E" w14:textId="77777777" w:rsidR="004D5F4C" w:rsidRDefault="002D2784" w:rsidP="004D5F4C">
            <w:pPr>
              <w:jc w:val="both"/>
            </w:pPr>
            <w:r>
              <w:t>Hpc7</w:t>
            </w:r>
          </w:p>
        </w:tc>
        <w:tc>
          <w:tcPr>
            <w:tcW w:w="7200" w:type="dxa"/>
          </w:tcPr>
          <w:p w14:paraId="0BC013DD" w14:textId="77777777" w:rsidR="004D5F4C" w:rsidRDefault="002D2784" w:rsidP="004D5F4C">
            <w:pPr>
              <w:jc w:val="both"/>
            </w:pPr>
            <w:r>
              <w:t>I’m happy to hear that. Yes.</w:t>
            </w:r>
            <w:r>
              <w:tab/>
            </w:r>
          </w:p>
          <w:p w14:paraId="62C6CA24" w14:textId="77777777" w:rsidR="00BA56BA" w:rsidRDefault="00BA56BA" w:rsidP="004D5F4C">
            <w:pPr>
              <w:jc w:val="both"/>
            </w:pPr>
          </w:p>
        </w:tc>
      </w:tr>
      <w:tr w:rsidR="004D5F4C" w14:paraId="36C2F767" w14:textId="77777777" w:rsidTr="000F01FB">
        <w:tc>
          <w:tcPr>
            <w:tcW w:w="1370" w:type="dxa"/>
          </w:tcPr>
          <w:p w14:paraId="32908B9D" w14:textId="77777777" w:rsidR="004D5F4C" w:rsidRDefault="002D2784" w:rsidP="004D5F4C">
            <w:pPr>
              <w:jc w:val="both"/>
            </w:pPr>
            <w:r w:rsidRPr="002D2784">
              <w:t>00:32:25.7</w:t>
            </w:r>
          </w:p>
        </w:tc>
        <w:tc>
          <w:tcPr>
            <w:tcW w:w="898" w:type="dxa"/>
          </w:tcPr>
          <w:p w14:paraId="6E48DE86" w14:textId="77777777" w:rsidR="004D5F4C" w:rsidRDefault="00E96603" w:rsidP="004D5F4C">
            <w:pPr>
              <w:jc w:val="both"/>
            </w:pPr>
            <w:r>
              <w:t>PT</w:t>
            </w:r>
            <w:r w:rsidR="002D2784">
              <w:tab/>
            </w:r>
          </w:p>
        </w:tc>
        <w:tc>
          <w:tcPr>
            <w:tcW w:w="7200" w:type="dxa"/>
          </w:tcPr>
          <w:p w14:paraId="7C8DA85F" w14:textId="77777777" w:rsidR="004D5F4C" w:rsidRDefault="002D2784" w:rsidP="004D5F4C">
            <w:pPr>
              <w:jc w:val="both"/>
            </w:pPr>
            <w:r>
              <w:t>And she said she was here for me. So …</w:t>
            </w:r>
            <w:r>
              <w:tab/>
            </w:r>
          </w:p>
          <w:p w14:paraId="618141B7" w14:textId="77777777" w:rsidR="00BA56BA" w:rsidRDefault="00BA56BA" w:rsidP="004D5F4C">
            <w:pPr>
              <w:jc w:val="both"/>
            </w:pPr>
          </w:p>
        </w:tc>
      </w:tr>
      <w:tr w:rsidR="004D5F4C" w14:paraId="3BC914BC" w14:textId="77777777" w:rsidTr="000F01FB">
        <w:tc>
          <w:tcPr>
            <w:tcW w:w="1370" w:type="dxa"/>
          </w:tcPr>
          <w:p w14:paraId="7099EFCD" w14:textId="77777777" w:rsidR="004D5F4C" w:rsidRDefault="002D2784" w:rsidP="004D5F4C">
            <w:pPr>
              <w:jc w:val="both"/>
            </w:pPr>
            <w:r w:rsidRPr="002D2784">
              <w:t>00:32:27.2</w:t>
            </w:r>
          </w:p>
        </w:tc>
        <w:tc>
          <w:tcPr>
            <w:tcW w:w="898" w:type="dxa"/>
          </w:tcPr>
          <w:p w14:paraId="5C916CF4" w14:textId="77777777" w:rsidR="004D5F4C" w:rsidRDefault="00E96603" w:rsidP="004D5F4C">
            <w:pPr>
              <w:jc w:val="both"/>
            </w:pPr>
            <w:r>
              <w:t>HCP7</w:t>
            </w:r>
          </w:p>
        </w:tc>
        <w:tc>
          <w:tcPr>
            <w:tcW w:w="7200" w:type="dxa"/>
          </w:tcPr>
          <w:p w14:paraId="520DB29E" w14:textId="77777777" w:rsidR="004D5F4C" w:rsidRDefault="002D2784" w:rsidP="004D5F4C">
            <w:pPr>
              <w:jc w:val="both"/>
            </w:pPr>
            <w:r>
              <w:t>Okay. Great.</w:t>
            </w:r>
          </w:p>
          <w:p w14:paraId="728A3967" w14:textId="77777777" w:rsidR="002D2784" w:rsidRDefault="002D2784" w:rsidP="004D5F4C">
            <w:pPr>
              <w:jc w:val="both"/>
            </w:pPr>
          </w:p>
        </w:tc>
      </w:tr>
      <w:tr w:rsidR="004D5F4C" w14:paraId="427B0F68" w14:textId="77777777" w:rsidTr="000F01FB">
        <w:tc>
          <w:tcPr>
            <w:tcW w:w="1370" w:type="dxa"/>
          </w:tcPr>
          <w:p w14:paraId="2C2D54ED" w14:textId="77777777" w:rsidR="004D5F4C" w:rsidRDefault="002D2784" w:rsidP="004D5F4C">
            <w:pPr>
              <w:jc w:val="both"/>
            </w:pPr>
            <w:r w:rsidRPr="002D2784">
              <w:t>00:32:28.5</w:t>
            </w:r>
          </w:p>
        </w:tc>
        <w:tc>
          <w:tcPr>
            <w:tcW w:w="898" w:type="dxa"/>
          </w:tcPr>
          <w:p w14:paraId="621FDFC3" w14:textId="77777777" w:rsidR="004D5F4C" w:rsidRDefault="00E96603" w:rsidP="004D5F4C">
            <w:pPr>
              <w:jc w:val="both"/>
            </w:pPr>
            <w:r>
              <w:t>PT</w:t>
            </w:r>
          </w:p>
        </w:tc>
        <w:tc>
          <w:tcPr>
            <w:tcW w:w="7200" w:type="dxa"/>
          </w:tcPr>
          <w:p w14:paraId="7BD8299B" w14:textId="77777777" w:rsidR="004D5F4C" w:rsidRDefault="002D2784" w:rsidP="004D5F4C">
            <w:pPr>
              <w:jc w:val="both"/>
            </w:pPr>
            <w:r>
              <w:t>That does make me feel better. That’s all I’m concerned about.</w:t>
            </w:r>
          </w:p>
          <w:p w14:paraId="2EC1237C" w14:textId="77777777" w:rsidR="00BA56BA" w:rsidRDefault="00BA56BA" w:rsidP="004D5F4C">
            <w:pPr>
              <w:jc w:val="both"/>
            </w:pPr>
          </w:p>
        </w:tc>
      </w:tr>
      <w:tr w:rsidR="004D5F4C" w14:paraId="24802F53" w14:textId="77777777" w:rsidTr="000F01FB">
        <w:tc>
          <w:tcPr>
            <w:tcW w:w="1370" w:type="dxa"/>
          </w:tcPr>
          <w:p w14:paraId="060AEDF0" w14:textId="77777777" w:rsidR="004D5F4C" w:rsidRDefault="002D2784" w:rsidP="004D5F4C">
            <w:pPr>
              <w:jc w:val="both"/>
            </w:pPr>
            <w:r w:rsidRPr="002D2784">
              <w:t>00:32:31.3</w:t>
            </w:r>
          </w:p>
        </w:tc>
        <w:tc>
          <w:tcPr>
            <w:tcW w:w="898" w:type="dxa"/>
          </w:tcPr>
          <w:p w14:paraId="6C56CBE7" w14:textId="77777777" w:rsidR="004D5F4C" w:rsidRDefault="00E96603" w:rsidP="004D5F4C">
            <w:pPr>
              <w:jc w:val="both"/>
            </w:pPr>
            <w:r>
              <w:t>HCP7</w:t>
            </w:r>
          </w:p>
        </w:tc>
        <w:tc>
          <w:tcPr>
            <w:tcW w:w="7200" w:type="dxa"/>
          </w:tcPr>
          <w:p w14:paraId="58D95434" w14:textId="77777777" w:rsidR="00BA56BA" w:rsidRDefault="002D2784" w:rsidP="002D2784">
            <w:pPr>
              <w:jc w:val="both"/>
            </w:pPr>
            <w:r>
              <w:t>Do you want to bring her in one time with you so she can …</w:t>
            </w:r>
            <w:r>
              <w:tab/>
            </w:r>
          </w:p>
        </w:tc>
      </w:tr>
      <w:tr w:rsidR="004D5F4C" w14:paraId="532BFDE4" w14:textId="77777777" w:rsidTr="000F01FB">
        <w:tc>
          <w:tcPr>
            <w:tcW w:w="1370" w:type="dxa"/>
          </w:tcPr>
          <w:p w14:paraId="64A45439" w14:textId="77777777" w:rsidR="004D5F4C" w:rsidRDefault="002D2784" w:rsidP="004D5F4C">
            <w:pPr>
              <w:jc w:val="both"/>
            </w:pPr>
            <w:r w:rsidRPr="002D2784">
              <w:t>00:32:33.5</w:t>
            </w:r>
          </w:p>
        </w:tc>
        <w:tc>
          <w:tcPr>
            <w:tcW w:w="898" w:type="dxa"/>
          </w:tcPr>
          <w:p w14:paraId="0F3FFD14" w14:textId="77777777" w:rsidR="004D5F4C" w:rsidRDefault="00E96603" w:rsidP="004D5F4C">
            <w:pPr>
              <w:jc w:val="both"/>
            </w:pPr>
            <w:r>
              <w:t>PT</w:t>
            </w:r>
          </w:p>
        </w:tc>
        <w:tc>
          <w:tcPr>
            <w:tcW w:w="7200" w:type="dxa"/>
          </w:tcPr>
          <w:p w14:paraId="24DCB119" w14:textId="77777777" w:rsidR="004D5F4C" w:rsidRDefault="002D2784" w:rsidP="004D5F4C">
            <w:pPr>
              <w:jc w:val="both"/>
            </w:pPr>
            <w:r>
              <w:t>My mom?</w:t>
            </w:r>
            <w:r>
              <w:tab/>
            </w:r>
          </w:p>
          <w:p w14:paraId="4182D4D6" w14:textId="77777777" w:rsidR="00BA56BA" w:rsidRDefault="00BA56BA" w:rsidP="004D5F4C">
            <w:pPr>
              <w:jc w:val="both"/>
            </w:pPr>
          </w:p>
        </w:tc>
      </w:tr>
      <w:tr w:rsidR="004D5F4C" w14:paraId="518C3014" w14:textId="77777777" w:rsidTr="000F01FB">
        <w:tc>
          <w:tcPr>
            <w:tcW w:w="1370" w:type="dxa"/>
          </w:tcPr>
          <w:p w14:paraId="59B80019" w14:textId="77777777" w:rsidR="004D5F4C" w:rsidRDefault="002D2784" w:rsidP="004D5F4C">
            <w:pPr>
              <w:jc w:val="both"/>
            </w:pPr>
            <w:r w:rsidRPr="002D2784">
              <w:t>00:32:33.9</w:t>
            </w:r>
          </w:p>
        </w:tc>
        <w:tc>
          <w:tcPr>
            <w:tcW w:w="898" w:type="dxa"/>
          </w:tcPr>
          <w:p w14:paraId="02E8AAFC" w14:textId="77777777" w:rsidR="004D5F4C" w:rsidRDefault="00E96603" w:rsidP="004D5F4C">
            <w:pPr>
              <w:jc w:val="both"/>
            </w:pPr>
            <w:r>
              <w:t>HCP7</w:t>
            </w:r>
          </w:p>
        </w:tc>
        <w:tc>
          <w:tcPr>
            <w:tcW w:w="7200" w:type="dxa"/>
          </w:tcPr>
          <w:p w14:paraId="32F4283D" w14:textId="77777777" w:rsidR="004D5F4C" w:rsidRDefault="002D2784" w:rsidP="004D5F4C">
            <w:pPr>
              <w:jc w:val="both"/>
            </w:pPr>
            <w:r>
              <w:t>Meet us? Yes.</w:t>
            </w:r>
            <w:r>
              <w:tab/>
            </w:r>
          </w:p>
          <w:p w14:paraId="5BB889D2" w14:textId="77777777" w:rsidR="00BA56BA" w:rsidRDefault="00BA56BA" w:rsidP="004D5F4C">
            <w:pPr>
              <w:jc w:val="both"/>
            </w:pPr>
          </w:p>
        </w:tc>
      </w:tr>
      <w:tr w:rsidR="004D5F4C" w14:paraId="037CA267" w14:textId="77777777" w:rsidTr="000F01FB">
        <w:tc>
          <w:tcPr>
            <w:tcW w:w="1370" w:type="dxa"/>
          </w:tcPr>
          <w:p w14:paraId="0A1D5399" w14:textId="77777777" w:rsidR="004D5F4C" w:rsidRDefault="002D2784" w:rsidP="004D5F4C">
            <w:pPr>
              <w:jc w:val="both"/>
            </w:pPr>
            <w:r w:rsidRPr="002D2784">
              <w:t>00:32:35.0</w:t>
            </w:r>
          </w:p>
        </w:tc>
        <w:tc>
          <w:tcPr>
            <w:tcW w:w="898" w:type="dxa"/>
          </w:tcPr>
          <w:p w14:paraId="221CD061" w14:textId="77777777" w:rsidR="004D5F4C" w:rsidRDefault="00E96603" w:rsidP="004D5F4C">
            <w:pPr>
              <w:jc w:val="both"/>
            </w:pPr>
            <w:r>
              <w:t>PT</w:t>
            </w:r>
            <w:r w:rsidR="002D2784">
              <w:tab/>
            </w:r>
          </w:p>
        </w:tc>
        <w:tc>
          <w:tcPr>
            <w:tcW w:w="7200" w:type="dxa"/>
          </w:tcPr>
          <w:p w14:paraId="4672CAC4" w14:textId="77777777" w:rsidR="004D5F4C" w:rsidRDefault="002D2784" w:rsidP="004D5F4C">
            <w:pPr>
              <w:jc w:val="both"/>
            </w:pPr>
            <w:r>
              <w:t>Yes, I’ll bring her in one time.</w:t>
            </w:r>
            <w:r>
              <w:tab/>
            </w:r>
          </w:p>
          <w:p w14:paraId="3CD99D84" w14:textId="77777777" w:rsidR="00BA56BA" w:rsidRDefault="00BA56BA" w:rsidP="004D5F4C">
            <w:pPr>
              <w:jc w:val="both"/>
            </w:pPr>
          </w:p>
        </w:tc>
      </w:tr>
      <w:tr w:rsidR="004D5F4C" w14:paraId="196FE16B" w14:textId="77777777" w:rsidTr="000F01FB">
        <w:tc>
          <w:tcPr>
            <w:tcW w:w="1370" w:type="dxa"/>
          </w:tcPr>
          <w:p w14:paraId="5F6F0DE7" w14:textId="77777777" w:rsidR="004D5F4C" w:rsidRDefault="002D2784" w:rsidP="004D5F4C">
            <w:pPr>
              <w:jc w:val="both"/>
            </w:pPr>
            <w:r w:rsidRPr="002D2784">
              <w:t>00:32:35.8</w:t>
            </w:r>
          </w:p>
        </w:tc>
        <w:tc>
          <w:tcPr>
            <w:tcW w:w="898" w:type="dxa"/>
          </w:tcPr>
          <w:p w14:paraId="42753182" w14:textId="77777777" w:rsidR="004D5F4C" w:rsidRDefault="00E96603" w:rsidP="004D5F4C">
            <w:pPr>
              <w:jc w:val="both"/>
            </w:pPr>
            <w:r>
              <w:t>HCP7</w:t>
            </w:r>
          </w:p>
        </w:tc>
        <w:tc>
          <w:tcPr>
            <w:tcW w:w="7200" w:type="dxa"/>
          </w:tcPr>
          <w:p w14:paraId="24F912DB" w14:textId="77777777" w:rsidR="004D5F4C" w:rsidRDefault="002D2784" w:rsidP="004D5F4C">
            <w:pPr>
              <w:jc w:val="both"/>
            </w:pPr>
            <w:r>
              <w:t xml:space="preserve">You know, that would, that would be fine; and we’ll still talk to you separately, and with her; but she may have questions and such. So, the big question is starting meds. We’d like to get you started. There was a little bit of resistance to some of the meds, but we would still be able to start that one pill once a day that we talked about. Your viral load was not too high; so you can start that </w:t>
            </w:r>
            <w:proofErr w:type="spellStart"/>
            <w:r>
              <w:t>Complera</w:t>
            </w:r>
            <w:proofErr w:type="spellEnd"/>
            <w:r>
              <w:t xml:space="preserve"> if you are interested.</w:t>
            </w:r>
            <w:r>
              <w:tab/>
              <w:t xml:space="preserve">   </w:t>
            </w:r>
          </w:p>
          <w:p w14:paraId="0255321B" w14:textId="77777777" w:rsidR="00BA56BA" w:rsidRDefault="00BA56BA" w:rsidP="004D5F4C">
            <w:pPr>
              <w:jc w:val="both"/>
            </w:pPr>
          </w:p>
        </w:tc>
      </w:tr>
      <w:tr w:rsidR="004D5F4C" w14:paraId="62BFB08C" w14:textId="77777777" w:rsidTr="000F01FB">
        <w:tc>
          <w:tcPr>
            <w:tcW w:w="1370" w:type="dxa"/>
          </w:tcPr>
          <w:p w14:paraId="742794C5" w14:textId="77777777" w:rsidR="004D5F4C" w:rsidRDefault="002D2784" w:rsidP="004D5F4C">
            <w:pPr>
              <w:jc w:val="both"/>
            </w:pPr>
            <w:r w:rsidRPr="002D2784">
              <w:t>00:33:02.3</w:t>
            </w:r>
          </w:p>
        </w:tc>
        <w:tc>
          <w:tcPr>
            <w:tcW w:w="898" w:type="dxa"/>
          </w:tcPr>
          <w:p w14:paraId="2D8344AD" w14:textId="77777777" w:rsidR="004D5F4C" w:rsidRDefault="00E96603" w:rsidP="004D5F4C">
            <w:pPr>
              <w:jc w:val="both"/>
            </w:pPr>
            <w:r>
              <w:t>PT</w:t>
            </w:r>
          </w:p>
        </w:tc>
        <w:tc>
          <w:tcPr>
            <w:tcW w:w="7200" w:type="dxa"/>
          </w:tcPr>
          <w:p w14:paraId="1FEE651C" w14:textId="77777777" w:rsidR="004D5F4C" w:rsidRDefault="002D2784" w:rsidP="004D5F4C">
            <w:pPr>
              <w:jc w:val="both"/>
            </w:pPr>
            <w:r>
              <w:t>What</w:t>
            </w:r>
            <w:r w:rsidR="00CB5A7E">
              <w:t xml:space="preserve"> do you mean by that? </w:t>
            </w:r>
            <w:r>
              <w:tab/>
            </w:r>
          </w:p>
          <w:p w14:paraId="17A9A8DC" w14:textId="77777777" w:rsidR="00BA56BA" w:rsidRDefault="00BA56BA" w:rsidP="004D5F4C">
            <w:pPr>
              <w:jc w:val="both"/>
            </w:pPr>
          </w:p>
        </w:tc>
      </w:tr>
      <w:tr w:rsidR="004D5F4C" w14:paraId="13E6B6D3" w14:textId="77777777" w:rsidTr="000F01FB">
        <w:tc>
          <w:tcPr>
            <w:tcW w:w="1370" w:type="dxa"/>
          </w:tcPr>
          <w:p w14:paraId="6EE4E6A3" w14:textId="77777777" w:rsidR="004D5F4C" w:rsidRDefault="002D2784" w:rsidP="004D5F4C">
            <w:pPr>
              <w:jc w:val="both"/>
            </w:pPr>
            <w:r w:rsidRPr="002D2784">
              <w:t>00:33:03.5</w:t>
            </w:r>
          </w:p>
        </w:tc>
        <w:tc>
          <w:tcPr>
            <w:tcW w:w="898" w:type="dxa"/>
          </w:tcPr>
          <w:p w14:paraId="5E70FE1D" w14:textId="77777777" w:rsidR="004D5F4C" w:rsidRDefault="00E96603" w:rsidP="004D5F4C">
            <w:pPr>
              <w:jc w:val="both"/>
            </w:pPr>
            <w:r>
              <w:t>HCP7</w:t>
            </w:r>
          </w:p>
        </w:tc>
        <w:tc>
          <w:tcPr>
            <w:tcW w:w="7200" w:type="dxa"/>
          </w:tcPr>
          <w:p w14:paraId="2FD184F7" w14:textId="77777777" w:rsidR="00BA56BA" w:rsidRDefault="002D2784" w:rsidP="002D2784">
            <w:pPr>
              <w:jc w:val="both"/>
            </w:pPr>
            <w:r>
              <w:t xml:space="preserve">It’s one pill once a day, and it has three medications in it. So it’s easier </w:t>
            </w:r>
            <w:r>
              <w:lastRenderedPageBreak/>
              <w:t>to take. That’s the one that we discussed last time …</w:t>
            </w:r>
            <w:r>
              <w:tab/>
            </w:r>
          </w:p>
        </w:tc>
      </w:tr>
      <w:tr w:rsidR="004D5F4C" w14:paraId="5893E391" w14:textId="77777777" w:rsidTr="000F01FB">
        <w:tc>
          <w:tcPr>
            <w:tcW w:w="1370" w:type="dxa"/>
          </w:tcPr>
          <w:p w14:paraId="15006DE2" w14:textId="77777777" w:rsidR="004D5F4C" w:rsidRDefault="002D2784" w:rsidP="004D5F4C">
            <w:pPr>
              <w:jc w:val="both"/>
            </w:pPr>
            <w:r w:rsidRPr="002D2784">
              <w:lastRenderedPageBreak/>
              <w:t>00:33:10.6</w:t>
            </w:r>
          </w:p>
        </w:tc>
        <w:tc>
          <w:tcPr>
            <w:tcW w:w="898" w:type="dxa"/>
          </w:tcPr>
          <w:p w14:paraId="4C84378A" w14:textId="77777777" w:rsidR="004D5F4C" w:rsidRDefault="00E96603" w:rsidP="004D5F4C">
            <w:pPr>
              <w:jc w:val="both"/>
            </w:pPr>
            <w:r>
              <w:t>PT</w:t>
            </w:r>
          </w:p>
        </w:tc>
        <w:tc>
          <w:tcPr>
            <w:tcW w:w="7200" w:type="dxa"/>
          </w:tcPr>
          <w:p w14:paraId="07538B11" w14:textId="77777777" w:rsidR="004D5F4C" w:rsidRDefault="002D2784" w:rsidP="004D5F4C">
            <w:pPr>
              <w:jc w:val="both"/>
            </w:pPr>
            <w:r>
              <w:t>[</w:t>
            </w:r>
            <w:r w:rsidRPr="002D2784">
              <w:t>00:33:10.6</w:t>
            </w:r>
            <w:r>
              <w:t>]</w:t>
            </w:r>
          </w:p>
          <w:p w14:paraId="2B0ACE2A" w14:textId="77777777" w:rsidR="00BA56BA" w:rsidRDefault="00BA56BA" w:rsidP="004D5F4C">
            <w:pPr>
              <w:jc w:val="both"/>
            </w:pPr>
          </w:p>
        </w:tc>
      </w:tr>
      <w:tr w:rsidR="004D5F4C" w14:paraId="4151B687" w14:textId="77777777" w:rsidTr="000F01FB">
        <w:tc>
          <w:tcPr>
            <w:tcW w:w="1370" w:type="dxa"/>
          </w:tcPr>
          <w:p w14:paraId="3C8E285D" w14:textId="77777777" w:rsidR="004D5F4C" w:rsidRDefault="002D2784" w:rsidP="004D5F4C">
            <w:pPr>
              <w:jc w:val="both"/>
            </w:pPr>
            <w:r w:rsidRPr="002D2784">
              <w:t>00:33:10.6</w:t>
            </w:r>
          </w:p>
        </w:tc>
        <w:tc>
          <w:tcPr>
            <w:tcW w:w="898" w:type="dxa"/>
          </w:tcPr>
          <w:p w14:paraId="34AF46D6" w14:textId="77777777" w:rsidR="004D5F4C" w:rsidRDefault="00E96603" w:rsidP="004D5F4C">
            <w:pPr>
              <w:jc w:val="both"/>
            </w:pPr>
            <w:r>
              <w:t>HCP7</w:t>
            </w:r>
          </w:p>
        </w:tc>
        <w:tc>
          <w:tcPr>
            <w:tcW w:w="7200" w:type="dxa"/>
          </w:tcPr>
          <w:p w14:paraId="433D4B6B" w14:textId="77777777" w:rsidR="004D5F4C" w:rsidRDefault="002D2784" w:rsidP="004D5F4C">
            <w:pPr>
              <w:jc w:val="both"/>
            </w:pPr>
            <w:r>
              <w:t xml:space="preserve">… </w:t>
            </w:r>
            <w:proofErr w:type="gramStart"/>
            <w:r>
              <w:t>that</w:t>
            </w:r>
            <w:proofErr w:type="gramEnd"/>
            <w:r>
              <w:t xml:space="preserve"> you only take once a day. Yes.</w:t>
            </w:r>
            <w:r>
              <w:tab/>
            </w:r>
          </w:p>
          <w:p w14:paraId="2183333F" w14:textId="77777777" w:rsidR="00BA56BA" w:rsidRDefault="00BA56BA" w:rsidP="004D5F4C">
            <w:pPr>
              <w:jc w:val="both"/>
            </w:pPr>
          </w:p>
        </w:tc>
      </w:tr>
      <w:tr w:rsidR="004D5F4C" w14:paraId="6617AB17" w14:textId="77777777" w:rsidTr="000F01FB">
        <w:tc>
          <w:tcPr>
            <w:tcW w:w="1370" w:type="dxa"/>
          </w:tcPr>
          <w:p w14:paraId="76D42D2F" w14:textId="77777777" w:rsidR="004D5F4C" w:rsidRDefault="002D2784" w:rsidP="004D5F4C">
            <w:pPr>
              <w:jc w:val="both"/>
            </w:pPr>
            <w:r w:rsidRPr="002D2784">
              <w:t>00:33:12.6</w:t>
            </w:r>
          </w:p>
        </w:tc>
        <w:tc>
          <w:tcPr>
            <w:tcW w:w="898" w:type="dxa"/>
          </w:tcPr>
          <w:p w14:paraId="44D6639A" w14:textId="77777777" w:rsidR="004D5F4C" w:rsidRDefault="00E96603" w:rsidP="004D5F4C">
            <w:pPr>
              <w:jc w:val="both"/>
            </w:pPr>
            <w:r>
              <w:t>PT</w:t>
            </w:r>
          </w:p>
        </w:tc>
        <w:tc>
          <w:tcPr>
            <w:tcW w:w="7200" w:type="dxa"/>
          </w:tcPr>
          <w:p w14:paraId="6FB7EAC7" w14:textId="77777777" w:rsidR="004D5F4C" w:rsidRDefault="002D2784" w:rsidP="004D5F4C">
            <w:pPr>
              <w:jc w:val="both"/>
            </w:pPr>
            <w:r>
              <w:t>Okay.</w:t>
            </w:r>
            <w:r>
              <w:tab/>
            </w:r>
          </w:p>
          <w:p w14:paraId="7DB6BA58" w14:textId="77777777" w:rsidR="00BA56BA" w:rsidRDefault="00BA56BA" w:rsidP="004D5F4C">
            <w:pPr>
              <w:jc w:val="both"/>
            </w:pPr>
          </w:p>
        </w:tc>
      </w:tr>
      <w:tr w:rsidR="004D5F4C" w14:paraId="65735FEC" w14:textId="77777777" w:rsidTr="000F01FB">
        <w:tc>
          <w:tcPr>
            <w:tcW w:w="1370" w:type="dxa"/>
          </w:tcPr>
          <w:p w14:paraId="350B8B91" w14:textId="77777777" w:rsidR="004D5F4C" w:rsidRDefault="002D2784" w:rsidP="004D5F4C">
            <w:pPr>
              <w:jc w:val="both"/>
            </w:pPr>
            <w:r w:rsidRPr="002D2784">
              <w:t>00:33:13.0</w:t>
            </w:r>
          </w:p>
        </w:tc>
        <w:tc>
          <w:tcPr>
            <w:tcW w:w="898" w:type="dxa"/>
          </w:tcPr>
          <w:p w14:paraId="16F5F6F8" w14:textId="77777777" w:rsidR="004D5F4C" w:rsidRDefault="00E96603" w:rsidP="004D5F4C">
            <w:pPr>
              <w:jc w:val="both"/>
            </w:pPr>
            <w:r>
              <w:t>HCP7</w:t>
            </w:r>
          </w:p>
        </w:tc>
        <w:tc>
          <w:tcPr>
            <w:tcW w:w="7200" w:type="dxa"/>
          </w:tcPr>
          <w:p w14:paraId="751051E5" w14:textId="77777777" w:rsidR="004D5F4C" w:rsidRDefault="002D2784" w:rsidP="004D5F4C">
            <w:pPr>
              <w:jc w:val="both"/>
            </w:pPr>
            <w:r>
              <w:t>Yes, and you’d take it once a day with food.</w:t>
            </w:r>
            <w:r>
              <w:tab/>
            </w:r>
          </w:p>
          <w:p w14:paraId="0E22BB2D" w14:textId="77777777" w:rsidR="00BA56BA" w:rsidRDefault="00BA56BA" w:rsidP="004D5F4C">
            <w:pPr>
              <w:jc w:val="both"/>
            </w:pPr>
          </w:p>
        </w:tc>
      </w:tr>
      <w:tr w:rsidR="004D5F4C" w14:paraId="01E6698C" w14:textId="77777777" w:rsidTr="000F01FB">
        <w:tc>
          <w:tcPr>
            <w:tcW w:w="1370" w:type="dxa"/>
          </w:tcPr>
          <w:p w14:paraId="1633D1E1" w14:textId="77777777" w:rsidR="004D5F4C" w:rsidRDefault="002D2784" w:rsidP="004D5F4C">
            <w:pPr>
              <w:jc w:val="both"/>
            </w:pPr>
            <w:r w:rsidRPr="002D2784">
              <w:t>00:33:16.2</w:t>
            </w:r>
          </w:p>
        </w:tc>
        <w:tc>
          <w:tcPr>
            <w:tcW w:w="898" w:type="dxa"/>
          </w:tcPr>
          <w:p w14:paraId="5D0762DA" w14:textId="77777777" w:rsidR="004D5F4C" w:rsidRDefault="00E96603" w:rsidP="004D5F4C">
            <w:pPr>
              <w:jc w:val="both"/>
            </w:pPr>
            <w:r>
              <w:t>PT</w:t>
            </w:r>
          </w:p>
        </w:tc>
        <w:tc>
          <w:tcPr>
            <w:tcW w:w="7200" w:type="dxa"/>
          </w:tcPr>
          <w:p w14:paraId="7F683549" w14:textId="77777777" w:rsidR="004D5F4C" w:rsidRDefault="002D2784" w:rsidP="004D5F4C">
            <w:pPr>
              <w:jc w:val="both"/>
            </w:pPr>
            <w:r>
              <w:t>With food.</w:t>
            </w:r>
            <w:r>
              <w:tab/>
            </w:r>
          </w:p>
          <w:p w14:paraId="5BD12788" w14:textId="77777777" w:rsidR="00BA56BA" w:rsidRDefault="00BA56BA" w:rsidP="004D5F4C">
            <w:pPr>
              <w:jc w:val="both"/>
            </w:pPr>
          </w:p>
        </w:tc>
      </w:tr>
      <w:tr w:rsidR="004D5F4C" w14:paraId="00955DA6" w14:textId="77777777" w:rsidTr="000F01FB">
        <w:tc>
          <w:tcPr>
            <w:tcW w:w="1370" w:type="dxa"/>
          </w:tcPr>
          <w:p w14:paraId="7F6BCADD" w14:textId="77777777" w:rsidR="004D5F4C" w:rsidRDefault="002D2784" w:rsidP="004D5F4C">
            <w:pPr>
              <w:jc w:val="both"/>
            </w:pPr>
            <w:r w:rsidRPr="002D2784">
              <w:t>00:33:16.8</w:t>
            </w:r>
          </w:p>
        </w:tc>
        <w:tc>
          <w:tcPr>
            <w:tcW w:w="898" w:type="dxa"/>
          </w:tcPr>
          <w:p w14:paraId="65528A87" w14:textId="77777777" w:rsidR="004D5F4C" w:rsidRDefault="00E96603" w:rsidP="004D5F4C">
            <w:pPr>
              <w:jc w:val="both"/>
            </w:pPr>
            <w:r>
              <w:t>HCP7</w:t>
            </w:r>
          </w:p>
        </w:tc>
        <w:tc>
          <w:tcPr>
            <w:tcW w:w="7200" w:type="dxa"/>
          </w:tcPr>
          <w:p w14:paraId="2A9952C2" w14:textId="77777777" w:rsidR="004D5F4C" w:rsidRDefault="002D2784" w:rsidP="004D5F4C">
            <w:pPr>
              <w:jc w:val="both"/>
            </w:pPr>
            <w:r>
              <w:t>Yes. You have to eat with it so it’s absorbed well.</w:t>
            </w:r>
            <w:r>
              <w:tab/>
            </w:r>
          </w:p>
          <w:p w14:paraId="57089DAA" w14:textId="77777777" w:rsidR="00BA56BA" w:rsidRDefault="00BA56BA" w:rsidP="004D5F4C">
            <w:pPr>
              <w:jc w:val="both"/>
            </w:pPr>
          </w:p>
        </w:tc>
      </w:tr>
      <w:tr w:rsidR="004D5F4C" w14:paraId="1ADAD065" w14:textId="77777777" w:rsidTr="000F01FB">
        <w:tc>
          <w:tcPr>
            <w:tcW w:w="1370" w:type="dxa"/>
          </w:tcPr>
          <w:p w14:paraId="7D366971" w14:textId="77777777" w:rsidR="004D5F4C" w:rsidRDefault="002D2784" w:rsidP="004D5F4C">
            <w:pPr>
              <w:jc w:val="both"/>
            </w:pPr>
            <w:r w:rsidRPr="002D2784">
              <w:t>00:33:19.3</w:t>
            </w:r>
          </w:p>
        </w:tc>
        <w:tc>
          <w:tcPr>
            <w:tcW w:w="898" w:type="dxa"/>
          </w:tcPr>
          <w:p w14:paraId="2B78007A" w14:textId="77777777" w:rsidR="004D5F4C" w:rsidRDefault="00E96603" w:rsidP="004D5F4C">
            <w:pPr>
              <w:jc w:val="both"/>
            </w:pPr>
            <w:r>
              <w:t>PT</w:t>
            </w:r>
          </w:p>
        </w:tc>
        <w:tc>
          <w:tcPr>
            <w:tcW w:w="7200" w:type="dxa"/>
          </w:tcPr>
          <w:p w14:paraId="35B7010B" w14:textId="77777777" w:rsidR="004D5F4C" w:rsidRDefault="002D2784" w:rsidP="004D5F4C">
            <w:pPr>
              <w:jc w:val="both"/>
            </w:pPr>
            <w:r>
              <w:t>Okay.</w:t>
            </w:r>
            <w:r>
              <w:tab/>
            </w:r>
          </w:p>
          <w:p w14:paraId="48AFC9BA" w14:textId="77777777" w:rsidR="00BA56BA" w:rsidRDefault="00BA56BA" w:rsidP="004D5F4C">
            <w:pPr>
              <w:jc w:val="both"/>
            </w:pPr>
          </w:p>
        </w:tc>
      </w:tr>
      <w:tr w:rsidR="004D5F4C" w14:paraId="51F011C2" w14:textId="77777777" w:rsidTr="000F01FB">
        <w:tc>
          <w:tcPr>
            <w:tcW w:w="1370" w:type="dxa"/>
          </w:tcPr>
          <w:p w14:paraId="577974C7" w14:textId="77777777" w:rsidR="004D5F4C" w:rsidRDefault="002D2784" w:rsidP="004D5F4C">
            <w:pPr>
              <w:jc w:val="both"/>
            </w:pPr>
            <w:r w:rsidRPr="002D2784">
              <w:t>00:33:19.6</w:t>
            </w:r>
          </w:p>
        </w:tc>
        <w:tc>
          <w:tcPr>
            <w:tcW w:w="898" w:type="dxa"/>
          </w:tcPr>
          <w:p w14:paraId="6981D812" w14:textId="77777777" w:rsidR="004D5F4C" w:rsidRDefault="00E96603" w:rsidP="004D5F4C">
            <w:pPr>
              <w:jc w:val="both"/>
            </w:pPr>
            <w:r>
              <w:t>HCP7</w:t>
            </w:r>
          </w:p>
        </w:tc>
        <w:tc>
          <w:tcPr>
            <w:tcW w:w="7200" w:type="dxa"/>
          </w:tcPr>
          <w:p w14:paraId="354B2C51" w14:textId="77777777" w:rsidR="004D5F4C" w:rsidRDefault="002D2784" w:rsidP="004D5F4C">
            <w:pPr>
              <w:jc w:val="both"/>
            </w:pPr>
            <w:r>
              <w:t xml:space="preserve">And it has </w:t>
            </w:r>
            <w:proofErr w:type="gramStart"/>
            <w:r>
              <w:t>less</w:t>
            </w:r>
            <w:proofErr w:type="gramEnd"/>
            <w:r>
              <w:t xml:space="preserve"> side effects than some of the other meds, so we’d like to start with that, if we can. But the big thing is</w:t>
            </w:r>
            <w:proofErr w:type="gramStart"/>
            <w:r>
              <w:t>,</w:t>
            </w:r>
            <w:proofErr w:type="gramEnd"/>
            <w:r>
              <w:t xml:space="preserve"> you have to remember to take it every day so you don’t get resistance; because you already have resistance to a few of the medications. Like, I’ll show you for </w:t>
            </w:r>
            <w:proofErr w:type="gramStart"/>
            <w:r>
              <w:t>example,</w:t>
            </w:r>
            <w:proofErr w:type="gramEnd"/>
            <w:r>
              <w:t xml:space="preserve"> this is a list of the various meds.</w:t>
            </w:r>
            <w:r>
              <w:tab/>
            </w:r>
          </w:p>
          <w:p w14:paraId="1FEFE9FB" w14:textId="77777777" w:rsidR="00BA56BA" w:rsidRDefault="00BA56BA" w:rsidP="004D5F4C">
            <w:pPr>
              <w:jc w:val="both"/>
            </w:pPr>
          </w:p>
        </w:tc>
      </w:tr>
      <w:tr w:rsidR="004D5F4C" w14:paraId="6406F8AC" w14:textId="77777777" w:rsidTr="000F01FB">
        <w:tc>
          <w:tcPr>
            <w:tcW w:w="1370" w:type="dxa"/>
          </w:tcPr>
          <w:p w14:paraId="01E61593" w14:textId="77777777" w:rsidR="004D5F4C" w:rsidRDefault="002D2784" w:rsidP="004D5F4C">
            <w:pPr>
              <w:jc w:val="both"/>
            </w:pPr>
            <w:r w:rsidRPr="002D2784">
              <w:t>00:33:38.4</w:t>
            </w:r>
          </w:p>
        </w:tc>
        <w:tc>
          <w:tcPr>
            <w:tcW w:w="898" w:type="dxa"/>
          </w:tcPr>
          <w:p w14:paraId="72D65090" w14:textId="77777777" w:rsidR="004D5F4C" w:rsidRDefault="00E96603" w:rsidP="004D5F4C">
            <w:pPr>
              <w:jc w:val="both"/>
            </w:pPr>
            <w:r>
              <w:t>PT</w:t>
            </w:r>
          </w:p>
        </w:tc>
        <w:tc>
          <w:tcPr>
            <w:tcW w:w="7200" w:type="dxa"/>
          </w:tcPr>
          <w:p w14:paraId="22DD8BF1" w14:textId="77777777" w:rsidR="004D5F4C" w:rsidRDefault="002D2784" w:rsidP="004D5F4C">
            <w:pPr>
              <w:jc w:val="both"/>
            </w:pPr>
            <w:r>
              <w:t>That I would have to take.</w:t>
            </w:r>
            <w:r>
              <w:tab/>
            </w:r>
          </w:p>
          <w:p w14:paraId="284E6F0C" w14:textId="77777777" w:rsidR="00BA56BA" w:rsidRDefault="00BA56BA" w:rsidP="004D5F4C">
            <w:pPr>
              <w:jc w:val="both"/>
            </w:pPr>
          </w:p>
        </w:tc>
      </w:tr>
      <w:tr w:rsidR="004D5F4C" w14:paraId="4C3FFC9A" w14:textId="77777777" w:rsidTr="000F01FB">
        <w:tc>
          <w:tcPr>
            <w:tcW w:w="1370" w:type="dxa"/>
          </w:tcPr>
          <w:p w14:paraId="7A7ECC1A" w14:textId="77777777" w:rsidR="004D5F4C" w:rsidRDefault="002D2784" w:rsidP="004D5F4C">
            <w:pPr>
              <w:jc w:val="both"/>
            </w:pPr>
            <w:r w:rsidRPr="002D2784">
              <w:t>00:33:38.7</w:t>
            </w:r>
          </w:p>
        </w:tc>
        <w:tc>
          <w:tcPr>
            <w:tcW w:w="898" w:type="dxa"/>
          </w:tcPr>
          <w:p w14:paraId="6D68F7AE" w14:textId="77777777" w:rsidR="004D5F4C" w:rsidRDefault="00E96603" w:rsidP="004D5F4C">
            <w:pPr>
              <w:jc w:val="both"/>
            </w:pPr>
            <w:r>
              <w:t>HCP7</w:t>
            </w:r>
          </w:p>
        </w:tc>
        <w:tc>
          <w:tcPr>
            <w:tcW w:w="7200" w:type="dxa"/>
          </w:tcPr>
          <w:p w14:paraId="6EF2C053" w14:textId="77777777" w:rsidR="004D5F4C" w:rsidRDefault="002D2784" w:rsidP="004D5F4C">
            <w:pPr>
              <w:jc w:val="both"/>
            </w:pPr>
            <w:r>
              <w:t xml:space="preserve">And S means – no. These are the meds that you could take, that you’re sensitive to. But the </w:t>
            </w:r>
            <w:proofErr w:type="spellStart"/>
            <w:r>
              <w:t>Rs</w:t>
            </w:r>
            <w:proofErr w:type="spellEnd"/>
            <w:r>
              <w:t xml:space="preserve"> mean you’re resistant. Usually when people first get infected, it’s all S’s; but you inherited some resistance. Now, we don’t usually use these meds so much anymore; but it just makes us nervous that your virus is resistant to a couple of things. So we want to get you started and under control.</w:t>
            </w:r>
            <w:r>
              <w:tab/>
            </w:r>
          </w:p>
          <w:p w14:paraId="71C92291" w14:textId="77777777" w:rsidR="00BA56BA" w:rsidRDefault="00BA56BA" w:rsidP="004D5F4C">
            <w:pPr>
              <w:jc w:val="both"/>
            </w:pPr>
          </w:p>
        </w:tc>
      </w:tr>
      <w:tr w:rsidR="004D5F4C" w14:paraId="3B298EDC" w14:textId="77777777" w:rsidTr="000F01FB">
        <w:tc>
          <w:tcPr>
            <w:tcW w:w="1370" w:type="dxa"/>
          </w:tcPr>
          <w:p w14:paraId="4DCA7763" w14:textId="77777777" w:rsidR="004D5F4C" w:rsidRDefault="002D2784" w:rsidP="004D5F4C">
            <w:pPr>
              <w:jc w:val="both"/>
            </w:pPr>
            <w:r w:rsidRPr="002D2784">
              <w:t>00:34:04.1</w:t>
            </w:r>
          </w:p>
        </w:tc>
        <w:tc>
          <w:tcPr>
            <w:tcW w:w="898" w:type="dxa"/>
          </w:tcPr>
          <w:p w14:paraId="6B52E9D4" w14:textId="77777777" w:rsidR="004D5F4C" w:rsidRDefault="00E96603" w:rsidP="004D5F4C">
            <w:pPr>
              <w:jc w:val="both"/>
            </w:pPr>
            <w:r>
              <w:t>PT</w:t>
            </w:r>
          </w:p>
        </w:tc>
        <w:tc>
          <w:tcPr>
            <w:tcW w:w="7200" w:type="dxa"/>
          </w:tcPr>
          <w:p w14:paraId="66E15430" w14:textId="77777777" w:rsidR="004D5F4C" w:rsidRDefault="002D2784" w:rsidP="004D5F4C">
            <w:pPr>
              <w:jc w:val="both"/>
            </w:pPr>
            <w:r>
              <w:t>So what, what does that mean? Like …</w:t>
            </w:r>
            <w:r>
              <w:tab/>
            </w:r>
          </w:p>
          <w:p w14:paraId="6D679E1C" w14:textId="77777777" w:rsidR="00BA56BA" w:rsidRDefault="00BA56BA" w:rsidP="004D5F4C">
            <w:pPr>
              <w:jc w:val="both"/>
            </w:pPr>
          </w:p>
        </w:tc>
      </w:tr>
      <w:tr w:rsidR="004D5F4C" w14:paraId="354954C3" w14:textId="77777777" w:rsidTr="000F01FB">
        <w:tc>
          <w:tcPr>
            <w:tcW w:w="1370" w:type="dxa"/>
          </w:tcPr>
          <w:p w14:paraId="445A5CF9" w14:textId="77777777" w:rsidR="004D5F4C" w:rsidRDefault="002D2784" w:rsidP="004D5F4C">
            <w:pPr>
              <w:jc w:val="both"/>
            </w:pPr>
            <w:r w:rsidRPr="002D2784">
              <w:t>00:34:05.8</w:t>
            </w:r>
          </w:p>
        </w:tc>
        <w:tc>
          <w:tcPr>
            <w:tcW w:w="898" w:type="dxa"/>
          </w:tcPr>
          <w:p w14:paraId="59AD8822" w14:textId="77777777" w:rsidR="004D5F4C" w:rsidRDefault="00E96603" w:rsidP="004D5F4C">
            <w:pPr>
              <w:jc w:val="both"/>
            </w:pPr>
            <w:r>
              <w:t>HCP7</w:t>
            </w:r>
          </w:p>
        </w:tc>
        <w:tc>
          <w:tcPr>
            <w:tcW w:w="7200" w:type="dxa"/>
          </w:tcPr>
          <w:p w14:paraId="714C6BB9" w14:textId="77777777" w:rsidR="004D5F4C" w:rsidRDefault="002D2784" w:rsidP="004D5F4C">
            <w:pPr>
              <w:jc w:val="both"/>
            </w:pPr>
            <w:r>
              <w:t xml:space="preserve">It means that you couldn’t take those meds where it says R. It means that the virus is resistant to those. And … </w:t>
            </w:r>
          </w:p>
          <w:p w14:paraId="1BCD7D37" w14:textId="77777777" w:rsidR="00BA56BA" w:rsidRDefault="00BA56BA" w:rsidP="004D5F4C">
            <w:pPr>
              <w:jc w:val="both"/>
            </w:pPr>
          </w:p>
        </w:tc>
      </w:tr>
      <w:tr w:rsidR="004D5F4C" w14:paraId="42DCC26F" w14:textId="77777777" w:rsidTr="000F01FB">
        <w:tc>
          <w:tcPr>
            <w:tcW w:w="1370" w:type="dxa"/>
          </w:tcPr>
          <w:p w14:paraId="59459601" w14:textId="77777777" w:rsidR="004D5F4C" w:rsidRDefault="002D2784" w:rsidP="004D5F4C">
            <w:pPr>
              <w:jc w:val="both"/>
            </w:pPr>
            <w:r w:rsidRPr="002D2784">
              <w:t>00:34:13.4</w:t>
            </w:r>
          </w:p>
        </w:tc>
        <w:tc>
          <w:tcPr>
            <w:tcW w:w="898" w:type="dxa"/>
          </w:tcPr>
          <w:p w14:paraId="5D98840C" w14:textId="77777777" w:rsidR="004D5F4C" w:rsidRDefault="00E96603" w:rsidP="004D5F4C">
            <w:pPr>
              <w:jc w:val="both"/>
            </w:pPr>
            <w:r>
              <w:t>PT</w:t>
            </w:r>
            <w:r w:rsidR="002D2784">
              <w:tab/>
            </w:r>
          </w:p>
        </w:tc>
        <w:tc>
          <w:tcPr>
            <w:tcW w:w="7200" w:type="dxa"/>
          </w:tcPr>
          <w:p w14:paraId="3F0E987A" w14:textId="77777777" w:rsidR="004D5F4C" w:rsidRDefault="002D2784" w:rsidP="004D5F4C">
            <w:pPr>
              <w:jc w:val="both"/>
            </w:pPr>
            <w:r>
              <w:t>Okay. I’m allergic to it or something.</w:t>
            </w:r>
            <w:r>
              <w:tab/>
            </w:r>
          </w:p>
          <w:p w14:paraId="2DFC4B2D" w14:textId="77777777" w:rsidR="00BA56BA" w:rsidRDefault="00BA56BA" w:rsidP="004D5F4C">
            <w:pPr>
              <w:jc w:val="both"/>
            </w:pPr>
          </w:p>
        </w:tc>
      </w:tr>
      <w:tr w:rsidR="004D5F4C" w14:paraId="0DD0075D" w14:textId="77777777" w:rsidTr="000F01FB">
        <w:tc>
          <w:tcPr>
            <w:tcW w:w="1370" w:type="dxa"/>
          </w:tcPr>
          <w:p w14:paraId="2A1BE1EF" w14:textId="77777777" w:rsidR="004D5F4C" w:rsidRDefault="002D2784" w:rsidP="004D5F4C">
            <w:pPr>
              <w:jc w:val="both"/>
            </w:pPr>
            <w:r w:rsidRPr="002D2784">
              <w:t>00:34:15.4</w:t>
            </w:r>
          </w:p>
        </w:tc>
        <w:tc>
          <w:tcPr>
            <w:tcW w:w="898" w:type="dxa"/>
          </w:tcPr>
          <w:p w14:paraId="0AB75DDA" w14:textId="77777777" w:rsidR="004D5F4C" w:rsidRDefault="00E96603" w:rsidP="004D5F4C">
            <w:pPr>
              <w:jc w:val="both"/>
            </w:pPr>
            <w:r>
              <w:t>HCP7</w:t>
            </w:r>
          </w:p>
        </w:tc>
        <w:tc>
          <w:tcPr>
            <w:tcW w:w="7200" w:type="dxa"/>
          </w:tcPr>
          <w:p w14:paraId="3798275F" w14:textId="77777777" w:rsidR="004D5F4C" w:rsidRDefault="002D2784" w:rsidP="004D5F4C">
            <w:pPr>
              <w:jc w:val="both"/>
            </w:pPr>
            <w:r>
              <w:t>No. No. Resistant means it wouldn’t work …</w:t>
            </w:r>
            <w:r>
              <w:tab/>
            </w:r>
          </w:p>
          <w:p w14:paraId="632B43AC" w14:textId="77777777" w:rsidR="00BA56BA" w:rsidRDefault="00BA56BA" w:rsidP="004D5F4C">
            <w:pPr>
              <w:jc w:val="both"/>
            </w:pPr>
          </w:p>
        </w:tc>
      </w:tr>
      <w:tr w:rsidR="004D5F4C" w14:paraId="15240AF9" w14:textId="77777777" w:rsidTr="000F01FB">
        <w:tc>
          <w:tcPr>
            <w:tcW w:w="1370" w:type="dxa"/>
          </w:tcPr>
          <w:p w14:paraId="00B72127" w14:textId="77777777" w:rsidR="004D5F4C" w:rsidRDefault="002D2784" w:rsidP="004D5F4C">
            <w:pPr>
              <w:jc w:val="both"/>
            </w:pPr>
            <w:r w:rsidRPr="002D2784">
              <w:t>00:34:18.6</w:t>
            </w:r>
          </w:p>
        </w:tc>
        <w:tc>
          <w:tcPr>
            <w:tcW w:w="898" w:type="dxa"/>
          </w:tcPr>
          <w:p w14:paraId="0C7F88A6" w14:textId="77777777" w:rsidR="004D5F4C" w:rsidRDefault="00E96603" w:rsidP="004D5F4C">
            <w:pPr>
              <w:jc w:val="both"/>
            </w:pPr>
            <w:r>
              <w:t>PT</w:t>
            </w:r>
          </w:p>
        </w:tc>
        <w:tc>
          <w:tcPr>
            <w:tcW w:w="7200" w:type="dxa"/>
          </w:tcPr>
          <w:p w14:paraId="13A9F39E" w14:textId="77777777" w:rsidR="004D5F4C" w:rsidRDefault="002D2784" w:rsidP="004D5F4C">
            <w:pPr>
              <w:jc w:val="both"/>
            </w:pPr>
            <w:r>
              <w:t>Oh.</w:t>
            </w:r>
            <w:r>
              <w:tab/>
            </w:r>
          </w:p>
          <w:p w14:paraId="79F3B2EC" w14:textId="77777777" w:rsidR="00BA56BA" w:rsidRDefault="00BA56BA" w:rsidP="004D5F4C">
            <w:pPr>
              <w:jc w:val="both"/>
            </w:pPr>
          </w:p>
        </w:tc>
      </w:tr>
      <w:tr w:rsidR="004D5F4C" w14:paraId="32298F97" w14:textId="77777777" w:rsidTr="000F01FB">
        <w:tc>
          <w:tcPr>
            <w:tcW w:w="1370" w:type="dxa"/>
          </w:tcPr>
          <w:p w14:paraId="22C5BEA9" w14:textId="77777777" w:rsidR="004D5F4C" w:rsidRDefault="002D2784" w:rsidP="004D5F4C">
            <w:pPr>
              <w:jc w:val="both"/>
            </w:pPr>
            <w:r w:rsidRPr="002D2784">
              <w:t>00:34:18.8</w:t>
            </w:r>
          </w:p>
        </w:tc>
        <w:tc>
          <w:tcPr>
            <w:tcW w:w="898" w:type="dxa"/>
          </w:tcPr>
          <w:p w14:paraId="173028D2" w14:textId="77777777" w:rsidR="004D5F4C" w:rsidRDefault="00E96603" w:rsidP="004D5F4C">
            <w:pPr>
              <w:jc w:val="both"/>
            </w:pPr>
            <w:r>
              <w:t>HCP7</w:t>
            </w:r>
          </w:p>
        </w:tc>
        <w:tc>
          <w:tcPr>
            <w:tcW w:w="7200" w:type="dxa"/>
          </w:tcPr>
          <w:p w14:paraId="2D9AC872" w14:textId="77777777" w:rsidR="004D5F4C" w:rsidRDefault="002D2784" w:rsidP="004D5F4C">
            <w:pPr>
              <w:jc w:val="both"/>
            </w:pPr>
            <w:r>
              <w:t xml:space="preserve">… </w:t>
            </w:r>
            <w:proofErr w:type="gramStart"/>
            <w:r>
              <w:t>for</w:t>
            </w:r>
            <w:proofErr w:type="gramEnd"/>
            <w:r>
              <w:t xml:space="preserve"> you. So, the thing with HIV is that, if you don’t take the meds every </w:t>
            </w:r>
            <w:proofErr w:type="gramStart"/>
            <w:r>
              <w:t>day, that</w:t>
            </w:r>
            <w:proofErr w:type="gramEnd"/>
            <w:r>
              <w:t xml:space="preserve"> the virus can get resistant, and it – and the meds don’t work. So that’s why we bug you so much: Did you take it? Did you take it? Did you take it?</w:t>
            </w:r>
            <w:r>
              <w:tab/>
            </w:r>
          </w:p>
          <w:p w14:paraId="2608942F" w14:textId="77777777" w:rsidR="00BA56BA" w:rsidRDefault="00BA56BA" w:rsidP="004D5F4C">
            <w:pPr>
              <w:jc w:val="both"/>
            </w:pPr>
          </w:p>
        </w:tc>
      </w:tr>
      <w:tr w:rsidR="004D5F4C" w14:paraId="764A2105" w14:textId="77777777" w:rsidTr="000F01FB">
        <w:tc>
          <w:tcPr>
            <w:tcW w:w="1370" w:type="dxa"/>
          </w:tcPr>
          <w:p w14:paraId="7F765663" w14:textId="77777777" w:rsidR="004D5F4C" w:rsidRDefault="002D2784" w:rsidP="004D5F4C">
            <w:pPr>
              <w:jc w:val="both"/>
            </w:pPr>
            <w:r w:rsidRPr="002D2784">
              <w:lastRenderedPageBreak/>
              <w:t>00:34:36.9</w:t>
            </w:r>
          </w:p>
        </w:tc>
        <w:tc>
          <w:tcPr>
            <w:tcW w:w="898" w:type="dxa"/>
          </w:tcPr>
          <w:p w14:paraId="79DD1F8E" w14:textId="77777777" w:rsidR="004D5F4C" w:rsidRDefault="00E96603" w:rsidP="004D5F4C">
            <w:pPr>
              <w:jc w:val="both"/>
            </w:pPr>
            <w:r>
              <w:t>PT</w:t>
            </w:r>
          </w:p>
        </w:tc>
        <w:tc>
          <w:tcPr>
            <w:tcW w:w="7200" w:type="dxa"/>
          </w:tcPr>
          <w:p w14:paraId="331073B6" w14:textId="77777777" w:rsidR="004D5F4C" w:rsidRDefault="002D2784" w:rsidP="004D5F4C">
            <w:pPr>
              <w:jc w:val="both"/>
            </w:pPr>
            <w:r>
              <w:t>I, I [</w:t>
            </w:r>
            <w:r w:rsidRPr="002D2784">
              <w:t>00:34:37.5</w:t>
            </w:r>
            <w:r>
              <w:t>]</w:t>
            </w:r>
          </w:p>
          <w:p w14:paraId="1933E0F7" w14:textId="77777777" w:rsidR="00BA56BA" w:rsidRDefault="00BA56BA" w:rsidP="004D5F4C">
            <w:pPr>
              <w:jc w:val="both"/>
            </w:pPr>
          </w:p>
        </w:tc>
      </w:tr>
      <w:tr w:rsidR="004D5F4C" w14:paraId="13A4EA05" w14:textId="77777777" w:rsidTr="000F01FB">
        <w:tc>
          <w:tcPr>
            <w:tcW w:w="1370" w:type="dxa"/>
          </w:tcPr>
          <w:p w14:paraId="14E1ACFD" w14:textId="77777777" w:rsidR="004D5F4C" w:rsidRDefault="002D2784" w:rsidP="004D5F4C">
            <w:pPr>
              <w:jc w:val="both"/>
            </w:pPr>
            <w:r w:rsidRPr="002D2784">
              <w:t>00:34:37.5</w:t>
            </w:r>
          </w:p>
        </w:tc>
        <w:tc>
          <w:tcPr>
            <w:tcW w:w="898" w:type="dxa"/>
          </w:tcPr>
          <w:p w14:paraId="30B6163D" w14:textId="77777777" w:rsidR="004D5F4C" w:rsidRDefault="00E96603" w:rsidP="004D5F4C">
            <w:pPr>
              <w:jc w:val="both"/>
            </w:pPr>
            <w:r>
              <w:t>HCP7</w:t>
            </w:r>
          </w:p>
        </w:tc>
        <w:tc>
          <w:tcPr>
            <w:tcW w:w="7200" w:type="dxa"/>
          </w:tcPr>
          <w:p w14:paraId="54800211" w14:textId="77777777" w:rsidR="004D5F4C" w:rsidRDefault="002D2784" w:rsidP="004D5F4C">
            <w:pPr>
              <w:jc w:val="both"/>
            </w:pPr>
            <w:r>
              <w:t>We want to make sure that you take it every day. And then, like, what happens sometimes is, people will come in in a month and say, oh, I took it about half the time. And then, like, you get to watch us cry; because that, it doesn’t work like that.</w:t>
            </w:r>
          </w:p>
          <w:p w14:paraId="4DDC3332" w14:textId="77777777" w:rsidR="00BA56BA" w:rsidRDefault="00BA56BA" w:rsidP="004D5F4C">
            <w:pPr>
              <w:jc w:val="both"/>
            </w:pPr>
          </w:p>
        </w:tc>
      </w:tr>
      <w:tr w:rsidR="004D5F4C" w14:paraId="46A370C2" w14:textId="77777777" w:rsidTr="000F01FB">
        <w:tc>
          <w:tcPr>
            <w:tcW w:w="1370" w:type="dxa"/>
          </w:tcPr>
          <w:p w14:paraId="38B28806" w14:textId="77777777" w:rsidR="004D5F4C" w:rsidRDefault="002D2784" w:rsidP="004D5F4C">
            <w:pPr>
              <w:jc w:val="both"/>
            </w:pPr>
            <w:r w:rsidRPr="002D2784">
              <w:t>00:34:50.8</w:t>
            </w:r>
          </w:p>
        </w:tc>
        <w:tc>
          <w:tcPr>
            <w:tcW w:w="898" w:type="dxa"/>
          </w:tcPr>
          <w:p w14:paraId="34192F96" w14:textId="77777777" w:rsidR="004D5F4C" w:rsidRDefault="00E96603" w:rsidP="004D5F4C">
            <w:pPr>
              <w:jc w:val="both"/>
            </w:pPr>
            <w:r>
              <w:t>PT</w:t>
            </w:r>
          </w:p>
        </w:tc>
        <w:tc>
          <w:tcPr>
            <w:tcW w:w="7200" w:type="dxa"/>
          </w:tcPr>
          <w:p w14:paraId="45436C6D" w14:textId="77777777" w:rsidR="00BA56BA" w:rsidRDefault="002D2784" w:rsidP="00CB5A7E">
            <w:pPr>
              <w:jc w:val="both"/>
            </w:pPr>
            <w:r>
              <w:t xml:space="preserve">Well, you’ve got to take medicine or, two days later, that’s it, you’re going to be </w:t>
            </w:r>
            <w:r w:rsidR="00CB5A7E">
              <w:t>gone</w:t>
            </w:r>
            <w:r>
              <w:t>. You’ve got to do it every day.</w:t>
            </w:r>
            <w:r>
              <w:tab/>
            </w:r>
          </w:p>
        </w:tc>
      </w:tr>
      <w:tr w:rsidR="004D5F4C" w14:paraId="50093A0C" w14:textId="77777777" w:rsidTr="000F01FB">
        <w:tc>
          <w:tcPr>
            <w:tcW w:w="1370" w:type="dxa"/>
          </w:tcPr>
          <w:p w14:paraId="0729902E" w14:textId="77777777" w:rsidR="004D5F4C" w:rsidRDefault="002D2784" w:rsidP="004D5F4C">
            <w:pPr>
              <w:jc w:val="both"/>
            </w:pPr>
            <w:r w:rsidRPr="002D2784">
              <w:t>00:34:55.5</w:t>
            </w:r>
          </w:p>
        </w:tc>
        <w:tc>
          <w:tcPr>
            <w:tcW w:w="898" w:type="dxa"/>
          </w:tcPr>
          <w:p w14:paraId="608CF60C" w14:textId="77777777" w:rsidR="004D5F4C" w:rsidRDefault="00E96603" w:rsidP="004D5F4C">
            <w:pPr>
              <w:jc w:val="both"/>
            </w:pPr>
            <w:r>
              <w:t>HCP7</w:t>
            </w:r>
          </w:p>
        </w:tc>
        <w:tc>
          <w:tcPr>
            <w:tcW w:w="7200" w:type="dxa"/>
          </w:tcPr>
          <w:p w14:paraId="1AC81330" w14:textId="77777777" w:rsidR="004D5F4C" w:rsidRDefault="002D2784" w:rsidP="004D5F4C">
            <w:pPr>
              <w:jc w:val="both"/>
            </w:pPr>
            <w:r>
              <w:t>You’ve got to do it every day. Some things you wouldn’t – like, if you had high blood pressure, and you’re taking meds, you’re supposed to take it every day; but you wouldn’t get resistant to it. It would still work if you took it every day [sic]. But HIV, the virus, um, changes to adapt if let it, um, if you let it grow in your bloodstream. So if it gets, if it grows, it can be resistant; and it sees the meds, and then it adapts to them. So we don’t want, want you to let it adapt. Keep the virus down here. Make sense?</w:t>
            </w:r>
            <w:r>
              <w:tab/>
              <w:t xml:space="preserve"> </w:t>
            </w:r>
          </w:p>
          <w:p w14:paraId="0894D056" w14:textId="77777777" w:rsidR="00BA56BA" w:rsidRDefault="00BA56BA" w:rsidP="004D5F4C">
            <w:pPr>
              <w:jc w:val="both"/>
            </w:pPr>
          </w:p>
        </w:tc>
      </w:tr>
      <w:tr w:rsidR="004D5F4C" w14:paraId="2E635B36" w14:textId="77777777" w:rsidTr="000F01FB">
        <w:tc>
          <w:tcPr>
            <w:tcW w:w="1370" w:type="dxa"/>
          </w:tcPr>
          <w:p w14:paraId="0D04D127" w14:textId="77777777" w:rsidR="004D5F4C" w:rsidRDefault="002D2784" w:rsidP="002D2784">
            <w:pPr>
              <w:jc w:val="both"/>
            </w:pPr>
            <w:r w:rsidRPr="002D2784">
              <w:t>00:35:32.0</w:t>
            </w:r>
            <w:r>
              <w:t xml:space="preserve"> </w:t>
            </w:r>
          </w:p>
        </w:tc>
        <w:tc>
          <w:tcPr>
            <w:tcW w:w="898" w:type="dxa"/>
          </w:tcPr>
          <w:p w14:paraId="0CD88323" w14:textId="77777777" w:rsidR="004D5F4C" w:rsidRDefault="00E96603" w:rsidP="004D5F4C">
            <w:pPr>
              <w:jc w:val="both"/>
            </w:pPr>
            <w:r>
              <w:t>PT</w:t>
            </w:r>
            <w:r w:rsidR="002D2784">
              <w:tab/>
            </w:r>
          </w:p>
        </w:tc>
        <w:tc>
          <w:tcPr>
            <w:tcW w:w="7200" w:type="dxa"/>
          </w:tcPr>
          <w:p w14:paraId="692B9181" w14:textId="77777777" w:rsidR="004D5F4C" w:rsidRDefault="00CB5A7E" w:rsidP="004D5F4C">
            <w:pPr>
              <w:jc w:val="both"/>
            </w:pPr>
            <w:r>
              <w:t xml:space="preserve">Yes, </w:t>
            </w:r>
            <w:r w:rsidR="002D2784">
              <w:t>and I guess the lady from the lab, I guess she said it was high.</w:t>
            </w:r>
            <w:r w:rsidR="002D2784">
              <w:tab/>
            </w:r>
          </w:p>
          <w:p w14:paraId="477A001E" w14:textId="77777777" w:rsidR="00BA56BA" w:rsidRDefault="00BA56BA" w:rsidP="004D5F4C">
            <w:pPr>
              <w:jc w:val="both"/>
            </w:pPr>
          </w:p>
        </w:tc>
      </w:tr>
      <w:tr w:rsidR="004D5F4C" w14:paraId="672487E3" w14:textId="77777777" w:rsidTr="000F01FB">
        <w:tc>
          <w:tcPr>
            <w:tcW w:w="1370" w:type="dxa"/>
          </w:tcPr>
          <w:p w14:paraId="34AEF811" w14:textId="77777777" w:rsidR="004D5F4C" w:rsidRDefault="002D2784" w:rsidP="004D5F4C">
            <w:pPr>
              <w:jc w:val="both"/>
            </w:pPr>
            <w:r w:rsidRPr="002D2784">
              <w:t>00:35:37.1</w:t>
            </w:r>
          </w:p>
        </w:tc>
        <w:tc>
          <w:tcPr>
            <w:tcW w:w="898" w:type="dxa"/>
          </w:tcPr>
          <w:p w14:paraId="376F68A9" w14:textId="77777777" w:rsidR="004D5F4C" w:rsidRDefault="00E96603" w:rsidP="004D5F4C">
            <w:pPr>
              <w:jc w:val="both"/>
            </w:pPr>
            <w:r>
              <w:t>HCP7</w:t>
            </w:r>
          </w:p>
        </w:tc>
        <w:tc>
          <w:tcPr>
            <w:tcW w:w="7200" w:type="dxa"/>
          </w:tcPr>
          <w:p w14:paraId="480EF5FC" w14:textId="77777777" w:rsidR="004D5F4C" w:rsidRDefault="002D2784" w:rsidP="004D5F4C">
            <w:pPr>
              <w:jc w:val="both"/>
            </w:pPr>
            <w:r>
              <w:t>It’s not real high. It’s, um, for, for someone not on meds, you’re at 36,000. That’s not – that’s – you know, once you’re on meds …</w:t>
            </w:r>
            <w:r>
              <w:tab/>
            </w:r>
          </w:p>
          <w:p w14:paraId="00FF8F2E" w14:textId="77777777" w:rsidR="00BA56BA" w:rsidRDefault="00BA56BA" w:rsidP="004D5F4C">
            <w:pPr>
              <w:jc w:val="both"/>
            </w:pPr>
          </w:p>
        </w:tc>
      </w:tr>
      <w:tr w:rsidR="004D5F4C" w14:paraId="5E9D535D" w14:textId="77777777" w:rsidTr="000F01FB">
        <w:tc>
          <w:tcPr>
            <w:tcW w:w="1370" w:type="dxa"/>
          </w:tcPr>
          <w:p w14:paraId="7F7E07CC" w14:textId="77777777" w:rsidR="004D5F4C" w:rsidRDefault="002D2784" w:rsidP="004D5F4C">
            <w:pPr>
              <w:jc w:val="both"/>
            </w:pPr>
            <w:r w:rsidRPr="002D2784">
              <w:t>00:35:47.5</w:t>
            </w:r>
          </w:p>
        </w:tc>
        <w:tc>
          <w:tcPr>
            <w:tcW w:w="898" w:type="dxa"/>
          </w:tcPr>
          <w:p w14:paraId="20FE1DD7" w14:textId="77777777" w:rsidR="004D5F4C" w:rsidRDefault="00E96603" w:rsidP="004D5F4C">
            <w:pPr>
              <w:jc w:val="both"/>
            </w:pPr>
            <w:r>
              <w:t>PT</w:t>
            </w:r>
          </w:p>
        </w:tc>
        <w:tc>
          <w:tcPr>
            <w:tcW w:w="7200" w:type="dxa"/>
          </w:tcPr>
          <w:p w14:paraId="4FCB76FA" w14:textId="77777777" w:rsidR="004D5F4C" w:rsidRDefault="002D2784" w:rsidP="004D5F4C">
            <w:pPr>
              <w:jc w:val="both"/>
            </w:pPr>
            <w:r>
              <w:t>I thought it was high.</w:t>
            </w:r>
            <w:r>
              <w:tab/>
            </w:r>
          </w:p>
          <w:p w14:paraId="4BA045A9" w14:textId="77777777" w:rsidR="00BA56BA" w:rsidRDefault="00BA56BA" w:rsidP="004D5F4C">
            <w:pPr>
              <w:jc w:val="both"/>
            </w:pPr>
          </w:p>
        </w:tc>
      </w:tr>
      <w:tr w:rsidR="004D5F4C" w14:paraId="3810562B" w14:textId="77777777" w:rsidTr="000F01FB">
        <w:tc>
          <w:tcPr>
            <w:tcW w:w="1370" w:type="dxa"/>
          </w:tcPr>
          <w:p w14:paraId="5493F0FF" w14:textId="77777777" w:rsidR="004D5F4C" w:rsidRDefault="002D2784" w:rsidP="004D5F4C">
            <w:pPr>
              <w:jc w:val="both"/>
            </w:pPr>
            <w:r w:rsidRPr="002D2784">
              <w:t>00:35:47.7</w:t>
            </w:r>
          </w:p>
        </w:tc>
        <w:tc>
          <w:tcPr>
            <w:tcW w:w="898" w:type="dxa"/>
          </w:tcPr>
          <w:p w14:paraId="4A915B26" w14:textId="77777777" w:rsidR="004D5F4C" w:rsidRDefault="00E96603" w:rsidP="004D5F4C">
            <w:pPr>
              <w:jc w:val="both"/>
            </w:pPr>
            <w:r>
              <w:t>HCP7</w:t>
            </w:r>
          </w:p>
        </w:tc>
        <w:tc>
          <w:tcPr>
            <w:tcW w:w="7200" w:type="dxa"/>
          </w:tcPr>
          <w:p w14:paraId="4562ABF4" w14:textId="77777777" w:rsidR="004D5F4C" w:rsidRDefault="002D2784" w:rsidP="004D5F4C">
            <w:pPr>
              <w:jc w:val="both"/>
            </w:pPr>
            <w:r>
              <w:t xml:space="preserve">… </w:t>
            </w:r>
            <w:proofErr w:type="gramStart"/>
            <w:r>
              <w:t>that’s</w:t>
            </w:r>
            <w:proofErr w:type="gramEnd"/>
            <w:r>
              <w:t xml:space="preserve"> going to go less than 20, once you’re on meds.</w:t>
            </w:r>
            <w:r>
              <w:tab/>
            </w:r>
          </w:p>
          <w:p w14:paraId="756B7FBC" w14:textId="77777777" w:rsidR="00BA56BA" w:rsidRDefault="00BA56BA" w:rsidP="004D5F4C">
            <w:pPr>
              <w:jc w:val="both"/>
            </w:pPr>
          </w:p>
        </w:tc>
      </w:tr>
      <w:tr w:rsidR="004D5F4C" w14:paraId="7364D12D" w14:textId="77777777" w:rsidTr="000F01FB">
        <w:tc>
          <w:tcPr>
            <w:tcW w:w="1370" w:type="dxa"/>
          </w:tcPr>
          <w:p w14:paraId="65C687A9" w14:textId="77777777" w:rsidR="004D5F4C" w:rsidRDefault="002D2784" w:rsidP="004D5F4C">
            <w:pPr>
              <w:jc w:val="both"/>
            </w:pPr>
            <w:r w:rsidRPr="002D2784">
              <w:t>00:35:49.8</w:t>
            </w:r>
          </w:p>
        </w:tc>
        <w:tc>
          <w:tcPr>
            <w:tcW w:w="898" w:type="dxa"/>
          </w:tcPr>
          <w:p w14:paraId="0C4F48A5" w14:textId="77777777" w:rsidR="004D5F4C" w:rsidRDefault="00E96603" w:rsidP="004D5F4C">
            <w:pPr>
              <w:jc w:val="both"/>
            </w:pPr>
            <w:r>
              <w:t>PT</w:t>
            </w:r>
          </w:p>
        </w:tc>
        <w:tc>
          <w:tcPr>
            <w:tcW w:w="7200" w:type="dxa"/>
          </w:tcPr>
          <w:p w14:paraId="58A2AB25" w14:textId="77777777" w:rsidR="004D5F4C" w:rsidRDefault="002D2784" w:rsidP="004D5F4C">
            <w:pPr>
              <w:jc w:val="both"/>
            </w:pPr>
            <w:r>
              <w:t>So does that tell you when I got it, or …?</w:t>
            </w:r>
            <w:r>
              <w:tab/>
            </w:r>
          </w:p>
          <w:p w14:paraId="738C9609" w14:textId="77777777" w:rsidR="00BA56BA" w:rsidRDefault="00BA56BA" w:rsidP="004D5F4C">
            <w:pPr>
              <w:jc w:val="both"/>
            </w:pPr>
          </w:p>
        </w:tc>
      </w:tr>
      <w:tr w:rsidR="004D5F4C" w14:paraId="23D7E97F" w14:textId="77777777" w:rsidTr="000F01FB">
        <w:tc>
          <w:tcPr>
            <w:tcW w:w="1370" w:type="dxa"/>
          </w:tcPr>
          <w:p w14:paraId="7DB99990" w14:textId="77777777" w:rsidR="004D5F4C" w:rsidRDefault="002D2784" w:rsidP="004D5F4C">
            <w:pPr>
              <w:jc w:val="both"/>
            </w:pPr>
            <w:r w:rsidRPr="002D2784">
              <w:t>00:35:52.3</w:t>
            </w:r>
          </w:p>
        </w:tc>
        <w:tc>
          <w:tcPr>
            <w:tcW w:w="898" w:type="dxa"/>
          </w:tcPr>
          <w:p w14:paraId="54453102" w14:textId="77777777" w:rsidR="004D5F4C" w:rsidRDefault="00E96603" w:rsidP="004D5F4C">
            <w:pPr>
              <w:jc w:val="both"/>
            </w:pPr>
            <w:r>
              <w:t>HCP7</w:t>
            </w:r>
          </w:p>
        </w:tc>
        <w:tc>
          <w:tcPr>
            <w:tcW w:w="7200" w:type="dxa"/>
          </w:tcPr>
          <w:p w14:paraId="7D75F1C4" w14:textId="77777777" w:rsidR="004D5F4C" w:rsidRDefault="002D2784" w:rsidP="004D5F4C">
            <w:pPr>
              <w:jc w:val="both"/>
            </w:pPr>
            <w:r>
              <w:t>No. But when we said that it’s high, if this was 236,000, we’d say that was high. This is – you know, there’s virus in your blood; but I think that, once you start medicine, it’s going to go down very easily. W</w:t>
            </w:r>
            <w:r w:rsidR="00E35F58">
              <w:t>ithin a couple of months, it</w:t>
            </w:r>
            <w:r>
              <w:t xml:space="preserve"> will </w:t>
            </w:r>
            <w:r w:rsidR="00E35F58">
              <w:t xml:space="preserve">be down to less than 20; maybe even a couple of weeks. And … </w:t>
            </w:r>
          </w:p>
          <w:p w14:paraId="30C8D674" w14:textId="77777777" w:rsidR="00BA56BA" w:rsidRDefault="00BA56BA" w:rsidP="004D5F4C">
            <w:pPr>
              <w:jc w:val="both"/>
            </w:pPr>
          </w:p>
        </w:tc>
      </w:tr>
      <w:tr w:rsidR="004D5F4C" w14:paraId="139B36F6" w14:textId="77777777" w:rsidTr="000F01FB">
        <w:tc>
          <w:tcPr>
            <w:tcW w:w="1370" w:type="dxa"/>
          </w:tcPr>
          <w:p w14:paraId="2D25804F" w14:textId="77777777" w:rsidR="004D5F4C" w:rsidRDefault="00E35F58" w:rsidP="004D5F4C">
            <w:pPr>
              <w:jc w:val="both"/>
            </w:pPr>
            <w:r w:rsidRPr="00E35F58">
              <w:t>00:36:13.6</w:t>
            </w:r>
          </w:p>
        </w:tc>
        <w:tc>
          <w:tcPr>
            <w:tcW w:w="898" w:type="dxa"/>
          </w:tcPr>
          <w:p w14:paraId="12B82201" w14:textId="77777777" w:rsidR="004D5F4C" w:rsidRDefault="00E96603" w:rsidP="004D5F4C">
            <w:pPr>
              <w:jc w:val="both"/>
            </w:pPr>
            <w:r>
              <w:t>PT</w:t>
            </w:r>
          </w:p>
        </w:tc>
        <w:tc>
          <w:tcPr>
            <w:tcW w:w="7200" w:type="dxa"/>
          </w:tcPr>
          <w:p w14:paraId="3CFD48E5" w14:textId="77777777" w:rsidR="004D5F4C" w:rsidRDefault="00E35F58" w:rsidP="004D5F4C">
            <w:pPr>
              <w:jc w:val="both"/>
            </w:pPr>
            <w:r>
              <w:t xml:space="preserve">But I will never get rid of it. </w:t>
            </w:r>
          </w:p>
          <w:p w14:paraId="5BE24C6F" w14:textId="77777777" w:rsidR="00BA56BA" w:rsidRDefault="00BA56BA" w:rsidP="004D5F4C">
            <w:pPr>
              <w:jc w:val="both"/>
            </w:pPr>
          </w:p>
        </w:tc>
      </w:tr>
      <w:tr w:rsidR="004D5F4C" w14:paraId="3C69966F" w14:textId="77777777" w:rsidTr="000F01FB">
        <w:tc>
          <w:tcPr>
            <w:tcW w:w="1370" w:type="dxa"/>
          </w:tcPr>
          <w:p w14:paraId="44983FC7" w14:textId="77777777" w:rsidR="004D5F4C" w:rsidRDefault="00E35F58" w:rsidP="004D5F4C">
            <w:pPr>
              <w:jc w:val="both"/>
            </w:pPr>
            <w:r w:rsidRPr="00E35F58">
              <w:t>00:36:15.7</w:t>
            </w:r>
          </w:p>
        </w:tc>
        <w:tc>
          <w:tcPr>
            <w:tcW w:w="898" w:type="dxa"/>
          </w:tcPr>
          <w:p w14:paraId="1FD388EA" w14:textId="77777777" w:rsidR="004D5F4C" w:rsidRDefault="00E96603" w:rsidP="004D5F4C">
            <w:pPr>
              <w:jc w:val="both"/>
            </w:pPr>
            <w:r>
              <w:t>HCP7</w:t>
            </w:r>
          </w:p>
        </w:tc>
        <w:tc>
          <w:tcPr>
            <w:tcW w:w="7200" w:type="dxa"/>
          </w:tcPr>
          <w:p w14:paraId="113847C3" w14:textId="77777777" w:rsidR="004D5F4C" w:rsidRDefault="00E35F58" w:rsidP="004D5F4C">
            <w:pPr>
              <w:jc w:val="both"/>
            </w:pPr>
            <w:r>
              <w:t>Um, never is a long time; and we don’t know what’s going to be invented. Like, you know, when I started doing this work, there were no meds. So, things change, right? You know, so, we don’t know when there’s going to be a cure. We, we do know that it’s really important to treat it; because it’s treatable now. So it would be very good to stay on the med every day. And so maybe when you’re 30, there’s going to be a cure; and then you’ll be in good shape to get it. Okay?</w:t>
            </w:r>
            <w:r>
              <w:tab/>
              <w:t xml:space="preserve">  </w:t>
            </w:r>
          </w:p>
          <w:p w14:paraId="3725B3A5" w14:textId="77777777" w:rsidR="00BA56BA" w:rsidRDefault="00BA56BA" w:rsidP="004D5F4C">
            <w:pPr>
              <w:jc w:val="both"/>
            </w:pPr>
          </w:p>
        </w:tc>
      </w:tr>
      <w:tr w:rsidR="004D5F4C" w14:paraId="6D8FF796" w14:textId="77777777" w:rsidTr="000F01FB">
        <w:tc>
          <w:tcPr>
            <w:tcW w:w="1370" w:type="dxa"/>
          </w:tcPr>
          <w:p w14:paraId="39BD03D4" w14:textId="77777777" w:rsidR="004D5F4C" w:rsidRDefault="00E35F58" w:rsidP="004D5F4C">
            <w:pPr>
              <w:jc w:val="both"/>
            </w:pPr>
            <w:r w:rsidRPr="00E35F58">
              <w:t>00:36:47.3</w:t>
            </w:r>
          </w:p>
        </w:tc>
        <w:tc>
          <w:tcPr>
            <w:tcW w:w="898" w:type="dxa"/>
          </w:tcPr>
          <w:p w14:paraId="2348BE40" w14:textId="77777777" w:rsidR="004D5F4C" w:rsidRDefault="00E96603" w:rsidP="004D5F4C">
            <w:pPr>
              <w:jc w:val="both"/>
            </w:pPr>
            <w:r>
              <w:t>PT</w:t>
            </w:r>
          </w:p>
        </w:tc>
        <w:tc>
          <w:tcPr>
            <w:tcW w:w="7200" w:type="dxa"/>
          </w:tcPr>
          <w:p w14:paraId="38B755BF" w14:textId="77777777" w:rsidR="004D5F4C" w:rsidRDefault="00E35F58" w:rsidP="004D5F4C">
            <w:pPr>
              <w:jc w:val="both"/>
            </w:pPr>
            <w:r>
              <w:t xml:space="preserve">Okay. </w:t>
            </w:r>
            <w:r w:rsidR="00CB5A7E">
              <w:t xml:space="preserve">Thank you. </w:t>
            </w:r>
          </w:p>
          <w:p w14:paraId="6C615893" w14:textId="77777777" w:rsidR="00BA56BA" w:rsidRDefault="00BA56BA" w:rsidP="004D5F4C">
            <w:pPr>
              <w:jc w:val="both"/>
            </w:pPr>
          </w:p>
        </w:tc>
      </w:tr>
      <w:tr w:rsidR="004D5F4C" w14:paraId="6249C4B6" w14:textId="77777777" w:rsidTr="000F01FB">
        <w:tc>
          <w:tcPr>
            <w:tcW w:w="1370" w:type="dxa"/>
          </w:tcPr>
          <w:p w14:paraId="471A1CD1" w14:textId="77777777" w:rsidR="004D5F4C" w:rsidRDefault="00E35F58" w:rsidP="004D5F4C">
            <w:pPr>
              <w:jc w:val="both"/>
            </w:pPr>
            <w:r w:rsidRPr="00E35F58">
              <w:lastRenderedPageBreak/>
              <w:t>00:36:47.9</w:t>
            </w:r>
          </w:p>
        </w:tc>
        <w:tc>
          <w:tcPr>
            <w:tcW w:w="898" w:type="dxa"/>
          </w:tcPr>
          <w:p w14:paraId="4FD06A59" w14:textId="77777777" w:rsidR="004D5F4C" w:rsidRDefault="00E96603" w:rsidP="004D5F4C">
            <w:pPr>
              <w:jc w:val="both"/>
            </w:pPr>
            <w:r>
              <w:t>HCP7</w:t>
            </w:r>
          </w:p>
        </w:tc>
        <w:tc>
          <w:tcPr>
            <w:tcW w:w="7200" w:type="dxa"/>
          </w:tcPr>
          <w:p w14:paraId="098CABCE" w14:textId="77777777" w:rsidR="004D5F4C" w:rsidRDefault="00E35F58" w:rsidP="004D5F4C">
            <w:pPr>
              <w:jc w:val="both"/>
            </w:pPr>
            <w:r>
              <w:t>So, you know, and maybe when you’re 60 there’ll be the cure. We don’t know when …</w:t>
            </w:r>
            <w:r>
              <w:tab/>
            </w:r>
          </w:p>
          <w:p w14:paraId="74A7BEA5" w14:textId="77777777" w:rsidR="00BA56BA" w:rsidRDefault="00BA56BA" w:rsidP="004D5F4C">
            <w:pPr>
              <w:jc w:val="both"/>
            </w:pPr>
          </w:p>
        </w:tc>
      </w:tr>
      <w:tr w:rsidR="004D5F4C" w14:paraId="4341F48D" w14:textId="77777777" w:rsidTr="000F01FB">
        <w:tc>
          <w:tcPr>
            <w:tcW w:w="1370" w:type="dxa"/>
          </w:tcPr>
          <w:p w14:paraId="430C7539" w14:textId="77777777" w:rsidR="004D5F4C" w:rsidRDefault="00E35F58" w:rsidP="004D5F4C">
            <w:pPr>
              <w:jc w:val="both"/>
            </w:pPr>
            <w:r w:rsidRPr="00E35F58">
              <w:t>00:36:50.6</w:t>
            </w:r>
          </w:p>
        </w:tc>
        <w:tc>
          <w:tcPr>
            <w:tcW w:w="898" w:type="dxa"/>
          </w:tcPr>
          <w:p w14:paraId="4FF9F641" w14:textId="77777777" w:rsidR="004D5F4C" w:rsidRDefault="00E96603" w:rsidP="004D5F4C">
            <w:pPr>
              <w:jc w:val="both"/>
            </w:pPr>
            <w:r>
              <w:t>PT</w:t>
            </w:r>
          </w:p>
        </w:tc>
        <w:tc>
          <w:tcPr>
            <w:tcW w:w="7200" w:type="dxa"/>
          </w:tcPr>
          <w:p w14:paraId="436900B1" w14:textId="77777777" w:rsidR="004D5F4C" w:rsidRDefault="00E35F58" w:rsidP="004D5F4C">
            <w:pPr>
              <w:jc w:val="both"/>
            </w:pPr>
            <w:r>
              <w:t>I don’t know if I’ll even make it to 60.</w:t>
            </w:r>
            <w:r>
              <w:tab/>
              <w:t xml:space="preserve"> </w:t>
            </w:r>
          </w:p>
          <w:p w14:paraId="2E4C616A" w14:textId="77777777" w:rsidR="00BA56BA" w:rsidRDefault="00BA56BA" w:rsidP="004D5F4C">
            <w:pPr>
              <w:jc w:val="both"/>
            </w:pPr>
          </w:p>
        </w:tc>
      </w:tr>
      <w:tr w:rsidR="004D5F4C" w14:paraId="0E7A6E64" w14:textId="77777777" w:rsidTr="000F01FB">
        <w:tc>
          <w:tcPr>
            <w:tcW w:w="1370" w:type="dxa"/>
          </w:tcPr>
          <w:p w14:paraId="544FA548" w14:textId="77777777" w:rsidR="004D5F4C" w:rsidRDefault="00E35F58" w:rsidP="004D5F4C">
            <w:pPr>
              <w:jc w:val="both"/>
            </w:pPr>
            <w:r w:rsidRPr="00E35F58">
              <w:t>00:36:53.2</w:t>
            </w:r>
          </w:p>
        </w:tc>
        <w:tc>
          <w:tcPr>
            <w:tcW w:w="898" w:type="dxa"/>
          </w:tcPr>
          <w:p w14:paraId="0E848FC1" w14:textId="77777777" w:rsidR="004D5F4C" w:rsidRDefault="00E96603" w:rsidP="004D5F4C">
            <w:pPr>
              <w:jc w:val="both"/>
            </w:pPr>
            <w:r>
              <w:t>HCP7</w:t>
            </w:r>
          </w:p>
        </w:tc>
        <w:tc>
          <w:tcPr>
            <w:tcW w:w="7200" w:type="dxa"/>
          </w:tcPr>
          <w:p w14:paraId="0E8B955D" w14:textId="77777777" w:rsidR="004D5F4C" w:rsidRDefault="00E35F58" w:rsidP="004D5F4C">
            <w:pPr>
              <w:jc w:val="both"/>
            </w:pPr>
            <w:r>
              <w:t>Why wouldn’t you make it to 60?</w:t>
            </w:r>
            <w:r>
              <w:tab/>
            </w:r>
          </w:p>
          <w:p w14:paraId="1BEDD7BF" w14:textId="77777777" w:rsidR="00BA56BA" w:rsidRDefault="00BA56BA" w:rsidP="004D5F4C">
            <w:pPr>
              <w:jc w:val="both"/>
            </w:pPr>
          </w:p>
        </w:tc>
      </w:tr>
      <w:tr w:rsidR="004D5F4C" w14:paraId="7163CAF2" w14:textId="77777777" w:rsidTr="000F01FB">
        <w:tc>
          <w:tcPr>
            <w:tcW w:w="1370" w:type="dxa"/>
          </w:tcPr>
          <w:p w14:paraId="09E9A80E" w14:textId="77777777" w:rsidR="004D5F4C" w:rsidRDefault="00E35F58" w:rsidP="004D5F4C">
            <w:pPr>
              <w:jc w:val="both"/>
            </w:pPr>
            <w:r w:rsidRPr="00E35F58">
              <w:t>00:36:54.5</w:t>
            </w:r>
          </w:p>
        </w:tc>
        <w:tc>
          <w:tcPr>
            <w:tcW w:w="898" w:type="dxa"/>
          </w:tcPr>
          <w:p w14:paraId="63E0DDA0" w14:textId="77777777" w:rsidR="004D5F4C" w:rsidRDefault="00E96603" w:rsidP="004D5F4C">
            <w:pPr>
              <w:jc w:val="both"/>
            </w:pPr>
            <w:r>
              <w:t>PT</w:t>
            </w:r>
          </w:p>
        </w:tc>
        <w:tc>
          <w:tcPr>
            <w:tcW w:w="7200" w:type="dxa"/>
          </w:tcPr>
          <w:p w14:paraId="44A33A56" w14:textId="77777777" w:rsidR="004D5F4C" w:rsidRDefault="00E35F58" w:rsidP="004D5F4C">
            <w:pPr>
              <w:jc w:val="both"/>
            </w:pPr>
            <w:r>
              <w:t>I’ve got HIV. I don’t – I don’t even think I’m …</w:t>
            </w:r>
            <w:r>
              <w:tab/>
            </w:r>
          </w:p>
          <w:p w14:paraId="4501CEB5" w14:textId="77777777" w:rsidR="00BA56BA" w:rsidRDefault="00BA56BA" w:rsidP="004D5F4C">
            <w:pPr>
              <w:jc w:val="both"/>
            </w:pPr>
          </w:p>
        </w:tc>
      </w:tr>
      <w:tr w:rsidR="004D5F4C" w14:paraId="4BC29099" w14:textId="77777777" w:rsidTr="000F01FB">
        <w:tc>
          <w:tcPr>
            <w:tcW w:w="1370" w:type="dxa"/>
          </w:tcPr>
          <w:p w14:paraId="1C6D93E9" w14:textId="77777777" w:rsidR="004D5F4C" w:rsidRDefault="00E35F58" w:rsidP="004D5F4C">
            <w:pPr>
              <w:jc w:val="both"/>
            </w:pPr>
            <w:r w:rsidRPr="00E35F58">
              <w:t>00:36:57.2</w:t>
            </w:r>
          </w:p>
        </w:tc>
        <w:tc>
          <w:tcPr>
            <w:tcW w:w="898" w:type="dxa"/>
          </w:tcPr>
          <w:p w14:paraId="32D01DFF" w14:textId="77777777" w:rsidR="004D5F4C" w:rsidRDefault="00E96603" w:rsidP="004D5F4C">
            <w:pPr>
              <w:jc w:val="both"/>
            </w:pPr>
            <w:r>
              <w:t>HCP7</w:t>
            </w:r>
          </w:p>
        </w:tc>
        <w:tc>
          <w:tcPr>
            <w:tcW w:w="7200" w:type="dxa"/>
          </w:tcPr>
          <w:p w14:paraId="751B9CFF" w14:textId="77777777" w:rsidR="004D5F4C" w:rsidRDefault="00E35F58" w:rsidP="004D5F4C">
            <w:pPr>
              <w:jc w:val="both"/>
            </w:pPr>
            <w:r>
              <w:t>H-I …</w:t>
            </w:r>
            <w:r>
              <w:tab/>
            </w:r>
          </w:p>
          <w:p w14:paraId="3F62C8EA" w14:textId="77777777" w:rsidR="00BA56BA" w:rsidRDefault="00BA56BA" w:rsidP="004D5F4C">
            <w:pPr>
              <w:jc w:val="both"/>
            </w:pPr>
          </w:p>
        </w:tc>
      </w:tr>
      <w:tr w:rsidR="004D5F4C" w14:paraId="5449E501" w14:textId="77777777" w:rsidTr="000F01FB">
        <w:tc>
          <w:tcPr>
            <w:tcW w:w="1370" w:type="dxa"/>
          </w:tcPr>
          <w:p w14:paraId="02322463" w14:textId="77777777" w:rsidR="004D5F4C" w:rsidRDefault="00E35F58" w:rsidP="004D5F4C">
            <w:pPr>
              <w:jc w:val="both"/>
            </w:pPr>
            <w:r w:rsidRPr="00E35F58">
              <w:t>00:36:57.2</w:t>
            </w:r>
          </w:p>
        </w:tc>
        <w:tc>
          <w:tcPr>
            <w:tcW w:w="898" w:type="dxa"/>
          </w:tcPr>
          <w:p w14:paraId="58AAA588" w14:textId="77777777" w:rsidR="004D5F4C" w:rsidRDefault="00E96603" w:rsidP="004D5F4C">
            <w:pPr>
              <w:jc w:val="both"/>
            </w:pPr>
            <w:r>
              <w:t>PT</w:t>
            </w:r>
          </w:p>
        </w:tc>
        <w:tc>
          <w:tcPr>
            <w:tcW w:w="7200" w:type="dxa"/>
          </w:tcPr>
          <w:p w14:paraId="259D3BC2" w14:textId="77777777" w:rsidR="004D5F4C" w:rsidRDefault="00E35F58" w:rsidP="004D5F4C">
            <w:pPr>
              <w:jc w:val="both"/>
            </w:pPr>
            <w:r>
              <w:t xml:space="preserve">… </w:t>
            </w:r>
            <w:proofErr w:type="gramStart"/>
            <w:r>
              <w:t>going</w:t>
            </w:r>
            <w:proofErr w:type="gramEnd"/>
            <w:r>
              <w:t xml:space="preserve"> to make it to my 21</w:t>
            </w:r>
            <w:r w:rsidRPr="00E35F58">
              <w:rPr>
                <w:vertAlign w:val="superscript"/>
              </w:rPr>
              <w:t>st</w:t>
            </w:r>
            <w:r>
              <w:t xml:space="preserve"> birthday.</w:t>
            </w:r>
            <w:r>
              <w:tab/>
            </w:r>
          </w:p>
          <w:p w14:paraId="1C0A5ACB" w14:textId="77777777" w:rsidR="00BA56BA" w:rsidRDefault="00BA56BA" w:rsidP="004D5F4C">
            <w:pPr>
              <w:jc w:val="both"/>
            </w:pPr>
          </w:p>
        </w:tc>
      </w:tr>
      <w:tr w:rsidR="004D5F4C" w14:paraId="728B8212" w14:textId="77777777" w:rsidTr="000F01FB">
        <w:tc>
          <w:tcPr>
            <w:tcW w:w="1370" w:type="dxa"/>
          </w:tcPr>
          <w:p w14:paraId="31E3273D" w14:textId="77777777" w:rsidR="004D5F4C" w:rsidRDefault="00E35F58" w:rsidP="004D5F4C">
            <w:pPr>
              <w:jc w:val="both"/>
            </w:pPr>
            <w:r w:rsidRPr="00E35F58">
              <w:t>00:36:59.5</w:t>
            </w:r>
          </w:p>
        </w:tc>
        <w:tc>
          <w:tcPr>
            <w:tcW w:w="898" w:type="dxa"/>
          </w:tcPr>
          <w:p w14:paraId="72651AC3" w14:textId="77777777" w:rsidR="004D5F4C" w:rsidRDefault="00E96603" w:rsidP="004D5F4C">
            <w:pPr>
              <w:jc w:val="both"/>
            </w:pPr>
            <w:r>
              <w:t>HCP7</w:t>
            </w:r>
          </w:p>
        </w:tc>
        <w:tc>
          <w:tcPr>
            <w:tcW w:w="7200" w:type="dxa"/>
          </w:tcPr>
          <w:p w14:paraId="2BC08F3F" w14:textId="77777777" w:rsidR="004D5F4C" w:rsidRDefault="00E35F58" w:rsidP="004D5F4C">
            <w:pPr>
              <w:jc w:val="both"/>
            </w:pPr>
            <w:r>
              <w:t>Well, there should be no reason having to do with HIV that you don’t make it to 60; because what I’m going to say is</w:t>
            </w:r>
            <w:proofErr w:type="gramStart"/>
            <w:r>
              <w:t>,</w:t>
            </w:r>
            <w:proofErr w:type="gramEnd"/>
            <w:r>
              <w:t xml:space="preserve"> it’s not 1980 anymore. There’s treatment for this. So you take the pills, and it treats it; keeps the virus low in your blood, and your immune system stays normal. So you’re just like anyone else, as long as you stay on your meds. Does that make sense? Just – you’ve got to say that to yourself every morning when you get up. If I take this, I’m going to be fine; because it’s true. People – if people die from HIV now, it’s because they choose not to take their meds. Uh, and you should say, why would anyone do that? I don’t know. But some people don’t take their meds. But those are the only people who get AIDS. No one who takes their meds every day should get sick.</w:t>
            </w:r>
            <w:r>
              <w:tab/>
              <w:t xml:space="preserve">  </w:t>
            </w:r>
          </w:p>
          <w:p w14:paraId="154426A7" w14:textId="77777777" w:rsidR="00BA56BA" w:rsidRDefault="00BA56BA" w:rsidP="004D5F4C">
            <w:pPr>
              <w:jc w:val="both"/>
            </w:pPr>
          </w:p>
        </w:tc>
      </w:tr>
      <w:tr w:rsidR="004D5F4C" w14:paraId="57E1B9EE" w14:textId="77777777" w:rsidTr="000F01FB">
        <w:tc>
          <w:tcPr>
            <w:tcW w:w="1370" w:type="dxa"/>
          </w:tcPr>
          <w:p w14:paraId="6D09EF96" w14:textId="77777777" w:rsidR="004D5F4C" w:rsidRDefault="00E35F58" w:rsidP="004D5F4C">
            <w:pPr>
              <w:jc w:val="both"/>
            </w:pPr>
            <w:r w:rsidRPr="00E35F58">
              <w:t>00:37:46.3</w:t>
            </w:r>
          </w:p>
        </w:tc>
        <w:tc>
          <w:tcPr>
            <w:tcW w:w="898" w:type="dxa"/>
          </w:tcPr>
          <w:p w14:paraId="313941DB" w14:textId="77777777" w:rsidR="004D5F4C" w:rsidRDefault="00E96603" w:rsidP="004D5F4C">
            <w:pPr>
              <w:jc w:val="both"/>
            </w:pPr>
            <w:r>
              <w:t>PT</w:t>
            </w:r>
          </w:p>
        </w:tc>
        <w:tc>
          <w:tcPr>
            <w:tcW w:w="7200" w:type="dxa"/>
          </w:tcPr>
          <w:p w14:paraId="7CA04BD7" w14:textId="77777777" w:rsidR="004D5F4C" w:rsidRDefault="00E35F58" w:rsidP="004D5F4C">
            <w:pPr>
              <w:jc w:val="both"/>
            </w:pPr>
            <w:r>
              <w:t xml:space="preserve">So, it should </w:t>
            </w:r>
            <w:r w:rsidR="001F5FD2">
              <w:t>turn</w:t>
            </w:r>
            <w:r w:rsidR="00CB5A7E">
              <w:t xml:space="preserve"> into – my HIV could </w:t>
            </w:r>
            <w:r>
              <w:t>turn into AIDS?</w:t>
            </w:r>
            <w:r>
              <w:tab/>
            </w:r>
          </w:p>
          <w:p w14:paraId="2C8A7CC7" w14:textId="77777777" w:rsidR="00BA56BA" w:rsidRDefault="00BA56BA" w:rsidP="004D5F4C">
            <w:pPr>
              <w:jc w:val="both"/>
            </w:pPr>
          </w:p>
        </w:tc>
      </w:tr>
      <w:tr w:rsidR="004D5F4C" w14:paraId="0F3EAA3D" w14:textId="77777777" w:rsidTr="000F01FB">
        <w:tc>
          <w:tcPr>
            <w:tcW w:w="1370" w:type="dxa"/>
          </w:tcPr>
          <w:p w14:paraId="09A6BEEC" w14:textId="77777777" w:rsidR="004D5F4C" w:rsidRDefault="00E35F58" w:rsidP="004D5F4C">
            <w:pPr>
              <w:jc w:val="both"/>
            </w:pPr>
            <w:r w:rsidRPr="00E35F58">
              <w:t>00:37:49.4</w:t>
            </w:r>
          </w:p>
        </w:tc>
        <w:tc>
          <w:tcPr>
            <w:tcW w:w="898" w:type="dxa"/>
          </w:tcPr>
          <w:p w14:paraId="5CF726F2" w14:textId="77777777" w:rsidR="004D5F4C" w:rsidRDefault="00E96603" w:rsidP="004D5F4C">
            <w:pPr>
              <w:jc w:val="both"/>
            </w:pPr>
            <w:r>
              <w:t>HCP7</w:t>
            </w:r>
          </w:p>
        </w:tc>
        <w:tc>
          <w:tcPr>
            <w:tcW w:w="7200" w:type="dxa"/>
          </w:tcPr>
          <w:p w14:paraId="109DE922" w14:textId="77777777" w:rsidR="004D5F4C" w:rsidRDefault="00E35F58" w:rsidP="004D5F4C">
            <w:pPr>
              <w:jc w:val="both"/>
            </w:pPr>
            <w:r>
              <w:t>If you don’t take your meds. But are you going to take your meds?</w:t>
            </w:r>
            <w:r>
              <w:tab/>
            </w:r>
          </w:p>
          <w:p w14:paraId="15058151" w14:textId="77777777" w:rsidR="00BA56BA" w:rsidRDefault="00BA56BA" w:rsidP="004D5F4C">
            <w:pPr>
              <w:jc w:val="both"/>
            </w:pPr>
          </w:p>
        </w:tc>
      </w:tr>
      <w:tr w:rsidR="004D5F4C" w14:paraId="79006EED" w14:textId="77777777" w:rsidTr="000F01FB">
        <w:tc>
          <w:tcPr>
            <w:tcW w:w="1370" w:type="dxa"/>
          </w:tcPr>
          <w:p w14:paraId="7215A745" w14:textId="77777777" w:rsidR="004D5F4C" w:rsidRDefault="00E35F58" w:rsidP="004D5F4C">
            <w:pPr>
              <w:jc w:val="both"/>
            </w:pPr>
            <w:r w:rsidRPr="00E35F58">
              <w:t>00:37:52.3</w:t>
            </w:r>
          </w:p>
        </w:tc>
        <w:tc>
          <w:tcPr>
            <w:tcW w:w="898" w:type="dxa"/>
          </w:tcPr>
          <w:p w14:paraId="43BEFC59" w14:textId="77777777" w:rsidR="004D5F4C" w:rsidRDefault="00E96603" w:rsidP="004D5F4C">
            <w:pPr>
              <w:jc w:val="both"/>
            </w:pPr>
            <w:r>
              <w:t>PT</w:t>
            </w:r>
          </w:p>
        </w:tc>
        <w:tc>
          <w:tcPr>
            <w:tcW w:w="7200" w:type="dxa"/>
          </w:tcPr>
          <w:p w14:paraId="10E3CCF5" w14:textId="77777777" w:rsidR="004D5F4C" w:rsidRDefault="00E35F58" w:rsidP="004D5F4C">
            <w:pPr>
              <w:jc w:val="both"/>
            </w:pPr>
            <w:r>
              <w:t xml:space="preserve">Yes. </w:t>
            </w:r>
            <w:r w:rsidR="00CB5A7E">
              <w:t xml:space="preserve">I’m going to. Yes. </w:t>
            </w:r>
          </w:p>
          <w:p w14:paraId="0E3A98B1" w14:textId="77777777" w:rsidR="00BA56BA" w:rsidRDefault="00BA56BA" w:rsidP="004D5F4C">
            <w:pPr>
              <w:jc w:val="both"/>
            </w:pPr>
          </w:p>
        </w:tc>
      </w:tr>
      <w:tr w:rsidR="004D5F4C" w14:paraId="53677FCA" w14:textId="77777777" w:rsidTr="000F01FB">
        <w:tc>
          <w:tcPr>
            <w:tcW w:w="1370" w:type="dxa"/>
          </w:tcPr>
          <w:p w14:paraId="20AC75E2" w14:textId="77777777" w:rsidR="004D5F4C" w:rsidRDefault="00E35F58" w:rsidP="004D5F4C">
            <w:pPr>
              <w:jc w:val="both"/>
            </w:pPr>
            <w:r w:rsidRPr="00E35F58">
              <w:t>00:37:52.4</w:t>
            </w:r>
          </w:p>
        </w:tc>
        <w:tc>
          <w:tcPr>
            <w:tcW w:w="898" w:type="dxa"/>
          </w:tcPr>
          <w:p w14:paraId="13331547" w14:textId="77777777" w:rsidR="004D5F4C" w:rsidRDefault="00E96603" w:rsidP="004D5F4C">
            <w:pPr>
              <w:jc w:val="both"/>
            </w:pPr>
            <w:r>
              <w:t>HCP7</w:t>
            </w:r>
          </w:p>
        </w:tc>
        <w:tc>
          <w:tcPr>
            <w:tcW w:w="7200" w:type="dxa"/>
          </w:tcPr>
          <w:p w14:paraId="29C404C9" w14:textId="77777777" w:rsidR="004D5F4C" w:rsidRDefault="00E35F58" w:rsidP="004D5F4C">
            <w:pPr>
              <w:jc w:val="both"/>
            </w:pPr>
            <w:r>
              <w:t>Yes. So, so you’re not getting AIDS. Okay?</w:t>
            </w:r>
            <w:r>
              <w:tab/>
            </w:r>
          </w:p>
          <w:p w14:paraId="5FF84B24" w14:textId="77777777" w:rsidR="00BA56BA" w:rsidRDefault="00BA56BA" w:rsidP="004D5F4C">
            <w:pPr>
              <w:jc w:val="both"/>
            </w:pPr>
          </w:p>
        </w:tc>
      </w:tr>
      <w:tr w:rsidR="004D5F4C" w14:paraId="675AA439" w14:textId="77777777" w:rsidTr="000F01FB">
        <w:tc>
          <w:tcPr>
            <w:tcW w:w="1370" w:type="dxa"/>
          </w:tcPr>
          <w:p w14:paraId="449E4ECF" w14:textId="77777777" w:rsidR="004D5F4C" w:rsidRDefault="00E35F58" w:rsidP="004D5F4C">
            <w:pPr>
              <w:jc w:val="both"/>
            </w:pPr>
            <w:r w:rsidRPr="00E35F58">
              <w:t>00:37:55.5</w:t>
            </w:r>
          </w:p>
        </w:tc>
        <w:tc>
          <w:tcPr>
            <w:tcW w:w="898" w:type="dxa"/>
          </w:tcPr>
          <w:p w14:paraId="084240A8" w14:textId="77777777" w:rsidR="004D5F4C" w:rsidRDefault="00E96603" w:rsidP="004D5F4C">
            <w:pPr>
              <w:jc w:val="both"/>
            </w:pPr>
            <w:r>
              <w:t>PT</w:t>
            </w:r>
          </w:p>
        </w:tc>
        <w:tc>
          <w:tcPr>
            <w:tcW w:w="7200" w:type="dxa"/>
          </w:tcPr>
          <w:p w14:paraId="70B71E42" w14:textId="77777777" w:rsidR="004D5F4C" w:rsidRDefault="00E35F58" w:rsidP="004D5F4C">
            <w:pPr>
              <w:jc w:val="both"/>
            </w:pPr>
            <w:r>
              <w:t>[</w:t>
            </w:r>
            <w:r w:rsidRPr="00E35F58">
              <w:t>00:37:55.5</w:t>
            </w:r>
            <w:r>
              <w:t>]</w:t>
            </w:r>
          </w:p>
          <w:p w14:paraId="3C10B0C7" w14:textId="77777777" w:rsidR="00BA56BA" w:rsidRDefault="00BA56BA" w:rsidP="004D5F4C">
            <w:pPr>
              <w:jc w:val="both"/>
            </w:pPr>
          </w:p>
        </w:tc>
      </w:tr>
      <w:tr w:rsidR="004D5F4C" w14:paraId="6327B260" w14:textId="77777777" w:rsidTr="000F01FB">
        <w:tc>
          <w:tcPr>
            <w:tcW w:w="1370" w:type="dxa"/>
          </w:tcPr>
          <w:p w14:paraId="1B5B080F" w14:textId="77777777" w:rsidR="004D5F4C" w:rsidRDefault="00E35F58" w:rsidP="004D5F4C">
            <w:pPr>
              <w:jc w:val="both"/>
            </w:pPr>
            <w:r w:rsidRPr="00E35F58">
              <w:t>00:37:56.0</w:t>
            </w:r>
          </w:p>
        </w:tc>
        <w:tc>
          <w:tcPr>
            <w:tcW w:w="898" w:type="dxa"/>
          </w:tcPr>
          <w:p w14:paraId="0E50E9C4" w14:textId="77777777" w:rsidR="004D5F4C" w:rsidRDefault="00E96603" w:rsidP="004D5F4C">
            <w:pPr>
              <w:jc w:val="both"/>
            </w:pPr>
            <w:r>
              <w:t>HCP7</w:t>
            </w:r>
          </w:p>
        </w:tc>
        <w:tc>
          <w:tcPr>
            <w:tcW w:w="7200" w:type="dxa"/>
          </w:tcPr>
          <w:p w14:paraId="5124AE2A" w14:textId="77777777" w:rsidR="004D5F4C" w:rsidRDefault="00E35F58" w:rsidP="004D5F4C">
            <w:pPr>
              <w:jc w:val="both"/>
            </w:pPr>
            <w:r>
              <w:t>You’re not getting AIDS. Okay? You can’t have that. You only get AIDS if you let the virus get high and it kills your T-cells. If you take your meds, and the virus doesn’t get high in your blood, and it doesn’t kill your T-cells, you’re fine. Make sense?</w:t>
            </w:r>
            <w:r>
              <w:tab/>
            </w:r>
          </w:p>
          <w:p w14:paraId="073A5050" w14:textId="77777777" w:rsidR="00BA56BA" w:rsidRDefault="00BA56BA" w:rsidP="004D5F4C">
            <w:pPr>
              <w:jc w:val="both"/>
            </w:pPr>
          </w:p>
        </w:tc>
      </w:tr>
      <w:tr w:rsidR="004D5F4C" w14:paraId="4EDE0751" w14:textId="77777777" w:rsidTr="000F01FB">
        <w:tc>
          <w:tcPr>
            <w:tcW w:w="1370" w:type="dxa"/>
          </w:tcPr>
          <w:p w14:paraId="04F2F840" w14:textId="77777777" w:rsidR="004D5F4C" w:rsidRDefault="00E35F58" w:rsidP="004D5F4C">
            <w:pPr>
              <w:jc w:val="both"/>
            </w:pPr>
            <w:r w:rsidRPr="00E35F58">
              <w:t>00:38:16.9</w:t>
            </w:r>
          </w:p>
        </w:tc>
        <w:tc>
          <w:tcPr>
            <w:tcW w:w="898" w:type="dxa"/>
          </w:tcPr>
          <w:p w14:paraId="782A6DE3" w14:textId="77777777" w:rsidR="004D5F4C" w:rsidRDefault="00E96603" w:rsidP="004D5F4C">
            <w:pPr>
              <w:jc w:val="both"/>
            </w:pPr>
            <w:r>
              <w:t>PT</w:t>
            </w:r>
          </w:p>
        </w:tc>
        <w:tc>
          <w:tcPr>
            <w:tcW w:w="7200" w:type="dxa"/>
          </w:tcPr>
          <w:p w14:paraId="0EC697FA" w14:textId="77777777" w:rsidR="004D5F4C" w:rsidRDefault="00E35F58" w:rsidP="004D5F4C">
            <w:pPr>
              <w:jc w:val="both"/>
            </w:pPr>
            <w:r>
              <w:t>Mm-hmm.</w:t>
            </w:r>
            <w:r>
              <w:tab/>
            </w:r>
          </w:p>
          <w:p w14:paraId="73C104B2" w14:textId="77777777" w:rsidR="00BA56BA" w:rsidRDefault="00BA56BA" w:rsidP="004D5F4C">
            <w:pPr>
              <w:jc w:val="both"/>
            </w:pPr>
          </w:p>
        </w:tc>
      </w:tr>
      <w:tr w:rsidR="004D5F4C" w14:paraId="5311FA2B" w14:textId="77777777" w:rsidTr="000F01FB">
        <w:tc>
          <w:tcPr>
            <w:tcW w:w="1370" w:type="dxa"/>
          </w:tcPr>
          <w:p w14:paraId="36CB8292" w14:textId="77777777" w:rsidR="004D5F4C" w:rsidRDefault="00E35F58" w:rsidP="004D5F4C">
            <w:pPr>
              <w:jc w:val="both"/>
            </w:pPr>
            <w:r w:rsidRPr="00E35F58">
              <w:t>00:38:17.0</w:t>
            </w:r>
          </w:p>
        </w:tc>
        <w:tc>
          <w:tcPr>
            <w:tcW w:w="898" w:type="dxa"/>
          </w:tcPr>
          <w:p w14:paraId="385CF434" w14:textId="77777777" w:rsidR="004D5F4C" w:rsidRDefault="00E96603" w:rsidP="004D5F4C">
            <w:pPr>
              <w:jc w:val="both"/>
            </w:pPr>
            <w:r>
              <w:t>HCP7</w:t>
            </w:r>
          </w:p>
        </w:tc>
        <w:tc>
          <w:tcPr>
            <w:tcW w:w="7200" w:type="dxa"/>
          </w:tcPr>
          <w:p w14:paraId="61114E93" w14:textId="77777777" w:rsidR="004D5F4C" w:rsidRDefault="00E35F58" w:rsidP="004D5F4C">
            <w:pPr>
              <w:jc w:val="both"/>
            </w:pPr>
            <w:r>
              <w:t xml:space="preserve">Now, we’ve got to work on your nose, too, because you do have that </w:t>
            </w:r>
            <w:r w:rsidR="00CB5A7E">
              <w:t>allergic nose</w:t>
            </w:r>
            <w:r>
              <w:t>. Did we do allergy test?</w:t>
            </w:r>
            <w:r>
              <w:tab/>
            </w:r>
          </w:p>
          <w:p w14:paraId="70003584" w14:textId="77777777" w:rsidR="00BA56BA" w:rsidRDefault="00BA56BA" w:rsidP="004D5F4C">
            <w:pPr>
              <w:jc w:val="both"/>
            </w:pPr>
          </w:p>
        </w:tc>
      </w:tr>
      <w:tr w:rsidR="004D5F4C" w14:paraId="384134E6" w14:textId="77777777" w:rsidTr="000F01FB">
        <w:tc>
          <w:tcPr>
            <w:tcW w:w="1370" w:type="dxa"/>
          </w:tcPr>
          <w:p w14:paraId="73B72F24" w14:textId="77777777" w:rsidR="004D5F4C" w:rsidRDefault="00E35F58" w:rsidP="004D5F4C">
            <w:pPr>
              <w:jc w:val="both"/>
            </w:pPr>
            <w:r w:rsidRPr="00E35F58">
              <w:lastRenderedPageBreak/>
              <w:t>00:38:23.9</w:t>
            </w:r>
          </w:p>
        </w:tc>
        <w:tc>
          <w:tcPr>
            <w:tcW w:w="898" w:type="dxa"/>
          </w:tcPr>
          <w:p w14:paraId="55986B04" w14:textId="77777777" w:rsidR="004D5F4C" w:rsidRDefault="00E96603" w:rsidP="004D5F4C">
            <w:pPr>
              <w:jc w:val="both"/>
            </w:pPr>
            <w:r>
              <w:t>PT</w:t>
            </w:r>
          </w:p>
        </w:tc>
        <w:tc>
          <w:tcPr>
            <w:tcW w:w="7200" w:type="dxa"/>
          </w:tcPr>
          <w:p w14:paraId="534E6ADE" w14:textId="77777777" w:rsidR="004D5F4C" w:rsidRDefault="00E35F58" w:rsidP="004D5F4C">
            <w:pPr>
              <w:jc w:val="both"/>
            </w:pPr>
            <w:r>
              <w:t>You said something about some, some spray stuff. I don’t know.</w:t>
            </w:r>
            <w:r>
              <w:tab/>
            </w:r>
          </w:p>
          <w:p w14:paraId="0266AE81" w14:textId="77777777" w:rsidR="00BA56BA" w:rsidRDefault="00BA56BA" w:rsidP="004D5F4C">
            <w:pPr>
              <w:jc w:val="both"/>
            </w:pPr>
          </w:p>
        </w:tc>
      </w:tr>
      <w:tr w:rsidR="004D5F4C" w14:paraId="23DBCF96" w14:textId="77777777" w:rsidTr="000F01FB">
        <w:tc>
          <w:tcPr>
            <w:tcW w:w="1370" w:type="dxa"/>
          </w:tcPr>
          <w:p w14:paraId="38973193" w14:textId="77777777" w:rsidR="004D5F4C" w:rsidRDefault="00E35F58" w:rsidP="004D5F4C">
            <w:pPr>
              <w:jc w:val="both"/>
            </w:pPr>
            <w:r w:rsidRPr="00E35F58">
              <w:t>00:38:27.1</w:t>
            </w:r>
          </w:p>
        </w:tc>
        <w:tc>
          <w:tcPr>
            <w:tcW w:w="898" w:type="dxa"/>
          </w:tcPr>
          <w:p w14:paraId="1B55B2F7" w14:textId="77777777" w:rsidR="004D5F4C" w:rsidRDefault="00E96603" w:rsidP="004D5F4C">
            <w:pPr>
              <w:jc w:val="both"/>
            </w:pPr>
            <w:r>
              <w:t>HCP7</w:t>
            </w:r>
          </w:p>
        </w:tc>
        <w:tc>
          <w:tcPr>
            <w:tcW w:w="7200" w:type="dxa"/>
          </w:tcPr>
          <w:p w14:paraId="41BF6A0C" w14:textId="77777777" w:rsidR="004D5F4C" w:rsidRDefault="00E35F58" w:rsidP="004D5F4C">
            <w:pPr>
              <w:jc w:val="both"/>
            </w:pPr>
            <w:r>
              <w:t>Yes. Did you get that?</w:t>
            </w:r>
            <w:r>
              <w:tab/>
            </w:r>
          </w:p>
          <w:p w14:paraId="675430AA" w14:textId="77777777" w:rsidR="00BA56BA" w:rsidRDefault="00BA56BA" w:rsidP="004D5F4C">
            <w:pPr>
              <w:jc w:val="both"/>
            </w:pPr>
          </w:p>
        </w:tc>
      </w:tr>
      <w:tr w:rsidR="004D5F4C" w14:paraId="7E5C36AD" w14:textId="77777777" w:rsidTr="000F01FB">
        <w:tc>
          <w:tcPr>
            <w:tcW w:w="1370" w:type="dxa"/>
          </w:tcPr>
          <w:p w14:paraId="42B78190" w14:textId="77777777" w:rsidR="004D5F4C" w:rsidRDefault="00E35F58" w:rsidP="004D5F4C">
            <w:pPr>
              <w:jc w:val="both"/>
            </w:pPr>
            <w:r w:rsidRPr="00E35F58">
              <w:t>00:38:28.5</w:t>
            </w:r>
          </w:p>
        </w:tc>
        <w:tc>
          <w:tcPr>
            <w:tcW w:w="898" w:type="dxa"/>
          </w:tcPr>
          <w:p w14:paraId="14F24383" w14:textId="77777777" w:rsidR="004D5F4C" w:rsidRDefault="00E96603" w:rsidP="004D5F4C">
            <w:pPr>
              <w:jc w:val="both"/>
            </w:pPr>
            <w:r>
              <w:t>PT</w:t>
            </w:r>
          </w:p>
        </w:tc>
        <w:tc>
          <w:tcPr>
            <w:tcW w:w="7200" w:type="dxa"/>
          </w:tcPr>
          <w:p w14:paraId="2D14B608" w14:textId="77777777" w:rsidR="004D5F4C" w:rsidRDefault="00E35F58" w:rsidP="004D5F4C">
            <w:pPr>
              <w:jc w:val="both"/>
            </w:pPr>
            <w:r>
              <w:t>No. I never got [</w:t>
            </w:r>
            <w:r w:rsidRPr="00E35F58">
              <w:t>00:38:30.1</w:t>
            </w:r>
            <w:r>
              <w:t>].</w:t>
            </w:r>
            <w:r>
              <w:tab/>
            </w:r>
          </w:p>
          <w:p w14:paraId="0E9828A7" w14:textId="77777777" w:rsidR="00BA56BA" w:rsidRDefault="00BA56BA" w:rsidP="004D5F4C">
            <w:pPr>
              <w:jc w:val="both"/>
            </w:pPr>
          </w:p>
        </w:tc>
      </w:tr>
      <w:tr w:rsidR="004D5F4C" w14:paraId="31ACB0C7" w14:textId="77777777" w:rsidTr="000F01FB">
        <w:tc>
          <w:tcPr>
            <w:tcW w:w="1370" w:type="dxa"/>
          </w:tcPr>
          <w:p w14:paraId="32AA8AE7" w14:textId="77777777" w:rsidR="004D5F4C" w:rsidRDefault="00C62613" w:rsidP="004D5F4C">
            <w:pPr>
              <w:jc w:val="both"/>
            </w:pPr>
            <w:r w:rsidRPr="00C62613">
              <w:t>00:38:29.4</w:t>
            </w:r>
          </w:p>
        </w:tc>
        <w:tc>
          <w:tcPr>
            <w:tcW w:w="898" w:type="dxa"/>
          </w:tcPr>
          <w:p w14:paraId="539F83BA" w14:textId="77777777" w:rsidR="004D5F4C" w:rsidRDefault="00E96603" w:rsidP="004D5F4C">
            <w:pPr>
              <w:jc w:val="both"/>
            </w:pPr>
            <w:r>
              <w:t>HCP7</w:t>
            </w:r>
          </w:p>
        </w:tc>
        <w:tc>
          <w:tcPr>
            <w:tcW w:w="7200" w:type="dxa"/>
          </w:tcPr>
          <w:p w14:paraId="298D5F2C" w14:textId="77777777" w:rsidR="004D5F4C" w:rsidRDefault="00C62613" w:rsidP="004D5F4C">
            <w:pPr>
              <w:jc w:val="both"/>
            </w:pPr>
            <w:r>
              <w:t>Because we sent it in. Um, what pharmacy did you give the front desk?</w:t>
            </w:r>
            <w:r>
              <w:tab/>
            </w:r>
          </w:p>
          <w:p w14:paraId="2F88E457" w14:textId="77777777" w:rsidR="00BA56BA" w:rsidRDefault="00BA56BA" w:rsidP="004D5F4C">
            <w:pPr>
              <w:jc w:val="both"/>
            </w:pPr>
          </w:p>
        </w:tc>
      </w:tr>
      <w:tr w:rsidR="004D5F4C" w14:paraId="357A10EE" w14:textId="77777777" w:rsidTr="000F01FB">
        <w:tc>
          <w:tcPr>
            <w:tcW w:w="1370" w:type="dxa"/>
          </w:tcPr>
          <w:p w14:paraId="49068D98" w14:textId="77777777" w:rsidR="004D5F4C" w:rsidRDefault="00C62613" w:rsidP="0008195D">
            <w:pPr>
              <w:jc w:val="both"/>
            </w:pPr>
            <w:r w:rsidRPr="00C62613">
              <w:t>00:38:34.0</w:t>
            </w:r>
          </w:p>
        </w:tc>
        <w:tc>
          <w:tcPr>
            <w:tcW w:w="898" w:type="dxa"/>
          </w:tcPr>
          <w:p w14:paraId="1B72EF1D" w14:textId="77777777" w:rsidR="004D5F4C" w:rsidRDefault="00E96603" w:rsidP="004D5F4C">
            <w:pPr>
              <w:jc w:val="both"/>
            </w:pPr>
            <w:r>
              <w:t>PT</w:t>
            </w:r>
          </w:p>
        </w:tc>
        <w:tc>
          <w:tcPr>
            <w:tcW w:w="7200" w:type="dxa"/>
          </w:tcPr>
          <w:p w14:paraId="234BFEC8" w14:textId="77777777" w:rsidR="00BA56BA" w:rsidRDefault="00C62613" w:rsidP="004D5F4C">
            <w:pPr>
              <w:jc w:val="both"/>
            </w:pPr>
            <w:r>
              <w:t>Um, didn’t you all say you were going to send it to my address?</w:t>
            </w:r>
            <w:r>
              <w:tab/>
            </w:r>
          </w:p>
        </w:tc>
      </w:tr>
      <w:tr w:rsidR="004D5F4C" w14:paraId="02C86F1E" w14:textId="77777777" w:rsidTr="000F01FB">
        <w:tc>
          <w:tcPr>
            <w:tcW w:w="1370" w:type="dxa"/>
          </w:tcPr>
          <w:p w14:paraId="26E83EDF" w14:textId="77777777" w:rsidR="004D5F4C" w:rsidRDefault="00C62613" w:rsidP="004D5F4C">
            <w:pPr>
              <w:jc w:val="both"/>
            </w:pPr>
            <w:r w:rsidRPr="00C62613">
              <w:t>00:38:37.1</w:t>
            </w:r>
          </w:p>
        </w:tc>
        <w:tc>
          <w:tcPr>
            <w:tcW w:w="898" w:type="dxa"/>
          </w:tcPr>
          <w:p w14:paraId="36C0C4A2" w14:textId="77777777" w:rsidR="004D5F4C" w:rsidRDefault="00E96603" w:rsidP="004D5F4C">
            <w:pPr>
              <w:jc w:val="both"/>
            </w:pPr>
            <w:r>
              <w:t>HCP7</w:t>
            </w:r>
          </w:p>
        </w:tc>
        <w:tc>
          <w:tcPr>
            <w:tcW w:w="7200" w:type="dxa"/>
          </w:tcPr>
          <w:p w14:paraId="1C44499B" w14:textId="77777777" w:rsidR="00BA56BA" w:rsidRDefault="00C62613" w:rsidP="004D5F4C">
            <w:pPr>
              <w:jc w:val="both"/>
            </w:pPr>
            <w:r>
              <w:t xml:space="preserve">Mm, so, we send it to </w:t>
            </w:r>
            <w:proofErr w:type="spellStart"/>
            <w:r>
              <w:t>MedCard</w:t>
            </w:r>
            <w:proofErr w:type="spellEnd"/>
            <w:r>
              <w:t>, and they were going to deliver.</w:t>
            </w:r>
            <w:r>
              <w:tab/>
            </w:r>
          </w:p>
        </w:tc>
      </w:tr>
      <w:tr w:rsidR="004D5F4C" w14:paraId="15BBC2D9" w14:textId="77777777" w:rsidTr="000F01FB">
        <w:tc>
          <w:tcPr>
            <w:tcW w:w="1370" w:type="dxa"/>
          </w:tcPr>
          <w:p w14:paraId="5E5B8107" w14:textId="77777777" w:rsidR="004D5F4C" w:rsidRDefault="00C62613" w:rsidP="004D5F4C">
            <w:pPr>
              <w:jc w:val="both"/>
            </w:pPr>
            <w:r w:rsidRPr="00C62613">
              <w:t>00:38:41.2</w:t>
            </w:r>
          </w:p>
        </w:tc>
        <w:tc>
          <w:tcPr>
            <w:tcW w:w="898" w:type="dxa"/>
          </w:tcPr>
          <w:p w14:paraId="7771CD0C" w14:textId="77777777" w:rsidR="004D5F4C" w:rsidRDefault="00E96603" w:rsidP="004D5F4C">
            <w:pPr>
              <w:jc w:val="both"/>
            </w:pPr>
            <w:r>
              <w:t>PT</w:t>
            </w:r>
            <w:r w:rsidR="00C62613">
              <w:tab/>
            </w:r>
          </w:p>
        </w:tc>
        <w:tc>
          <w:tcPr>
            <w:tcW w:w="7200" w:type="dxa"/>
          </w:tcPr>
          <w:p w14:paraId="63D43E97" w14:textId="77777777" w:rsidR="004D5F4C" w:rsidRDefault="00C62613" w:rsidP="004D5F4C">
            <w:pPr>
              <w:jc w:val="both"/>
            </w:pPr>
            <w:r>
              <w:t>I don’t know. I could, I, I was waiting, but I didn’t, didn’t ever come in the mail.</w:t>
            </w:r>
            <w:r>
              <w:tab/>
            </w:r>
          </w:p>
          <w:p w14:paraId="60722329" w14:textId="77777777" w:rsidR="00BA56BA" w:rsidRDefault="00BA56BA" w:rsidP="004D5F4C">
            <w:pPr>
              <w:jc w:val="both"/>
            </w:pPr>
          </w:p>
        </w:tc>
      </w:tr>
      <w:tr w:rsidR="004D5F4C" w14:paraId="154900AE" w14:textId="77777777" w:rsidTr="000F01FB">
        <w:tc>
          <w:tcPr>
            <w:tcW w:w="1370" w:type="dxa"/>
          </w:tcPr>
          <w:p w14:paraId="5F2EC856" w14:textId="77777777" w:rsidR="004D5F4C" w:rsidRDefault="00C62613" w:rsidP="004D5F4C">
            <w:pPr>
              <w:jc w:val="both"/>
            </w:pPr>
            <w:r w:rsidRPr="00C62613">
              <w:t>00:38:45.7</w:t>
            </w:r>
          </w:p>
        </w:tc>
        <w:tc>
          <w:tcPr>
            <w:tcW w:w="898" w:type="dxa"/>
          </w:tcPr>
          <w:p w14:paraId="20C86C5A" w14:textId="77777777" w:rsidR="004D5F4C" w:rsidRDefault="00E96603" w:rsidP="004D5F4C">
            <w:pPr>
              <w:jc w:val="both"/>
            </w:pPr>
            <w:r>
              <w:t>HCP7</w:t>
            </w:r>
          </w:p>
        </w:tc>
        <w:tc>
          <w:tcPr>
            <w:tcW w:w="7200" w:type="dxa"/>
          </w:tcPr>
          <w:p w14:paraId="43F17BC2" w14:textId="77777777" w:rsidR="004D5F4C" w:rsidRDefault="00C62613" w:rsidP="004D5F4C">
            <w:pPr>
              <w:jc w:val="both"/>
            </w:pPr>
            <w:r>
              <w:t>Okay. While you’re doing the study I’m going to find out about that, because it should come, be delivered to your house; because I can hear you breathing. That means that you have an allergic nose. You need [</w:t>
            </w:r>
            <w:r w:rsidRPr="00C62613">
              <w:t>00:38:56.6</w:t>
            </w:r>
            <w:r>
              <w:t>].</w:t>
            </w:r>
            <w:r>
              <w:tab/>
              <w:t xml:space="preserve"> </w:t>
            </w:r>
          </w:p>
          <w:p w14:paraId="22258AC2" w14:textId="77777777" w:rsidR="00BA56BA" w:rsidRDefault="00BA56BA" w:rsidP="004D5F4C">
            <w:pPr>
              <w:jc w:val="both"/>
            </w:pPr>
          </w:p>
        </w:tc>
      </w:tr>
      <w:tr w:rsidR="004D5F4C" w14:paraId="0BDC2106" w14:textId="77777777" w:rsidTr="000F01FB">
        <w:tc>
          <w:tcPr>
            <w:tcW w:w="1370" w:type="dxa"/>
          </w:tcPr>
          <w:p w14:paraId="2CABE2A3" w14:textId="77777777" w:rsidR="004D5F4C" w:rsidRDefault="00C62613" w:rsidP="004D5F4C">
            <w:pPr>
              <w:jc w:val="both"/>
            </w:pPr>
            <w:r w:rsidRPr="00C62613">
              <w:t>00:38:57.1</w:t>
            </w:r>
          </w:p>
        </w:tc>
        <w:tc>
          <w:tcPr>
            <w:tcW w:w="898" w:type="dxa"/>
          </w:tcPr>
          <w:p w14:paraId="59224F5F" w14:textId="77777777" w:rsidR="004D5F4C" w:rsidRDefault="00E96603" w:rsidP="004D5F4C">
            <w:pPr>
              <w:jc w:val="both"/>
            </w:pPr>
            <w:r>
              <w:t>PT</w:t>
            </w:r>
          </w:p>
        </w:tc>
        <w:tc>
          <w:tcPr>
            <w:tcW w:w="7200" w:type="dxa"/>
          </w:tcPr>
          <w:p w14:paraId="144BC648" w14:textId="77777777" w:rsidR="004D5F4C" w:rsidRDefault="00C62613" w:rsidP="004D5F4C">
            <w:pPr>
              <w:jc w:val="both"/>
            </w:pPr>
            <w:r>
              <w:t>But I can breathe by my nose, but I’m guessing I still breathe loud …</w:t>
            </w:r>
            <w:r>
              <w:tab/>
            </w:r>
          </w:p>
          <w:p w14:paraId="3A0278AC" w14:textId="77777777" w:rsidR="00BA56BA" w:rsidRDefault="00BA56BA" w:rsidP="004D5F4C">
            <w:pPr>
              <w:jc w:val="both"/>
            </w:pPr>
          </w:p>
        </w:tc>
      </w:tr>
      <w:tr w:rsidR="004D5F4C" w14:paraId="78C7C5F0" w14:textId="77777777" w:rsidTr="000F01FB">
        <w:tc>
          <w:tcPr>
            <w:tcW w:w="1370" w:type="dxa"/>
          </w:tcPr>
          <w:p w14:paraId="16EBA20C" w14:textId="77777777" w:rsidR="004D5F4C" w:rsidRDefault="00C62613" w:rsidP="004D5F4C">
            <w:pPr>
              <w:jc w:val="both"/>
            </w:pPr>
            <w:r w:rsidRPr="00C62613">
              <w:t>00:39:00.9</w:t>
            </w:r>
          </w:p>
        </w:tc>
        <w:tc>
          <w:tcPr>
            <w:tcW w:w="898" w:type="dxa"/>
          </w:tcPr>
          <w:p w14:paraId="68B4690B" w14:textId="77777777" w:rsidR="004D5F4C" w:rsidRDefault="00E96603" w:rsidP="004D5F4C">
            <w:pPr>
              <w:jc w:val="both"/>
            </w:pPr>
            <w:r>
              <w:t>HCP7</w:t>
            </w:r>
          </w:p>
        </w:tc>
        <w:tc>
          <w:tcPr>
            <w:tcW w:w="7200" w:type="dxa"/>
          </w:tcPr>
          <w:p w14:paraId="6C2EBE29" w14:textId="77777777" w:rsidR="004D5F4C" w:rsidRDefault="00C62613" w:rsidP="004D5F4C">
            <w:pPr>
              <w:jc w:val="both"/>
            </w:pPr>
            <w:r>
              <w:t>Yes.</w:t>
            </w:r>
            <w:r>
              <w:tab/>
            </w:r>
          </w:p>
          <w:p w14:paraId="58420BB3" w14:textId="77777777" w:rsidR="00BA56BA" w:rsidRDefault="00BA56BA" w:rsidP="004D5F4C">
            <w:pPr>
              <w:jc w:val="both"/>
            </w:pPr>
          </w:p>
        </w:tc>
      </w:tr>
      <w:tr w:rsidR="004D5F4C" w14:paraId="70ECAD5F" w14:textId="77777777" w:rsidTr="000F01FB">
        <w:tc>
          <w:tcPr>
            <w:tcW w:w="1370" w:type="dxa"/>
          </w:tcPr>
          <w:p w14:paraId="23018851" w14:textId="77777777" w:rsidR="004D5F4C" w:rsidRDefault="00C62613" w:rsidP="004D5F4C">
            <w:pPr>
              <w:jc w:val="both"/>
            </w:pPr>
            <w:r w:rsidRPr="00C62613">
              <w:t>00:39:01.1</w:t>
            </w:r>
          </w:p>
        </w:tc>
        <w:tc>
          <w:tcPr>
            <w:tcW w:w="898" w:type="dxa"/>
          </w:tcPr>
          <w:p w14:paraId="0CD75648" w14:textId="77777777" w:rsidR="004D5F4C" w:rsidRDefault="00E96603" w:rsidP="004D5F4C">
            <w:pPr>
              <w:jc w:val="both"/>
            </w:pPr>
            <w:r>
              <w:t>PT</w:t>
            </w:r>
          </w:p>
        </w:tc>
        <w:tc>
          <w:tcPr>
            <w:tcW w:w="7200" w:type="dxa"/>
          </w:tcPr>
          <w:p w14:paraId="3C15CD3E" w14:textId="77777777" w:rsidR="004D5F4C" w:rsidRDefault="00C62613" w:rsidP="004D5F4C">
            <w:pPr>
              <w:jc w:val="both"/>
            </w:pPr>
            <w:r>
              <w:t xml:space="preserve">… </w:t>
            </w:r>
            <w:proofErr w:type="gramStart"/>
            <w:r>
              <w:t>when</w:t>
            </w:r>
            <w:proofErr w:type="gramEnd"/>
            <w:r>
              <w:t xml:space="preserve"> I breathe by my nose. </w:t>
            </w:r>
          </w:p>
          <w:p w14:paraId="2B6F8922" w14:textId="77777777" w:rsidR="00BA56BA" w:rsidRDefault="00BA56BA" w:rsidP="004D5F4C">
            <w:pPr>
              <w:jc w:val="both"/>
            </w:pPr>
          </w:p>
        </w:tc>
      </w:tr>
      <w:tr w:rsidR="004D5F4C" w14:paraId="2A555C92" w14:textId="77777777" w:rsidTr="000F01FB">
        <w:tc>
          <w:tcPr>
            <w:tcW w:w="1370" w:type="dxa"/>
          </w:tcPr>
          <w:p w14:paraId="42C4156A" w14:textId="77777777" w:rsidR="004D5F4C" w:rsidRDefault="00C62613" w:rsidP="004D5F4C">
            <w:pPr>
              <w:jc w:val="both"/>
            </w:pPr>
            <w:r w:rsidRPr="00C62613">
              <w:t>00:39:01.9</w:t>
            </w:r>
          </w:p>
        </w:tc>
        <w:tc>
          <w:tcPr>
            <w:tcW w:w="898" w:type="dxa"/>
          </w:tcPr>
          <w:p w14:paraId="77765FBE" w14:textId="77777777" w:rsidR="004D5F4C" w:rsidRDefault="00E96603" w:rsidP="004D5F4C">
            <w:pPr>
              <w:jc w:val="both"/>
            </w:pPr>
            <w:r>
              <w:t>HCP7</w:t>
            </w:r>
          </w:p>
        </w:tc>
        <w:tc>
          <w:tcPr>
            <w:tcW w:w="7200" w:type="dxa"/>
          </w:tcPr>
          <w:p w14:paraId="1343ECDE" w14:textId="77777777" w:rsidR="004D5F4C" w:rsidRDefault="00C62613" w:rsidP="004D5F4C">
            <w:pPr>
              <w:jc w:val="both"/>
            </w:pPr>
            <w:r>
              <w:t>Yes. You do. Yes. I can hear you, yes.</w:t>
            </w:r>
            <w:r>
              <w:tab/>
            </w:r>
          </w:p>
          <w:p w14:paraId="2FE2C968" w14:textId="77777777" w:rsidR="00BA56BA" w:rsidRDefault="00BA56BA" w:rsidP="004D5F4C">
            <w:pPr>
              <w:jc w:val="both"/>
            </w:pPr>
          </w:p>
        </w:tc>
      </w:tr>
      <w:tr w:rsidR="004D5F4C" w14:paraId="2AF5D6B4" w14:textId="77777777" w:rsidTr="000F01FB">
        <w:tc>
          <w:tcPr>
            <w:tcW w:w="1370" w:type="dxa"/>
          </w:tcPr>
          <w:p w14:paraId="27CD12F3" w14:textId="77777777" w:rsidR="004D5F4C" w:rsidRDefault="00C62613" w:rsidP="004D5F4C">
            <w:pPr>
              <w:jc w:val="both"/>
            </w:pPr>
            <w:r w:rsidRPr="00C62613">
              <w:t>00:39:04.3</w:t>
            </w:r>
          </w:p>
        </w:tc>
        <w:tc>
          <w:tcPr>
            <w:tcW w:w="898" w:type="dxa"/>
          </w:tcPr>
          <w:p w14:paraId="015CB9D1" w14:textId="77777777" w:rsidR="004D5F4C" w:rsidRDefault="00E96603" w:rsidP="004D5F4C">
            <w:pPr>
              <w:jc w:val="both"/>
            </w:pPr>
            <w:r>
              <w:t>PT</w:t>
            </w:r>
          </w:p>
        </w:tc>
        <w:tc>
          <w:tcPr>
            <w:tcW w:w="7200" w:type="dxa"/>
          </w:tcPr>
          <w:p w14:paraId="5D51299E" w14:textId="77777777" w:rsidR="004D5F4C" w:rsidRDefault="00C62613" w:rsidP="004D5F4C">
            <w:pPr>
              <w:jc w:val="both"/>
            </w:pPr>
            <w:r>
              <w:t>It’s so irritating.</w:t>
            </w:r>
            <w:r>
              <w:tab/>
            </w:r>
          </w:p>
          <w:p w14:paraId="0DB67010" w14:textId="77777777" w:rsidR="00BA56BA" w:rsidRDefault="00BA56BA" w:rsidP="004D5F4C">
            <w:pPr>
              <w:jc w:val="both"/>
            </w:pPr>
          </w:p>
        </w:tc>
      </w:tr>
      <w:tr w:rsidR="004D5F4C" w14:paraId="5C866EC4" w14:textId="77777777" w:rsidTr="000F01FB">
        <w:tc>
          <w:tcPr>
            <w:tcW w:w="1370" w:type="dxa"/>
          </w:tcPr>
          <w:p w14:paraId="343A7668" w14:textId="77777777" w:rsidR="004D5F4C" w:rsidRDefault="00C62613" w:rsidP="004D5F4C">
            <w:pPr>
              <w:jc w:val="both"/>
            </w:pPr>
            <w:r w:rsidRPr="00C62613">
              <w:t>00:39:05.7</w:t>
            </w:r>
          </w:p>
        </w:tc>
        <w:tc>
          <w:tcPr>
            <w:tcW w:w="898" w:type="dxa"/>
          </w:tcPr>
          <w:p w14:paraId="41DD4468" w14:textId="77777777" w:rsidR="004D5F4C" w:rsidRDefault="00E96603" w:rsidP="004D5F4C">
            <w:pPr>
              <w:jc w:val="both"/>
            </w:pPr>
            <w:r>
              <w:t>HCP7</w:t>
            </w:r>
          </w:p>
        </w:tc>
        <w:tc>
          <w:tcPr>
            <w:tcW w:w="7200" w:type="dxa"/>
          </w:tcPr>
          <w:p w14:paraId="60960E57" w14:textId="77777777" w:rsidR="004D5F4C" w:rsidRDefault="00C62613" w:rsidP="004D5F4C">
            <w:pPr>
              <w:jc w:val="both"/>
            </w:pPr>
            <w:r>
              <w:t xml:space="preserve">Well, I’s, you know, it, it’s just, um, a lot nicer if you could actually breathe through your nose and not, you know, have problems. </w:t>
            </w:r>
          </w:p>
          <w:p w14:paraId="77B10129" w14:textId="77777777" w:rsidR="00BA56BA" w:rsidRDefault="00BA56BA" w:rsidP="004D5F4C">
            <w:pPr>
              <w:jc w:val="both"/>
            </w:pPr>
          </w:p>
        </w:tc>
      </w:tr>
      <w:tr w:rsidR="004D5F4C" w14:paraId="22FC2BA9" w14:textId="77777777" w:rsidTr="000F01FB">
        <w:tc>
          <w:tcPr>
            <w:tcW w:w="1370" w:type="dxa"/>
          </w:tcPr>
          <w:p w14:paraId="2C542C32" w14:textId="77777777" w:rsidR="004D5F4C" w:rsidRDefault="00C62613" w:rsidP="004D5F4C">
            <w:pPr>
              <w:jc w:val="both"/>
            </w:pPr>
            <w:r w:rsidRPr="00C62613">
              <w:t>00:39:14.3</w:t>
            </w:r>
          </w:p>
        </w:tc>
        <w:tc>
          <w:tcPr>
            <w:tcW w:w="898" w:type="dxa"/>
          </w:tcPr>
          <w:p w14:paraId="34304F95" w14:textId="77777777" w:rsidR="004D5F4C" w:rsidRDefault="00E96603" w:rsidP="004D5F4C">
            <w:pPr>
              <w:jc w:val="both"/>
            </w:pPr>
            <w:r>
              <w:t>HCP2</w:t>
            </w:r>
          </w:p>
        </w:tc>
        <w:tc>
          <w:tcPr>
            <w:tcW w:w="7200" w:type="dxa"/>
          </w:tcPr>
          <w:p w14:paraId="3C69E3AA" w14:textId="77777777" w:rsidR="004D5F4C" w:rsidRDefault="00C62613" w:rsidP="004D5F4C">
            <w:pPr>
              <w:jc w:val="both"/>
            </w:pPr>
            <w:r>
              <w:t>Could help you to sleep, too.</w:t>
            </w:r>
            <w:r>
              <w:tab/>
            </w:r>
          </w:p>
          <w:p w14:paraId="454FD71C" w14:textId="77777777" w:rsidR="00BA56BA" w:rsidRDefault="00BA56BA" w:rsidP="004D5F4C">
            <w:pPr>
              <w:jc w:val="both"/>
            </w:pPr>
          </w:p>
        </w:tc>
      </w:tr>
      <w:tr w:rsidR="004D5F4C" w14:paraId="32F52EE3" w14:textId="77777777" w:rsidTr="000F01FB">
        <w:tc>
          <w:tcPr>
            <w:tcW w:w="1370" w:type="dxa"/>
          </w:tcPr>
          <w:p w14:paraId="3F23A7BE" w14:textId="77777777" w:rsidR="004D5F4C" w:rsidRDefault="00C62613" w:rsidP="004D5F4C">
            <w:pPr>
              <w:jc w:val="both"/>
            </w:pPr>
            <w:r w:rsidRPr="00C62613">
              <w:t>00:39:15.1</w:t>
            </w:r>
          </w:p>
        </w:tc>
        <w:tc>
          <w:tcPr>
            <w:tcW w:w="898" w:type="dxa"/>
          </w:tcPr>
          <w:p w14:paraId="55E70A73" w14:textId="77777777" w:rsidR="004D5F4C" w:rsidRDefault="00E96603" w:rsidP="004D5F4C">
            <w:pPr>
              <w:jc w:val="both"/>
            </w:pPr>
            <w:r>
              <w:t>HCP7</w:t>
            </w:r>
          </w:p>
        </w:tc>
        <w:tc>
          <w:tcPr>
            <w:tcW w:w="7200" w:type="dxa"/>
          </w:tcPr>
          <w:p w14:paraId="1B88C33C" w14:textId="77777777" w:rsidR="004D5F4C" w:rsidRDefault="00C62613" w:rsidP="004D5F4C">
            <w:pPr>
              <w:jc w:val="both"/>
            </w:pPr>
            <w:r>
              <w:t xml:space="preserve">Yes. – </w:t>
            </w:r>
          </w:p>
          <w:p w14:paraId="68B68606" w14:textId="77777777" w:rsidR="00C62613" w:rsidRDefault="00C62613" w:rsidP="004D5F4C">
            <w:pPr>
              <w:jc w:val="both"/>
            </w:pPr>
          </w:p>
          <w:p w14:paraId="3D407AFB" w14:textId="77777777" w:rsidR="00C62613" w:rsidRDefault="00C62613" w:rsidP="004D5F4C">
            <w:pPr>
              <w:jc w:val="both"/>
            </w:pPr>
            <w:r>
              <w:t>That’s what the problem is. It’s not – you don’t have sleep apnea. You have a nose that’s blocked. So if you could get the swelling down, you’d be fine. Um, we won’t do allergy test today, because there’s too much going on. We’re going to wait until things settle, and you come back for your blood test; and we’ll do that. Okay? Did you get your flu shot last time?</w:t>
            </w:r>
            <w:r>
              <w:tab/>
            </w:r>
          </w:p>
          <w:p w14:paraId="6DBAD11D" w14:textId="77777777" w:rsidR="00BA56BA" w:rsidRDefault="00BA56BA" w:rsidP="004D5F4C">
            <w:pPr>
              <w:jc w:val="both"/>
            </w:pPr>
          </w:p>
        </w:tc>
      </w:tr>
      <w:tr w:rsidR="004D5F4C" w14:paraId="5BF8C18C" w14:textId="77777777" w:rsidTr="000F01FB">
        <w:tc>
          <w:tcPr>
            <w:tcW w:w="1370" w:type="dxa"/>
          </w:tcPr>
          <w:p w14:paraId="03147CEE" w14:textId="77777777" w:rsidR="004D5F4C" w:rsidRDefault="00C62613" w:rsidP="004D5F4C">
            <w:pPr>
              <w:jc w:val="both"/>
            </w:pPr>
            <w:r w:rsidRPr="00C62613">
              <w:t>00:39:37.6</w:t>
            </w:r>
          </w:p>
        </w:tc>
        <w:tc>
          <w:tcPr>
            <w:tcW w:w="898" w:type="dxa"/>
          </w:tcPr>
          <w:p w14:paraId="44096E5C" w14:textId="77777777" w:rsidR="004D5F4C" w:rsidRDefault="00E96603" w:rsidP="004D5F4C">
            <w:pPr>
              <w:jc w:val="both"/>
            </w:pPr>
            <w:r>
              <w:t>PT</w:t>
            </w:r>
          </w:p>
        </w:tc>
        <w:tc>
          <w:tcPr>
            <w:tcW w:w="7200" w:type="dxa"/>
          </w:tcPr>
          <w:p w14:paraId="38DB863B" w14:textId="77777777" w:rsidR="004D5F4C" w:rsidRDefault="00C62613" w:rsidP="004D5F4C">
            <w:pPr>
              <w:jc w:val="both"/>
            </w:pPr>
            <w:r>
              <w:t>No.</w:t>
            </w:r>
            <w:r>
              <w:tab/>
            </w:r>
          </w:p>
          <w:p w14:paraId="58B968DD" w14:textId="77777777" w:rsidR="00BA56BA" w:rsidRDefault="00BA56BA" w:rsidP="004D5F4C">
            <w:pPr>
              <w:jc w:val="both"/>
            </w:pPr>
          </w:p>
        </w:tc>
      </w:tr>
      <w:tr w:rsidR="004D5F4C" w14:paraId="451449DA" w14:textId="77777777" w:rsidTr="000F01FB">
        <w:tc>
          <w:tcPr>
            <w:tcW w:w="1370" w:type="dxa"/>
          </w:tcPr>
          <w:p w14:paraId="7125FAD6" w14:textId="77777777" w:rsidR="004D5F4C" w:rsidRDefault="00C62613" w:rsidP="004D5F4C">
            <w:pPr>
              <w:jc w:val="both"/>
            </w:pPr>
            <w:r w:rsidRPr="00C62613">
              <w:lastRenderedPageBreak/>
              <w:t>00:39:38.7</w:t>
            </w:r>
          </w:p>
        </w:tc>
        <w:tc>
          <w:tcPr>
            <w:tcW w:w="898" w:type="dxa"/>
          </w:tcPr>
          <w:p w14:paraId="5914E1EC" w14:textId="77777777" w:rsidR="004D5F4C" w:rsidRDefault="00E96603" w:rsidP="004D5F4C">
            <w:pPr>
              <w:jc w:val="both"/>
            </w:pPr>
            <w:r>
              <w:t>HCP7</w:t>
            </w:r>
          </w:p>
        </w:tc>
        <w:tc>
          <w:tcPr>
            <w:tcW w:w="7200" w:type="dxa"/>
          </w:tcPr>
          <w:p w14:paraId="112BF015" w14:textId="77777777" w:rsidR="004D5F4C" w:rsidRDefault="00C62613" w:rsidP="004D5F4C">
            <w:pPr>
              <w:jc w:val="both"/>
            </w:pPr>
            <w:r>
              <w:t>So we’ll do that today. That’s one thing that’s important. But let me, um, that nose is, uh, it’s almost blocked; so we’re going to get the mailed straight to your house. Let me see how you sound. But you don’t get asthma.</w:t>
            </w:r>
            <w:r>
              <w:tab/>
              <w:t xml:space="preserve"> </w:t>
            </w:r>
          </w:p>
          <w:p w14:paraId="5DA604D5" w14:textId="77777777" w:rsidR="00BA56BA" w:rsidRDefault="00BA56BA" w:rsidP="004D5F4C">
            <w:pPr>
              <w:jc w:val="both"/>
            </w:pPr>
          </w:p>
        </w:tc>
      </w:tr>
      <w:tr w:rsidR="004D5F4C" w14:paraId="0FDDD2D3" w14:textId="77777777" w:rsidTr="000F01FB">
        <w:tc>
          <w:tcPr>
            <w:tcW w:w="1370" w:type="dxa"/>
          </w:tcPr>
          <w:p w14:paraId="36620E4E" w14:textId="77777777" w:rsidR="004D5F4C" w:rsidRDefault="00C62613" w:rsidP="004D5F4C">
            <w:pPr>
              <w:jc w:val="both"/>
            </w:pPr>
            <w:r w:rsidRPr="00C62613">
              <w:t>00:39:51.5</w:t>
            </w:r>
          </w:p>
        </w:tc>
        <w:tc>
          <w:tcPr>
            <w:tcW w:w="898" w:type="dxa"/>
          </w:tcPr>
          <w:p w14:paraId="6ACBA591" w14:textId="77777777" w:rsidR="004D5F4C" w:rsidRDefault="00E96603" w:rsidP="004D5F4C">
            <w:pPr>
              <w:jc w:val="both"/>
            </w:pPr>
            <w:r>
              <w:t>PT</w:t>
            </w:r>
          </w:p>
        </w:tc>
        <w:tc>
          <w:tcPr>
            <w:tcW w:w="7200" w:type="dxa"/>
          </w:tcPr>
          <w:p w14:paraId="219BA6B6" w14:textId="77777777" w:rsidR="004D5F4C" w:rsidRDefault="00C62613" w:rsidP="004D5F4C">
            <w:pPr>
              <w:jc w:val="both"/>
            </w:pPr>
            <w:r>
              <w:t>I think I’ve got, I think I’ve got asthma, bronchitis. I don’t know which one.</w:t>
            </w:r>
            <w:r>
              <w:tab/>
            </w:r>
          </w:p>
          <w:p w14:paraId="6B57517B" w14:textId="77777777" w:rsidR="00BA56BA" w:rsidRDefault="00BA56BA" w:rsidP="004D5F4C">
            <w:pPr>
              <w:jc w:val="both"/>
            </w:pPr>
          </w:p>
        </w:tc>
      </w:tr>
      <w:tr w:rsidR="004D5F4C" w14:paraId="67742916" w14:textId="77777777" w:rsidTr="000F01FB">
        <w:tc>
          <w:tcPr>
            <w:tcW w:w="1370" w:type="dxa"/>
          </w:tcPr>
          <w:p w14:paraId="4BED94EF" w14:textId="77777777" w:rsidR="004D5F4C" w:rsidRDefault="00C62613" w:rsidP="004D5F4C">
            <w:pPr>
              <w:jc w:val="both"/>
            </w:pPr>
            <w:r w:rsidRPr="00C62613">
              <w:t>00:39:56.2</w:t>
            </w:r>
          </w:p>
        </w:tc>
        <w:tc>
          <w:tcPr>
            <w:tcW w:w="898" w:type="dxa"/>
          </w:tcPr>
          <w:p w14:paraId="74777C13" w14:textId="77777777" w:rsidR="004D5F4C" w:rsidRDefault="00E96603" w:rsidP="004D5F4C">
            <w:pPr>
              <w:jc w:val="both"/>
            </w:pPr>
            <w:r>
              <w:t>HCP7</w:t>
            </w:r>
          </w:p>
        </w:tc>
        <w:tc>
          <w:tcPr>
            <w:tcW w:w="7200" w:type="dxa"/>
          </w:tcPr>
          <w:p w14:paraId="26DFCA48" w14:textId="77777777" w:rsidR="004D5F4C" w:rsidRDefault="00C62613" w:rsidP="004D5F4C">
            <w:pPr>
              <w:jc w:val="both"/>
            </w:pPr>
            <w:r>
              <w:t>When’s the last time you had an attack?</w:t>
            </w:r>
            <w:r>
              <w:tab/>
            </w:r>
          </w:p>
          <w:p w14:paraId="725FFCDA" w14:textId="77777777" w:rsidR="00BA56BA" w:rsidRDefault="00BA56BA" w:rsidP="004D5F4C">
            <w:pPr>
              <w:jc w:val="both"/>
            </w:pPr>
          </w:p>
        </w:tc>
      </w:tr>
      <w:tr w:rsidR="004D5F4C" w14:paraId="62370F15" w14:textId="77777777" w:rsidTr="000F01FB">
        <w:tc>
          <w:tcPr>
            <w:tcW w:w="1370" w:type="dxa"/>
          </w:tcPr>
          <w:p w14:paraId="6E590E6D" w14:textId="77777777" w:rsidR="004D5F4C" w:rsidRDefault="00C62613" w:rsidP="004D5F4C">
            <w:pPr>
              <w:jc w:val="both"/>
            </w:pPr>
            <w:r w:rsidRPr="00C62613">
              <w:t>00:39:58.7</w:t>
            </w:r>
          </w:p>
        </w:tc>
        <w:tc>
          <w:tcPr>
            <w:tcW w:w="898" w:type="dxa"/>
          </w:tcPr>
          <w:p w14:paraId="698B58D7" w14:textId="77777777" w:rsidR="004D5F4C" w:rsidRDefault="00E96603" w:rsidP="004D5F4C">
            <w:pPr>
              <w:jc w:val="both"/>
            </w:pPr>
            <w:r>
              <w:t>PT</w:t>
            </w:r>
          </w:p>
        </w:tc>
        <w:tc>
          <w:tcPr>
            <w:tcW w:w="7200" w:type="dxa"/>
          </w:tcPr>
          <w:p w14:paraId="21DC2A04" w14:textId="77777777" w:rsidR="004D5F4C" w:rsidRDefault="00C62613" w:rsidP="004D5F4C">
            <w:pPr>
              <w:jc w:val="both"/>
            </w:pPr>
            <w:r>
              <w:t>An asthma attack?</w:t>
            </w:r>
            <w:r>
              <w:tab/>
            </w:r>
          </w:p>
          <w:p w14:paraId="1644A33D" w14:textId="77777777" w:rsidR="00BA56BA" w:rsidRDefault="00BA56BA" w:rsidP="004D5F4C">
            <w:pPr>
              <w:jc w:val="both"/>
            </w:pPr>
          </w:p>
        </w:tc>
      </w:tr>
      <w:tr w:rsidR="004D5F4C" w14:paraId="2F8A313D" w14:textId="77777777" w:rsidTr="000F01FB">
        <w:tc>
          <w:tcPr>
            <w:tcW w:w="1370" w:type="dxa"/>
          </w:tcPr>
          <w:p w14:paraId="754A941C" w14:textId="77777777" w:rsidR="004D5F4C" w:rsidRDefault="00C62613" w:rsidP="004D5F4C">
            <w:pPr>
              <w:jc w:val="both"/>
            </w:pPr>
            <w:r w:rsidRPr="00C62613">
              <w:t>00:39:59.4</w:t>
            </w:r>
          </w:p>
        </w:tc>
        <w:tc>
          <w:tcPr>
            <w:tcW w:w="898" w:type="dxa"/>
          </w:tcPr>
          <w:p w14:paraId="4920DD33" w14:textId="77777777" w:rsidR="004D5F4C" w:rsidRDefault="00E96603" w:rsidP="004D5F4C">
            <w:pPr>
              <w:jc w:val="both"/>
            </w:pPr>
            <w:r>
              <w:t>HCP7</w:t>
            </w:r>
          </w:p>
        </w:tc>
        <w:tc>
          <w:tcPr>
            <w:tcW w:w="7200" w:type="dxa"/>
          </w:tcPr>
          <w:p w14:paraId="0CD2BE14" w14:textId="77777777" w:rsidR="004D5F4C" w:rsidRDefault="00C62613" w:rsidP="004D5F4C">
            <w:pPr>
              <w:jc w:val="both"/>
            </w:pPr>
            <w:r>
              <w:t>Yes.</w:t>
            </w:r>
            <w:r>
              <w:tab/>
            </w:r>
          </w:p>
          <w:p w14:paraId="0BD2C2DC" w14:textId="77777777" w:rsidR="00BA56BA" w:rsidRDefault="00BA56BA" w:rsidP="004D5F4C">
            <w:pPr>
              <w:jc w:val="both"/>
            </w:pPr>
          </w:p>
        </w:tc>
      </w:tr>
      <w:tr w:rsidR="004D5F4C" w14:paraId="5428C7A7" w14:textId="77777777" w:rsidTr="000F01FB">
        <w:tc>
          <w:tcPr>
            <w:tcW w:w="1370" w:type="dxa"/>
          </w:tcPr>
          <w:p w14:paraId="638FB74B" w14:textId="77777777" w:rsidR="004D5F4C" w:rsidRDefault="00C62613" w:rsidP="004D5F4C">
            <w:pPr>
              <w:jc w:val="both"/>
            </w:pPr>
            <w:r w:rsidRPr="00C62613">
              <w:t>00:40:00.6</w:t>
            </w:r>
          </w:p>
        </w:tc>
        <w:tc>
          <w:tcPr>
            <w:tcW w:w="898" w:type="dxa"/>
          </w:tcPr>
          <w:p w14:paraId="1B7792B0" w14:textId="77777777" w:rsidR="004D5F4C" w:rsidRDefault="00E96603" w:rsidP="004D5F4C">
            <w:pPr>
              <w:jc w:val="both"/>
            </w:pPr>
            <w:r>
              <w:t>PT</w:t>
            </w:r>
          </w:p>
        </w:tc>
        <w:tc>
          <w:tcPr>
            <w:tcW w:w="7200" w:type="dxa"/>
          </w:tcPr>
          <w:p w14:paraId="554326A1" w14:textId="77777777" w:rsidR="004D5F4C" w:rsidRDefault="00C62613" w:rsidP="004D5F4C">
            <w:pPr>
              <w:jc w:val="both"/>
            </w:pPr>
            <w:r>
              <w:t>I don’t think I’ve ever had one.</w:t>
            </w:r>
            <w:r>
              <w:tab/>
            </w:r>
          </w:p>
          <w:p w14:paraId="0C2DCD47" w14:textId="77777777" w:rsidR="00BA56BA" w:rsidRDefault="00BA56BA" w:rsidP="004D5F4C">
            <w:pPr>
              <w:jc w:val="both"/>
            </w:pPr>
          </w:p>
        </w:tc>
      </w:tr>
      <w:tr w:rsidR="004D5F4C" w14:paraId="4E0D62A4" w14:textId="77777777" w:rsidTr="000F01FB">
        <w:tc>
          <w:tcPr>
            <w:tcW w:w="1370" w:type="dxa"/>
          </w:tcPr>
          <w:p w14:paraId="3B80279C" w14:textId="77777777" w:rsidR="004D5F4C" w:rsidRDefault="00C62613" w:rsidP="00D35B40">
            <w:pPr>
              <w:ind w:left="720" w:hanging="720"/>
              <w:jc w:val="both"/>
            </w:pPr>
            <w:r w:rsidRPr="00C62613">
              <w:t>00:40:02.0</w:t>
            </w:r>
          </w:p>
        </w:tc>
        <w:tc>
          <w:tcPr>
            <w:tcW w:w="898" w:type="dxa"/>
          </w:tcPr>
          <w:p w14:paraId="3E7C72A0" w14:textId="77777777" w:rsidR="004D5F4C" w:rsidRDefault="001F5FD2" w:rsidP="004D5F4C">
            <w:pPr>
              <w:jc w:val="both"/>
            </w:pPr>
            <w:r>
              <w:t>HCP7</w:t>
            </w:r>
          </w:p>
        </w:tc>
        <w:tc>
          <w:tcPr>
            <w:tcW w:w="7200" w:type="dxa"/>
          </w:tcPr>
          <w:p w14:paraId="47462DA1" w14:textId="77777777" w:rsidR="004D5F4C" w:rsidRDefault="00C62613" w:rsidP="004D5F4C">
            <w:pPr>
              <w:jc w:val="both"/>
            </w:pPr>
            <w:r>
              <w:t>Okay. Do you, um …</w:t>
            </w:r>
            <w:r>
              <w:tab/>
            </w:r>
          </w:p>
          <w:p w14:paraId="6A515A98" w14:textId="77777777" w:rsidR="00BA56BA" w:rsidRDefault="00BA56BA" w:rsidP="004D5F4C">
            <w:pPr>
              <w:jc w:val="both"/>
            </w:pPr>
          </w:p>
        </w:tc>
      </w:tr>
      <w:tr w:rsidR="004D5F4C" w14:paraId="6D3FA452" w14:textId="77777777" w:rsidTr="000F01FB">
        <w:tc>
          <w:tcPr>
            <w:tcW w:w="1370" w:type="dxa"/>
          </w:tcPr>
          <w:p w14:paraId="728E1D38" w14:textId="77777777" w:rsidR="004D5F4C" w:rsidRDefault="00C62613" w:rsidP="004D5F4C">
            <w:pPr>
              <w:jc w:val="both"/>
            </w:pPr>
            <w:r w:rsidRPr="00C62613">
              <w:t>00:40:02.6</w:t>
            </w:r>
          </w:p>
        </w:tc>
        <w:tc>
          <w:tcPr>
            <w:tcW w:w="898" w:type="dxa"/>
          </w:tcPr>
          <w:p w14:paraId="5103DFE9" w14:textId="77777777" w:rsidR="004D5F4C" w:rsidRDefault="00E96603" w:rsidP="004D5F4C">
            <w:pPr>
              <w:jc w:val="both"/>
            </w:pPr>
            <w:r>
              <w:t>PT</w:t>
            </w:r>
          </w:p>
        </w:tc>
        <w:tc>
          <w:tcPr>
            <w:tcW w:w="7200" w:type="dxa"/>
          </w:tcPr>
          <w:p w14:paraId="1CB1BD25" w14:textId="77777777" w:rsidR="004D5F4C" w:rsidRDefault="00C62613" w:rsidP="004D5F4C">
            <w:pPr>
              <w:jc w:val="both"/>
            </w:pPr>
            <w:r>
              <w:t>But I, I did used to have [</w:t>
            </w:r>
            <w:r w:rsidRPr="00C62613">
              <w:t>00:40:04.0</w:t>
            </w:r>
            <w:r>
              <w:t>].</w:t>
            </w:r>
            <w:r>
              <w:tab/>
            </w:r>
          </w:p>
          <w:p w14:paraId="69B20390" w14:textId="77777777" w:rsidR="00BA56BA" w:rsidRDefault="00BA56BA" w:rsidP="004D5F4C">
            <w:pPr>
              <w:jc w:val="both"/>
            </w:pPr>
          </w:p>
        </w:tc>
      </w:tr>
      <w:tr w:rsidR="004D5F4C" w14:paraId="3B3A3798" w14:textId="77777777" w:rsidTr="000F01FB">
        <w:tc>
          <w:tcPr>
            <w:tcW w:w="1370" w:type="dxa"/>
          </w:tcPr>
          <w:p w14:paraId="3D8FC50A" w14:textId="77777777" w:rsidR="004D5F4C" w:rsidRDefault="00C62613" w:rsidP="004D5F4C">
            <w:pPr>
              <w:jc w:val="both"/>
            </w:pPr>
            <w:r w:rsidRPr="00C62613">
              <w:t>00:40:04.5</w:t>
            </w:r>
          </w:p>
        </w:tc>
        <w:tc>
          <w:tcPr>
            <w:tcW w:w="898" w:type="dxa"/>
          </w:tcPr>
          <w:p w14:paraId="4F86F629" w14:textId="77777777" w:rsidR="004D5F4C" w:rsidRDefault="001F5FD2" w:rsidP="00D35B40">
            <w:pPr>
              <w:jc w:val="both"/>
            </w:pPr>
            <w:r>
              <w:t>HCP7</w:t>
            </w:r>
          </w:p>
        </w:tc>
        <w:tc>
          <w:tcPr>
            <w:tcW w:w="7200" w:type="dxa"/>
          </w:tcPr>
          <w:p w14:paraId="079E6175" w14:textId="77777777" w:rsidR="004D5F4C" w:rsidRDefault="00C62613" w:rsidP="004D5F4C">
            <w:pPr>
              <w:jc w:val="both"/>
            </w:pPr>
            <w:r>
              <w:t>Did you used to use an inhaler for your breathing?</w:t>
            </w:r>
            <w:r>
              <w:tab/>
            </w:r>
          </w:p>
          <w:p w14:paraId="620D81D2" w14:textId="77777777" w:rsidR="00BA56BA" w:rsidRDefault="00BA56BA" w:rsidP="004D5F4C">
            <w:pPr>
              <w:jc w:val="both"/>
            </w:pPr>
          </w:p>
        </w:tc>
      </w:tr>
      <w:tr w:rsidR="004D5F4C" w14:paraId="4B675AFC" w14:textId="77777777" w:rsidTr="000F01FB">
        <w:tc>
          <w:tcPr>
            <w:tcW w:w="1370" w:type="dxa"/>
          </w:tcPr>
          <w:p w14:paraId="4373A80C" w14:textId="77777777" w:rsidR="004D5F4C" w:rsidRDefault="00C62613" w:rsidP="004D5F4C">
            <w:pPr>
              <w:jc w:val="both"/>
            </w:pPr>
            <w:r w:rsidRPr="00C62613">
              <w:t>00:40:06.9</w:t>
            </w:r>
          </w:p>
        </w:tc>
        <w:tc>
          <w:tcPr>
            <w:tcW w:w="898" w:type="dxa"/>
          </w:tcPr>
          <w:p w14:paraId="4702A86E" w14:textId="77777777" w:rsidR="004D5F4C" w:rsidRDefault="00E96603" w:rsidP="004D5F4C">
            <w:pPr>
              <w:jc w:val="both"/>
            </w:pPr>
            <w:r>
              <w:t>PT</w:t>
            </w:r>
          </w:p>
        </w:tc>
        <w:tc>
          <w:tcPr>
            <w:tcW w:w="7200" w:type="dxa"/>
          </w:tcPr>
          <w:p w14:paraId="4C045628" w14:textId="77777777" w:rsidR="004D5F4C" w:rsidRDefault="00C62613" w:rsidP="004D5F4C">
            <w:pPr>
              <w:jc w:val="both"/>
            </w:pPr>
            <w:r>
              <w:t>Mm-hmm.</w:t>
            </w:r>
            <w:r>
              <w:tab/>
            </w:r>
          </w:p>
          <w:p w14:paraId="5D6A2056" w14:textId="77777777" w:rsidR="00BA56BA" w:rsidRDefault="00BA56BA" w:rsidP="004D5F4C">
            <w:pPr>
              <w:jc w:val="both"/>
            </w:pPr>
          </w:p>
        </w:tc>
      </w:tr>
      <w:tr w:rsidR="004D5F4C" w14:paraId="427F3C11" w14:textId="77777777" w:rsidTr="000F01FB">
        <w:tc>
          <w:tcPr>
            <w:tcW w:w="1370" w:type="dxa"/>
          </w:tcPr>
          <w:p w14:paraId="571A43EC" w14:textId="77777777" w:rsidR="004D5F4C" w:rsidRDefault="00C62613" w:rsidP="004D5F4C">
            <w:pPr>
              <w:jc w:val="both"/>
            </w:pPr>
            <w:r w:rsidRPr="00C62613">
              <w:t>00:40:07.0</w:t>
            </w:r>
          </w:p>
        </w:tc>
        <w:tc>
          <w:tcPr>
            <w:tcW w:w="898" w:type="dxa"/>
          </w:tcPr>
          <w:p w14:paraId="25AC8E6D" w14:textId="77777777" w:rsidR="004D5F4C" w:rsidRDefault="00E96603" w:rsidP="004D5F4C">
            <w:pPr>
              <w:jc w:val="both"/>
            </w:pPr>
            <w:r>
              <w:t>HCP7</w:t>
            </w:r>
          </w:p>
        </w:tc>
        <w:tc>
          <w:tcPr>
            <w:tcW w:w="7200" w:type="dxa"/>
          </w:tcPr>
          <w:p w14:paraId="67E0AF55" w14:textId="77777777" w:rsidR="004D5F4C" w:rsidRDefault="00C62613" w:rsidP="004D5F4C">
            <w:pPr>
              <w:jc w:val="both"/>
            </w:pPr>
            <w:r>
              <w:t>How long ago?</w:t>
            </w:r>
            <w:r>
              <w:tab/>
            </w:r>
          </w:p>
          <w:p w14:paraId="31B33183" w14:textId="77777777" w:rsidR="00BA56BA" w:rsidRDefault="00BA56BA" w:rsidP="004D5F4C">
            <w:pPr>
              <w:jc w:val="both"/>
            </w:pPr>
          </w:p>
        </w:tc>
      </w:tr>
      <w:tr w:rsidR="004D5F4C" w14:paraId="653DAB47" w14:textId="77777777" w:rsidTr="000F01FB">
        <w:tc>
          <w:tcPr>
            <w:tcW w:w="1370" w:type="dxa"/>
          </w:tcPr>
          <w:p w14:paraId="26302AF9" w14:textId="77777777" w:rsidR="004D5F4C" w:rsidRDefault="00C62613" w:rsidP="004D5F4C">
            <w:pPr>
              <w:jc w:val="both"/>
            </w:pPr>
            <w:r w:rsidRPr="00C62613">
              <w:t>00:40:08.4</w:t>
            </w:r>
          </w:p>
        </w:tc>
        <w:tc>
          <w:tcPr>
            <w:tcW w:w="898" w:type="dxa"/>
          </w:tcPr>
          <w:p w14:paraId="20ED6149" w14:textId="77777777" w:rsidR="004D5F4C" w:rsidRDefault="00E96603" w:rsidP="004D5F4C">
            <w:pPr>
              <w:jc w:val="both"/>
            </w:pPr>
            <w:r>
              <w:t>PT</w:t>
            </w:r>
          </w:p>
        </w:tc>
        <w:tc>
          <w:tcPr>
            <w:tcW w:w="7200" w:type="dxa"/>
          </w:tcPr>
          <w:p w14:paraId="4DB9E44B" w14:textId="77777777" w:rsidR="004D5F4C" w:rsidRDefault="00C62613" w:rsidP="004D5F4C">
            <w:pPr>
              <w:jc w:val="both"/>
            </w:pPr>
            <w:r>
              <w:t xml:space="preserve">It was about </w:t>
            </w:r>
            <w:r w:rsidR="000B1580">
              <w:t>[</w:t>
            </w:r>
            <w:r w:rsidR="000B1580" w:rsidRPr="000B1580">
              <w:t>00:40:10.7</w:t>
            </w:r>
            <w:r w:rsidR="000B1580">
              <w:t>] no. I didn’t use an inhaler. I used a breathing machine.</w:t>
            </w:r>
            <w:r w:rsidR="000B1580">
              <w:tab/>
            </w:r>
          </w:p>
          <w:p w14:paraId="6F77E29E" w14:textId="77777777" w:rsidR="00BA56BA" w:rsidRDefault="00BA56BA" w:rsidP="004D5F4C">
            <w:pPr>
              <w:jc w:val="both"/>
            </w:pPr>
          </w:p>
        </w:tc>
      </w:tr>
      <w:tr w:rsidR="004D5F4C" w14:paraId="5A70E34F" w14:textId="77777777" w:rsidTr="000F01FB">
        <w:tc>
          <w:tcPr>
            <w:tcW w:w="1370" w:type="dxa"/>
          </w:tcPr>
          <w:p w14:paraId="09E0A195" w14:textId="77777777" w:rsidR="004D5F4C" w:rsidRDefault="000B1580" w:rsidP="004D5F4C">
            <w:pPr>
              <w:jc w:val="both"/>
            </w:pPr>
            <w:r w:rsidRPr="000B1580">
              <w:t>00:40:13.7</w:t>
            </w:r>
          </w:p>
        </w:tc>
        <w:tc>
          <w:tcPr>
            <w:tcW w:w="898" w:type="dxa"/>
          </w:tcPr>
          <w:p w14:paraId="09A37BFE" w14:textId="77777777" w:rsidR="004D5F4C" w:rsidRDefault="00E96603" w:rsidP="004D5F4C">
            <w:pPr>
              <w:jc w:val="both"/>
            </w:pPr>
            <w:r>
              <w:t>HCP7</w:t>
            </w:r>
          </w:p>
        </w:tc>
        <w:tc>
          <w:tcPr>
            <w:tcW w:w="7200" w:type="dxa"/>
          </w:tcPr>
          <w:p w14:paraId="5FD86EDA" w14:textId="77777777" w:rsidR="004D5F4C" w:rsidRDefault="000B1580" w:rsidP="004D5F4C">
            <w:pPr>
              <w:jc w:val="both"/>
            </w:pPr>
            <w:r>
              <w:t>Okay. Okay. So you were younger.</w:t>
            </w:r>
            <w:r>
              <w:tab/>
            </w:r>
          </w:p>
          <w:p w14:paraId="0D218826" w14:textId="77777777" w:rsidR="00BA56BA" w:rsidRDefault="00BA56BA" w:rsidP="004D5F4C">
            <w:pPr>
              <w:jc w:val="both"/>
            </w:pPr>
          </w:p>
        </w:tc>
      </w:tr>
      <w:tr w:rsidR="004D5F4C" w14:paraId="62EBB727" w14:textId="77777777" w:rsidTr="000F01FB">
        <w:tc>
          <w:tcPr>
            <w:tcW w:w="1370" w:type="dxa"/>
          </w:tcPr>
          <w:p w14:paraId="37CD2ECF" w14:textId="77777777" w:rsidR="004D5F4C" w:rsidRDefault="000B1580" w:rsidP="004D5F4C">
            <w:pPr>
              <w:jc w:val="both"/>
            </w:pPr>
            <w:r w:rsidRPr="000B1580">
              <w:t>00:40:15.6</w:t>
            </w:r>
          </w:p>
        </w:tc>
        <w:tc>
          <w:tcPr>
            <w:tcW w:w="898" w:type="dxa"/>
          </w:tcPr>
          <w:p w14:paraId="55897E42" w14:textId="77777777" w:rsidR="004D5F4C" w:rsidRDefault="00E96603" w:rsidP="004D5F4C">
            <w:pPr>
              <w:jc w:val="both"/>
            </w:pPr>
            <w:r>
              <w:t>PT</w:t>
            </w:r>
          </w:p>
        </w:tc>
        <w:tc>
          <w:tcPr>
            <w:tcW w:w="7200" w:type="dxa"/>
          </w:tcPr>
          <w:p w14:paraId="16BD999F" w14:textId="77777777" w:rsidR="004D5F4C" w:rsidRDefault="000B1580" w:rsidP="004D5F4C">
            <w:pPr>
              <w:jc w:val="both"/>
            </w:pPr>
            <w:r>
              <w:t>Mm-hmm.</w:t>
            </w:r>
            <w:r>
              <w:tab/>
            </w:r>
          </w:p>
          <w:p w14:paraId="02BB34F8" w14:textId="77777777" w:rsidR="00BA56BA" w:rsidRDefault="00BA56BA" w:rsidP="004D5F4C">
            <w:pPr>
              <w:jc w:val="both"/>
            </w:pPr>
          </w:p>
        </w:tc>
      </w:tr>
      <w:tr w:rsidR="004D5F4C" w14:paraId="5BFF3B6C" w14:textId="77777777" w:rsidTr="000F01FB">
        <w:tc>
          <w:tcPr>
            <w:tcW w:w="1370" w:type="dxa"/>
          </w:tcPr>
          <w:p w14:paraId="07DE41B1" w14:textId="77777777" w:rsidR="004D5F4C" w:rsidRDefault="000B1580" w:rsidP="004D5F4C">
            <w:pPr>
              <w:jc w:val="both"/>
            </w:pPr>
            <w:r w:rsidRPr="000B1580">
              <w:t>00:40:16.4</w:t>
            </w:r>
          </w:p>
        </w:tc>
        <w:tc>
          <w:tcPr>
            <w:tcW w:w="898" w:type="dxa"/>
          </w:tcPr>
          <w:p w14:paraId="748AEAB4" w14:textId="77777777" w:rsidR="004D5F4C" w:rsidRDefault="00E96603" w:rsidP="004D5F4C">
            <w:pPr>
              <w:jc w:val="both"/>
            </w:pPr>
            <w:r>
              <w:t>HCP7</w:t>
            </w:r>
          </w:p>
        </w:tc>
        <w:tc>
          <w:tcPr>
            <w:tcW w:w="7200" w:type="dxa"/>
          </w:tcPr>
          <w:p w14:paraId="105AFF91" w14:textId="77777777" w:rsidR="004D5F4C" w:rsidRDefault="000B1580" w:rsidP="004D5F4C">
            <w:pPr>
              <w:jc w:val="both"/>
            </w:pPr>
            <w:r>
              <w:t>And how long ago did you use that?</w:t>
            </w:r>
            <w:r>
              <w:tab/>
            </w:r>
          </w:p>
          <w:p w14:paraId="0E0B210A" w14:textId="77777777" w:rsidR="00BA56BA" w:rsidRDefault="00BA56BA" w:rsidP="004D5F4C">
            <w:pPr>
              <w:jc w:val="both"/>
            </w:pPr>
          </w:p>
        </w:tc>
      </w:tr>
      <w:tr w:rsidR="004D5F4C" w14:paraId="734C65AB" w14:textId="77777777" w:rsidTr="000F01FB">
        <w:tc>
          <w:tcPr>
            <w:tcW w:w="1370" w:type="dxa"/>
          </w:tcPr>
          <w:p w14:paraId="69978050" w14:textId="77777777" w:rsidR="004D5F4C" w:rsidRDefault="000B1580" w:rsidP="004D5F4C">
            <w:pPr>
              <w:jc w:val="both"/>
            </w:pPr>
            <w:r w:rsidRPr="000B1580">
              <w:t>00:40:18.8</w:t>
            </w:r>
          </w:p>
        </w:tc>
        <w:tc>
          <w:tcPr>
            <w:tcW w:w="898" w:type="dxa"/>
          </w:tcPr>
          <w:p w14:paraId="74227458" w14:textId="77777777" w:rsidR="004D5F4C" w:rsidRDefault="00E96603" w:rsidP="004D5F4C">
            <w:pPr>
              <w:jc w:val="both"/>
            </w:pPr>
            <w:r>
              <w:t>PT</w:t>
            </w:r>
          </w:p>
        </w:tc>
        <w:tc>
          <w:tcPr>
            <w:tcW w:w="7200" w:type="dxa"/>
          </w:tcPr>
          <w:p w14:paraId="68D65AC3" w14:textId="77777777" w:rsidR="004D5F4C" w:rsidRDefault="000B1580" w:rsidP="004D5F4C">
            <w:pPr>
              <w:jc w:val="both"/>
            </w:pPr>
            <w:r>
              <w:t>I had to be about eight, nine.</w:t>
            </w:r>
            <w:r>
              <w:tab/>
            </w:r>
          </w:p>
          <w:p w14:paraId="0264E25B" w14:textId="77777777" w:rsidR="00BA56BA" w:rsidRDefault="00BA56BA" w:rsidP="004D5F4C">
            <w:pPr>
              <w:jc w:val="both"/>
            </w:pPr>
          </w:p>
        </w:tc>
      </w:tr>
      <w:tr w:rsidR="00D35B40" w14:paraId="2DFA4DA0" w14:textId="77777777" w:rsidTr="000F01FB">
        <w:tc>
          <w:tcPr>
            <w:tcW w:w="1370" w:type="dxa"/>
          </w:tcPr>
          <w:p w14:paraId="54E53C32" w14:textId="77777777" w:rsidR="00D35B40" w:rsidRDefault="000B1580" w:rsidP="00D35B40">
            <w:pPr>
              <w:jc w:val="both"/>
            </w:pPr>
            <w:r w:rsidRPr="000B1580">
              <w:t>00:40:22.3</w:t>
            </w:r>
          </w:p>
        </w:tc>
        <w:tc>
          <w:tcPr>
            <w:tcW w:w="898" w:type="dxa"/>
          </w:tcPr>
          <w:p w14:paraId="79432A4B" w14:textId="77777777" w:rsidR="00D35B40" w:rsidRDefault="00E96603" w:rsidP="00D35B40">
            <w:pPr>
              <w:jc w:val="both"/>
            </w:pPr>
            <w:r>
              <w:t>HCP7</w:t>
            </w:r>
          </w:p>
        </w:tc>
        <w:tc>
          <w:tcPr>
            <w:tcW w:w="7200" w:type="dxa"/>
          </w:tcPr>
          <w:p w14:paraId="20BA812D" w14:textId="77777777" w:rsidR="00BA56BA" w:rsidRDefault="000B1580" w:rsidP="00D35B40">
            <w:pPr>
              <w:jc w:val="both"/>
            </w:pPr>
            <w:r>
              <w:t xml:space="preserve">Okay. We’re going to get you back in here. We’re going to take care of the medicine today. We’re going to get you back in here, like, The first week of January; and when you’re back for, um, to have your blood </w:t>
            </w:r>
            <w:r w:rsidR="001F5FD2">
              <w:t>checked</w:t>
            </w:r>
            <w:r>
              <w:t xml:space="preserve"> to make sure the medicine’s working well, we’re going to do a skin test and see what you’re allergic to, and see if we can get that nose under control, as long as you’re here. You might as well get two for one, right?</w:t>
            </w:r>
            <w:r>
              <w:tab/>
            </w:r>
          </w:p>
        </w:tc>
      </w:tr>
      <w:tr w:rsidR="00D35B40" w14:paraId="4E461DBB" w14:textId="77777777" w:rsidTr="000F01FB">
        <w:tc>
          <w:tcPr>
            <w:tcW w:w="1370" w:type="dxa"/>
          </w:tcPr>
          <w:p w14:paraId="7680C864" w14:textId="77777777" w:rsidR="00D35B40" w:rsidRDefault="000B1580" w:rsidP="00D35B40">
            <w:pPr>
              <w:jc w:val="both"/>
            </w:pPr>
            <w:r w:rsidRPr="000B1580">
              <w:t>00:40:43.2</w:t>
            </w:r>
          </w:p>
        </w:tc>
        <w:tc>
          <w:tcPr>
            <w:tcW w:w="898" w:type="dxa"/>
          </w:tcPr>
          <w:p w14:paraId="4594994B" w14:textId="77777777" w:rsidR="00D35B40" w:rsidRDefault="00E96603" w:rsidP="00D35B40">
            <w:pPr>
              <w:jc w:val="both"/>
            </w:pPr>
            <w:r>
              <w:t>PT</w:t>
            </w:r>
          </w:p>
        </w:tc>
        <w:tc>
          <w:tcPr>
            <w:tcW w:w="7200" w:type="dxa"/>
          </w:tcPr>
          <w:p w14:paraId="70C99A8D" w14:textId="77777777" w:rsidR="00D35B40" w:rsidRDefault="000B1580" w:rsidP="00D35B40">
            <w:pPr>
              <w:jc w:val="both"/>
            </w:pPr>
            <w:r>
              <w:t>Yes.</w:t>
            </w:r>
            <w:r>
              <w:tab/>
            </w:r>
          </w:p>
          <w:p w14:paraId="013AF7EE" w14:textId="77777777" w:rsidR="00BA56BA" w:rsidRDefault="00BA56BA" w:rsidP="00D35B40">
            <w:pPr>
              <w:jc w:val="both"/>
            </w:pPr>
          </w:p>
        </w:tc>
      </w:tr>
      <w:tr w:rsidR="00D35B40" w14:paraId="206AC803" w14:textId="77777777" w:rsidTr="000F01FB">
        <w:tc>
          <w:tcPr>
            <w:tcW w:w="1370" w:type="dxa"/>
          </w:tcPr>
          <w:p w14:paraId="72EF7895" w14:textId="77777777" w:rsidR="00D35B40" w:rsidRDefault="000B1580" w:rsidP="00D35B40">
            <w:pPr>
              <w:jc w:val="both"/>
            </w:pPr>
            <w:r w:rsidRPr="000B1580">
              <w:lastRenderedPageBreak/>
              <w:t>00:40:43.2</w:t>
            </w:r>
          </w:p>
        </w:tc>
        <w:tc>
          <w:tcPr>
            <w:tcW w:w="898" w:type="dxa"/>
          </w:tcPr>
          <w:p w14:paraId="67F1D5C7" w14:textId="77777777" w:rsidR="00D35B40" w:rsidRDefault="00E96603" w:rsidP="00D35B40">
            <w:pPr>
              <w:jc w:val="both"/>
            </w:pPr>
            <w:r>
              <w:t>HCP7</w:t>
            </w:r>
          </w:p>
        </w:tc>
        <w:tc>
          <w:tcPr>
            <w:tcW w:w="7200" w:type="dxa"/>
          </w:tcPr>
          <w:p w14:paraId="43A311A1" w14:textId="77777777" w:rsidR="00D35B40" w:rsidRDefault="000B1580" w:rsidP="00D35B40">
            <w:pPr>
              <w:jc w:val="both"/>
            </w:pPr>
            <w:r>
              <w:t>So, we’ll see how you sound. Deep breath. So, I forgot. You were, like the extreme preemie with all the …</w:t>
            </w:r>
            <w:r>
              <w:tab/>
            </w:r>
          </w:p>
          <w:p w14:paraId="61E81B43" w14:textId="77777777" w:rsidR="00BA56BA" w:rsidRDefault="00BA56BA" w:rsidP="00D35B40">
            <w:pPr>
              <w:jc w:val="both"/>
            </w:pPr>
          </w:p>
        </w:tc>
      </w:tr>
      <w:tr w:rsidR="00D35B40" w14:paraId="520A4695" w14:textId="77777777" w:rsidTr="000F01FB">
        <w:tc>
          <w:tcPr>
            <w:tcW w:w="1370" w:type="dxa"/>
          </w:tcPr>
          <w:p w14:paraId="3B87D96E" w14:textId="77777777" w:rsidR="00D35B40" w:rsidRDefault="000B1580" w:rsidP="00D35B40">
            <w:pPr>
              <w:jc w:val="both"/>
            </w:pPr>
            <w:r w:rsidRPr="000B1580">
              <w:t>00:41:03.3</w:t>
            </w:r>
          </w:p>
        </w:tc>
        <w:tc>
          <w:tcPr>
            <w:tcW w:w="898" w:type="dxa"/>
          </w:tcPr>
          <w:p w14:paraId="65AD2F98" w14:textId="77777777" w:rsidR="00D35B40" w:rsidRDefault="00E96603" w:rsidP="00D35B40">
            <w:pPr>
              <w:jc w:val="both"/>
            </w:pPr>
            <w:r>
              <w:t>PT</w:t>
            </w:r>
          </w:p>
        </w:tc>
        <w:tc>
          <w:tcPr>
            <w:tcW w:w="7200" w:type="dxa"/>
          </w:tcPr>
          <w:p w14:paraId="4007C3DE" w14:textId="77777777" w:rsidR="00D35B40" w:rsidRDefault="000B1580" w:rsidP="00D35B40">
            <w:pPr>
              <w:jc w:val="both"/>
            </w:pPr>
            <w:r>
              <w:t>Yes.</w:t>
            </w:r>
            <w:r>
              <w:tab/>
            </w:r>
          </w:p>
          <w:p w14:paraId="04F1F9D6" w14:textId="77777777" w:rsidR="00BA56BA" w:rsidRDefault="00BA56BA" w:rsidP="00D35B40">
            <w:pPr>
              <w:jc w:val="both"/>
            </w:pPr>
          </w:p>
        </w:tc>
      </w:tr>
      <w:tr w:rsidR="00D35B40" w14:paraId="241AEE32" w14:textId="77777777" w:rsidTr="000F01FB">
        <w:tc>
          <w:tcPr>
            <w:tcW w:w="1370" w:type="dxa"/>
          </w:tcPr>
          <w:p w14:paraId="6F4292AD" w14:textId="77777777" w:rsidR="00D35B40" w:rsidRDefault="000B1580" w:rsidP="00D35B40">
            <w:pPr>
              <w:jc w:val="both"/>
            </w:pPr>
            <w:r w:rsidRPr="000B1580">
              <w:t>00:41:03.2</w:t>
            </w:r>
          </w:p>
        </w:tc>
        <w:tc>
          <w:tcPr>
            <w:tcW w:w="898" w:type="dxa"/>
          </w:tcPr>
          <w:p w14:paraId="6801DACD" w14:textId="77777777" w:rsidR="00D35B40" w:rsidRDefault="00E96603" w:rsidP="00D35B40">
            <w:pPr>
              <w:jc w:val="both"/>
            </w:pPr>
            <w:r>
              <w:t>HCP7</w:t>
            </w:r>
          </w:p>
        </w:tc>
        <w:tc>
          <w:tcPr>
            <w:tcW w:w="7200" w:type="dxa"/>
          </w:tcPr>
          <w:p w14:paraId="2A33D04D" w14:textId="77777777" w:rsidR="00D35B40" w:rsidRDefault="000B1580" w:rsidP="00D35B40">
            <w:pPr>
              <w:jc w:val="both"/>
            </w:pPr>
            <w:r>
              <w:t xml:space="preserve">You can almost connect the dots and make a picture back there. </w:t>
            </w:r>
          </w:p>
          <w:p w14:paraId="20CAEE0B" w14:textId="77777777" w:rsidR="00BA56BA" w:rsidRDefault="00BA56BA" w:rsidP="00D35B40">
            <w:pPr>
              <w:jc w:val="both"/>
            </w:pPr>
          </w:p>
        </w:tc>
      </w:tr>
      <w:tr w:rsidR="00D35B40" w14:paraId="501F3A42" w14:textId="77777777" w:rsidTr="000F01FB">
        <w:tc>
          <w:tcPr>
            <w:tcW w:w="1370" w:type="dxa"/>
          </w:tcPr>
          <w:p w14:paraId="3830B19B" w14:textId="77777777" w:rsidR="00D35B40" w:rsidRDefault="000B1580" w:rsidP="003C38E0">
            <w:pPr>
              <w:jc w:val="both"/>
            </w:pPr>
            <w:r w:rsidRPr="000B1580">
              <w:t>00:41:05.4</w:t>
            </w:r>
          </w:p>
        </w:tc>
        <w:tc>
          <w:tcPr>
            <w:tcW w:w="898" w:type="dxa"/>
          </w:tcPr>
          <w:p w14:paraId="3F1A5F0D" w14:textId="77777777" w:rsidR="00D35B40" w:rsidRDefault="00E96603" w:rsidP="00D35B40">
            <w:pPr>
              <w:jc w:val="both"/>
            </w:pPr>
            <w:r>
              <w:t>PT</w:t>
            </w:r>
          </w:p>
        </w:tc>
        <w:tc>
          <w:tcPr>
            <w:tcW w:w="7200" w:type="dxa"/>
          </w:tcPr>
          <w:p w14:paraId="71BD4418" w14:textId="77777777" w:rsidR="00D35B40" w:rsidRDefault="000B1580" w:rsidP="00D35B40">
            <w:pPr>
              <w:jc w:val="both"/>
            </w:pPr>
            <w:r>
              <w:t xml:space="preserve">Yes. – </w:t>
            </w:r>
          </w:p>
          <w:p w14:paraId="04EA4CC6" w14:textId="77777777" w:rsidR="00BA56BA" w:rsidRDefault="00BA56BA" w:rsidP="00D35B40">
            <w:pPr>
              <w:jc w:val="both"/>
            </w:pPr>
          </w:p>
          <w:p w14:paraId="2B900BBE" w14:textId="77777777" w:rsidR="000B1580" w:rsidRDefault="000B1580" w:rsidP="00D35B40">
            <w:pPr>
              <w:jc w:val="both"/>
            </w:pPr>
            <w:r>
              <w:t>Yes, on my arms.</w:t>
            </w:r>
            <w:r>
              <w:tab/>
            </w:r>
          </w:p>
        </w:tc>
      </w:tr>
      <w:tr w:rsidR="00D35B40" w14:paraId="5E0D0DE3" w14:textId="77777777" w:rsidTr="000F01FB">
        <w:tc>
          <w:tcPr>
            <w:tcW w:w="1370" w:type="dxa"/>
          </w:tcPr>
          <w:p w14:paraId="590AE5B2" w14:textId="77777777" w:rsidR="00D35B40" w:rsidRDefault="000B1580" w:rsidP="00D35B40">
            <w:pPr>
              <w:jc w:val="both"/>
            </w:pPr>
            <w:r w:rsidRPr="000B1580">
              <w:t>00:41:08.2</w:t>
            </w:r>
          </w:p>
        </w:tc>
        <w:tc>
          <w:tcPr>
            <w:tcW w:w="898" w:type="dxa"/>
          </w:tcPr>
          <w:p w14:paraId="121AB0D6" w14:textId="77777777" w:rsidR="00D35B40" w:rsidRDefault="00E96603" w:rsidP="00D35B40">
            <w:pPr>
              <w:jc w:val="both"/>
            </w:pPr>
            <w:r>
              <w:t>HCP7</w:t>
            </w:r>
          </w:p>
        </w:tc>
        <w:tc>
          <w:tcPr>
            <w:tcW w:w="7200" w:type="dxa"/>
          </w:tcPr>
          <w:p w14:paraId="24FECD0C" w14:textId="77777777" w:rsidR="00BA56BA" w:rsidRDefault="000B1580" w:rsidP="00D35B40">
            <w:pPr>
              <w:jc w:val="both"/>
            </w:pPr>
            <w:r>
              <w:t xml:space="preserve">I know. On your arms from, uh, yes, but they </w:t>
            </w:r>
            <w:r w:rsidR="00974645">
              <w:t>healed nicely, you know. I bet your mom didn’t expect you to grow this tall.</w:t>
            </w:r>
            <w:r w:rsidR="00974645">
              <w:tab/>
            </w:r>
          </w:p>
        </w:tc>
      </w:tr>
      <w:tr w:rsidR="00D35B40" w14:paraId="65CEEBD4" w14:textId="77777777" w:rsidTr="000F01FB">
        <w:tc>
          <w:tcPr>
            <w:tcW w:w="1370" w:type="dxa"/>
          </w:tcPr>
          <w:p w14:paraId="35DAB713" w14:textId="77777777" w:rsidR="00D35B40" w:rsidRDefault="00974645" w:rsidP="00D35B40">
            <w:pPr>
              <w:jc w:val="both"/>
            </w:pPr>
            <w:r w:rsidRPr="00974645">
              <w:t>00:41:16.0</w:t>
            </w:r>
          </w:p>
        </w:tc>
        <w:tc>
          <w:tcPr>
            <w:tcW w:w="898" w:type="dxa"/>
          </w:tcPr>
          <w:p w14:paraId="22AE262D" w14:textId="77777777" w:rsidR="00D35B40" w:rsidRDefault="00E96603" w:rsidP="00D35B40">
            <w:pPr>
              <w:jc w:val="both"/>
            </w:pPr>
            <w:r>
              <w:t>PT</w:t>
            </w:r>
          </w:p>
        </w:tc>
        <w:tc>
          <w:tcPr>
            <w:tcW w:w="7200" w:type="dxa"/>
          </w:tcPr>
          <w:p w14:paraId="0DFB50C3" w14:textId="77777777" w:rsidR="00D35B40" w:rsidRDefault="00974645" w:rsidP="00D35B40">
            <w:pPr>
              <w:jc w:val="both"/>
            </w:pPr>
            <w:r>
              <w:t>Mm, mm. [</w:t>
            </w:r>
            <w:r w:rsidRPr="00974645">
              <w:t>00:41:16.6</w:t>
            </w:r>
            <w:r>
              <w:t>].</w:t>
            </w:r>
            <w:r>
              <w:tab/>
            </w:r>
          </w:p>
          <w:p w14:paraId="7D55F618" w14:textId="77777777" w:rsidR="00BA56BA" w:rsidRDefault="00BA56BA" w:rsidP="00D35B40">
            <w:pPr>
              <w:jc w:val="both"/>
            </w:pPr>
          </w:p>
        </w:tc>
      </w:tr>
      <w:tr w:rsidR="00D35B40" w14:paraId="073606B5" w14:textId="77777777" w:rsidTr="000F01FB">
        <w:tc>
          <w:tcPr>
            <w:tcW w:w="1370" w:type="dxa"/>
          </w:tcPr>
          <w:p w14:paraId="4E3A209F" w14:textId="77777777" w:rsidR="00D35B40" w:rsidRPr="00974645" w:rsidRDefault="00974645" w:rsidP="00D35B40">
            <w:pPr>
              <w:jc w:val="both"/>
              <w:rPr>
                <w:b/>
              </w:rPr>
            </w:pPr>
            <w:r w:rsidRPr="00974645">
              <w:t>00:41:17.7</w:t>
            </w:r>
          </w:p>
        </w:tc>
        <w:tc>
          <w:tcPr>
            <w:tcW w:w="898" w:type="dxa"/>
          </w:tcPr>
          <w:p w14:paraId="2702503A" w14:textId="77777777" w:rsidR="00D35B40" w:rsidRDefault="00E96603" w:rsidP="00D35B40">
            <w:pPr>
              <w:jc w:val="both"/>
            </w:pPr>
            <w:r>
              <w:t>HCP7</w:t>
            </w:r>
          </w:p>
        </w:tc>
        <w:tc>
          <w:tcPr>
            <w:tcW w:w="7200" w:type="dxa"/>
          </w:tcPr>
          <w:p w14:paraId="1ECC7A18" w14:textId="77777777" w:rsidR="00D35B40" w:rsidRDefault="00974645" w:rsidP="00D35B40">
            <w:pPr>
              <w:jc w:val="both"/>
            </w:pPr>
            <w:r>
              <w:t>Yes.</w:t>
            </w:r>
            <w:r>
              <w:tab/>
            </w:r>
          </w:p>
          <w:p w14:paraId="2574A6F7" w14:textId="77777777" w:rsidR="00BA56BA" w:rsidRDefault="00BA56BA" w:rsidP="00D35B40">
            <w:pPr>
              <w:jc w:val="both"/>
            </w:pPr>
          </w:p>
        </w:tc>
      </w:tr>
      <w:tr w:rsidR="00D35B40" w14:paraId="5D34ED33" w14:textId="77777777" w:rsidTr="000F01FB">
        <w:tc>
          <w:tcPr>
            <w:tcW w:w="1370" w:type="dxa"/>
          </w:tcPr>
          <w:p w14:paraId="3EAC1157" w14:textId="77777777" w:rsidR="00D35B40" w:rsidRDefault="00974645" w:rsidP="00D35B40">
            <w:pPr>
              <w:jc w:val="both"/>
            </w:pPr>
            <w:r w:rsidRPr="00974645">
              <w:t>00:41:18.1</w:t>
            </w:r>
          </w:p>
        </w:tc>
        <w:tc>
          <w:tcPr>
            <w:tcW w:w="898" w:type="dxa"/>
          </w:tcPr>
          <w:p w14:paraId="6A220A4C" w14:textId="77777777" w:rsidR="00D35B40" w:rsidRDefault="00E96603" w:rsidP="00D35B40">
            <w:pPr>
              <w:jc w:val="both"/>
            </w:pPr>
            <w:r>
              <w:t>PT</w:t>
            </w:r>
          </w:p>
        </w:tc>
        <w:tc>
          <w:tcPr>
            <w:tcW w:w="7200" w:type="dxa"/>
          </w:tcPr>
          <w:p w14:paraId="36F201B1" w14:textId="77777777" w:rsidR="00D35B40" w:rsidRDefault="00974645" w:rsidP="00D35B40">
            <w:pPr>
              <w:jc w:val="both"/>
            </w:pPr>
            <w:r>
              <w:t>I wasn’t supposed to be here.</w:t>
            </w:r>
            <w:r>
              <w:tab/>
            </w:r>
          </w:p>
          <w:p w14:paraId="7D37B558" w14:textId="77777777" w:rsidR="00BA56BA" w:rsidRDefault="00BA56BA" w:rsidP="00D35B40">
            <w:pPr>
              <w:jc w:val="both"/>
            </w:pPr>
          </w:p>
        </w:tc>
      </w:tr>
      <w:tr w:rsidR="00D35B40" w14:paraId="30795F70" w14:textId="77777777" w:rsidTr="000F01FB">
        <w:tc>
          <w:tcPr>
            <w:tcW w:w="1370" w:type="dxa"/>
          </w:tcPr>
          <w:p w14:paraId="527C9DA9" w14:textId="77777777" w:rsidR="00D35B40" w:rsidRDefault="00974645" w:rsidP="00D35B40">
            <w:pPr>
              <w:jc w:val="both"/>
            </w:pPr>
            <w:r w:rsidRPr="00974645">
              <w:t>00:41:19.9</w:t>
            </w:r>
          </w:p>
        </w:tc>
        <w:tc>
          <w:tcPr>
            <w:tcW w:w="898" w:type="dxa"/>
          </w:tcPr>
          <w:p w14:paraId="11B937F6" w14:textId="77777777" w:rsidR="00D35B40" w:rsidRDefault="00E96603" w:rsidP="00D35B40">
            <w:pPr>
              <w:jc w:val="both"/>
            </w:pPr>
            <w:r>
              <w:t>HCP7</w:t>
            </w:r>
          </w:p>
        </w:tc>
        <w:tc>
          <w:tcPr>
            <w:tcW w:w="7200" w:type="dxa"/>
          </w:tcPr>
          <w:p w14:paraId="09A48A7F" w14:textId="77777777" w:rsidR="00D35B40" w:rsidRDefault="00974645" w:rsidP="00D35B40">
            <w:pPr>
              <w:jc w:val="both"/>
            </w:pPr>
            <w:r>
              <w:t xml:space="preserve">Yes. You weren’t quite the size of – </w:t>
            </w:r>
          </w:p>
          <w:p w14:paraId="0861F179" w14:textId="77777777" w:rsidR="00BA56BA" w:rsidRDefault="00BA56BA" w:rsidP="00D35B40">
            <w:pPr>
              <w:jc w:val="both"/>
            </w:pPr>
          </w:p>
        </w:tc>
      </w:tr>
      <w:tr w:rsidR="00D35B40" w14:paraId="287D2596" w14:textId="77777777" w:rsidTr="000F01FB">
        <w:tc>
          <w:tcPr>
            <w:tcW w:w="1370" w:type="dxa"/>
          </w:tcPr>
          <w:p w14:paraId="3B4F132B" w14:textId="77777777" w:rsidR="00D35B40" w:rsidRDefault="00974645" w:rsidP="00D35B40">
            <w:pPr>
              <w:jc w:val="both"/>
            </w:pPr>
            <w:r w:rsidRPr="00974645">
              <w:t>00:41:23.1</w:t>
            </w:r>
          </w:p>
        </w:tc>
        <w:tc>
          <w:tcPr>
            <w:tcW w:w="898" w:type="dxa"/>
          </w:tcPr>
          <w:p w14:paraId="639F3D66" w14:textId="77777777" w:rsidR="00D35B40" w:rsidRDefault="00E96603" w:rsidP="00D35B40">
            <w:pPr>
              <w:jc w:val="both"/>
            </w:pPr>
            <w:r>
              <w:t>PT</w:t>
            </w:r>
          </w:p>
        </w:tc>
        <w:tc>
          <w:tcPr>
            <w:tcW w:w="7200" w:type="dxa"/>
          </w:tcPr>
          <w:p w14:paraId="6F0357A8" w14:textId="77777777" w:rsidR="00D35B40" w:rsidRDefault="00974645" w:rsidP="00D35B40">
            <w:pPr>
              <w:jc w:val="both"/>
            </w:pPr>
            <w:r>
              <w:t xml:space="preserve">Yes. Mom said I was, like, my head was the size of a, a quarter. </w:t>
            </w:r>
          </w:p>
          <w:p w14:paraId="6E46AD8E" w14:textId="77777777" w:rsidR="00BA56BA" w:rsidRDefault="00BA56BA" w:rsidP="00D35B40">
            <w:pPr>
              <w:jc w:val="both"/>
            </w:pPr>
          </w:p>
        </w:tc>
      </w:tr>
      <w:tr w:rsidR="00D35B40" w14:paraId="70C81943" w14:textId="77777777" w:rsidTr="000F01FB">
        <w:tc>
          <w:tcPr>
            <w:tcW w:w="1370" w:type="dxa"/>
          </w:tcPr>
          <w:p w14:paraId="6417AEDA" w14:textId="77777777" w:rsidR="00D35B40" w:rsidRDefault="00974645" w:rsidP="00D35B40">
            <w:pPr>
              <w:jc w:val="both"/>
            </w:pPr>
            <w:r w:rsidRPr="00974645">
              <w:t>00:41:27.2</w:t>
            </w:r>
          </w:p>
        </w:tc>
        <w:tc>
          <w:tcPr>
            <w:tcW w:w="898" w:type="dxa"/>
          </w:tcPr>
          <w:p w14:paraId="7B9BC658" w14:textId="77777777" w:rsidR="00D35B40" w:rsidRDefault="00E96603" w:rsidP="00D35B40">
            <w:pPr>
              <w:jc w:val="both"/>
            </w:pPr>
            <w:r>
              <w:t>HCP7</w:t>
            </w:r>
          </w:p>
        </w:tc>
        <w:tc>
          <w:tcPr>
            <w:tcW w:w="7200" w:type="dxa"/>
          </w:tcPr>
          <w:p w14:paraId="2215266A" w14:textId="77777777" w:rsidR="00D35B40" w:rsidRDefault="00974645" w:rsidP="00D35B40">
            <w:pPr>
              <w:jc w:val="both"/>
            </w:pPr>
            <w:r>
              <w:t xml:space="preserve">Like this. Yes. But look at you now. You’re going to be fine. We took care of you then. We’ll take care of you now. Okay? – </w:t>
            </w:r>
          </w:p>
          <w:p w14:paraId="206F8182" w14:textId="77777777" w:rsidR="00BA56BA" w:rsidRDefault="00BA56BA" w:rsidP="00D35B40">
            <w:pPr>
              <w:jc w:val="both"/>
            </w:pPr>
          </w:p>
        </w:tc>
      </w:tr>
      <w:tr w:rsidR="00D35B40" w14:paraId="0B1898EB" w14:textId="77777777" w:rsidTr="000F01FB">
        <w:tc>
          <w:tcPr>
            <w:tcW w:w="1370" w:type="dxa"/>
          </w:tcPr>
          <w:p w14:paraId="477E12A8" w14:textId="77777777" w:rsidR="00D35B40" w:rsidRDefault="00974645" w:rsidP="00D35B40">
            <w:pPr>
              <w:jc w:val="both"/>
            </w:pPr>
            <w:r w:rsidRPr="00974645">
              <w:t>00:41:35.8</w:t>
            </w:r>
          </w:p>
        </w:tc>
        <w:tc>
          <w:tcPr>
            <w:tcW w:w="898" w:type="dxa"/>
          </w:tcPr>
          <w:p w14:paraId="4A9E7F7D" w14:textId="77777777" w:rsidR="00D35B40" w:rsidRDefault="00E96603" w:rsidP="00D35B40">
            <w:pPr>
              <w:jc w:val="both"/>
            </w:pPr>
            <w:r>
              <w:t>PT</w:t>
            </w:r>
          </w:p>
        </w:tc>
        <w:tc>
          <w:tcPr>
            <w:tcW w:w="7200" w:type="dxa"/>
          </w:tcPr>
          <w:p w14:paraId="3D8DAAB0" w14:textId="77777777" w:rsidR="00D35B40" w:rsidRDefault="00974645" w:rsidP="00D35B40">
            <w:pPr>
              <w:jc w:val="both"/>
            </w:pPr>
            <w:r>
              <w:t>Thank you.</w:t>
            </w:r>
            <w:r>
              <w:tab/>
            </w:r>
          </w:p>
          <w:p w14:paraId="7ED9F854" w14:textId="77777777" w:rsidR="00BA56BA" w:rsidRDefault="00BA56BA" w:rsidP="00D35B40">
            <w:pPr>
              <w:jc w:val="both"/>
            </w:pPr>
          </w:p>
        </w:tc>
      </w:tr>
      <w:tr w:rsidR="00D35B40" w14:paraId="7056C792" w14:textId="77777777" w:rsidTr="000F01FB">
        <w:tc>
          <w:tcPr>
            <w:tcW w:w="1370" w:type="dxa"/>
          </w:tcPr>
          <w:p w14:paraId="49AF2026" w14:textId="77777777" w:rsidR="00D35B40" w:rsidRDefault="00974645" w:rsidP="00D35B40">
            <w:pPr>
              <w:jc w:val="both"/>
            </w:pPr>
            <w:r w:rsidRPr="00974645">
              <w:t>00:41:36.4</w:t>
            </w:r>
          </w:p>
        </w:tc>
        <w:tc>
          <w:tcPr>
            <w:tcW w:w="898" w:type="dxa"/>
          </w:tcPr>
          <w:p w14:paraId="5E713528" w14:textId="77777777" w:rsidR="00D35B40" w:rsidRDefault="00E96603" w:rsidP="00D35B40">
            <w:pPr>
              <w:jc w:val="both"/>
            </w:pPr>
            <w:r>
              <w:t>HCP7</w:t>
            </w:r>
          </w:p>
        </w:tc>
        <w:tc>
          <w:tcPr>
            <w:tcW w:w="7200" w:type="dxa"/>
          </w:tcPr>
          <w:p w14:paraId="38113A31" w14:textId="77777777" w:rsidR="00D35B40" w:rsidRDefault="00974645" w:rsidP="00D35B40">
            <w:pPr>
              <w:jc w:val="both"/>
            </w:pPr>
            <w:r>
              <w:t>So, and we’ll take care of that nose, too; because that’s going to be more annoying than your HIV, I promise.</w:t>
            </w:r>
            <w:r>
              <w:tab/>
              <w:t xml:space="preserve"> </w:t>
            </w:r>
          </w:p>
          <w:p w14:paraId="07F22A8B" w14:textId="77777777" w:rsidR="00BA56BA" w:rsidRDefault="00BA56BA" w:rsidP="00D35B40">
            <w:pPr>
              <w:jc w:val="both"/>
            </w:pPr>
          </w:p>
        </w:tc>
      </w:tr>
      <w:tr w:rsidR="00D35B40" w14:paraId="14160FED" w14:textId="77777777" w:rsidTr="000F01FB">
        <w:tc>
          <w:tcPr>
            <w:tcW w:w="1370" w:type="dxa"/>
          </w:tcPr>
          <w:p w14:paraId="4C332B44" w14:textId="77777777" w:rsidR="00D35B40" w:rsidRDefault="00974645" w:rsidP="00D35B40">
            <w:pPr>
              <w:jc w:val="both"/>
            </w:pPr>
            <w:r w:rsidRPr="00974645">
              <w:t>00:41:41.7</w:t>
            </w:r>
          </w:p>
        </w:tc>
        <w:tc>
          <w:tcPr>
            <w:tcW w:w="898" w:type="dxa"/>
          </w:tcPr>
          <w:p w14:paraId="620FBA06" w14:textId="77777777" w:rsidR="00D35B40" w:rsidRDefault="00E96603" w:rsidP="00D35B40">
            <w:pPr>
              <w:jc w:val="both"/>
            </w:pPr>
            <w:r>
              <w:t>PT</w:t>
            </w:r>
            <w:r w:rsidR="00974645">
              <w:tab/>
            </w:r>
          </w:p>
        </w:tc>
        <w:tc>
          <w:tcPr>
            <w:tcW w:w="7200" w:type="dxa"/>
          </w:tcPr>
          <w:p w14:paraId="10606EB8" w14:textId="77777777" w:rsidR="00D35B40" w:rsidRDefault="00974645" w:rsidP="00D35B40">
            <w:pPr>
              <w:jc w:val="both"/>
            </w:pPr>
            <w:r>
              <w:t>Yes. [</w:t>
            </w:r>
            <w:r w:rsidRPr="00974645">
              <w:t>00:41:42.2</w:t>
            </w:r>
            <w:r>
              <w:t>]</w:t>
            </w:r>
          </w:p>
          <w:p w14:paraId="5E8449F4" w14:textId="77777777" w:rsidR="00BA56BA" w:rsidRDefault="00BA56BA" w:rsidP="00D35B40">
            <w:pPr>
              <w:jc w:val="both"/>
            </w:pPr>
          </w:p>
        </w:tc>
      </w:tr>
      <w:tr w:rsidR="00D35B40" w14:paraId="071A285E" w14:textId="77777777" w:rsidTr="000F01FB">
        <w:tc>
          <w:tcPr>
            <w:tcW w:w="1370" w:type="dxa"/>
          </w:tcPr>
          <w:p w14:paraId="2D6DBB5C" w14:textId="77777777" w:rsidR="00D35B40" w:rsidRDefault="00974645" w:rsidP="00D35B40">
            <w:pPr>
              <w:jc w:val="both"/>
            </w:pPr>
            <w:r w:rsidRPr="00974645">
              <w:t>00:41:42.2</w:t>
            </w:r>
          </w:p>
        </w:tc>
        <w:tc>
          <w:tcPr>
            <w:tcW w:w="898" w:type="dxa"/>
          </w:tcPr>
          <w:p w14:paraId="65B97E1A" w14:textId="77777777" w:rsidR="00D35B40" w:rsidRDefault="00E96603" w:rsidP="00D35B40">
            <w:pPr>
              <w:jc w:val="both"/>
            </w:pPr>
            <w:r>
              <w:t>HCP7</w:t>
            </w:r>
          </w:p>
        </w:tc>
        <w:tc>
          <w:tcPr>
            <w:tcW w:w="7200" w:type="dxa"/>
          </w:tcPr>
          <w:p w14:paraId="1827A8CE" w14:textId="77777777" w:rsidR="00D35B40" w:rsidRDefault="00974645" w:rsidP="00D35B40">
            <w:pPr>
              <w:jc w:val="both"/>
            </w:pPr>
            <w:r>
              <w:t>And we’ll take care of that, too.</w:t>
            </w:r>
            <w:r>
              <w:tab/>
            </w:r>
          </w:p>
          <w:p w14:paraId="448395E4" w14:textId="77777777" w:rsidR="00BA56BA" w:rsidRDefault="00BA56BA" w:rsidP="00D35B40">
            <w:pPr>
              <w:jc w:val="both"/>
            </w:pPr>
          </w:p>
        </w:tc>
      </w:tr>
      <w:tr w:rsidR="00D35B40" w14:paraId="57D5D105" w14:textId="77777777" w:rsidTr="000F01FB">
        <w:tc>
          <w:tcPr>
            <w:tcW w:w="1370" w:type="dxa"/>
          </w:tcPr>
          <w:p w14:paraId="118B5E24" w14:textId="77777777" w:rsidR="00D35B40" w:rsidRDefault="00974645" w:rsidP="00D35B40">
            <w:pPr>
              <w:jc w:val="both"/>
            </w:pPr>
            <w:r w:rsidRPr="00974645">
              <w:t>00:41:44.8</w:t>
            </w:r>
          </w:p>
        </w:tc>
        <w:tc>
          <w:tcPr>
            <w:tcW w:w="898" w:type="dxa"/>
          </w:tcPr>
          <w:p w14:paraId="2AA74333" w14:textId="77777777" w:rsidR="00D35B40" w:rsidRDefault="00E96603" w:rsidP="00D35B40">
            <w:pPr>
              <w:jc w:val="both"/>
            </w:pPr>
            <w:r>
              <w:t>PT</w:t>
            </w:r>
          </w:p>
        </w:tc>
        <w:tc>
          <w:tcPr>
            <w:tcW w:w="7200" w:type="dxa"/>
          </w:tcPr>
          <w:p w14:paraId="6DC9D73D" w14:textId="77777777" w:rsidR="00D35B40" w:rsidRDefault="00974645" w:rsidP="00D35B40">
            <w:pPr>
              <w:jc w:val="both"/>
            </w:pPr>
            <w:r>
              <w:t>Okay. Thank you.</w:t>
            </w:r>
            <w:r>
              <w:tab/>
            </w:r>
          </w:p>
          <w:p w14:paraId="73532596" w14:textId="77777777" w:rsidR="00BA56BA" w:rsidRDefault="00BA56BA" w:rsidP="00D35B40">
            <w:pPr>
              <w:jc w:val="both"/>
            </w:pPr>
          </w:p>
        </w:tc>
      </w:tr>
      <w:tr w:rsidR="00D35B40" w14:paraId="04E5AD79" w14:textId="77777777" w:rsidTr="000F01FB">
        <w:tc>
          <w:tcPr>
            <w:tcW w:w="1370" w:type="dxa"/>
          </w:tcPr>
          <w:p w14:paraId="40C08B73" w14:textId="77777777" w:rsidR="00D35B40" w:rsidRDefault="00974645" w:rsidP="00974645">
            <w:pPr>
              <w:jc w:val="both"/>
            </w:pPr>
            <w:r w:rsidRPr="00974645">
              <w:t>00:41:44.</w:t>
            </w:r>
            <w:r>
              <w:t>8</w:t>
            </w:r>
          </w:p>
        </w:tc>
        <w:tc>
          <w:tcPr>
            <w:tcW w:w="898" w:type="dxa"/>
          </w:tcPr>
          <w:p w14:paraId="35B2A46D" w14:textId="77777777" w:rsidR="00D35B40" w:rsidRDefault="00E96603" w:rsidP="00D35B40">
            <w:pPr>
              <w:jc w:val="both"/>
            </w:pPr>
            <w:r>
              <w:t>HCP7</w:t>
            </w:r>
          </w:p>
        </w:tc>
        <w:tc>
          <w:tcPr>
            <w:tcW w:w="7200" w:type="dxa"/>
          </w:tcPr>
          <w:p w14:paraId="215AC7C9" w14:textId="77777777" w:rsidR="00D35B40" w:rsidRDefault="00974645" w:rsidP="00D35B40">
            <w:pPr>
              <w:jc w:val="both"/>
            </w:pPr>
            <w:r>
              <w:t>We’ll take care of all this. We’ve got two shots for you today. We’ve got the flu, and – oh, most important thing: Did you ever get treated for syphilis?</w:t>
            </w:r>
            <w:r>
              <w:tab/>
            </w:r>
          </w:p>
          <w:p w14:paraId="32AF29DC" w14:textId="77777777" w:rsidR="00BA56BA" w:rsidRDefault="00BA56BA" w:rsidP="00D35B40">
            <w:pPr>
              <w:jc w:val="both"/>
            </w:pPr>
          </w:p>
        </w:tc>
      </w:tr>
      <w:tr w:rsidR="00D35B40" w14:paraId="30855D06" w14:textId="77777777" w:rsidTr="000F01FB">
        <w:tc>
          <w:tcPr>
            <w:tcW w:w="1370" w:type="dxa"/>
          </w:tcPr>
          <w:p w14:paraId="7A3CB88B" w14:textId="77777777" w:rsidR="00D35B40" w:rsidRDefault="00974645" w:rsidP="00D35B40">
            <w:pPr>
              <w:jc w:val="both"/>
            </w:pPr>
            <w:r w:rsidRPr="00974645">
              <w:t>00:41:54.0</w:t>
            </w:r>
          </w:p>
        </w:tc>
        <w:tc>
          <w:tcPr>
            <w:tcW w:w="898" w:type="dxa"/>
          </w:tcPr>
          <w:p w14:paraId="0680B88A" w14:textId="77777777" w:rsidR="00D35B40" w:rsidRDefault="00E96603" w:rsidP="00D35B40">
            <w:pPr>
              <w:jc w:val="both"/>
            </w:pPr>
            <w:r>
              <w:t>PT</w:t>
            </w:r>
          </w:p>
        </w:tc>
        <w:tc>
          <w:tcPr>
            <w:tcW w:w="7200" w:type="dxa"/>
          </w:tcPr>
          <w:p w14:paraId="13344C58" w14:textId="77777777" w:rsidR="00D35B40" w:rsidRDefault="00974645" w:rsidP="00D35B40">
            <w:pPr>
              <w:jc w:val="both"/>
            </w:pPr>
            <w:r>
              <w:t>No, but the lab, the, uh, the lady – I [</w:t>
            </w:r>
            <w:r w:rsidRPr="00974645">
              <w:t>00:41:56.7</w:t>
            </w:r>
            <w:r>
              <w:t>] I really don’t know.</w:t>
            </w:r>
            <w:r>
              <w:tab/>
            </w:r>
          </w:p>
          <w:p w14:paraId="58618703" w14:textId="77777777" w:rsidR="00BA56BA" w:rsidRDefault="00BA56BA" w:rsidP="00D35B40">
            <w:pPr>
              <w:jc w:val="both"/>
            </w:pPr>
          </w:p>
        </w:tc>
      </w:tr>
      <w:tr w:rsidR="00D35B40" w14:paraId="224EEA0E" w14:textId="77777777" w:rsidTr="000F01FB">
        <w:tc>
          <w:tcPr>
            <w:tcW w:w="1370" w:type="dxa"/>
          </w:tcPr>
          <w:p w14:paraId="074E8E58" w14:textId="77777777" w:rsidR="00D35B40" w:rsidRDefault="00974645" w:rsidP="00D35B40">
            <w:pPr>
              <w:jc w:val="both"/>
            </w:pPr>
            <w:r w:rsidRPr="00974645">
              <w:t>00:41:58.3</w:t>
            </w:r>
          </w:p>
        </w:tc>
        <w:tc>
          <w:tcPr>
            <w:tcW w:w="898" w:type="dxa"/>
          </w:tcPr>
          <w:p w14:paraId="6BB76D4E" w14:textId="77777777" w:rsidR="00D35B40" w:rsidRDefault="00E96603" w:rsidP="00D35B40">
            <w:pPr>
              <w:jc w:val="both"/>
            </w:pPr>
            <w:r>
              <w:t>HCP7</w:t>
            </w:r>
          </w:p>
        </w:tc>
        <w:tc>
          <w:tcPr>
            <w:tcW w:w="7200" w:type="dxa"/>
          </w:tcPr>
          <w:p w14:paraId="76E93109" w14:textId="77777777" w:rsidR="00D35B40" w:rsidRDefault="00974645" w:rsidP="00D35B40">
            <w:pPr>
              <w:jc w:val="both"/>
            </w:pPr>
            <w:r>
              <w:t>Who called you?</w:t>
            </w:r>
            <w:r>
              <w:tab/>
            </w:r>
          </w:p>
          <w:p w14:paraId="6B0B0F18" w14:textId="77777777" w:rsidR="00BA56BA" w:rsidRDefault="00BA56BA" w:rsidP="00D35B40">
            <w:pPr>
              <w:jc w:val="both"/>
            </w:pPr>
          </w:p>
        </w:tc>
      </w:tr>
      <w:tr w:rsidR="00D35B40" w14:paraId="65C8E404" w14:textId="77777777" w:rsidTr="000F01FB">
        <w:tc>
          <w:tcPr>
            <w:tcW w:w="1370" w:type="dxa"/>
          </w:tcPr>
          <w:p w14:paraId="4875E8F0" w14:textId="77777777" w:rsidR="00D35B40" w:rsidRDefault="00974645" w:rsidP="00D35B40">
            <w:pPr>
              <w:jc w:val="both"/>
            </w:pPr>
            <w:r w:rsidRPr="00974645">
              <w:lastRenderedPageBreak/>
              <w:t>00:41:59.2</w:t>
            </w:r>
          </w:p>
        </w:tc>
        <w:tc>
          <w:tcPr>
            <w:tcW w:w="898" w:type="dxa"/>
          </w:tcPr>
          <w:p w14:paraId="6E760E76" w14:textId="77777777" w:rsidR="00D35B40" w:rsidRDefault="00E96603" w:rsidP="00D35B40">
            <w:pPr>
              <w:jc w:val="both"/>
            </w:pPr>
            <w:r>
              <w:t>PT</w:t>
            </w:r>
          </w:p>
        </w:tc>
        <w:tc>
          <w:tcPr>
            <w:tcW w:w="7200" w:type="dxa"/>
          </w:tcPr>
          <w:p w14:paraId="4215A573" w14:textId="77777777" w:rsidR="00D35B40" w:rsidRDefault="00974645" w:rsidP="00D35B40">
            <w:pPr>
              <w:jc w:val="both"/>
            </w:pPr>
            <w:r>
              <w:t>Some lady from the lab, but she told me I had [</w:t>
            </w:r>
            <w:r w:rsidRPr="00974645">
              <w:t xml:space="preserve">00:42:01.3 </w:t>
            </w:r>
            <w:r>
              <w:t>]</w:t>
            </w:r>
            <w:r w:rsidR="001F5FD2">
              <w:t xml:space="preserve"> </w:t>
            </w:r>
            <w:r>
              <w:t>…</w:t>
            </w:r>
            <w:r>
              <w:tab/>
            </w:r>
          </w:p>
          <w:p w14:paraId="53790BDC" w14:textId="77777777" w:rsidR="00BA56BA" w:rsidRDefault="00BA56BA" w:rsidP="00D35B40">
            <w:pPr>
              <w:jc w:val="both"/>
            </w:pPr>
          </w:p>
        </w:tc>
      </w:tr>
      <w:tr w:rsidR="00D35B40" w14:paraId="27C7987D" w14:textId="77777777" w:rsidTr="000F01FB">
        <w:tc>
          <w:tcPr>
            <w:tcW w:w="1370" w:type="dxa"/>
          </w:tcPr>
          <w:p w14:paraId="66E05946" w14:textId="77777777" w:rsidR="00D35B40" w:rsidRDefault="00974645" w:rsidP="00D35B40">
            <w:pPr>
              <w:jc w:val="both"/>
            </w:pPr>
            <w:r w:rsidRPr="00974645">
              <w:t>00:42:01.3</w:t>
            </w:r>
          </w:p>
        </w:tc>
        <w:tc>
          <w:tcPr>
            <w:tcW w:w="898" w:type="dxa"/>
          </w:tcPr>
          <w:p w14:paraId="47CDBAE1" w14:textId="77777777" w:rsidR="00D35B40" w:rsidRDefault="00E96603" w:rsidP="00D35B40">
            <w:pPr>
              <w:jc w:val="both"/>
            </w:pPr>
            <w:r>
              <w:t>HCP7</w:t>
            </w:r>
          </w:p>
        </w:tc>
        <w:tc>
          <w:tcPr>
            <w:tcW w:w="7200" w:type="dxa"/>
          </w:tcPr>
          <w:p w14:paraId="3A872B85" w14:textId="77777777" w:rsidR="00D35B40" w:rsidRDefault="00974645" w:rsidP="00D35B40">
            <w:pPr>
              <w:jc w:val="both"/>
            </w:pPr>
            <w:r>
              <w:t>She [</w:t>
            </w:r>
            <w:r w:rsidRPr="00974645">
              <w:t>00:42:01.3</w:t>
            </w:r>
            <w:r>
              <w:t>] from, from the state. Okay. Yes. Yes.</w:t>
            </w:r>
            <w:r>
              <w:tab/>
            </w:r>
          </w:p>
          <w:p w14:paraId="6E9D68BA" w14:textId="77777777" w:rsidR="00BA56BA" w:rsidRDefault="00BA56BA" w:rsidP="00D35B40">
            <w:pPr>
              <w:jc w:val="both"/>
            </w:pPr>
          </w:p>
        </w:tc>
      </w:tr>
      <w:tr w:rsidR="00D35B40" w14:paraId="741F35C3" w14:textId="77777777" w:rsidTr="000F01FB">
        <w:tc>
          <w:tcPr>
            <w:tcW w:w="1370" w:type="dxa"/>
          </w:tcPr>
          <w:p w14:paraId="2F31C30F" w14:textId="77777777" w:rsidR="00D35B40" w:rsidRDefault="00974645" w:rsidP="00D35B40">
            <w:pPr>
              <w:jc w:val="both"/>
            </w:pPr>
            <w:r w:rsidRPr="00974645">
              <w:t>00:42:03.8</w:t>
            </w:r>
          </w:p>
        </w:tc>
        <w:tc>
          <w:tcPr>
            <w:tcW w:w="898" w:type="dxa"/>
          </w:tcPr>
          <w:p w14:paraId="2314F383" w14:textId="77777777" w:rsidR="00D35B40" w:rsidRDefault="00E96603" w:rsidP="00D35B40">
            <w:pPr>
              <w:jc w:val="both"/>
            </w:pPr>
            <w:r>
              <w:t>PT</w:t>
            </w:r>
          </w:p>
        </w:tc>
        <w:tc>
          <w:tcPr>
            <w:tcW w:w="7200" w:type="dxa"/>
          </w:tcPr>
          <w:p w14:paraId="75CEB2FE" w14:textId="77777777" w:rsidR="00D35B40" w:rsidRDefault="00974645" w:rsidP="00D35B40">
            <w:pPr>
              <w:jc w:val="both"/>
            </w:pPr>
            <w:r>
              <w:t>She, she told me I had syphilis.</w:t>
            </w:r>
            <w:r>
              <w:tab/>
            </w:r>
          </w:p>
          <w:p w14:paraId="15B5A247" w14:textId="77777777" w:rsidR="00BA56BA" w:rsidRDefault="00BA56BA" w:rsidP="00D35B40">
            <w:pPr>
              <w:jc w:val="both"/>
            </w:pPr>
          </w:p>
        </w:tc>
      </w:tr>
      <w:tr w:rsidR="00D35B40" w14:paraId="352AD670" w14:textId="77777777" w:rsidTr="000F01FB">
        <w:tc>
          <w:tcPr>
            <w:tcW w:w="1370" w:type="dxa"/>
          </w:tcPr>
          <w:p w14:paraId="6C5E6DFA" w14:textId="77777777" w:rsidR="00D35B40" w:rsidRDefault="00974645" w:rsidP="00D35B40">
            <w:pPr>
              <w:jc w:val="both"/>
            </w:pPr>
            <w:r w:rsidRPr="00974645">
              <w:t>00:42:05.4</w:t>
            </w:r>
          </w:p>
        </w:tc>
        <w:tc>
          <w:tcPr>
            <w:tcW w:w="898" w:type="dxa"/>
          </w:tcPr>
          <w:p w14:paraId="7DADFEA3" w14:textId="77777777" w:rsidR="00D35B40" w:rsidRDefault="00E96603" w:rsidP="00D35B40">
            <w:pPr>
              <w:jc w:val="both"/>
            </w:pPr>
            <w:r>
              <w:t>HCP7</w:t>
            </w:r>
          </w:p>
        </w:tc>
        <w:tc>
          <w:tcPr>
            <w:tcW w:w="7200" w:type="dxa"/>
          </w:tcPr>
          <w:p w14:paraId="170EA5EF" w14:textId="77777777" w:rsidR="00D35B40" w:rsidRDefault="00974645" w:rsidP="00D35B40">
            <w:pPr>
              <w:jc w:val="both"/>
            </w:pPr>
            <w:r>
              <w:t>So we’re going to treat you today. Sorry, that’s going to be worse than …</w:t>
            </w:r>
            <w:r>
              <w:tab/>
            </w:r>
          </w:p>
          <w:p w14:paraId="280078E6" w14:textId="77777777" w:rsidR="00BA56BA" w:rsidRDefault="00BA56BA" w:rsidP="00D35B40">
            <w:pPr>
              <w:jc w:val="both"/>
            </w:pPr>
          </w:p>
        </w:tc>
      </w:tr>
      <w:tr w:rsidR="00D35B40" w14:paraId="5412142E" w14:textId="77777777" w:rsidTr="000F01FB">
        <w:tc>
          <w:tcPr>
            <w:tcW w:w="1370" w:type="dxa"/>
          </w:tcPr>
          <w:p w14:paraId="47715A15" w14:textId="77777777" w:rsidR="00D35B40" w:rsidRDefault="00974645" w:rsidP="00D35B40">
            <w:pPr>
              <w:jc w:val="both"/>
            </w:pPr>
            <w:r w:rsidRPr="00974645">
              <w:t>00:42:10.6</w:t>
            </w:r>
          </w:p>
        </w:tc>
        <w:tc>
          <w:tcPr>
            <w:tcW w:w="898" w:type="dxa"/>
          </w:tcPr>
          <w:p w14:paraId="6299B7D6" w14:textId="77777777" w:rsidR="00D35B40" w:rsidRDefault="00E96603" w:rsidP="00D35B40">
            <w:pPr>
              <w:jc w:val="both"/>
            </w:pPr>
            <w:r>
              <w:t>PT</w:t>
            </w:r>
          </w:p>
        </w:tc>
        <w:tc>
          <w:tcPr>
            <w:tcW w:w="7200" w:type="dxa"/>
          </w:tcPr>
          <w:p w14:paraId="3E2E6F46" w14:textId="77777777" w:rsidR="00D35B40" w:rsidRDefault="00974645" w:rsidP="00D35B40">
            <w:pPr>
              <w:jc w:val="both"/>
            </w:pPr>
            <w:r>
              <w:t>[</w:t>
            </w:r>
            <w:r w:rsidRPr="00974645">
              <w:t>00:42:10.6</w:t>
            </w:r>
            <w:r>
              <w:t>]</w:t>
            </w:r>
          </w:p>
          <w:p w14:paraId="166FA4CD" w14:textId="77777777" w:rsidR="00BA56BA" w:rsidRDefault="00BA56BA" w:rsidP="00D35B40">
            <w:pPr>
              <w:jc w:val="both"/>
            </w:pPr>
          </w:p>
        </w:tc>
      </w:tr>
      <w:tr w:rsidR="00D35B40" w14:paraId="7000EDB5" w14:textId="77777777" w:rsidTr="000F01FB">
        <w:tc>
          <w:tcPr>
            <w:tcW w:w="1370" w:type="dxa"/>
          </w:tcPr>
          <w:p w14:paraId="549CFC08" w14:textId="77777777" w:rsidR="00D35B40" w:rsidRDefault="00974645" w:rsidP="00D35B40">
            <w:pPr>
              <w:jc w:val="both"/>
            </w:pPr>
            <w:r w:rsidRPr="00974645">
              <w:t>00:42:10.6</w:t>
            </w:r>
          </w:p>
        </w:tc>
        <w:tc>
          <w:tcPr>
            <w:tcW w:w="898" w:type="dxa"/>
          </w:tcPr>
          <w:p w14:paraId="257D9826" w14:textId="77777777" w:rsidR="00D35B40" w:rsidRDefault="00E96603" w:rsidP="00D35B40">
            <w:pPr>
              <w:jc w:val="both"/>
            </w:pPr>
            <w:r>
              <w:t>HCP7</w:t>
            </w:r>
          </w:p>
        </w:tc>
        <w:tc>
          <w:tcPr>
            <w:tcW w:w="7200" w:type="dxa"/>
          </w:tcPr>
          <w:p w14:paraId="5E42AA17" w14:textId="77777777" w:rsidR="00D35B40" w:rsidRDefault="00974645" w:rsidP="00D35B40">
            <w:pPr>
              <w:jc w:val="both"/>
            </w:pPr>
            <w:r>
              <w:t xml:space="preserve">… </w:t>
            </w:r>
            <w:proofErr w:type="gramStart"/>
            <w:r>
              <w:t>you</w:t>
            </w:r>
            <w:proofErr w:type="gramEnd"/>
            <w:r>
              <w:t xml:space="preserve"> know, because we – well, because it’s, it, they, the shots hurt. But, um, we have to treat you three weeks in a row. So we’re going to see you for a while. How are we going to do – okay. We’ll give you the first shot today. We’ll talk, okay? I’m going to go get – I’m going to order the shots. It’s penicillin. You have any allergies to drugs?</w:t>
            </w:r>
            <w:r>
              <w:tab/>
            </w:r>
          </w:p>
          <w:p w14:paraId="3E842EB7" w14:textId="77777777" w:rsidR="00BA56BA" w:rsidRDefault="00BA56BA" w:rsidP="00D35B40">
            <w:pPr>
              <w:jc w:val="both"/>
            </w:pPr>
          </w:p>
        </w:tc>
      </w:tr>
      <w:tr w:rsidR="00D35B40" w14:paraId="64FB8841" w14:textId="77777777" w:rsidTr="000F01FB">
        <w:tc>
          <w:tcPr>
            <w:tcW w:w="1370" w:type="dxa"/>
          </w:tcPr>
          <w:p w14:paraId="6EAC20AD" w14:textId="77777777" w:rsidR="00D35B40" w:rsidRDefault="00974645" w:rsidP="00D35B40">
            <w:pPr>
              <w:jc w:val="both"/>
            </w:pPr>
            <w:r w:rsidRPr="00974645">
              <w:t>00:42:31.7</w:t>
            </w:r>
          </w:p>
        </w:tc>
        <w:tc>
          <w:tcPr>
            <w:tcW w:w="898" w:type="dxa"/>
          </w:tcPr>
          <w:p w14:paraId="5C6E8AA7" w14:textId="77777777" w:rsidR="00D35B40" w:rsidRDefault="00E96603" w:rsidP="00D35B40">
            <w:pPr>
              <w:jc w:val="both"/>
            </w:pPr>
            <w:r>
              <w:t>PT</w:t>
            </w:r>
          </w:p>
        </w:tc>
        <w:tc>
          <w:tcPr>
            <w:tcW w:w="7200" w:type="dxa"/>
          </w:tcPr>
          <w:p w14:paraId="17CA019C" w14:textId="77777777" w:rsidR="00D35B40" w:rsidRDefault="00974645" w:rsidP="00D35B40">
            <w:pPr>
              <w:jc w:val="both"/>
            </w:pPr>
            <w:r>
              <w:t>What do you mean drugs?</w:t>
            </w:r>
            <w:r>
              <w:tab/>
            </w:r>
          </w:p>
          <w:p w14:paraId="3BAC8873" w14:textId="77777777" w:rsidR="00BA56BA" w:rsidRDefault="00BA56BA" w:rsidP="00D35B40">
            <w:pPr>
              <w:jc w:val="both"/>
            </w:pPr>
          </w:p>
        </w:tc>
      </w:tr>
      <w:tr w:rsidR="00D35B40" w14:paraId="328C64FE" w14:textId="77777777" w:rsidTr="000F01FB">
        <w:tc>
          <w:tcPr>
            <w:tcW w:w="1370" w:type="dxa"/>
          </w:tcPr>
          <w:p w14:paraId="20A715B5" w14:textId="77777777" w:rsidR="00D35B40" w:rsidRDefault="00974645" w:rsidP="00D35B40">
            <w:pPr>
              <w:jc w:val="both"/>
            </w:pPr>
            <w:r w:rsidRPr="00974645">
              <w:t>00:42:33.2</w:t>
            </w:r>
          </w:p>
        </w:tc>
        <w:tc>
          <w:tcPr>
            <w:tcW w:w="898" w:type="dxa"/>
          </w:tcPr>
          <w:p w14:paraId="44F89067" w14:textId="77777777" w:rsidR="00D35B40" w:rsidRDefault="00E96603" w:rsidP="00D35B40">
            <w:pPr>
              <w:jc w:val="both"/>
            </w:pPr>
            <w:r>
              <w:t>HCP7</w:t>
            </w:r>
          </w:p>
        </w:tc>
        <w:tc>
          <w:tcPr>
            <w:tcW w:w="7200" w:type="dxa"/>
          </w:tcPr>
          <w:p w14:paraId="0EC89C7B" w14:textId="77777777" w:rsidR="00D35B40" w:rsidRDefault="00974645" w:rsidP="00D35B40">
            <w:pPr>
              <w:jc w:val="both"/>
            </w:pPr>
            <w:r>
              <w:t xml:space="preserve">Um, are you allergic to </w:t>
            </w:r>
            <w:proofErr w:type="gramStart"/>
            <w:r>
              <w:t>anything, that</w:t>
            </w:r>
            <w:proofErr w:type="gramEnd"/>
            <w:r>
              <w:t xml:space="preserve"> you can’t take?</w:t>
            </w:r>
            <w:r>
              <w:tab/>
            </w:r>
          </w:p>
          <w:p w14:paraId="4127E516" w14:textId="77777777" w:rsidR="00BA56BA" w:rsidRDefault="00BA56BA" w:rsidP="00D35B40">
            <w:pPr>
              <w:jc w:val="both"/>
            </w:pPr>
          </w:p>
        </w:tc>
      </w:tr>
      <w:tr w:rsidR="00D35B40" w14:paraId="46550975" w14:textId="77777777" w:rsidTr="000F01FB">
        <w:tc>
          <w:tcPr>
            <w:tcW w:w="1370" w:type="dxa"/>
          </w:tcPr>
          <w:p w14:paraId="4F0B429C" w14:textId="77777777" w:rsidR="00D35B40" w:rsidRDefault="00974645" w:rsidP="00D35B40">
            <w:pPr>
              <w:jc w:val="both"/>
            </w:pPr>
            <w:r w:rsidRPr="00974645">
              <w:t>00:42:35.8</w:t>
            </w:r>
          </w:p>
        </w:tc>
        <w:tc>
          <w:tcPr>
            <w:tcW w:w="898" w:type="dxa"/>
          </w:tcPr>
          <w:p w14:paraId="7E072872" w14:textId="77777777" w:rsidR="00D35B40" w:rsidRDefault="00E96603" w:rsidP="00D35B40">
            <w:pPr>
              <w:jc w:val="both"/>
            </w:pPr>
            <w:r>
              <w:t>PT</w:t>
            </w:r>
          </w:p>
        </w:tc>
        <w:tc>
          <w:tcPr>
            <w:tcW w:w="7200" w:type="dxa"/>
          </w:tcPr>
          <w:p w14:paraId="73A78C15" w14:textId="77777777" w:rsidR="00D35B40" w:rsidRDefault="00974645" w:rsidP="00D35B40">
            <w:pPr>
              <w:jc w:val="both"/>
            </w:pPr>
            <w:r>
              <w:t>Not that I know of.</w:t>
            </w:r>
            <w:r>
              <w:tab/>
            </w:r>
          </w:p>
          <w:p w14:paraId="7DB5E667" w14:textId="77777777" w:rsidR="00BA56BA" w:rsidRDefault="00BA56BA" w:rsidP="00D35B40">
            <w:pPr>
              <w:jc w:val="both"/>
            </w:pPr>
          </w:p>
        </w:tc>
      </w:tr>
      <w:tr w:rsidR="00D35B40" w14:paraId="5B1BA7CA" w14:textId="77777777" w:rsidTr="000F01FB">
        <w:tc>
          <w:tcPr>
            <w:tcW w:w="1370" w:type="dxa"/>
          </w:tcPr>
          <w:p w14:paraId="4758BA13" w14:textId="77777777" w:rsidR="00D35B40" w:rsidRDefault="00974645" w:rsidP="00D35B40">
            <w:pPr>
              <w:jc w:val="both"/>
            </w:pPr>
            <w:r w:rsidRPr="00974645">
              <w:t>00:42:36.2</w:t>
            </w:r>
          </w:p>
        </w:tc>
        <w:tc>
          <w:tcPr>
            <w:tcW w:w="898" w:type="dxa"/>
          </w:tcPr>
          <w:p w14:paraId="31E74C4F" w14:textId="77777777" w:rsidR="00D35B40" w:rsidRDefault="00E96603" w:rsidP="00D35B40">
            <w:pPr>
              <w:jc w:val="both"/>
            </w:pPr>
            <w:r>
              <w:t>HCP7</w:t>
            </w:r>
          </w:p>
        </w:tc>
        <w:tc>
          <w:tcPr>
            <w:tcW w:w="7200" w:type="dxa"/>
          </w:tcPr>
          <w:p w14:paraId="116751A3" w14:textId="77777777" w:rsidR="00D35B40" w:rsidRDefault="00974645" w:rsidP="00D35B40">
            <w:pPr>
              <w:jc w:val="both"/>
            </w:pPr>
            <w:r>
              <w:t>No. Okay. Excellent.</w:t>
            </w:r>
            <w:r>
              <w:tab/>
            </w:r>
          </w:p>
          <w:p w14:paraId="43B39303" w14:textId="77777777" w:rsidR="00BA56BA" w:rsidRDefault="00BA56BA" w:rsidP="00D35B40">
            <w:pPr>
              <w:jc w:val="both"/>
            </w:pPr>
          </w:p>
        </w:tc>
      </w:tr>
      <w:tr w:rsidR="00D35B40" w14:paraId="7737B93C" w14:textId="77777777" w:rsidTr="000F01FB">
        <w:tc>
          <w:tcPr>
            <w:tcW w:w="1370" w:type="dxa"/>
          </w:tcPr>
          <w:p w14:paraId="4F00D815" w14:textId="77777777" w:rsidR="00D35B40" w:rsidRDefault="00974645" w:rsidP="00D35B40">
            <w:pPr>
              <w:jc w:val="both"/>
            </w:pPr>
            <w:r w:rsidRPr="00974645">
              <w:t>00:42:37.7</w:t>
            </w:r>
          </w:p>
        </w:tc>
        <w:tc>
          <w:tcPr>
            <w:tcW w:w="898" w:type="dxa"/>
          </w:tcPr>
          <w:p w14:paraId="6E6E8673" w14:textId="77777777" w:rsidR="00D35B40" w:rsidRDefault="00E96603" w:rsidP="00D35B40">
            <w:pPr>
              <w:jc w:val="both"/>
            </w:pPr>
            <w:r>
              <w:t>PT</w:t>
            </w:r>
            <w:r w:rsidR="00974645">
              <w:tab/>
              <w:t xml:space="preserve"> </w:t>
            </w:r>
          </w:p>
        </w:tc>
        <w:tc>
          <w:tcPr>
            <w:tcW w:w="7200" w:type="dxa"/>
          </w:tcPr>
          <w:p w14:paraId="2128EE67" w14:textId="77777777" w:rsidR="00D35B40" w:rsidRDefault="00974645" w:rsidP="00D35B40">
            <w:pPr>
              <w:jc w:val="both"/>
            </w:pPr>
            <w:r>
              <w:t>I would like to find out what I’m allergic to, though.</w:t>
            </w:r>
            <w:r>
              <w:tab/>
            </w:r>
          </w:p>
          <w:p w14:paraId="3A4EAC60" w14:textId="77777777" w:rsidR="00BA56BA" w:rsidRDefault="00BA56BA" w:rsidP="00D35B40">
            <w:pPr>
              <w:jc w:val="both"/>
            </w:pPr>
          </w:p>
        </w:tc>
      </w:tr>
      <w:tr w:rsidR="00D35B40" w14:paraId="29127EF9" w14:textId="77777777" w:rsidTr="000F01FB">
        <w:tc>
          <w:tcPr>
            <w:tcW w:w="1370" w:type="dxa"/>
          </w:tcPr>
          <w:p w14:paraId="2FCA3540" w14:textId="77777777" w:rsidR="00D35B40" w:rsidRDefault="00974645" w:rsidP="00D35B40">
            <w:pPr>
              <w:jc w:val="both"/>
            </w:pPr>
            <w:r w:rsidRPr="00974645">
              <w:t>00:42:40.1</w:t>
            </w:r>
          </w:p>
        </w:tc>
        <w:tc>
          <w:tcPr>
            <w:tcW w:w="898" w:type="dxa"/>
          </w:tcPr>
          <w:p w14:paraId="7B6994DD" w14:textId="77777777" w:rsidR="00D35B40" w:rsidRDefault="00E96603" w:rsidP="00D35B40">
            <w:pPr>
              <w:jc w:val="both"/>
            </w:pPr>
            <w:r>
              <w:t>HCP7</w:t>
            </w:r>
          </w:p>
        </w:tc>
        <w:tc>
          <w:tcPr>
            <w:tcW w:w="7200" w:type="dxa"/>
          </w:tcPr>
          <w:p w14:paraId="1C80E078" w14:textId="77777777" w:rsidR="00D35B40" w:rsidRDefault="00974645" w:rsidP="00D35B40">
            <w:pPr>
              <w:jc w:val="both"/>
            </w:pPr>
            <w:r>
              <w:t>Yes. We’ll do the – there are different types of allergies, but we’re going to test for things in the air that would be causing the nose problem next time we see you. But for the, for the syphilis, we only worry about penicillin allergies. So if you haven’t had that problem, you’re good. We’re going to give you a shot, each side of your behind, today; and then again next week and the week after.</w:t>
            </w:r>
            <w:r>
              <w:tab/>
            </w:r>
          </w:p>
          <w:p w14:paraId="17300A94" w14:textId="77777777" w:rsidR="00BA56BA" w:rsidRDefault="00BA56BA" w:rsidP="00D35B40">
            <w:pPr>
              <w:jc w:val="both"/>
            </w:pPr>
          </w:p>
        </w:tc>
      </w:tr>
      <w:tr w:rsidR="00D35B40" w14:paraId="4F4017E3" w14:textId="77777777" w:rsidTr="000F01FB">
        <w:tc>
          <w:tcPr>
            <w:tcW w:w="1370" w:type="dxa"/>
          </w:tcPr>
          <w:p w14:paraId="459DDA91" w14:textId="77777777" w:rsidR="00D35B40" w:rsidRDefault="00974645" w:rsidP="00D35B40">
            <w:pPr>
              <w:jc w:val="both"/>
            </w:pPr>
            <w:r w:rsidRPr="00974645">
              <w:t>00:43:02.7</w:t>
            </w:r>
          </w:p>
        </w:tc>
        <w:tc>
          <w:tcPr>
            <w:tcW w:w="898" w:type="dxa"/>
          </w:tcPr>
          <w:p w14:paraId="53D6CAC9" w14:textId="77777777" w:rsidR="00D35B40" w:rsidRDefault="00E96603" w:rsidP="00D35B40">
            <w:pPr>
              <w:jc w:val="both"/>
            </w:pPr>
            <w:r>
              <w:t>PT</w:t>
            </w:r>
          </w:p>
        </w:tc>
        <w:tc>
          <w:tcPr>
            <w:tcW w:w="7200" w:type="dxa"/>
          </w:tcPr>
          <w:p w14:paraId="722E6040" w14:textId="77777777" w:rsidR="00D35B40" w:rsidRDefault="00974645" w:rsidP="00D35B40">
            <w:pPr>
              <w:jc w:val="both"/>
            </w:pPr>
            <w:r>
              <w:t>Oh my God.</w:t>
            </w:r>
            <w:r>
              <w:tab/>
            </w:r>
          </w:p>
          <w:p w14:paraId="782F7247" w14:textId="77777777" w:rsidR="00BA56BA" w:rsidRDefault="00BA56BA" w:rsidP="00D35B40">
            <w:pPr>
              <w:jc w:val="both"/>
            </w:pPr>
          </w:p>
        </w:tc>
      </w:tr>
      <w:tr w:rsidR="00D35B40" w14:paraId="639D8519" w14:textId="77777777" w:rsidTr="000F01FB">
        <w:tc>
          <w:tcPr>
            <w:tcW w:w="1370" w:type="dxa"/>
          </w:tcPr>
          <w:p w14:paraId="68E1304F" w14:textId="77777777" w:rsidR="00D35B40" w:rsidRDefault="00974645" w:rsidP="00D35B40">
            <w:pPr>
              <w:jc w:val="both"/>
            </w:pPr>
            <w:r w:rsidRPr="00974645">
              <w:t>00:43:03.2</w:t>
            </w:r>
          </w:p>
        </w:tc>
        <w:tc>
          <w:tcPr>
            <w:tcW w:w="898" w:type="dxa"/>
          </w:tcPr>
          <w:p w14:paraId="22074687" w14:textId="77777777" w:rsidR="00D35B40" w:rsidRDefault="00E96603" w:rsidP="00D35B40">
            <w:pPr>
              <w:jc w:val="both"/>
            </w:pPr>
            <w:r>
              <w:t>HCP7</w:t>
            </w:r>
          </w:p>
        </w:tc>
        <w:tc>
          <w:tcPr>
            <w:tcW w:w="7200" w:type="dxa"/>
          </w:tcPr>
          <w:p w14:paraId="0C297E3D" w14:textId="77777777" w:rsidR="00D35B40" w:rsidRDefault="00974645" w:rsidP="00D35B40">
            <w:pPr>
              <w:jc w:val="both"/>
            </w:pPr>
            <w:r>
              <w:t>You – because you, um, were exposed to syphilis at some point, um, when you had – you had sex with someone who had syphilis, and you didn’t know it; and it’s in your blood. So we have to treat it; and we’ll get rid of it, okay? That’s curable. But we have to do three times, because we don’t have a previous test. Okay? Sorry, kiddo.</w:t>
            </w:r>
            <w:r>
              <w:tab/>
              <w:t xml:space="preserve">   </w:t>
            </w:r>
          </w:p>
          <w:p w14:paraId="2EDCB1CB" w14:textId="77777777" w:rsidR="00BA56BA" w:rsidRDefault="00BA56BA" w:rsidP="00D35B40">
            <w:pPr>
              <w:jc w:val="both"/>
            </w:pPr>
          </w:p>
        </w:tc>
      </w:tr>
      <w:tr w:rsidR="00D35B40" w14:paraId="1DEFC6B7" w14:textId="77777777" w:rsidTr="000F01FB">
        <w:tc>
          <w:tcPr>
            <w:tcW w:w="1370" w:type="dxa"/>
          </w:tcPr>
          <w:p w14:paraId="2D07ED72" w14:textId="77777777" w:rsidR="00D35B40" w:rsidRDefault="00E96603" w:rsidP="00D35B40">
            <w:pPr>
              <w:jc w:val="both"/>
            </w:pPr>
            <w:r w:rsidRPr="00E96603">
              <w:t>00:43:23.6</w:t>
            </w:r>
          </w:p>
        </w:tc>
        <w:tc>
          <w:tcPr>
            <w:tcW w:w="898" w:type="dxa"/>
          </w:tcPr>
          <w:p w14:paraId="242CEE54" w14:textId="77777777" w:rsidR="00D35B40" w:rsidRDefault="00E96603" w:rsidP="00D35B40">
            <w:pPr>
              <w:jc w:val="both"/>
            </w:pPr>
            <w:r>
              <w:t>PT</w:t>
            </w:r>
          </w:p>
        </w:tc>
        <w:tc>
          <w:tcPr>
            <w:tcW w:w="7200" w:type="dxa"/>
          </w:tcPr>
          <w:p w14:paraId="6ABFE408" w14:textId="77777777" w:rsidR="00D35B40" w:rsidRDefault="00E96603" w:rsidP="00D35B40">
            <w:pPr>
              <w:jc w:val="both"/>
            </w:pPr>
            <w:r>
              <w:t>Okay. That’s okay. Thank you.</w:t>
            </w:r>
            <w:r>
              <w:tab/>
            </w:r>
          </w:p>
          <w:p w14:paraId="5E9BE6BD" w14:textId="77777777" w:rsidR="00BA56BA" w:rsidRDefault="00BA56BA" w:rsidP="00D35B40">
            <w:pPr>
              <w:jc w:val="both"/>
            </w:pPr>
          </w:p>
        </w:tc>
      </w:tr>
      <w:tr w:rsidR="00D35B40" w14:paraId="7D5E3740" w14:textId="77777777" w:rsidTr="000F01FB">
        <w:tc>
          <w:tcPr>
            <w:tcW w:w="1370" w:type="dxa"/>
          </w:tcPr>
          <w:p w14:paraId="12A71D18" w14:textId="77777777" w:rsidR="00D35B40" w:rsidRDefault="00E96603" w:rsidP="00D35B40">
            <w:pPr>
              <w:jc w:val="both"/>
            </w:pPr>
            <w:r w:rsidRPr="00E96603">
              <w:t>00:43:24.9</w:t>
            </w:r>
          </w:p>
        </w:tc>
        <w:tc>
          <w:tcPr>
            <w:tcW w:w="898" w:type="dxa"/>
          </w:tcPr>
          <w:p w14:paraId="3013E78E" w14:textId="77777777" w:rsidR="00D35B40" w:rsidRDefault="00E96603" w:rsidP="00D35B40">
            <w:pPr>
              <w:jc w:val="both"/>
            </w:pPr>
            <w:r>
              <w:t>HCP7</w:t>
            </w:r>
          </w:p>
        </w:tc>
        <w:tc>
          <w:tcPr>
            <w:tcW w:w="7200" w:type="dxa"/>
          </w:tcPr>
          <w:p w14:paraId="06A6F128" w14:textId="77777777" w:rsidR="00D35B40" w:rsidRDefault="00E96603" w:rsidP="00D35B40">
            <w:pPr>
              <w:jc w:val="both"/>
            </w:pPr>
            <w:r>
              <w:t>So, there’ll be needles involved today.</w:t>
            </w:r>
            <w:r>
              <w:tab/>
            </w:r>
          </w:p>
          <w:p w14:paraId="4D7E3258" w14:textId="77777777" w:rsidR="00BA56BA" w:rsidRDefault="00BA56BA" w:rsidP="00D35B40">
            <w:pPr>
              <w:jc w:val="both"/>
            </w:pPr>
          </w:p>
        </w:tc>
      </w:tr>
      <w:tr w:rsidR="00D35B40" w14:paraId="63AFF556" w14:textId="77777777" w:rsidTr="000F01FB">
        <w:tc>
          <w:tcPr>
            <w:tcW w:w="1370" w:type="dxa"/>
          </w:tcPr>
          <w:p w14:paraId="227A97ED" w14:textId="77777777" w:rsidR="00D35B40" w:rsidRDefault="00E96603" w:rsidP="00D35B40">
            <w:pPr>
              <w:jc w:val="both"/>
            </w:pPr>
            <w:r w:rsidRPr="00E96603">
              <w:lastRenderedPageBreak/>
              <w:t>00:43:26.8</w:t>
            </w:r>
          </w:p>
        </w:tc>
        <w:tc>
          <w:tcPr>
            <w:tcW w:w="898" w:type="dxa"/>
          </w:tcPr>
          <w:p w14:paraId="5423145F" w14:textId="77777777" w:rsidR="00D35B40" w:rsidRDefault="00E96603" w:rsidP="00D35B40">
            <w:pPr>
              <w:jc w:val="both"/>
            </w:pPr>
            <w:r>
              <w:t>PT</w:t>
            </w:r>
          </w:p>
        </w:tc>
        <w:tc>
          <w:tcPr>
            <w:tcW w:w="7200" w:type="dxa"/>
          </w:tcPr>
          <w:p w14:paraId="60D15FF8" w14:textId="77777777" w:rsidR="00D35B40" w:rsidRDefault="00E96603" w:rsidP="00D35B40">
            <w:pPr>
              <w:jc w:val="both"/>
            </w:pPr>
            <w:r>
              <w:t>Better for me to know the truth than just wondering.</w:t>
            </w:r>
            <w:r>
              <w:tab/>
            </w:r>
          </w:p>
          <w:p w14:paraId="5B5B96AB" w14:textId="77777777" w:rsidR="00BA56BA" w:rsidRDefault="00BA56BA" w:rsidP="00D35B40">
            <w:pPr>
              <w:jc w:val="both"/>
            </w:pPr>
          </w:p>
        </w:tc>
      </w:tr>
      <w:tr w:rsidR="00D35B40" w14:paraId="5722D9CD" w14:textId="77777777" w:rsidTr="000F01FB">
        <w:tc>
          <w:tcPr>
            <w:tcW w:w="1370" w:type="dxa"/>
          </w:tcPr>
          <w:p w14:paraId="7063CE90" w14:textId="77777777" w:rsidR="00D35B40" w:rsidRDefault="00E96603" w:rsidP="00D35B40">
            <w:pPr>
              <w:jc w:val="both"/>
            </w:pPr>
            <w:r w:rsidRPr="00E96603">
              <w:t>00:43:28.5</w:t>
            </w:r>
          </w:p>
        </w:tc>
        <w:tc>
          <w:tcPr>
            <w:tcW w:w="898" w:type="dxa"/>
          </w:tcPr>
          <w:p w14:paraId="3FF860D9" w14:textId="77777777" w:rsidR="00D35B40" w:rsidRDefault="00E96603" w:rsidP="00D35B40">
            <w:pPr>
              <w:jc w:val="both"/>
            </w:pPr>
            <w:r>
              <w:t>HCP7</w:t>
            </w:r>
          </w:p>
        </w:tc>
        <w:tc>
          <w:tcPr>
            <w:tcW w:w="7200" w:type="dxa"/>
          </w:tcPr>
          <w:p w14:paraId="36A84C75" w14:textId="77777777" w:rsidR="00D35B40" w:rsidRDefault="00E96603" w:rsidP="00D35B40">
            <w:pPr>
              <w:jc w:val="both"/>
            </w:pPr>
            <w:r>
              <w:t>Yes. Well, and we’re, and better to know the truth so we can fix it. So …</w:t>
            </w:r>
            <w:r>
              <w:tab/>
            </w:r>
          </w:p>
          <w:p w14:paraId="718A065C" w14:textId="77777777" w:rsidR="00BA56BA" w:rsidRDefault="00BA56BA" w:rsidP="00D35B40">
            <w:pPr>
              <w:jc w:val="both"/>
            </w:pPr>
          </w:p>
        </w:tc>
      </w:tr>
      <w:tr w:rsidR="00D35B40" w14:paraId="1CF99499" w14:textId="77777777" w:rsidTr="000F01FB">
        <w:tc>
          <w:tcPr>
            <w:tcW w:w="1370" w:type="dxa"/>
          </w:tcPr>
          <w:p w14:paraId="6F0A7A57" w14:textId="77777777" w:rsidR="00D35B40" w:rsidRDefault="00E96603" w:rsidP="00D35B40">
            <w:pPr>
              <w:jc w:val="both"/>
            </w:pPr>
            <w:r w:rsidRPr="00E96603">
              <w:t>00:43:32.9</w:t>
            </w:r>
          </w:p>
        </w:tc>
        <w:tc>
          <w:tcPr>
            <w:tcW w:w="898" w:type="dxa"/>
          </w:tcPr>
          <w:p w14:paraId="000458E4" w14:textId="77777777" w:rsidR="00D35B40" w:rsidRDefault="00E96603" w:rsidP="00D35B40">
            <w:pPr>
              <w:jc w:val="both"/>
            </w:pPr>
            <w:r>
              <w:t>PT</w:t>
            </w:r>
          </w:p>
        </w:tc>
        <w:tc>
          <w:tcPr>
            <w:tcW w:w="7200" w:type="dxa"/>
          </w:tcPr>
          <w:p w14:paraId="41D2CAEA" w14:textId="77777777" w:rsidR="00E96603" w:rsidRDefault="00E96603" w:rsidP="00D35B40">
            <w:pPr>
              <w:jc w:val="both"/>
            </w:pPr>
            <w:r>
              <w:t>Thank you.</w:t>
            </w:r>
          </w:p>
          <w:p w14:paraId="4EBF53AB" w14:textId="77777777" w:rsidR="00BA56BA" w:rsidRDefault="00BA56BA" w:rsidP="00D35B40">
            <w:pPr>
              <w:jc w:val="both"/>
            </w:pPr>
          </w:p>
        </w:tc>
      </w:tr>
      <w:tr w:rsidR="00D35B40" w14:paraId="35F58156" w14:textId="77777777" w:rsidTr="000F01FB">
        <w:tc>
          <w:tcPr>
            <w:tcW w:w="1370" w:type="dxa"/>
          </w:tcPr>
          <w:p w14:paraId="2DC68461" w14:textId="77777777" w:rsidR="00D35B40" w:rsidRDefault="00E96603" w:rsidP="00D35B40">
            <w:pPr>
              <w:jc w:val="both"/>
            </w:pPr>
            <w:r w:rsidRPr="00E96603">
              <w:t>00:43:33.6</w:t>
            </w:r>
          </w:p>
        </w:tc>
        <w:tc>
          <w:tcPr>
            <w:tcW w:w="898" w:type="dxa"/>
          </w:tcPr>
          <w:p w14:paraId="33D14C10" w14:textId="77777777" w:rsidR="00D35B40" w:rsidRDefault="001F5FD2" w:rsidP="00D35B40">
            <w:pPr>
              <w:jc w:val="both"/>
            </w:pPr>
            <w:r>
              <w:t>HCP7</w:t>
            </w:r>
          </w:p>
        </w:tc>
        <w:tc>
          <w:tcPr>
            <w:tcW w:w="7200" w:type="dxa"/>
          </w:tcPr>
          <w:p w14:paraId="7F5FDEF2" w14:textId="77777777" w:rsidR="00D35B40" w:rsidRDefault="00E96603" w:rsidP="00D35B40">
            <w:pPr>
              <w:jc w:val="both"/>
            </w:pPr>
            <w:r>
              <w:t>Yes.</w:t>
            </w:r>
            <w:r>
              <w:tab/>
            </w:r>
          </w:p>
          <w:p w14:paraId="1BF8E1A7" w14:textId="77777777" w:rsidR="00BA56BA" w:rsidRDefault="00BA56BA" w:rsidP="00D35B40">
            <w:pPr>
              <w:jc w:val="both"/>
            </w:pPr>
          </w:p>
        </w:tc>
      </w:tr>
      <w:tr w:rsidR="00D35B40" w14:paraId="6B93F988" w14:textId="77777777" w:rsidTr="000F01FB">
        <w:tc>
          <w:tcPr>
            <w:tcW w:w="1370" w:type="dxa"/>
          </w:tcPr>
          <w:p w14:paraId="266F8687" w14:textId="77777777" w:rsidR="00D35B40" w:rsidRDefault="00E96603" w:rsidP="00D35B40">
            <w:pPr>
              <w:jc w:val="both"/>
            </w:pPr>
            <w:r w:rsidRPr="00E96603">
              <w:t>00:43:34.9</w:t>
            </w:r>
          </w:p>
        </w:tc>
        <w:tc>
          <w:tcPr>
            <w:tcW w:w="898" w:type="dxa"/>
          </w:tcPr>
          <w:p w14:paraId="1F88AB0F" w14:textId="77777777" w:rsidR="00D35B40" w:rsidRDefault="00E96603" w:rsidP="00D35B40">
            <w:pPr>
              <w:jc w:val="both"/>
            </w:pPr>
            <w:r>
              <w:t>PT</w:t>
            </w:r>
          </w:p>
        </w:tc>
        <w:tc>
          <w:tcPr>
            <w:tcW w:w="7200" w:type="dxa"/>
          </w:tcPr>
          <w:p w14:paraId="591712E6" w14:textId="77777777" w:rsidR="00D35B40" w:rsidRDefault="00E96603" w:rsidP="00D35B40">
            <w:pPr>
              <w:jc w:val="both"/>
            </w:pPr>
            <w:r>
              <w:t>Excuse me.</w:t>
            </w:r>
            <w:r>
              <w:tab/>
            </w:r>
          </w:p>
          <w:p w14:paraId="653CE116" w14:textId="77777777" w:rsidR="00BA56BA" w:rsidRDefault="00BA56BA" w:rsidP="00D35B40">
            <w:pPr>
              <w:jc w:val="both"/>
            </w:pPr>
          </w:p>
        </w:tc>
      </w:tr>
      <w:tr w:rsidR="00D35B40" w14:paraId="05F4E10E" w14:textId="77777777" w:rsidTr="000F01FB">
        <w:tc>
          <w:tcPr>
            <w:tcW w:w="1370" w:type="dxa"/>
          </w:tcPr>
          <w:p w14:paraId="26D8CFDE" w14:textId="77777777" w:rsidR="00D35B40" w:rsidRDefault="00E96603" w:rsidP="00D35B40">
            <w:pPr>
              <w:jc w:val="both"/>
            </w:pPr>
            <w:r w:rsidRPr="00E96603">
              <w:t>00:43:35.2</w:t>
            </w:r>
          </w:p>
        </w:tc>
        <w:tc>
          <w:tcPr>
            <w:tcW w:w="898" w:type="dxa"/>
          </w:tcPr>
          <w:p w14:paraId="66AB3C0E" w14:textId="77777777" w:rsidR="00D35B40" w:rsidRDefault="00E96603" w:rsidP="00D35B40">
            <w:pPr>
              <w:jc w:val="both"/>
            </w:pPr>
            <w:r>
              <w:t>HCP7</w:t>
            </w:r>
          </w:p>
        </w:tc>
        <w:tc>
          <w:tcPr>
            <w:tcW w:w="7200" w:type="dxa"/>
          </w:tcPr>
          <w:p w14:paraId="522BDF12" w14:textId="77777777" w:rsidR="00D35B40" w:rsidRDefault="00E96603" w:rsidP="00D35B40">
            <w:pPr>
              <w:jc w:val="both"/>
            </w:pPr>
            <w:r>
              <w:t>You all right?</w:t>
            </w:r>
            <w:r>
              <w:tab/>
              <w:t>Okay. We’ll be back.</w:t>
            </w:r>
            <w:r>
              <w:tab/>
            </w:r>
          </w:p>
          <w:p w14:paraId="78198449" w14:textId="77777777" w:rsidR="00BA56BA" w:rsidRDefault="00BA56BA" w:rsidP="00D35B40">
            <w:pPr>
              <w:jc w:val="both"/>
            </w:pPr>
          </w:p>
        </w:tc>
      </w:tr>
      <w:tr w:rsidR="00D35B40" w14:paraId="597B5077" w14:textId="77777777" w:rsidTr="000F01FB">
        <w:tc>
          <w:tcPr>
            <w:tcW w:w="1370" w:type="dxa"/>
          </w:tcPr>
          <w:p w14:paraId="1E6A855E" w14:textId="77777777" w:rsidR="00D35B40" w:rsidRDefault="00E96603" w:rsidP="00D35B40">
            <w:pPr>
              <w:jc w:val="both"/>
            </w:pPr>
            <w:r w:rsidRPr="00E96603">
              <w:t>00:43:37.6</w:t>
            </w:r>
          </w:p>
        </w:tc>
        <w:tc>
          <w:tcPr>
            <w:tcW w:w="898" w:type="dxa"/>
          </w:tcPr>
          <w:p w14:paraId="778B3239" w14:textId="77777777" w:rsidR="00D35B40" w:rsidRDefault="00E96603" w:rsidP="00D35B40">
            <w:pPr>
              <w:jc w:val="both"/>
            </w:pPr>
            <w:r>
              <w:t>PT</w:t>
            </w:r>
          </w:p>
        </w:tc>
        <w:tc>
          <w:tcPr>
            <w:tcW w:w="7200" w:type="dxa"/>
          </w:tcPr>
          <w:p w14:paraId="3212B50F" w14:textId="77777777" w:rsidR="00D35B40" w:rsidRDefault="00E96603" w:rsidP="00D35B40">
            <w:pPr>
              <w:jc w:val="both"/>
            </w:pPr>
            <w:r>
              <w:t>I’m lightheaded.</w:t>
            </w:r>
            <w:r>
              <w:tab/>
            </w:r>
          </w:p>
          <w:p w14:paraId="12B8E023" w14:textId="77777777" w:rsidR="00BA56BA" w:rsidRDefault="00BA56BA" w:rsidP="00D35B40">
            <w:pPr>
              <w:jc w:val="both"/>
            </w:pPr>
          </w:p>
        </w:tc>
      </w:tr>
      <w:tr w:rsidR="00D35B40" w14:paraId="6E8DF04D" w14:textId="77777777" w:rsidTr="000F01FB">
        <w:tc>
          <w:tcPr>
            <w:tcW w:w="1370" w:type="dxa"/>
          </w:tcPr>
          <w:p w14:paraId="6ACAD672" w14:textId="77777777" w:rsidR="00D35B40" w:rsidRDefault="00E96603" w:rsidP="00D35B40">
            <w:pPr>
              <w:jc w:val="both"/>
            </w:pPr>
            <w:r w:rsidRPr="00E96603">
              <w:t>00:43:38.8</w:t>
            </w:r>
          </w:p>
        </w:tc>
        <w:tc>
          <w:tcPr>
            <w:tcW w:w="898" w:type="dxa"/>
          </w:tcPr>
          <w:p w14:paraId="0291BEDE" w14:textId="77777777" w:rsidR="00D35B40" w:rsidRDefault="00E96603" w:rsidP="00D35B40">
            <w:pPr>
              <w:jc w:val="both"/>
            </w:pPr>
            <w:r>
              <w:t>HCP7</w:t>
            </w:r>
          </w:p>
        </w:tc>
        <w:tc>
          <w:tcPr>
            <w:tcW w:w="7200" w:type="dxa"/>
          </w:tcPr>
          <w:p w14:paraId="2C53EA0C" w14:textId="77777777" w:rsidR="00D35B40" w:rsidRDefault="00E96603" w:rsidP="00D35B40">
            <w:pPr>
              <w:jc w:val="both"/>
            </w:pPr>
            <w:r>
              <w:t>Yes. I, uh, after that news, I don’t blame you. Because – it hurts a little bit, but you’ll be okay. It’s not – you know, you’ll feel better once you get on medication and once you get treated for the syphilis. All right? Okay.</w:t>
            </w:r>
            <w:r>
              <w:tab/>
            </w:r>
          </w:p>
          <w:p w14:paraId="2A4685F6" w14:textId="77777777" w:rsidR="00BA56BA" w:rsidRDefault="00BA56BA" w:rsidP="00D35B40">
            <w:pPr>
              <w:jc w:val="both"/>
            </w:pPr>
          </w:p>
        </w:tc>
      </w:tr>
      <w:tr w:rsidR="00D35B40" w14:paraId="59C56B1E" w14:textId="77777777" w:rsidTr="000F01FB">
        <w:tc>
          <w:tcPr>
            <w:tcW w:w="1370" w:type="dxa"/>
          </w:tcPr>
          <w:p w14:paraId="5648B42E" w14:textId="77777777" w:rsidR="00D35B40" w:rsidRDefault="00E96603" w:rsidP="00D35B40">
            <w:pPr>
              <w:jc w:val="both"/>
            </w:pPr>
            <w:r w:rsidRPr="00E96603">
              <w:t>00:43:51.0</w:t>
            </w:r>
          </w:p>
        </w:tc>
        <w:tc>
          <w:tcPr>
            <w:tcW w:w="898" w:type="dxa"/>
          </w:tcPr>
          <w:p w14:paraId="3E352C71" w14:textId="77777777" w:rsidR="00D35B40" w:rsidRDefault="00E96603" w:rsidP="00D35B40">
            <w:pPr>
              <w:jc w:val="both"/>
            </w:pPr>
            <w:r>
              <w:t>PT</w:t>
            </w:r>
          </w:p>
        </w:tc>
        <w:tc>
          <w:tcPr>
            <w:tcW w:w="7200" w:type="dxa"/>
          </w:tcPr>
          <w:p w14:paraId="18F6BBD4" w14:textId="77777777" w:rsidR="00D35B40" w:rsidRDefault="00E96603" w:rsidP="00D35B40">
            <w:pPr>
              <w:jc w:val="both"/>
            </w:pPr>
            <w:r>
              <w:t>Thank you.</w:t>
            </w:r>
            <w:r>
              <w:tab/>
            </w:r>
          </w:p>
          <w:p w14:paraId="4C906026" w14:textId="77777777" w:rsidR="00BA56BA" w:rsidRDefault="00BA56BA" w:rsidP="00D35B40">
            <w:pPr>
              <w:jc w:val="both"/>
            </w:pPr>
          </w:p>
        </w:tc>
      </w:tr>
      <w:tr w:rsidR="00D35B40" w14:paraId="698AAFD2" w14:textId="77777777" w:rsidTr="000F01FB">
        <w:tc>
          <w:tcPr>
            <w:tcW w:w="1370" w:type="dxa"/>
          </w:tcPr>
          <w:p w14:paraId="05AB4B86" w14:textId="77777777" w:rsidR="00D35B40" w:rsidRDefault="00E96603" w:rsidP="00D35B40">
            <w:pPr>
              <w:jc w:val="both"/>
            </w:pPr>
            <w:r w:rsidRPr="00E96603">
              <w:t>00:43:51.5</w:t>
            </w:r>
          </w:p>
        </w:tc>
        <w:tc>
          <w:tcPr>
            <w:tcW w:w="898" w:type="dxa"/>
          </w:tcPr>
          <w:p w14:paraId="177CFD31" w14:textId="77777777" w:rsidR="00D35B40" w:rsidRDefault="001F5FD2" w:rsidP="00D35B40">
            <w:pPr>
              <w:jc w:val="both"/>
            </w:pPr>
            <w:r>
              <w:t>HCP7</w:t>
            </w:r>
          </w:p>
        </w:tc>
        <w:tc>
          <w:tcPr>
            <w:tcW w:w="7200" w:type="dxa"/>
          </w:tcPr>
          <w:p w14:paraId="310A0C68" w14:textId="77777777" w:rsidR="00BA56BA" w:rsidRDefault="00E96603" w:rsidP="00D35B40">
            <w:pPr>
              <w:jc w:val="both"/>
            </w:pPr>
            <w:r>
              <w:t>So, you’re going to – we’ll be back in a bit, because I’m going to find out about that medicine, and I’m going to send [</w:t>
            </w:r>
            <w:proofErr w:type="spellStart"/>
            <w:r>
              <w:t>Sharnell</w:t>
            </w:r>
            <w:proofErr w:type="spellEnd"/>
            <w:r>
              <w:t>] to talk to you …</w:t>
            </w:r>
            <w:r>
              <w:tab/>
            </w:r>
          </w:p>
        </w:tc>
      </w:tr>
      <w:tr w:rsidR="00D35B40" w14:paraId="594244EA" w14:textId="77777777" w:rsidTr="000F01FB">
        <w:tc>
          <w:tcPr>
            <w:tcW w:w="1370" w:type="dxa"/>
          </w:tcPr>
          <w:p w14:paraId="0887F46B" w14:textId="77777777" w:rsidR="00D35B40" w:rsidRDefault="00E96603" w:rsidP="00D35B40">
            <w:pPr>
              <w:jc w:val="both"/>
            </w:pPr>
            <w:r w:rsidRPr="00E96603">
              <w:t>00:43:57.9</w:t>
            </w:r>
          </w:p>
        </w:tc>
        <w:tc>
          <w:tcPr>
            <w:tcW w:w="898" w:type="dxa"/>
          </w:tcPr>
          <w:p w14:paraId="62B85A47" w14:textId="77777777" w:rsidR="00D35B40" w:rsidRDefault="00E96603" w:rsidP="00D35B40">
            <w:pPr>
              <w:jc w:val="both"/>
            </w:pPr>
            <w:r>
              <w:t xml:space="preserve">PT </w:t>
            </w:r>
          </w:p>
        </w:tc>
        <w:tc>
          <w:tcPr>
            <w:tcW w:w="7200" w:type="dxa"/>
          </w:tcPr>
          <w:p w14:paraId="556C327A" w14:textId="77777777" w:rsidR="00D35B40" w:rsidRDefault="00E96603" w:rsidP="00D35B40">
            <w:pPr>
              <w:jc w:val="both"/>
            </w:pPr>
            <w:r>
              <w:t xml:space="preserve">Okay. Thank you. I appreciate it. </w:t>
            </w:r>
          </w:p>
          <w:p w14:paraId="32D9669C" w14:textId="77777777" w:rsidR="00BA56BA" w:rsidRDefault="00BA56BA" w:rsidP="00D35B40">
            <w:pPr>
              <w:jc w:val="both"/>
            </w:pPr>
          </w:p>
        </w:tc>
      </w:tr>
      <w:tr w:rsidR="00D35B40" w14:paraId="25D6BEC6" w14:textId="77777777" w:rsidTr="000F01FB">
        <w:tc>
          <w:tcPr>
            <w:tcW w:w="1370" w:type="dxa"/>
          </w:tcPr>
          <w:p w14:paraId="5E5AA178" w14:textId="77777777" w:rsidR="00D35B40" w:rsidRDefault="00E96603" w:rsidP="00D35B40">
            <w:pPr>
              <w:jc w:val="both"/>
            </w:pPr>
            <w:r w:rsidRPr="00E96603">
              <w:t>00:43:59.5</w:t>
            </w:r>
          </w:p>
        </w:tc>
        <w:tc>
          <w:tcPr>
            <w:tcW w:w="898" w:type="dxa"/>
          </w:tcPr>
          <w:p w14:paraId="55F157FA" w14:textId="77777777" w:rsidR="00D35B40" w:rsidRDefault="001F5FD2" w:rsidP="00D35B40">
            <w:pPr>
              <w:jc w:val="both"/>
            </w:pPr>
            <w:r>
              <w:t>HCP7</w:t>
            </w:r>
          </w:p>
        </w:tc>
        <w:tc>
          <w:tcPr>
            <w:tcW w:w="7200" w:type="dxa"/>
          </w:tcPr>
          <w:p w14:paraId="26C8F46E" w14:textId="77777777" w:rsidR="00D35B40" w:rsidRDefault="00E96603" w:rsidP="00D35B40">
            <w:pPr>
              <w:jc w:val="both"/>
            </w:pPr>
            <w:r>
              <w:t xml:space="preserve">… </w:t>
            </w:r>
            <w:proofErr w:type="gramStart"/>
            <w:r>
              <w:t>about</w:t>
            </w:r>
            <w:proofErr w:type="gramEnd"/>
            <w:r>
              <w:t xml:space="preserve"> this study. So, you take it easy.</w:t>
            </w:r>
            <w:r>
              <w:tab/>
            </w:r>
          </w:p>
          <w:p w14:paraId="0655D4F0" w14:textId="77777777" w:rsidR="00BA56BA" w:rsidRDefault="00BA56BA" w:rsidP="00D35B40">
            <w:pPr>
              <w:jc w:val="both"/>
            </w:pPr>
          </w:p>
        </w:tc>
      </w:tr>
      <w:tr w:rsidR="00D35B40" w14:paraId="3CCEB16C" w14:textId="77777777" w:rsidTr="000F01FB">
        <w:tc>
          <w:tcPr>
            <w:tcW w:w="1370" w:type="dxa"/>
          </w:tcPr>
          <w:p w14:paraId="3A6185A0" w14:textId="77777777" w:rsidR="00D35B40" w:rsidRDefault="00E96603" w:rsidP="00D35B40">
            <w:pPr>
              <w:jc w:val="both"/>
            </w:pPr>
            <w:r w:rsidRPr="00E96603">
              <w:t>00:44:03.1</w:t>
            </w:r>
          </w:p>
        </w:tc>
        <w:tc>
          <w:tcPr>
            <w:tcW w:w="898" w:type="dxa"/>
          </w:tcPr>
          <w:p w14:paraId="4A5020D8" w14:textId="77777777" w:rsidR="00D35B40" w:rsidRDefault="00E96603" w:rsidP="00D35B40">
            <w:pPr>
              <w:jc w:val="both"/>
            </w:pPr>
            <w:r>
              <w:t>PT</w:t>
            </w:r>
          </w:p>
        </w:tc>
        <w:tc>
          <w:tcPr>
            <w:tcW w:w="7200" w:type="dxa"/>
          </w:tcPr>
          <w:p w14:paraId="7F08D083" w14:textId="77777777" w:rsidR="00D35B40" w:rsidRDefault="00E96603" w:rsidP="00D35B40">
            <w:pPr>
              <w:jc w:val="both"/>
            </w:pPr>
            <w:r>
              <w:t>Okay.</w:t>
            </w:r>
            <w:r>
              <w:tab/>
            </w:r>
          </w:p>
          <w:p w14:paraId="10342DD3" w14:textId="77777777" w:rsidR="00BA56BA" w:rsidRDefault="00BA56BA" w:rsidP="00D35B40">
            <w:pPr>
              <w:jc w:val="both"/>
            </w:pPr>
          </w:p>
        </w:tc>
      </w:tr>
      <w:tr w:rsidR="00D35B40" w14:paraId="615892B2" w14:textId="77777777" w:rsidTr="000F01FB">
        <w:tc>
          <w:tcPr>
            <w:tcW w:w="1370" w:type="dxa"/>
          </w:tcPr>
          <w:p w14:paraId="607957CC" w14:textId="77777777" w:rsidR="00D35B40" w:rsidRDefault="00E96603" w:rsidP="00D35B40">
            <w:pPr>
              <w:jc w:val="both"/>
            </w:pPr>
            <w:r w:rsidRPr="00E96603">
              <w:t>00:44:03.5</w:t>
            </w:r>
          </w:p>
        </w:tc>
        <w:tc>
          <w:tcPr>
            <w:tcW w:w="898" w:type="dxa"/>
          </w:tcPr>
          <w:p w14:paraId="2A2A059A" w14:textId="77777777" w:rsidR="00D35B40" w:rsidRDefault="00E96603" w:rsidP="00D35B40">
            <w:pPr>
              <w:jc w:val="both"/>
            </w:pPr>
            <w:r>
              <w:t>HCP7</w:t>
            </w:r>
          </w:p>
        </w:tc>
        <w:tc>
          <w:tcPr>
            <w:tcW w:w="7200" w:type="dxa"/>
          </w:tcPr>
          <w:p w14:paraId="2925AC47" w14:textId="77777777" w:rsidR="00D35B40" w:rsidRDefault="00E96603" w:rsidP="00D35B40">
            <w:pPr>
              <w:jc w:val="both"/>
            </w:pPr>
            <w:r>
              <w:t>And I’ll come back at the end and see if you have other questions; and I think Nikki wants to meet you, our psychologist. But …</w:t>
            </w:r>
            <w:r>
              <w:tab/>
              <w:t xml:space="preserve"> </w:t>
            </w:r>
          </w:p>
          <w:p w14:paraId="254EF6A3" w14:textId="77777777" w:rsidR="00BA56BA" w:rsidRDefault="00BA56BA" w:rsidP="00D35B40">
            <w:pPr>
              <w:jc w:val="both"/>
            </w:pPr>
          </w:p>
        </w:tc>
      </w:tr>
      <w:tr w:rsidR="00D35B40" w14:paraId="094902E4" w14:textId="77777777" w:rsidTr="000F01FB">
        <w:tc>
          <w:tcPr>
            <w:tcW w:w="1370" w:type="dxa"/>
          </w:tcPr>
          <w:p w14:paraId="1E009B72" w14:textId="77777777" w:rsidR="00D35B40" w:rsidRDefault="00E96603" w:rsidP="00D35B40">
            <w:pPr>
              <w:jc w:val="both"/>
            </w:pPr>
            <w:r w:rsidRPr="00E96603">
              <w:t>00:44:09.4</w:t>
            </w:r>
          </w:p>
        </w:tc>
        <w:tc>
          <w:tcPr>
            <w:tcW w:w="898" w:type="dxa"/>
          </w:tcPr>
          <w:p w14:paraId="185823A8" w14:textId="77777777" w:rsidR="00D35B40" w:rsidRDefault="00E96603" w:rsidP="00D35B40">
            <w:pPr>
              <w:jc w:val="both"/>
            </w:pPr>
            <w:r>
              <w:t>PT</w:t>
            </w:r>
          </w:p>
        </w:tc>
        <w:tc>
          <w:tcPr>
            <w:tcW w:w="7200" w:type="dxa"/>
          </w:tcPr>
          <w:p w14:paraId="085CA333" w14:textId="77777777" w:rsidR="00D35B40" w:rsidRDefault="00E96603" w:rsidP="00D35B40">
            <w:pPr>
              <w:jc w:val="both"/>
            </w:pPr>
            <w:r>
              <w:t>I think …</w:t>
            </w:r>
            <w:r>
              <w:tab/>
            </w:r>
          </w:p>
          <w:p w14:paraId="64ED93B9" w14:textId="77777777" w:rsidR="00BA56BA" w:rsidRDefault="00BA56BA" w:rsidP="00D35B40">
            <w:pPr>
              <w:jc w:val="both"/>
            </w:pPr>
          </w:p>
        </w:tc>
      </w:tr>
      <w:tr w:rsidR="00D35B40" w14:paraId="6CD71912" w14:textId="77777777" w:rsidTr="000F01FB">
        <w:tc>
          <w:tcPr>
            <w:tcW w:w="1370" w:type="dxa"/>
          </w:tcPr>
          <w:p w14:paraId="5100A0C5" w14:textId="77777777" w:rsidR="00D35B40" w:rsidRDefault="00E96603" w:rsidP="00D35B40">
            <w:pPr>
              <w:jc w:val="both"/>
            </w:pPr>
            <w:r w:rsidRPr="00E96603">
              <w:t>00:44:09.4</w:t>
            </w:r>
          </w:p>
        </w:tc>
        <w:tc>
          <w:tcPr>
            <w:tcW w:w="898" w:type="dxa"/>
          </w:tcPr>
          <w:p w14:paraId="20248B65" w14:textId="77777777" w:rsidR="00D35B40" w:rsidRDefault="00E96603" w:rsidP="00D35B40">
            <w:pPr>
              <w:jc w:val="both"/>
            </w:pPr>
            <w:r>
              <w:t>HCP7</w:t>
            </w:r>
          </w:p>
        </w:tc>
        <w:tc>
          <w:tcPr>
            <w:tcW w:w="7200" w:type="dxa"/>
          </w:tcPr>
          <w:p w14:paraId="350475C3" w14:textId="77777777" w:rsidR="00D35B40" w:rsidRDefault="00E96603" w:rsidP="00D35B40">
            <w:pPr>
              <w:jc w:val="both"/>
            </w:pPr>
            <w:r>
              <w:t xml:space="preserve">… </w:t>
            </w:r>
            <w:proofErr w:type="gramStart"/>
            <w:r>
              <w:t>you</w:t>
            </w:r>
            <w:proofErr w:type="gramEnd"/>
            <w:r>
              <w:t xml:space="preserve"> know, you don’t have to do everything in one day. We’ll see, you know.</w:t>
            </w:r>
            <w:r>
              <w:tab/>
            </w:r>
          </w:p>
          <w:p w14:paraId="07268C0A" w14:textId="77777777" w:rsidR="00BA56BA" w:rsidRDefault="00BA56BA" w:rsidP="00D35B40">
            <w:pPr>
              <w:jc w:val="both"/>
            </w:pPr>
          </w:p>
        </w:tc>
      </w:tr>
      <w:tr w:rsidR="00D35B40" w14:paraId="110294C4" w14:textId="77777777" w:rsidTr="000F01FB">
        <w:tc>
          <w:tcPr>
            <w:tcW w:w="1370" w:type="dxa"/>
          </w:tcPr>
          <w:p w14:paraId="12E9C5A5" w14:textId="77777777" w:rsidR="00D35B40" w:rsidRDefault="00E96603" w:rsidP="00055389">
            <w:pPr>
              <w:jc w:val="both"/>
            </w:pPr>
            <w:r w:rsidRPr="00E96603">
              <w:t>00:44:12.3</w:t>
            </w:r>
          </w:p>
        </w:tc>
        <w:tc>
          <w:tcPr>
            <w:tcW w:w="898" w:type="dxa"/>
          </w:tcPr>
          <w:p w14:paraId="2D501965" w14:textId="77777777" w:rsidR="00D35B40" w:rsidRDefault="00E96603" w:rsidP="00D35B40">
            <w:pPr>
              <w:jc w:val="both"/>
            </w:pPr>
            <w:r>
              <w:t>PT</w:t>
            </w:r>
          </w:p>
        </w:tc>
        <w:tc>
          <w:tcPr>
            <w:tcW w:w="7200" w:type="dxa"/>
          </w:tcPr>
          <w:p w14:paraId="74EAF1FC" w14:textId="77777777" w:rsidR="00D35B40" w:rsidRDefault="00E96603" w:rsidP="00D35B40">
            <w:pPr>
              <w:jc w:val="both"/>
            </w:pPr>
            <w:r>
              <w:t>That’s okay. She can …</w:t>
            </w:r>
            <w:r>
              <w:tab/>
            </w:r>
          </w:p>
          <w:p w14:paraId="74523685" w14:textId="77777777" w:rsidR="00BA56BA" w:rsidRDefault="00BA56BA" w:rsidP="00D35B40">
            <w:pPr>
              <w:jc w:val="both"/>
            </w:pPr>
          </w:p>
        </w:tc>
      </w:tr>
      <w:tr w:rsidR="00D35B40" w14:paraId="65E14F36" w14:textId="77777777" w:rsidTr="000F01FB">
        <w:tc>
          <w:tcPr>
            <w:tcW w:w="1370" w:type="dxa"/>
          </w:tcPr>
          <w:p w14:paraId="2B11CDD7" w14:textId="77777777" w:rsidR="00D35B40" w:rsidRDefault="00E96603" w:rsidP="00D35B40">
            <w:pPr>
              <w:jc w:val="both"/>
            </w:pPr>
            <w:r w:rsidRPr="00E96603">
              <w:t>00:44:13.3</w:t>
            </w:r>
          </w:p>
        </w:tc>
        <w:tc>
          <w:tcPr>
            <w:tcW w:w="898" w:type="dxa"/>
          </w:tcPr>
          <w:p w14:paraId="65127224" w14:textId="77777777" w:rsidR="00D35B40" w:rsidRDefault="00E96603" w:rsidP="00D35B40">
            <w:pPr>
              <w:jc w:val="both"/>
            </w:pPr>
            <w:r>
              <w:t>HCP7</w:t>
            </w:r>
          </w:p>
        </w:tc>
        <w:tc>
          <w:tcPr>
            <w:tcW w:w="7200" w:type="dxa"/>
          </w:tcPr>
          <w:p w14:paraId="0FB1C265" w14:textId="77777777" w:rsidR="00D35B40" w:rsidRDefault="00E96603" w:rsidP="00D35B40">
            <w:pPr>
              <w:jc w:val="both"/>
            </w:pPr>
            <w:r>
              <w:t>She can come in? Good. Okay.</w:t>
            </w:r>
            <w:r>
              <w:tab/>
            </w:r>
          </w:p>
          <w:p w14:paraId="317B6513" w14:textId="77777777" w:rsidR="00BA56BA" w:rsidRDefault="00BA56BA" w:rsidP="00D35B40">
            <w:pPr>
              <w:jc w:val="both"/>
            </w:pPr>
          </w:p>
        </w:tc>
      </w:tr>
      <w:tr w:rsidR="00D35B40" w14:paraId="3FF5379D" w14:textId="77777777" w:rsidTr="000F01FB">
        <w:tc>
          <w:tcPr>
            <w:tcW w:w="1370" w:type="dxa"/>
          </w:tcPr>
          <w:p w14:paraId="0FA8A522" w14:textId="77777777" w:rsidR="00D35B40" w:rsidRDefault="00E96603" w:rsidP="00D35B40">
            <w:pPr>
              <w:jc w:val="both"/>
            </w:pPr>
            <w:r w:rsidRPr="00E96603">
              <w:t>00:44:16.1</w:t>
            </w:r>
          </w:p>
        </w:tc>
        <w:tc>
          <w:tcPr>
            <w:tcW w:w="898" w:type="dxa"/>
          </w:tcPr>
          <w:p w14:paraId="53D3CD03" w14:textId="77777777" w:rsidR="00D35B40" w:rsidRDefault="00E96603" w:rsidP="00D35B40">
            <w:pPr>
              <w:jc w:val="both"/>
            </w:pPr>
            <w:r>
              <w:t>PT</w:t>
            </w:r>
          </w:p>
        </w:tc>
        <w:tc>
          <w:tcPr>
            <w:tcW w:w="7200" w:type="dxa"/>
          </w:tcPr>
          <w:p w14:paraId="7F6CC6C0" w14:textId="77777777" w:rsidR="00D35B40" w:rsidRDefault="00E96603" w:rsidP="00D35B40">
            <w:pPr>
              <w:jc w:val="both"/>
            </w:pPr>
            <w:r>
              <w:t>Thank you.</w:t>
            </w:r>
            <w:r>
              <w:tab/>
            </w:r>
          </w:p>
          <w:p w14:paraId="0B11ABB7" w14:textId="77777777" w:rsidR="00BA56BA" w:rsidRDefault="00BA56BA" w:rsidP="00D35B40">
            <w:pPr>
              <w:jc w:val="both"/>
            </w:pPr>
          </w:p>
        </w:tc>
      </w:tr>
      <w:tr w:rsidR="00D35B40" w14:paraId="76038CFD" w14:textId="77777777" w:rsidTr="000F01FB">
        <w:tc>
          <w:tcPr>
            <w:tcW w:w="1370" w:type="dxa"/>
          </w:tcPr>
          <w:p w14:paraId="3D635B5A" w14:textId="77777777" w:rsidR="00D35B40" w:rsidRDefault="00E96603" w:rsidP="00D35B40">
            <w:pPr>
              <w:jc w:val="both"/>
            </w:pPr>
            <w:r w:rsidRPr="00E96603">
              <w:lastRenderedPageBreak/>
              <w:t>00:44:16.8</w:t>
            </w:r>
          </w:p>
        </w:tc>
        <w:tc>
          <w:tcPr>
            <w:tcW w:w="898" w:type="dxa"/>
          </w:tcPr>
          <w:p w14:paraId="27B452F4" w14:textId="77777777" w:rsidR="00D35B40" w:rsidRDefault="00E96603" w:rsidP="00D35B40">
            <w:pPr>
              <w:jc w:val="both"/>
            </w:pPr>
            <w:r>
              <w:t>HCP7</w:t>
            </w:r>
          </w:p>
        </w:tc>
        <w:tc>
          <w:tcPr>
            <w:tcW w:w="7200" w:type="dxa"/>
          </w:tcPr>
          <w:p w14:paraId="4BDF2A84" w14:textId="77777777" w:rsidR="00D35B40" w:rsidRDefault="00E96603" w:rsidP="00D35B40">
            <w:pPr>
              <w:jc w:val="both"/>
            </w:pPr>
            <w:r>
              <w:t>Sure. Take care.</w:t>
            </w:r>
            <w:r>
              <w:tab/>
            </w:r>
          </w:p>
          <w:p w14:paraId="4B6ED58E" w14:textId="77777777" w:rsidR="00BA56BA" w:rsidRDefault="00BA56BA" w:rsidP="00D35B40">
            <w:pPr>
              <w:jc w:val="both"/>
            </w:pPr>
          </w:p>
        </w:tc>
      </w:tr>
      <w:tr w:rsidR="00D35B40" w14:paraId="6AD0B623" w14:textId="77777777" w:rsidTr="000F01FB">
        <w:tc>
          <w:tcPr>
            <w:tcW w:w="1370" w:type="dxa"/>
          </w:tcPr>
          <w:p w14:paraId="0144AF0A" w14:textId="77777777" w:rsidR="00D35B40" w:rsidRDefault="00E96603" w:rsidP="00D35B40">
            <w:pPr>
              <w:jc w:val="both"/>
            </w:pPr>
            <w:r w:rsidRPr="00E96603">
              <w:t>00:44:17.5</w:t>
            </w:r>
          </w:p>
        </w:tc>
        <w:tc>
          <w:tcPr>
            <w:tcW w:w="898" w:type="dxa"/>
          </w:tcPr>
          <w:p w14:paraId="42FBC01D" w14:textId="77777777" w:rsidR="00D35B40" w:rsidRDefault="00E96603" w:rsidP="00D35B40">
            <w:pPr>
              <w:jc w:val="both"/>
            </w:pPr>
            <w:r>
              <w:t>PT</w:t>
            </w:r>
          </w:p>
        </w:tc>
        <w:tc>
          <w:tcPr>
            <w:tcW w:w="7200" w:type="dxa"/>
          </w:tcPr>
          <w:p w14:paraId="4F05FC31" w14:textId="77777777" w:rsidR="00D35B40" w:rsidRDefault="00E96603" w:rsidP="00D35B40">
            <w:pPr>
              <w:jc w:val="both"/>
            </w:pPr>
            <w:r>
              <w:t xml:space="preserve">Okay. All right. </w:t>
            </w:r>
          </w:p>
          <w:p w14:paraId="33A8B912" w14:textId="77777777" w:rsidR="00BA56BA" w:rsidRDefault="00BA56BA" w:rsidP="00D35B40">
            <w:pPr>
              <w:jc w:val="both"/>
            </w:pPr>
          </w:p>
        </w:tc>
      </w:tr>
      <w:tr w:rsidR="00D35B40" w14:paraId="33A503D7" w14:textId="77777777" w:rsidTr="000F01FB">
        <w:tc>
          <w:tcPr>
            <w:tcW w:w="1370" w:type="dxa"/>
          </w:tcPr>
          <w:p w14:paraId="63E84B4F" w14:textId="77777777" w:rsidR="00D35B40" w:rsidRDefault="00D35B40" w:rsidP="00D35B40">
            <w:pPr>
              <w:jc w:val="both"/>
            </w:pPr>
          </w:p>
        </w:tc>
        <w:tc>
          <w:tcPr>
            <w:tcW w:w="898" w:type="dxa"/>
          </w:tcPr>
          <w:p w14:paraId="619DF36F" w14:textId="77777777" w:rsidR="00D35B40" w:rsidRDefault="00D35B40" w:rsidP="00D35B40">
            <w:pPr>
              <w:jc w:val="both"/>
            </w:pPr>
          </w:p>
        </w:tc>
        <w:tc>
          <w:tcPr>
            <w:tcW w:w="7200" w:type="dxa"/>
          </w:tcPr>
          <w:p w14:paraId="0390CC15" w14:textId="77777777" w:rsidR="00D35B40" w:rsidRDefault="00E96603" w:rsidP="00D35B40">
            <w:pPr>
              <w:jc w:val="both"/>
            </w:pPr>
            <w:r>
              <w:t>00:44:20</w:t>
            </w:r>
            <w:r w:rsidRPr="00E96603">
              <w:t>.</w:t>
            </w:r>
            <w:r>
              <w:t xml:space="preserve">9 - </w:t>
            </w:r>
            <w:r w:rsidRPr="00E96603">
              <w:t>00:44:51.3</w:t>
            </w:r>
            <w:r>
              <w:t xml:space="preserve"> BREAK IN CLINICAL INTERACTION</w:t>
            </w:r>
          </w:p>
          <w:p w14:paraId="64F2048A" w14:textId="77777777" w:rsidR="00BA56BA" w:rsidRDefault="00BA56BA" w:rsidP="00D35B40">
            <w:pPr>
              <w:jc w:val="both"/>
            </w:pPr>
          </w:p>
        </w:tc>
      </w:tr>
      <w:tr w:rsidR="00D35B40" w14:paraId="045387B4" w14:textId="77777777" w:rsidTr="000F01FB">
        <w:tc>
          <w:tcPr>
            <w:tcW w:w="1370" w:type="dxa"/>
          </w:tcPr>
          <w:p w14:paraId="5C91238C" w14:textId="77777777" w:rsidR="00D35B40" w:rsidRDefault="00E96603" w:rsidP="00D35B40">
            <w:pPr>
              <w:jc w:val="both"/>
            </w:pPr>
            <w:r w:rsidRPr="00E96603">
              <w:t>00:44:51.3</w:t>
            </w:r>
          </w:p>
        </w:tc>
        <w:tc>
          <w:tcPr>
            <w:tcW w:w="898" w:type="dxa"/>
          </w:tcPr>
          <w:p w14:paraId="470DA6E6" w14:textId="77777777" w:rsidR="00D35B40" w:rsidRDefault="00E96603" w:rsidP="00D35B40">
            <w:pPr>
              <w:jc w:val="both"/>
            </w:pPr>
            <w:r>
              <w:t>Unidentified speaker</w:t>
            </w:r>
          </w:p>
        </w:tc>
        <w:tc>
          <w:tcPr>
            <w:tcW w:w="7200" w:type="dxa"/>
          </w:tcPr>
          <w:p w14:paraId="71C894C0" w14:textId="77777777" w:rsidR="00D35B40" w:rsidRDefault="00E96603" w:rsidP="00D35B40">
            <w:pPr>
              <w:jc w:val="both"/>
            </w:pPr>
            <w:r>
              <w:t>All right. I’m going to stop …</w:t>
            </w:r>
            <w:r>
              <w:tab/>
            </w:r>
          </w:p>
          <w:p w14:paraId="36FF89BA" w14:textId="77777777" w:rsidR="00BA56BA" w:rsidRDefault="00BA56BA" w:rsidP="00D35B40">
            <w:pPr>
              <w:jc w:val="both"/>
            </w:pPr>
          </w:p>
        </w:tc>
      </w:tr>
    </w:tbl>
    <w:p w14:paraId="1389C3C8" w14:textId="77777777" w:rsidR="00BA56BA" w:rsidRDefault="00BA56BA" w:rsidP="0050077A">
      <w:pPr>
        <w:ind w:left="1800" w:hanging="1800"/>
      </w:pPr>
    </w:p>
    <w:p w14:paraId="27289CC2" w14:textId="77777777" w:rsidR="00FD0091" w:rsidRPr="00FD0091" w:rsidRDefault="00FD0091" w:rsidP="008B0596">
      <w:r w:rsidRPr="006961AA">
        <w:t>[End of recorded material</w:t>
      </w:r>
      <w:r w:rsidR="00AA4C93" w:rsidRPr="006961AA">
        <w:t xml:space="preserve"> at </w:t>
      </w:r>
      <w:r w:rsidR="00E96603" w:rsidRPr="00E96603">
        <w:t>00:44:55.4</w:t>
      </w:r>
      <w:r w:rsidRPr="006961AA">
        <w:t>]</w:t>
      </w:r>
    </w:p>
    <w:sectPr w:rsidR="00FD0091" w:rsidRPr="00FD0091" w:rsidSect="007034E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562633" w14:textId="77777777" w:rsidR="00DD715D" w:rsidRDefault="00DD715D" w:rsidP="00FD0091">
      <w:r>
        <w:separator/>
      </w:r>
    </w:p>
  </w:endnote>
  <w:endnote w:type="continuationSeparator" w:id="0">
    <w:p w14:paraId="5F4BCB52" w14:textId="77777777" w:rsidR="00DD715D" w:rsidRDefault="00DD715D" w:rsidP="00FD0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Elephant">
    <w:panose1 w:val="020209040905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2E6E2F" w14:textId="77777777" w:rsidR="009158AD" w:rsidRDefault="009158AD">
    <w:pPr>
      <w:pStyle w:val="Footer"/>
      <w:jc w:val="center"/>
    </w:pPr>
    <w:r>
      <w:fldChar w:fldCharType="begin"/>
    </w:r>
    <w:r>
      <w:instrText xml:space="preserve"> PAGE   \* MERGEFORMAT </w:instrText>
    </w:r>
    <w:r>
      <w:fldChar w:fldCharType="separate"/>
    </w:r>
    <w:r w:rsidR="00F65239">
      <w:rPr>
        <w:noProof/>
      </w:rPr>
      <w:t>1</w:t>
    </w:r>
    <w:r>
      <w:fldChar w:fldCharType="end"/>
    </w:r>
  </w:p>
  <w:p w14:paraId="1145FBE3" w14:textId="77777777" w:rsidR="009158AD" w:rsidRDefault="009158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CA1223" w14:textId="77777777" w:rsidR="00DD715D" w:rsidRDefault="00DD715D" w:rsidP="00FD0091">
      <w:r>
        <w:separator/>
      </w:r>
    </w:p>
  </w:footnote>
  <w:footnote w:type="continuationSeparator" w:id="0">
    <w:p w14:paraId="51C09608" w14:textId="77777777" w:rsidR="00DD715D" w:rsidRDefault="00DD715D" w:rsidP="00FD00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5BB6DE" w14:textId="77777777" w:rsidR="009158AD" w:rsidRDefault="009158AD" w:rsidP="00B121BA">
    <w:pPr>
      <w:pStyle w:val="Header"/>
      <w:jc w:val="right"/>
      <w:rPr>
        <w:rFonts w:ascii="Elephant" w:hAnsi="Elephant" w:cs="Courier New"/>
        <w:color w:val="FF00FF"/>
        <w:sz w:val="16"/>
        <w:szCs w:val="16"/>
        <w:lang w:val="fr-FR"/>
      </w:rPr>
    </w:pPr>
    <w:r>
      <w:rPr>
        <w:rFonts w:ascii="Elephant" w:hAnsi="Elephant" w:cs="Courier New"/>
        <w:color w:val="7F7F7F"/>
        <w:sz w:val="20"/>
        <w:szCs w:val="20"/>
        <w:lang w:val="fr-FR"/>
      </w:rPr>
      <w:t>Transcript</w:t>
    </w:r>
    <w:r>
      <w:rPr>
        <w:rFonts w:ascii="Elephant" w:hAnsi="Elephant" w:cs="Courier New"/>
        <w:color w:val="FF0000"/>
        <w:sz w:val="20"/>
        <w:szCs w:val="20"/>
        <w:lang w:val="fr-FR"/>
      </w:rPr>
      <w:t xml:space="preserve"> </w:t>
    </w:r>
    <w:r>
      <w:rPr>
        <w:rFonts w:ascii="Elephant" w:hAnsi="Elephant" w:cs="Courier New"/>
        <w:color w:val="FF00FF"/>
        <w:sz w:val="20"/>
        <w:szCs w:val="20"/>
        <w:lang w:val="fr-FR"/>
      </w:rPr>
      <w:t>Divas</w:t>
    </w:r>
  </w:p>
  <w:p w14:paraId="698341E1" w14:textId="77777777" w:rsidR="009158AD" w:rsidRDefault="009158AD" w:rsidP="00B121BA">
    <w:pPr>
      <w:pStyle w:val="Header"/>
      <w:jc w:val="right"/>
      <w:rPr>
        <w:rFonts w:ascii="Arial" w:hAnsi="Arial" w:cs="Arial"/>
        <w:sz w:val="16"/>
        <w:szCs w:val="16"/>
        <w:lang w:val="fr-FR"/>
      </w:rPr>
    </w:pPr>
    <w:r>
      <w:rPr>
        <w:rFonts w:ascii="Arial" w:hAnsi="Arial" w:cs="Arial"/>
        <w:sz w:val="16"/>
        <w:szCs w:val="16"/>
        <w:lang w:val="fr-FR"/>
      </w:rPr>
      <w:t>www.transcriptdivas.com</w:t>
    </w:r>
  </w:p>
  <w:p w14:paraId="6B834FC5" w14:textId="77777777" w:rsidR="009158AD" w:rsidRDefault="009158AD" w:rsidP="00B121BA">
    <w:pPr>
      <w:pStyle w:val="Header"/>
      <w:jc w:val="right"/>
    </w:pPr>
    <w:r>
      <w:rPr>
        <w:rFonts w:ascii="Arial" w:hAnsi="Arial" w:cs="Arial"/>
        <w:sz w:val="16"/>
        <w:szCs w:val="16"/>
        <w:lang w:val="fr-FR"/>
      </w:rPr>
      <w:t>Phone: (888) 494-8474</w:t>
    </w:r>
  </w:p>
  <w:p w14:paraId="27981C26" w14:textId="77777777" w:rsidR="009158AD" w:rsidRDefault="009158AD" w:rsidP="00B121BA">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5A4"/>
    <w:rsid w:val="000035B8"/>
    <w:rsid w:val="00055389"/>
    <w:rsid w:val="000667BD"/>
    <w:rsid w:val="0008195D"/>
    <w:rsid w:val="000B1580"/>
    <w:rsid w:val="000F01FB"/>
    <w:rsid w:val="000F7C8E"/>
    <w:rsid w:val="001244BF"/>
    <w:rsid w:val="00132D29"/>
    <w:rsid w:val="00140360"/>
    <w:rsid w:val="00140DD7"/>
    <w:rsid w:val="00144C6D"/>
    <w:rsid w:val="00151663"/>
    <w:rsid w:val="001626F6"/>
    <w:rsid w:val="00193934"/>
    <w:rsid w:val="001E4A6B"/>
    <w:rsid w:val="001F5FD2"/>
    <w:rsid w:val="001F68F2"/>
    <w:rsid w:val="0025682D"/>
    <w:rsid w:val="002623B3"/>
    <w:rsid w:val="002C0B3A"/>
    <w:rsid w:val="002C274A"/>
    <w:rsid w:val="002D2784"/>
    <w:rsid w:val="002F1CC4"/>
    <w:rsid w:val="002F52F2"/>
    <w:rsid w:val="00301708"/>
    <w:rsid w:val="00307D44"/>
    <w:rsid w:val="00346741"/>
    <w:rsid w:val="00347F7F"/>
    <w:rsid w:val="003828C8"/>
    <w:rsid w:val="003C38E0"/>
    <w:rsid w:val="003F2E70"/>
    <w:rsid w:val="00414A19"/>
    <w:rsid w:val="00427F65"/>
    <w:rsid w:val="00445F18"/>
    <w:rsid w:val="004907DA"/>
    <w:rsid w:val="004C32CF"/>
    <w:rsid w:val="004C7674"/>
    <w:rsid w:val="004D5F4C"/>
    <w:rsid w:val="0050077A"/>
    <w:rsid w:val="00525CD6"/>
    <w:rsid w:val="005A7049"/>
    <w:rsid w:val="005F4BD4"/>
    <w:rsid w:val="006162FE"/>
    <w:rsid w:val="00651EA9"/>
    <w:rsid w:val="00665D02"/>
    <w:rsid w:val="006961AA"/>
    <w:rsid w:val="006B3C46"/>
    <w:rsid w:val="006D67AB"/>
    <w:rsid w:val="006E3207"/>
    <w:rsid w:val="0070022D"/>
    <w:rsid w:val="007034E4"/>
    <w:rsid w:val="00706770"/>
    <w:rsid w:val="00707C4F"/>
    <w:rsid w:val="00742533"/>
    <w:rsid w:val="00790EB6"/>
    <w:rsid w:val="007C6F5E"/>
    <w:rsid w:val="007E7D15"/>
    <w:rsid w:val="008B0596"/>
    <w:rsid w:val="008B6FF0"/>
    <w:rsid w:val="009158AD"/>
    <w:rsid w:val="009355A4"/>
    <w:rsid w:val="00974645"/>
    <w:rsid w:val="009865FC"/>
    <w:rsid w:val="009A1CD8"/>
    <w:rsid w:val="009B2158"/>
    <w:rsid w:val="00A47887"/>
    <w:rsid w:val="00A96C5B"/>
    <w:rsid w:val="00AA4C93"/>
    <w:rsid w:val="00AC0D15"/>
    <w:rsid w:val="00AE492F"/>
    <w:rsid w:val="00B121BA"/>
    <w:rsid w:val="00B1451B"/>
    <w:rsid w:val="00B213D1"/>
    <w:rsid w:val="00B338CE"/>
    <w:rsid w:val="00B56CC5"/>
    <w:rsid w:val="00B60AF3"/>
    <w:rsid w:val="00B95145"/>
    <w:rsid w:val="00BA56BA"/>
    <w:rsid w:val="00BC5D05"/>
    <w:rsid w:val="00BD53DF"/>
    <w:rsid w:val="00BF2BF8"/>
    <w:rsid w:val="00C3344F"/>
    <w:rsid w:val="00C37A05"/>
    <w:rsid w:val="00C51A57"/>
    <w:rsid w:val="00C62613"/>
    <w:rsid w:val="00C87D2A"/>
    <w:rsid w:val="00C90737"/>
    <w:rsid w:val="00C938C6"/>
    <w:rsid w:val="00CA63C3"/>
    <w:rsid w:val="00CB5A7E"/>
    <w:rsid w:val="00CB77A6"/>
    <w:rsid w:val="00D35B40"/>
    <w:rsid w:val="00DD715D"/>
    <w:rsid w:val="00DE068A"/>
    <w:rsid w:val="00E079B2"/>
    <w:rsid w:val="00E35F58"/>
    <w:rsid w:val="00E758F9"/>
    <w:rsid w:val="00E96603"/>
    <w:rsid w:val="00ED2AA2"/>
    <w:rsid w:val="00EE4E31"/>
    <w:rsid w:val="00EF2AA9"/>
    <w:rsid w:val="00F11A73"/>
    <w:rsid w:val="00F14426"/>
    <w:rsid w:val="00F15042"/>
    <w:rsid w:val="00F3149A"/>
    <w:rsid w:val="00F41109"/>
    <w:rsid w:val="00F65239"/>
    <w:rsid w:val="00F7488F"/>
    <w:rsid w:val="00FA4BCE"/>
    <w:rsid w:val="00FD0091"/>
    <w:rsid w:val="00FF7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EA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4E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0091"/>
    <w:pPr>
      <w:tabs>
        <w:tab w:val="center" w:pos="4680"/>
        <w:tab w:val="right" w:pos="9360"/>
      </w:tabs>
    </w:pPr>
  </w:style>
  <w:style w:type="character" w:customStyle="1" w:styleId="HeaderChar">
    <w:name w:val="Header Char"/>
    <w:basedOn w:val="DefaultParagraphFont"/>
    <w:link w:val="Header"/>
    <w:uiPriority w:val="99"/>
    <w:rsid w:val="00FD0091"/>
  </w:style>
  <w:style w:type="paragraph" w:styleId="Footer">
    <w:name w:val="footer"/>
    <w:basedOn w:val="Normal"/>
    <w:link w:val="FooterChar"/>
    <w:uiPriority w:val="99"/>
    <w:unhideWhenUsed/>
    <w:rsid w:val="00FD0091"/>
    <w:pPr>
      <w:tabs>
        <w:tab w:val="center" w:pos="4680"/>
        <w:tab w:val="right" w:pos="9360"/>
      </w:tabs>
    </w:pPr>
  </w:style>
  <w:style w:type="character" w:customStyle="1" w:styleId="FooterChar">
    <w:name w:val="Footer Char"/>
    <w:basedOn w:val="DefaultParagraphFont"/>
    <w:link w:val="Footer"/>
    <w:uiPriority w:val="99"/>
    <w:rsid w:val="00FD0091"/>
  </w:style>
  <w:style w:type="paragraph" w:styleId="BalloonText">
    <w:name w:val="Balloon Text"/>
    <w:basedOn w:val="Normal"/>
    <w:link w:val="BalloonTextChar"/>
    <w:uiPriority w:val="99"/>
    <w:semiHidden/>
    <w:unhideWhenUsed/>
    <w:rsid w:val="00FD0091"/>
    <w:rPr>
      <w:rFonts w:ascii="Tahoma" w:hAnsi="Tahoma" w:cs="Tahoma"/>
      <w:sz w:val="16"/>
      <w:szCs w:val="16"/>
    </w:rPr>
  </w:style>
  <w:style w:type="character" w:customStyle="1" w:styleId="BalloonTextChar">
    <w:name w:val="Balloon Text Char"/>
    <w:basedOn w:val="DefaultParagraphFont"/>
    <w:link w:val="BalloonText"/>
    <w:uiPriority w:val="99"/>
    <w:semiHidden/>
    <w:rsid w:val="00FD0091"/>
    <w:rPr>
      <w:rFonts w:ascii="Tahoma" w:hAnsi="Tahoma" w:cs="Tahoma"/>
      <w:sz w:val="16"/>
      <w:szCs w:val="16"/>
    </w:rPr>
  </w:style>
  <w:style w:type="table" w:styleId="TableGrid">
    <w:name w:val="Table Grid"/>
    <w:basedOn w:val="TableNormal"/>
    <w:uiPriority w:val="59"/>
    <w:rsid w:val="00935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4E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0091"/>
    <w:pPr>
      <w:tabs>
        <w:tab w:val="center" w:pos="4680"/>
        <w:tab w:val="right" w:pos="9360"/>
      </w:tabs>
    </w:pPr>
  </w:style>
  <w:style w:type="character" w:customStyle="1" w:styleId="HeaderChar">
    <w:name w:val="Header Char"/>
    <w:basedOn w:val="DefaultParagraphFont"/>
    <w:link w:val="Header"/>
    <w:uiPriority w:val="99"/>
    <w:rsid w:val="00FD0091"/>
  </w:style>
  <w:style w:type="paragraph" w:styleId="Footer">
    <w:name w:val="footer"/>
    <w:basedOn w:val="Normal"/>
    <w:link w:val="FooterChar"/>
    <w:uiPriority w:val="99"/>
    <w:unhideWhenUsed/>
    <w:rsid w:val="00FD0091"/>
    <w:pPr>
      <w:tabs>
        <w:tab w:val="center" w:pos="4680"/>
        <w:tab w:val="right" w:pos="9360"/>
      </w:tabs>
    </w:pPr>
  </w:style>
  <w:style w:type="character" w:customStyle="1" w:styleId="FooterChar">
    <w:name w:val="Footer Char"/>
    <w:basedOn w:val="DefaultParagraphFont"/>
    <w:link w:val="Footer"/>
    <w:uiPriority w:val="99"/>
    <w:rsid w:val="00FD0091"/>
  </w:style>
  <w:style w:type="paragraph" w:styleId="BalloonText">
    <w:name w:val="Balloon Text"/>
    <w:basedOn w:val="Normal"/>
    <w:link w:val="BalloonTextChar"/>
    <w:uiPriority w:val="99"/>
    <w:semiHidden/>
    <w:unhideWhenUsed/>
    <w:rsid w:val="00FD0091"/>
    <w:rPr>
      <w:rFonts w:ascii="Tahoma" w:hAnsi="Tahoma" w:cs="Tahoma"/>
      <w:sz w:val="16"/>
      <w:szCs w:val="16"/>
    </w:rPr>
  </w:style>
  <w:style w:type="character" w:customStyle="1" w:styleId="BalloonTextChar">
    <w:name w:val="Balloon Text Char"/>
    <w:basedOn w:val="DefaultParagraphFont"/>
    <w:link w:val="BalloonText"/>
    <w:uiPriority w:val="99"/>
    <w:semiHidden/>
    <w:rsid w:val="00FD0091"/>
    <w:rPr>
      <w:rFonts w:ascii="Tahoma" w:hAnsi="Tahoma" w:cs="Tahoma"/>
      <w:sz w:val="16"/>
      <w:szCs w:val="16"/>
    </w:rPr>
  </w:style>
  <w:style w:type="table" w:styleId="TableGrid">
    <w:name w:val="Table Grid"/>
    <w:basedOn w:val="TableNormal"/>
    <w:uiPriority w:val="59"/>
    <w:rsid w:val="00935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1900875">
      <w:bodyDiv w:val="1"/>
      <w:marLeft w:val="0"/>
      <w:marRight w:val="0"/>
      <w:marTop w:val="0"/>
      <w:marBottom w:val="0"/>
      <w:divBdr>
        <w:top w:val="none" w:sz="0" w:space="0" w:color="auto"/>
        <w:left w:val="none" w:sz="0" w:space="0" w:color="auto"/>
        <w:bottom w:val="none" w:sz="0" w:space="0" w:color="auto"/>
        <w:right w:val="none" w:sz="0" w:space="0" w:color="auto"/>
      </w:divBdr>
      <w:divsChild>
        <w:div w:id="1022902698">
          <w:marLeft w:val="0"/>
          <w:marRight w:val="0"/>
          <w:marTop w:val="0"/>
          <w:marBottom w:val="0"/>
          <w:divBdr>
            <w:top w:val="none" w:sz="0" w:space="0" w:color="auto"/>
            <w:left w:val="none" w:sz="0" w:space="0" w:color="auto"/>
            <w:bottom w:val="none" w:sz="0" w:space="0" w:color="auto"/>
            <w:right w:val="none" w:sz="0" w:space="0" w:color="auto"/>
          </w:divBdr>
          <w:divsChild>
            <w:div w:id="7152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Custom%20Office%20Templates\TD%20Template%20US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TD Template USA</Template>
  <TotalTime>0</TotalTime>
  <Pages>26</Pages>
  <Words>5772</Words>
  <Characters>32906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Wayne State University School of Medicine</Company>
  <LinksUpToDate>false</LinksUpToDate>
  <CharactersWithSpaces>38601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mwhitehead</dc:creator>
  <cp:lastModifiedBy>Martinez, Sarah</cp:lastModifiedBy>
  <cp:revision>2</cp:revision>
  <dcterms:created xsi:type="dcterms:W3CDTF">2016-04-20T13:58:00Z</dcterms:created>
  <dcterms:modified xsi:type="dcterms:W3CDTF">2016-04-20T13:58:00Z</dcterms:modified>
</cp:coreProperties>
</file>