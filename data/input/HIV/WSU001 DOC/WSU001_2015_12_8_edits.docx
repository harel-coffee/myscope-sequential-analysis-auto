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4611" w14:textId="77777777" w:rsidR="007034E4" w:rsidRPr="00EF2AA9" w:rsidRDefault="00D91CBA" w:rsidP="00F15042">
      <w:pPr>
        <w:jc w:val="center"/>
      </w:pPr>
      <w:r w:rsidRPr="00D91CBA">
        <w:rPr>
          <w:b/>
          <w:u w:val="single"/>
        </w:rPr>
        <w:t>WSU001_2015_12_8</w:t>
      </w:r>
    </w:p>
    <w:p w14:paraId="78A0C16E" w14:textId="77777777" w:rsidR="00FD0091" w:rsidRPr="00EF2AA9" w:rsidRDefault="00FD0091" w:rsidP="005007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1168"/>
        <w:gridCol w:w="6812"/>
      </w:tblGrid>
      <w:tr w:rsidR="009355A4" w14:paraId="2832FC51" w14:textId="77777777" w:rsidTr="006C2E21">
        <w:tc>
          <w:tcPr>
            <w:tcW w:w="1370" w:type="dxa"/>
          </w:tcPr>
          <w:p w14:paraId="4A298F33" w14:textId="77777777" w:rsidR="00D91CBA" w:rsidRDefault="009F01FF" w:rsidP="0050077A">
            <w:r>
              <w:t>0</w:t>
            </w:r>
            <w:r w:rsidRPr="009F01FF">
              <w:t>0:00:12.8</w:t>
            </w:r>
          </w:p>
          <w:p w14:paraId="37676348" w14:textId="77777777" w:rsidR="009F01FF" w:rsidRPr="00EF2AA9" w:rsidRDefault="009F01FF" w:rsidP="0050077A"/>
        </w:tc>
        <w:tc>
          <w:tcPr>
            <w:tcW w:w="1168" w:type="dxa"/>
          </w:tcPr>
          <w:p w14:paraId="14588D23" w14:textId="77777777" w:rsidR="009355A4" w:rsidRPr="00EF2AA9" w:rsidRDefault="00D55E39" w:rsidP="0050077A">
            <w:r>
              <w:t>HCP1</w:t>
            </w:r>
          </w:p>
        </w:tc>
        <w:tc>
          <w:tcPr>
            <w:tcW w:w="6812" w:type="dxa"/>
          </w:tcPr>
          <w:p w14:paraId="242B323C" w14:textId="77777777" w:rsidR="00E079B2" w:rsidRDefault="009F01FF" w:rsidP="0050077A">
            <w:r>
              <w:t xml:space="preserve">All right. </w:t>
            </w:r>
            <w:r w:rsidR="007F4868">
              <w:t>So how are you doing?</w:t>
            </w:r>
            <w:r w:rsidR="007F4868">
              <w:tab/>
            </w:r>
          </w:p>
        </w:tc>
      </w:tr>
      <w:tr w:rsidR="00D91CBA" w14:paraId="75359E8C" w14:textId="77777777" w:rsidTr="006C2E21">
        <w:tc>
          <w:tcPr>
            <w:tcW w:w="1370" w:type="dxa"/>
          </w:tcPr>
          <w:p w14:paraId="47068512" w14:textId="77777777" w:rsidR="00D91CBA" w:rsidRDefault="009F01FF" w:rsidP="00D91CBA">
            <w:r w:rsidRPr="009F01FF">
              <w:t>0</w:t>
            </w:r>
            <w:r w:rsidR="007F4868" w:rsidRPr="007F4868">
              <w:t>0:00:14.3</w:t>
            </w:r>
          </w:p>
          <w:p w14:paraId="602BCE9E" w14:textId="77777777" w:rsidR="00D91CBA" w:rsidRPr="00EF2AA9" w:rsidRDefault="00D91CBA" w:rsidP="00D91CBA"/>
        </w:tc>
        <w:tc>
          <w:tcPr>
            <w:tcW w:w="1168" w:type="dxa"/>
          </w:tcPr>
          <w:p w14:paraId="0BA25D64" w14:textId="77777777" w:rsidR="00D91CBA" w:rsidRPr="00EF2AA9" w:rsidRDefault="00C100B9" w:rsidP="00D91CBA">
            <w:r>
              <w:t>PT</w:t>
            </w:r>
          </w:p>
        </w:tc>
        <w:tc>
          <w:tcPr>
            <w:tcW w:w="6812" w:type="dxa"/>
          </w:tcPr>
          <w:p w14:paraId="6EE57E92" w14:textId="77777777" w:rsidR="00D91CBA" w:rsidRDefault="007F4868" w:rsidP="00D91CBA">
            <w:r>
              <w:t xml:space="preserve">I’m doing pretty </w:t>
            </w:r>
            <w:proofErr w:type="gramStart"/>
            <w:r>
              <w:t>good</w:t>
            </w:r>
            <w:proofErr w:type="gramEnd"/>
            <w:r>
              <w:t xml:space="preserve">. </w:t>
            </w:r>
          </w:p>
        </w:tc>
      </w:tr>
      <w:tr w:rsidR="00D91CBA" w14:paraId="6C99E791" w14:textId="77777777" w:rsidTr="006C2E21">
        <w:trPr>
          <w:trHeight w:val="684"/>
        </w:trPr>
        <w:tc>
          <w:tcPr>
            <w:tcW w:w="1370" w:type="dxa"/>
          </w:tcPr>
          <w:p w14:paraId="25105646" w14:textId="77777777" w:rsidR="00D91CBA" w:rsidRDefault="009F01FF" w:rsidP="00D91CBA">
            <w:r w:rsidRPr="009F01FF">
              <w:t>0</w:t>
            </w:r>
            <w:r w:rsidR="007F4868" w:rsidRPr="007F4868">
              <w:t>0:00:15.2</w:t>
            </w:r>
          </w:p>
          <w:p w14:paraId="7ECA872E" w14:textId="77777777" w:rsidR="00D91CBA" w:rsidRPr="00EF2AA9" w:rsidRDefault="00D91CBA" w:rsidP="00D91CBA"/>
        </w:tc>
        <w:tc>
          <w:tcPr>
            <w:tcW w:w="1168" w:type="dxa"/>
          </w:tcPr>
          <w:p w14:paraId="3AB0E20D" w14:textId="77777777" w:rsidR="00D91CBA" w:rsidRPr="00EF2AA9" w:rsidRDefault="00D55E39" w:rsidP="00D91CBA">
            <w:r>
              <w:t>HCP1</w:t>
            </w:r>
          </w:p>
        </w:tc>
        <w:tc>
          <w:tcPr>
            <w:tcW w:w="6812" w:type="dxa"/>
          </w:tcPr>
          <w:p w14:paraId="2EDCEDC2" w14:textId="77777777" w:rsidR="00D91CBA" w:rsidRDefault="007F4868" w:rsidP="00D91CBA">
            <w:r>
              <w:t>You’re doing well. Have you had any sicknesses recently at all?</w:t>
            </w:r>
            <w:r>
              <w:tab/>
            </w:r>
          </w:p>
        </w:tc>
      </w:tr>
      <w:tr w:rsidR="00D91CBA" w14:paraId="6E9EEB56" w14:textId="77777777" w:rsidTr="006C2E21">
        <w:tc>
          <w:tcPr>
            <w:tcW w:w="1370" w:type="dxa"/>
          </w:tcPr>
          <w:p w14:paraId="67559970" w14:textId="77777777" w:rsidR="00D91CBA" w:rsidRDefault="009F01FF" w:rsidP="00D91CBA">
            <w:r w:rsidRPr="009F01FF">
              <w:t>0</w:t>
            </w:r>
            <w:r w:rsidR="007F4868" w:rsidRPr="007F4868">
              <w:t>0:00:18.3</w:t>
            </w:r>
          </w:p>
          <w:p w14:paraId="59EC4FF4" w14:textId="77777777" w:rsidR="00D91CBA" w:rsidRPr="00EF2AA9" w:rsidRDefault="00D91CBA" w:rsidP="00D91CBA"/>
        </w:tc>
        <w:tc>
          <w:tcPr>
            <w:tcW w:w="1168" w:type="dxa"/>
          </w:tcPr>
          <w:p w14:paraId="59C41D8E" w14:textId="77777777" w:rsidR="00D91CBA" w:rsidRPr="00EF2AA9" w:rsidRDefault="00C100B9" w:rsidP="00D91CBA">
            <w:r>
              <w:t>PT</w:t>
            </w:r>
          </w:p>
        </w:tc>
        <w:tc>
          <w:tcPr>
            <w:tcW w:w="6812" w:type="dxa"/>
          </w:tcPr>
          <w:p w14:paraId="53AEA93A" w14:textId="77777777" w:rsidR="007F4868" w:rsidRDefault="007F4868" w:rsidP="00D91CBA">
            <w:r>
              <w:t>No.</w:t>
            </w:r>
          </w:p>
        </w:tc>
      </w:tr>
      <w:tr w:rsidR="00D91CBA" w14:paraId="7AFB8A9E" w14:textId="77777777" w:rsidTr="006C2E21">
        <w:tc>
          <w:tcPr>
            <w:tcW w:w="1370" w:type="dxa"/>
          </w:tcPr>
          <w:p w14:paraId="61B73734" w14:textId="77777777" w:rsidR="00D91CBA" w:rsidRDefault="009F01FF" w:rsidP="00D91CBA">
            <w:r w:rsidRPr="009F01FF">
              <w:t>0</w:t>
            </w:r>
            <w:r w:rsidR="007F4868" w:rsidRPr="007F4868">
              <w:t>0:00:19.8</w:t>
            </w:r>
          </w:p>
          <w:p w14:paraId="4CCDB48F" w14:textId="77777777" w:rsidR="00D91CBA" w:rsidRDefault="00D91CBA" w:rsidP="00D91CBA"/>
        </w:tc>
        <w:tc>
          <w:tcPr>
            <w:tcW w:w="1168" w:type="dxa"/>
          </w:tcPr>
          <w:p w14:paraId="0A94B6A8" w14:textId="77777777" w:rsidR="00D91CBA" w:rsidRDefault="00D55E39" w:rsidP="00D91CBA">
            <w:r>
              <w:t>HCP1</w:t>
            </w:r>
          </w:p>
        </w:tc>
        <w:tc>
          <w:tcPr>
            <w:tcW w:w="6812" w:type="dxa"/>
          </w:tcPr>
          <w:p w14:paraId="0630034E" w14:textId="77777777" w:rsidR="00D91CBA" w:rsidRDefault="007F4868" w:rsidP="00D91CBA">
            <w:r>
              <w:t>No. Haven’t been in the hospital.</w:t>
            </w:r>
            <w:r>
              <w:tab/>
            </w:r>
          </w:p>
        </w:tc>
      </w:tr>
      <w:tr w:rsidR="00D91CBA" w14:paraId="5F52DD07" w14:textId="77777777" w:rsidTr="006C2E21">
        <w:tc>
          <w:tcPr>
            <w:tcW w:w="1370" w:type="dxa"/>
          </w:tcPr>
          <w:p w14:paraId="1F01D3F3" w14:textId="77777777" w:rsidR="00D91CBA" w:rsidRDefault="009F01FF" w:rsidP="00D91CBA">
            <w:r w:rsidRPr="009F01FF">
              <w:t>0</w:t>
            </w:r>
            <w:r w:rsidR="007F4868" w:rsidRPr="007F4868">
              <w:t>0:00:21.7</w:t>
            </w:r>
          </w:p>
          <w:p w14:paraId="242CD131" w14:textId="77777777" w:rsidR="00D91CBA" w:rsidRPr="00EF2AA9" w:rsidRDefault="00D91CBA" w:rsidP="00D91CBA"/>
        </w:tc>
        <w:tc>
          <w:tcPr>
            <w:tcW w:w="1168" w:type="dxa"/>
          </w:tcPr>
          <w:p w14:paraId="66621C51" w14:textId="77777777" w:rsidR="00D91CBA" w:rsidRPr="00EF2AA9" w:rsidRDefault="00C100B9" w:rsidP="00D91CBA">
            <w:r>
              <w:t>PT</w:t>
            </w:r>
          </w:p>
        </w:tc>
        <w:tc>
          <w:tcPr>
            <w:tcW w:w="6812" w:type="dxa"/>
          </w:tcPr>
          <w:p w14:paraId="5CE52F42" w14:textId="77777777" w:rsidR="00D91CBA" w:rsidRDefault="007F4868" w:rsidP="00D91CBA">
            <w:r>
              <w:t xml:space="preserve">No. </w:t>
            </w:r>
          </w:p>
        </w:tc>
      </w:tr>
      <w:tr w:rsidR="009F01FF" w14:paraId="068B5C3F" w14:textId="77777777" w:rsidTr="006C2E21">
        <w:tc>
          <w:tcPr>
            <w:tcW w:w="1370" w:type="dxa"/>
          </w:tcPr>
          <w:p w14:paraId="08F63E85" w14:textId="77777777" w:rsidR="009F01FF" w:rsidRDefault="009F01FF" w:rsidP="009F01FF">
            <w:r w:rsidRPr="009F01FF">
              <w:t>0</w:t>
            </w:r>
            <w:r w:rsidR="007F4868" w:rsidRPr="007F4868">
              <w:t>0:00:22.2</w:t>
            </w:r>
          </w:p>
          <w:p w14:paraId="69C93A26" w14:textId="77777777" w:rsidR="009F01FF" w:rsidRPr="00EF2AA9" w:rsidRDefault="009F01FF" w:rsidP="009F01FF"/>
        </w:tc>
        <w:tc>
          <w:tcPr>
            <w:tcW w:w="1168" w:type="dxa"/>
          </w:tcPr>
          <w:p w14:paraId="67C8A8BB" w14:textId="77777777" w:rsidR="009F01FF" w:rsidRPr="00EF2AA9" w:rsidRDefault="00D55E39" w:rsidP="009F01FF">
            <w:r>
              <w:t>HCP1</w:t>
            </w:r>
          </w:p>
        </w:tc>
        <w:tc>
          <w:tcPr>
            <w:tcW w:w="6812" w:type="dxa"/>
          </w:tcPr>
          <w:p w14:paraId="17FE017A" w14:textId="77777777" w:rsidR="009F01FF" w:rsidRDefault="007F4868" w:rsidP="009F01FF">
            <w:r>
              <w:t xml:space="preserve">No </w:t>
            </w:r>
            <w:r w:rsidR="00FB7E93">
              <w:t>[00:</w:t>
            </w:r>
            <w:r w:rsidRPr="007F4868">
              <w:t>00:22.2</w:t>
            </w:r>
            <w:r>
              <w:t xml:space="preserve">] or anything. </w:t>
            </w:r>
          </w:p>
        </w:tc>
      </w:tr>
      <w:tr w:rsidR="009F01FF" w14:paraId="6A9AFF8F" w14:textId="77777777" w:rsidTr="006C2E21">
        <w:tc>
          <w:tcPr>
            <w:tcW w:w="1370" w:type="dxa"/>
          </w:tcPr>
          <w:p w14:paraId="2B5E95D5" w14:textId="77777777" w:rsidR="009F01FF" w:rsidRDefault="007F4868" w:rsidP="009F01FF">
            <w:r>
              <w:t>0</w:t>
            </w:r>
            <w:r w:rsidRPr="007F4868">
              <w:t>0:00:23.6</w:t>
            </w:r>
          </w:p>
          <w:p w14:paraId="66A6E804" w14:textId="77777777" w:rsidR="009F01FF" w:rsidRPr="00EF2AA9" w:rsidRDefault="009F01FF" w:rsidP="009F01FF"/>
        </w:tc>
        <w:tc>
          <w:tcPr>
            <w:tcW w:w="1168" w:type="dxa"/>
          </w:tcPr>
          <w:p w14:paraId="2C1FC0EA" w14:textId="77777777" w:rsidR="009F01FF" w:rsidRPr="00EF2AA9" w:rsidRDefault="00C100B9" w:rsidP="009F01FF">
            <w:r>
              <w:t>PT</w:t>
            </w:r>
          </w:p>
        </w:tc>
        <w:tc>
          <w:tcPr>
            <w:tcW w:w="6812" w:type="dxa"/>
          </w:tcPr>
          <w:p w14:paraId="59389438" w14:textId="77777777" w:rsidR="009F01FF" w:rsidRDefault="007F4868" w:rsidP="009F01FF">
            <w:r>
              <w:t xml:space="preserve">No. </w:t>
            </w:r>
          </w:p>
        </w:tc>
      </w:tr>
      <w:tr w:rsidR="009F01FF" w14:paraId="697138A9" w14:textId="77777777" w:rsidTr="006C2E21">
        <w:tc>
          <w:tcPr>
            <w:tcW w:w="1370" w:type="dxa"/>
          </w:tcPr>
          <w:p w14:paraId="574AFB45" w14:textId="77777777" w:rsidR="009F01FF" w:rsidRDefault="009F01FF" w:rsidP="009F01FF">
            <w:r w:rsidRPr="009F01FF">
              <w:t>0</w:t>
            </w:r>
            <w:r w:rsidR="007F4868" w:rsidRPr="007F4868">
              <w:t>0:00:23.8</w:t>
            </w:r>
          </w:p>
          <w:p w14:paraId="72967C9A" w14:textId="77777777" w:rsidR="009F01FF" w:rsidRPr="00EF2AA9" w:rsidRDefault="009F01FF" w:rsidP="009F01FF"/>
        </w:tc>
        <w:tc>
          <w:tcPr>
            <w:tcW w:w="1168" w:type="dxa"/>
          </w:tcPr>
          <w:p w14:paraId="1237076D" w14:textId="77777777" w:rsidR="009F01FF" w:rsidRPr="00EF2AA9" w:rsidRDefault="00D55E39" w:rsidP="009F01FF">
            <w:r>
              <w:t>HCP1</w:t>
            </w:r>
          </w:p>
        </w:tc>
        <w:tc>
          <w:tcPr>
            <w:tcW w:w="6812" w:type="dxa"/>
          </w:tcPr>
          <w:p w14:paraId="64248E3A" w14:textId="77777777" w:rsidR="009F01FF" w:rsidRDefault="007F4868" w:rsidP="009F01FF">
            <w:r>
              <w:t>I know last time you had some issues dealing with diarrhea.</w:t>
            </w:r>
            <w:r>
              <w:tab/>
            </w:r>
          </w:p>
        </w:tc>
      </w:tr>
      <w:tr w:rsidR="009F01FF" w14:paraId="3D41620E" w14:textId="77777777" w:rsidTr="006C2E21">
        <w:tc>
          <w:tcPr>
            <w:tcW w:w="1370" w:type="dxa"/>
          </w:tcPr>
          <w:p w14:paraId="37979352" w14:textId="77777777" w:rsidR="009F01FF" w:rsidRDefault="007F4868" w:rsidP="009F01FF">
            <w:r>
              <w:t>00:00:29.3</w:t>
            </w:r>
          </w:p>
          <w:p w14:paraId="4CFB8828" w14:textId="77777777" w:rsidR="009F01FF" w:rsidRDefault="009F01FF" w:rsidP="009F01FF"/>
        </w:tc>
        <w:tc>
          <w:tcPr>
            <w:tcW w:w="1168" w:type="dxa"/>
          </w:tcPr>
          <w:p w14:paraId="68A3386D" w14:textId="77777777" w:rsidR="009F01FF" w:rsidRDefault="00C100B9" w:rsidP="009F01FF">
            <w:r>
              <w:t>PT</w:t>
            </w:r>
          </w:p>
        </w:tc>
        <w:tc>
          <w:tcPr>
            <w:tcW w:w="6812" w:type="dxa"/>
          </w:tcPr>
          <w:p w14:paraId="58B89BE4" w14:textId="77777777" w:rsidR="009F01FF" w:rsidRDefault="007F4868" w:rsidP="009F01FF">
            <w:r>
              <w:t>Yes.</w:t>
            </w:r>
            <w:r>
              <w:tab/>
            </w:r>
          </w:p>
        </w:tc>
      </w:tr>
      <w:tr w:rsidR="009F01FF" w14:paraId="22342C5A" w14:textId="77777777" w:rsidTr="006C2E21">
        <w:tc>
          <w:tcPr>
            <w:tcW w:w="1370" w:type="dxa"/>
          </w:tcPr>
          <w:p w14:paraId="105B7FF7" w14:textId="77777777" w:rsidR="009F01FF" w:rsidRDefault="007F4868" w:rsidP="009F01FF">
            <w:r>
              <w:t>0</w:t>
            </w:r>
            <w:r w:rsidRPr="007F4868">
              <w:t>0:00:29.4</w:t>
            </w:r>
          </w:p>
          <w:p w14:paraId="2148E825" w14:textId="77777777" w:rsidR="009F01FF" w:rsidRPr="00EF2AA9" w:rsidRDefault="009F01FF" w:rsidP="009F01FF"/>
        </w:tc>
        <w:tc>
          <w:tcPr>
            <w:tcW w:w="1168" w:type="dxa"/>
          </w:tcPr>
          <w:p w14:paraId="04FE9CE0" w14:textId="77777777" w:rsidR="009F01FF" w:rsidRPr="00EF2AA9" w:rsidRDefault="00D55E39" w:rsidP="009F01FF">
            <w:r>
              <w:t>HCP1</w:t>
            </w:r>
          </w:p>
        </w:tc>
        <w:tc>
          <w:tcPr>
            <w:tcW w:w="6812" w:type="dxa"/>
          </w:tcPr>
          <w:p w14:paraId="36D4F127" w14:textId="77777777" w:rsidR="009F01FF" w:rsidRDefault="007F4868" w:rsidP="009F01FF">
            <w:r>
              <w:t>But you’re doing okay now.</w:t>
            </w:r>
            <w:r>
              <w:tab/>
            </w:r>
          </w:p>
        </w:tc>
      </w:tr>
      <w:tr w:rsidR="009F01FF" w14:paraId="4FE4AE27" w14:textId="77777777" w:rsidTr="006C2E21">
        <w:tc>
          <w:tcPr>
            <w:tcW w:w="1370" w:type="dxa"/>
          </w:tcPr>
          <w:p w14:paraId="4696419A" w14:textId="77777777" w:rsidR="009F01FF" w:rsidRDefault="007F4868" w:rsidP="009F01FF">
            <w:r>
              <w:t>0</w:t>
            </w:r>
            <w:r w:rsidRPr="007F4868">
              <w:t>0:00:30.4</w:t>
            </w:r>
          </w:p>
          <w:p w14:paraId="0D5F80AC" w14:textId="77777777" w:rsidR="009F01FF" w:rsidRPr="00EF2AA9" w:rsidRDefault="009F01FF" w:rsidP="009F01FF"/>
        </w:tc>
        <w:tc>
          <w:tcPr>
            <w:tcW w:w="1168" w:type="dxa"/>
          </w:tcPr>
          <w:p w14:paraId="23D80427" w14:textId="77777777" w:rsidR="009F01FF" w:rsidRPr="00EF2AA9" w:rsidRDefault="00C100B9" w:rsidP="009F01FF">
            <w:r>
              <w:t>PT</w:t>
            </w:r>
          </w:p>
        </w:tc>
        <w:tc>
          <w:tcPr>
            <w:tcW w:w="6812" w:type="dxa"/>
          </w:tcPr>
          <w:p w14:paraId="31241274" w14:textId="77777777" w:rsidR="009F01FF" w:rsidRDefault="007F4868" w:rsidP="009F01FF">
            <w:r>
              <w:t>Yes.</w:t>
            </w:r>
            <w:r>
              <w:tab/>
            </w:r>
          </w:p>
        </w:tc>
      </w:tr>
      <w:tr w:rsidR="009F01FF" w14:paraId="321E7634" w14:textId="77777777" w:rsidTr="006C2E21">
        <w:tc>
          <w:tcPr>
            <w:tcW w:w="1370" w:type="dxa"/>
          </w:tcPr>
          <w:p w14:paraId="12F9E8FC" w14:textId="77777777" w:rsidR="009F01FF" w:rsidRDefault="007F4868" w:rsidP="009F01FF">
            <w:r>
              <w:t>0</w:t>
            </w:r>
            <w:r w:rsidRPr="007F4868">
              <w:t>0:00:30.9</w:t>
            </w:r>
          </w:p>
          <w:p w14:paraId="186BC4B8" w14:textId="77777777" w:rsidR="009F01FF" w:rsidRPr="00EF2AA9" w:rsidRDefault="009F01FF" w:rsidP="009F01FF"/>
        </w:tc>
        <w:tc>
          <w:tcPr>
            <w:tcW w:w="1168" w:type="dxa"/>
          </w:tcPr>
          <w:p w14:paraId="79669105" w14:textId="77777777" w:rsidR="009F01FF" w:rsidRPr="00EF2AA9" w:rsidRDefault="00D55E39" w:rsidP="009F01FF">
            <w:r>
              <w:t>HCP1</w:t>
            </w:r>
          </w:p>
        </w:tc>
        <w:tc>
          <w:tcPr>
            <w:tcW w:w="6812" w:type="dxa"/>
          </w:tcPr>
          <w:p w14:paraId="6ED66646" w14:textId="77777777" w:rsidR="009F01FF" w:rsidRDefault="007F4868" w:rsidP="009F01FF">
            <w:r>
              <w:t>It resolved on its own.</w:t>
            </w:r>
            <w:r>
              <w:tab/>
            </w:r>
          </w:p>
        </w:tc>
      </w:tr>
      <w:tr w:rsidR="009F01FF" w14:paraId="60AC4A1B" w14:textId="77777777" w:rsidTr="006C2E21">
        <w:tc>
          <w:tcPr>
            <w:tcW w:w="1370" w:type="dxa"/>
          </w:tcPr>
          <w:p w14:paraId="55A97C96" w14:textId="77777777" w:rsidR="009F01FF" w:rsidRDefault="007F4868" w:rsidP="009F01FF">
            <w:r>
              <w:t>00:00:31.8</w:t>
            </w:r>
          </w:p>
          <w:p w14:paraId="621D5C35" w14:textId="77777777" w:rsidR="009F01FF" w:rsidRPr="00EF2AA9" w:rsidRDefault="009F01FF" w:rsidP="009F01FF"/>
        </w:tc>
        <w:tc>
          <w:tcPr>
            <w:tcW w:w="1168" w:type="dxa"/>
          </w:tcPr>
          <w:p w14:paraId="1B6755AB" w14:textId="77777777" w:rsidR="009F01FF" w:rsidRPr="00EF2AA9" w:rsidRDefault="00C100B9" w:rsidP="009F01FF">
            <w:r>
              <w:t>PT</w:t>
            </w:r>
          </w:p>
        </w:tc>
        <w:tc>
          <w:tcPr>
            <w:tcW w:w="6812" w:type="dxa"/>
          </w:tcPr>
          <w:p w14:paraId="664E30A0" w14:textId="77777777" w:rsidR="009F01FF" w:rsidRDefault="007F4868" w:rsidP="009F01FF">
            <w:r>
              <w:t>Yes.</w:t>
            </w:r>
            <w:r>
              <w:tab/>
            </w:r>
          </w:p>
        </w:tc>
      </w:tr>
      <w:tr w:rsidR="009F01FF" w14:paraId="7863B313" w14:textId="77777777" w:rsidTr="006C2E21">
        <w:tc>
          <w:tcPr>
            <w:tcW w:w="1370" w:type="dxa"/>
          </w:tcPr>
          <w:p w14:paraId="4CA3E1CC" w14:textId="77777777" w:rsidR="009F01FF" w:rsidRDefault="007F4868" w:rsidP="009F01FF">
            <w:r>
              <w:t>0</w:t>
            </w:r>
            <w:r w:rsidRPr="007F4868">
              <w:t>0:00:31.9</w:t>
            </w:r>
          </w:p>
          <w:p w14:paraId="461A2FD7" w14:textId="77777777" w:rsidR="009F01FF" w:rsidRDefault="009F01FF" w:rsidP="009F01FF"/>
        </w:tc>
        <w:tc>
          <w:tcPr>
            <w:tcW w:w="1168" w:type="dxa"/>
          </w:tcPr>
          <w:p w14:paraId="75AA380C" w14:textId="77777777" w:rsidR="009F01FF" w:rsidRDefault="00D55E39" w:rsidP="009F01FF">
            <w:r>
              <w:t>HCP1</w:t>
            </w:r>
          </w:p>
        </w:tc>
        <w:tc>
          <w:tcPr>
            <w:tcW w:w="6812" w:type="dxa"/>
          </w:tcPr>
          <w:p w14:paraId="1E35289C" w14:textId="77777777" w:rsidR="009F01FF" w:rsidRDefault="007F4868" w:rsidP="009F01FF">
            <w:r>
              <w:t>Okay, great. Good. How is the medication going?</w:t>
            </w:r>
            <w:r>
              <w:tab/>
            </w:r>
          </w:p>
        </w:tc>
      </w:tr>
      <w:tr w:rsidR="009F01FF" w14:paraId="3F878ADF" w14:textId="77777777" w:rsidTr="006C2E21">
        <w:tc>
          <w:tcPr>
            <w:tcW w:w="1370" w:type="dxa"/>
          </w:tcPr>
          <w:p w14:paraId="23D9C7E8" w14:textId="77777777" w:rsidR="009F01FF" w:rsidRDefault="007F4868" w:rsidP="009F01FF">
            <w:r>
              <w:t>0</w:t>
            </w:r>
            <w:r w:rsidRPr="007F4868">
              <w:t>0:00:35.8</w:t>
            </w:r>
          </w:p>
          <w:p w14:paraId="74D6C740" w14:textId="77777777" w:rsidR="009F01FF" w:rsidRPr="00EF2AA9" w:rsidRDefault="009F01FF" w:rsidP="009F01FF"/>
        </w:tc>
        <w:tc>
          <w:tcPr>
            <w:tcW w:w="1168" w:type="dxa"/>
          </w:tcPr>
          <w:p w14:paraId="6EA6D663" w14:textId="77777777" w:rsidR="009F01FF" w:rsidRPr="00EF2AA9" w:rsidRDefault="00C100B9" w:rsidP="009F01FF">
            <w:r>
              <w:t>PT</w:t>
            </w:r>
          </w:p>
        </w:tc>
        <w:tc>
          <w:tcPr>
            <w:tcW w:w="6812" w:type="dxa"/>
          </w:tcPr>
          <w:p w14:paraId="117B82C9" w14:textId="77777777" w:rsidR="007F4868" w:rsidRDefault="007F4868" w:rsidP="009F01FF">
            <w:r>
              <w:t>It’s good. I wanted to know if there’s maybe another action that I could take, because, I don’t know. I know that I’ve been having a few side effects from the medication. I don’t know if it’s actually coming from the medication, but I don’t like how it makes me feel.</w:t>
            </w:r>
          </w:p>
          <w:p w14:paraId="4A55255F" w14:textId="77777777" w:rsidR="007F4868" w:rsidRDefault="007F4868" w:rsidP="009F01FF"/>
        </w:tc>
      </w:tr>
      <w:tr w:rsidR="009F01FF" w14:paraId="592CA3ED" w14:textId="77777777" w:rsidTr="006C2E21">
        <w:trPr>
          <w:trHeight w:val="639"/>
        </w:trPr>
        <w:tc>
          <w:tcPr>
            <w:tcW w:w="1370" w:type="dxa"/>
          </w:tcPr>
          <w:p w14:paraId="4DE7734A" w14:textId="77777777" w:rsidR="009F01FF" w:rsidRDefault="007F4868" w:rsidP="009F01FF">
            <w:r>
              <w:t>0</w:t>
            </w:r>
            <w:r w:rsidRPr="007F4868">
              <w:t>0:00:52.6</w:t>
            </w:r>
          </w:p>
          <w:p w14:paraId="433EB566" w14:textId="77777777" w:rsidR="009F01FF" w:rsidRPr="00EF2AA9" w:rsidRDefault="009F01FF" w:rsidP="009F01FF"/>
        </w:tc>
        <w:tc>
          <w:tcPr>
            <w:tcW w:w="1168" w:type="dxa"/>
          </w:tcPr>
          <w:p w14:paraId="57C1E9E3" w14:textId="77777777" w:rsidR="009F01FF" w:rsidRPr="00EF2AA9" w:rsidRDefault="00D55E39" w:rsidP="009F01FF">
            <w:r>
              <w:t>HCP1</w:t>
            </w:r>
          </w:p>
        </w:tc>
        <w:tc>
          <w:tcPr>
            <w:tcW w:w="6812" w:type="dxa"/>
          </w:tcPr>
          <w:p w14:paraId="45368F84" w14:textId="77777777" w:rsidR="009F01FF" w:rsidRDefault="007F4868" w:rsidP="009F01FF">
            <w:r>
              <w:t>Okay. And you’re on – I’m sorry, I can’t find it in here. What are you taking?</w:t>
            </w:r>
            <w:r>
              <w:tab/>
            </w:r>
          </w:p>
        </w:tc>
      </w:tr>
      <w:tr w:rsidR="009F01FF" w14:paraId="76919409" w14:textId="77777777" w:rsidTr="006C2E21">
        <w:tc>
          <w:tcPr>
            <w:tcW w:w="1370" w:type="dxa"/>
          </w:tcPr>
          <w:p w14:paraId="2099A74C" w14:textId="77777777" w:rsidR="009F01FF" w:rsidRDefault="007F4868" w:rsidP="009F01FF">
            <w:r>
              <w:t>0</w:t>
            </w:r>
            <w:r w:rsidRPr="007F4868">
              <w:t>0:00:56.3</w:t>
            </w:r>
          </w:p>
          <w:p w14:paraId="41B3CD2D" w14:textId="77777777" w:rsidR="009F01FF" w:rsidRPr="00EF2AA9" w:rsidRDefault="009F01FF" w:rsidP="009F01FF"/>
        </w:tc>
        <w:tc>
          <w:tcPr>
            <w:tcW w:w="1168" w:type="dxa"/>
          </w:tcPr>
          <w:p w14:paraId="29D30487" w14:textId="77777777" w:rsidR="009F01FF" w:rsidRPr="00EF2AA9" w:rsidRDefault="00C100B9" w:rsidP="009F01FF">
            <w:r>
              <w:t>PT</w:t>
            </w:r>
          </w:p>
        </w:tc>
        <w:tc>
          <w:tcPr>
            <w:tcW w:w="6812" w:type="dxa"/>
          </w:tcPr>
          <w:p w14:paraId="1F6165F8" w14:textId="77777777" w:rsidR="009F01FF" w:rsidRDefault="007F4868" w:rsidP="009F01FF">
            <w:proofErr w:type="spellStart"/>
            <w:r>
              <w:t>Complera</w:t>
            </w:r>
            <w:proofErr w:type="spellEnd"/>
            <w:r>
              <w:t xml:space="preserve">. </w:t>
            </w:r>
          </w:p>
        </w:tc>
      </w:tr>
      <w:tr w:rsidR="009F01FF" w14:paraId="28818E8B" w14:textId="77777777" w:rsidTr="006C2E21">
        <w:trPr>
          <w:trHeight w:val="711"/>
        </w:trPr>
        <w:tc>
          <w:tcPr>
            <w:tcW w:w="1370" w:type="dxa"/>
          </w:tcPr>
          <w:p w14:paraId="49E91F45" w14:textId="77777777" w:rsidR="009F01FF" w:rsidRDefault="007F4868" w:rsidP="009F01FF">
            <w:r>
              <w:t>0</w:t>
            </w:r>
            <w:r w:rsidRPr="007F4868">
              <w:t>0:00:56.8</w:t>
            </w:r>
          </w:p>
          <w:p w14:paraId="0F61799A" w14:textId="77777777" w:rsidR="009F01FF" w:rsidRPr="00EF2AA9" w:rsidRDefault="009F01FF" w:rsidP="009F01FF"/>
        </w:tc>
        <w:tc>
          <w:tcPr>
            <w:tcW w:w="1168" w:type="dxa"/>
          </w:tcPr>
          <w:p w14:paraId="2982D320" w14:textId="77777777" w:rsidR="009F01FF" w:rsidRPr="00EF2AA9" w:rsidRDefault="00D55E39" w:rsidP="009F01FF">
            <w:r>
              <w:t>HCP1</w:t>
            </w:r>
          </w:p>
        </w:tc>
        <w:tc>
          <w:tcPr>
            <w:tcW w:w="6812" w:type="dxa"/>
          </w:tcPr>
          <w:p w14:paraId="1AEA45B9" w14:textId="77777777" w:rsidR="009F01FF" w:rsidRDefault="007F4868" w:rsidP="009F01FF">
            <w:r>
              <w:t xml:space="preserve">Oh, yes, there is its. Okay. </w:t>
            </w:r>
            <w:proofErr w:type="spellStart"/>
            <w:r>
              <w:t>Complera</w:t>
            </w:r>
            <w:proofErr w:type="spellEnd"/>
            <w:r>
              <w:t>. Okay. And so you don’t like how it makes you feel. How? What is …?</w:t>
            </w:r>
            <w:r>
              <w:tab/>
            </w:r>
          </w:p>
        </w:tc>
      </w:tr>
      <w:tr w:rsidR="009F01FF" w14:paraId="735CA1F6" w14:textId="77777777" w:rsidTr="006C2E21">
        <w:tc>
          <w:tcPr>
            <w:tcW w:w="1370" w:type="dxa"/>
          </w:tcPr>
          <w:p w14:paraId="0D463727" w14:textId="77777777" w:rsidR="009F01FF" w:rsidRDefault="007F4868" w:rsidP="009F01FF">
            <w:r>
              <w:t>0</w:t>
            </w:r>
            <w:r w:rsidRPr="007F4868">
              <w:t>0:01:01.5</w:t>
            </w:r>
          </w:p>
          <w:p w14:paraId="59BE7FAD" w14:textId="77777777" w:rsidR="009F01FF" w:rsidRDefault="009F01FF" w:rsidP="009F01FF"/>
        </w:tc>
        <w:tc>
          <w:tcPr>
            <w:tcW w:w="1168" w:type="dxa"/>
          </w:tcPr>
          <w:p w14:paraId="7C34E5A3" w14:textId="77777777" w:rsidR="009F01FF" w:rsidRDefault="00C100B9" w:rsidP="009F01FF">
            <w:r>
              <w:lastRenderedPageBreak/>
              <w:t>PT</w:t>
            </w:r>
          </w:p>
        </w:tc>
        <w:tc>
          <w:tcPr>
            <w:tcW w:w="6812" w:type="dxa"/>
          </w:tcPr>
          <w:p w14:paraId="145A9D99" w14:textId="77777777" w:rsidR="009F01FF" w:rsidRDefault="007F4868" w:rsidP="009F01FF">
            <w:r>
              <w:t>It makes me feel lightheaded.</w:t>
            </w:r>
            <w:r>
              <w:tab/>
            </w:r>
          </w:p>
        </w:tc>
      </w:tr>
      <w:tr w:rsidR="009F01FF" w14:paraId="17B48F38" w14:textId="77777777" w:rsidTr="006C2E21">
        <w:tc>
          <w:tcPr>
            <w:tcW w:w="1370" w:type="dxa"/>
          </w:tcPr>
          <w:p w14:paraId="43BE6117" w14:textId="77777777" w:rsidR="009F01FF" w:rsidRDefault="007F4868" w:rsidP="009F01FF">
            <w:r>
              <w:lastRenderedPageBreak/>
              <w:t>0</w:t>
            </w:r>
            <w:r w:rsidRPr="007F4868">
              <w:t>0:01:03.1</w:t>
            </w:r>
          </w:p>
          <w:p w14:paraId="799F799B" w14:textId="77777777" w:rsidR="009F01FF" w:rsidRPr="00EF2AA9" w:rsidRDefault="009F01FF" w:rsidP="009F01FF"/>
        </w:tc>
        <w:tc>
          <w:tcPr>
            <w:tcW w:w="1168" w:type="dxa"/>
          </w:tcPr>
          <w:p w14:paraId="76092FBC" w14:textId="77777777" w:rsidR="009F01FF" w:rsidRPr="00EF2AA9" w:rsidRDefault="00D55E39" w:rsidP="009F01FF">
            <w:r>
              <w:t>HCP1</w:t>
            </w:r>
          </w:p>
        </w:tc>
        <w:tc>
          <w:tcPr>
            <w:tcW w:w="6812" w:type="dxa"/>
          </w:tcPr>
          <w:p w14:paraId="59792606" w14:textId="77777777" w:rsidR="009F01FF" w:rsidRDefault="007F4868" w:rsidP="009F01FF">
            <w:r>
              <w:t xml:space="preserve">Lightheaded. </w:t>
            </w:r>
          </w:p>
        </w:tc>
      </w:tr>
      <w:tr w:rsidR="00D91CBA" w14:paraId="3A994A23" w14:textId="77777777" w:rsidTr="006C2E21">
        <w:tc>
          <w:tcPr>
            <w:tcW w:w="1370" w:type="dxa"/>
          </w:tcPr>
          <w:p w14:paraId="04E7256C" w14:textId="77777777" w:rsidR="00D91CBA" w:rsidRDefault="00780858" w:rsidP="00B66695">
            <w:r>
              <w:t>0</w:t>
            </w:r>
            <w:r w:rsidRPr="00780858">
              <w:t>0:01:03.8</w:t>
            </w:r>
          </w:p>
          <w:p w14:paraId="32935E0D" w14:textId="77777777" w:rsidR="00D91CBA" w:rsidRPr="00EF2AA9" w:rsidRDefault="00D91CBA" w:rsidP="00B66695"/>
        </w:tc>
        <w:tc>
          <w:tcPr>
            <w:tcW w:w="1168" w:type="dxa"/>
          </w:tcPr>
          <w:p w14:paraId="5A8BECF1" w14:textId="77777777" w:rsidR="00D91CBA" w:rsidRPr="00EF2AA9" w:rsidRDefault="00C100B9" w:rsidP="00B66695">
            <w:r>
              <w:t>PT</w:t>
            </w:r>
          </w:p>
        </w:tc>
        <w:tc>
          <w:tcPr>
            <w:tcW w:w="6812" w:type="dxa"/>
          </w:tcPr>
          <w:p w14:paraId="450DB9AF" w14:textId="77777777" w:rsidR="00D91CBA" w:rsidRDefault="00780858" w:rsidP="00B66695">
            <w:r>
              <w:t>I need to lay my head down.</w:t>
            </w:r>
            <w:r>
              <w:tab/>
            </w:r>
          </w:p>
        </w:tc>
      </w:tr>
      <w:tr w:rsidR="009F01FF" w14:paraId="15907E3A" w14:textId="77777777" w:rsidTr="006C2E21">
        <w:tc>
          <w:tcPr>
            <w:tcW w:w="1370" w:type="dxa"/>
          </w:tcPr>
          <w:p w14:paraId="25BDF935" w14:textId="77777777" w:rsidR="009F01FF" w:rsidRDefault="00780858" w:rsidP="009F01FF">
            <w:r>
              <w:t>0</w:t>
            </w:r>
            <w:r w:rsidRPr="00780858">
              <w:t>0:01:05.1</w:t>
            </w:r>
          </w:p>
          <w:p w14:paraId="040E2D97" w14:textId="77777777" w:rsidR="009F01FF" w:rsidRPr="00EF2AA9" w:rsidRDefault="009F01FF" w:rsidP="009F01FF"/>
        </w:tc>
        <w:tc>
          <w:tcPr>
            <w:tcW w:w="1168" w:type="dxa"/>
          </w:tcPr>
          <w:p w14:paraId="2EF7AA56" w14:textId="77777777" w:rsidR="009F01FF" w:rsidRPr="00EF2AA9" w:rsidRDefault="00D55E39" w:rsidP="009F01FF">
            <w:r>
              <w:t>HCP1</w:t>
            </w:r>
          </w:p>
        </w:tc>
        <w:tc>
          <w:tcPr>
            <w:tcW w:w="6812" w:type="dxa"/>
          </w:tcPr>
          <w:p w14:paraId="6E4E6CB9" w14:textId="77777777" w:rsidR="009F01FF" w:rsidRDefault="00780858" w:rsidP="009F01FF">
            <w:r>
              <w:t>Okay. That’s been since you started the medication, or is it a newer thing?</w:t>
            </w:r>
          </w:p>
          <w:p w14:paraId="51ADD9FC" w14:textId="77777777" w:rsidR="00780858" w:rsidRDefault="00780858" w:rsidP="009F01FF"/>
        </w:tc>
      </w:tr>
      <w:tr w:rsidR="009F01FF" w14:paraId="797DD9DF" w14:textId="77777777" w:rsidTr="006C2E21">
        <w:tc>
          <w:tcPr>
            <w:tcW w:w="1370" w:type="dxa"/>
          </w:tcPr>
          <w:p w14:paraId="63473D34" w14:textId="77777777" w:rsidR="009F01FF" w:rsidRDefault="00780858" w:rsidP="009F01FF">
            <w:r>
              <w:t>00:01:08.7</w:t>
            </w:r>
          </w:p>
          <w:p w14:paraId="3F03CE54" w14:textId="77777777" w:rsidR="009F01FF" w:rsidRPr="00EF2AA9" w:rsidRDefault="009F01FF" w:rsidP="009F01FF"/>
        </w:tc>
        <w:tc>
          <w:tcPr>
            <w:tcW w:w="1168" w:type="dxa"/>
          </w:tcPr>
          <w:p w14:paraId="100F4F93" w14:textId="77777777" w:rsidR="009F01FF" w:rsidRPr="00EF2AA9" w:rsidRDefault="00C100B9" w:rsidP="009F01FF">
            <w:r>
              <w:t>PT</w:t>
            </w:r>
          </w:p>
        </w:tc>
        <w:tc>
          <w:tcPr>
            <w:tcW w:w="6812" w:type="dxa"/>
          </w:tcPr>
          <w:p w14:paraId="366C72D3" w14:textId="77777777" w:rsidR="009F01FF" w:rsidRDefault="00780858" w:rsidP="009F01FF">
            <w:r>
              <w:t>It’s been going on since last Saturday.</w:t>
            </w:r>
            <w:r>
              <w:tab/>
            </w:r>
          </w:p>
        </w:tc>
      </w:tr>
      <w:tr w:rsidR="009F01FF" w14:paraId="24355C5D" w14:textId="77777777" w:rsidTr="006C2E21">
        <w:tc>
          <w:tcPr>
            <w:tcW w:w="1370" w:type="dxa"/>
          </w:tcPr>
          <w:p w14:paraId="6C1C3C51" w14:textId="77777777" w:rsidR="009F01FF" w:rsidRDefault="00780858" w:rsidP="009F01FF">
            <w:r>
              <w:t>0</w:t>
            </w:r>
            <w:r w:rsidRPr="00780858">
              <w:t>0:01:11.2</w:t>
            </w:r>
          </w:p>
          <w:p w14:paraId="1242D675" w14:textId="77777777" w:rsidR="009F01FF" w:rsidRPr="00EF2AA9" w:rsidRDefault="009F01FF" w:rsidP="009F01FF"/>
        </w:tc>
        <w:tc>
          <w:tcPr>
            <w:tcW w:w="1168" w:type="dxa"/>
          </w:tcPr>
          <w:p w14:paraId="2929F0B1" w14:textId="77777777" w:rsidR="009F01FF" w:rsidRDefault="00D55E39" w:rsidP="009F01FF">
            <w:r>
              <w:t>HCP1</w:t>
            </w:r>
          </w:p>
        </w:tc>
        <w:tc>
          <w:tcPr>
            <w:tcW w:w="6812" w:type="dxa"/>
          </w:tcPr>
          <w:p w14:paraId="490373E4" w14:textId="77777777" w:rsidR="009F01FF" w:rsidRDefault="00780858" w:rsidP="009F01FF">
            <w:r>
              <w:t xml:space="preserve">Okay. And when did you start </w:t>
            </w:r>
            <w:proofErr w:type="spellStart"/>
            <w:r>
              <w:t>Complera</w:t>
            </w:r>
            <w:proofErr w:type="spellEnd"/>
            <w:r>
              <w:t xml:space="preserve">, exactly? Do you remember? </w:t>
            </w:r>
          </w:p>
          <w:p w14:paraId="2481D782" w14:textId="77777777" w:rsidR="00780858" w:rsidRDefault="00780858" w:rsidP="009F01FF"/>
        </w:tc>
      </w:tr>
      <w:tr w:rsidR="009F01FF" w14:paraId="3CA07459" w14:textId="77777777" w:rsidTr="006C2E21">
        <w:tc>
          <w:tcPr>
            <w:tcW w:w="1370" w:type="dxa"/>
          </w:tcPr>
          <w:p w14:paraId="2E250FDD" w14:textId="77777777" w:rsidR="009F01FF" w:rsidRDefault="00780858" w:rsidP="009F01FF">
            <w:r>
              <w:t>0</w:t>
            </w:r>
            <w:r w:rsidRPr="00780858">
              <w:t>0:01:15.1</w:t>
            </w:r>
          </w:p>
          <w:p w14:paraId="5EDE4DFA" w14:textId="77777777" w:rsidR="009F01FF" w:rsidRDefault="009F01FF" w:rsidP="009F01FF"/>
        </w:tc>
        <w:tc>
          <w:tcPr>
            <w:tcW w:w="1168" w:type="dxa"/>
          </w:tcPr>
          <w:p w14:paraId="11624E9C" w14:textId="77777777" w:rsidR="009F01FF" w:rsidRPr="00EF2AA9" w:rsidRDefault="00C100B9" w:rsidP="009F01FF">
            <w:r>
              <w:t>PT</w:t>
            </w:r>
          </w:p>
        </w:tc>
        <w:tc>
          <w:tcPr>
            <w:tcW w:w="6812" w:type="dxa"/>
          </w:tcPr>
          <w:p w14:paraId="036E6189" w14:textId="77777777" w:rsidR="009F01FF" w:rsidRDefault="00780858" w:rsidP="009F01FF">
            <w:r>
              <w:t xml:space="preserve">I want to say maybe a year ago. </w:t>
            </w:r>
          </w:p>
        </w:tc>
      </w:tr>
      <w:tr w:rsidR="009F01FF" w14:paraId="498F3DF4" w14:textId="77777777" w:rsidTr="006C2E21">
        <w:trPr>
          <w:trHeight w:val="720"/>
        </w:trPr>
        <w:tc>
          <w:tcPr>
            <w:tcW w:w="1370" w:type="dxa"/>
          </w:tcPr>
          <w:p w14:paraId="729C6148" w14:textId="77777777" w:rsidR="009F01FF" w:rsidRDefault="00780858" w:rsidP="009F01FF">
            <w:r>
              <w:t>0</w:t>
            </w:r>
            <w:r w:rsidRPr="00780858">
              <w:t>0:01:17.0</w:t>
            </w:r>
          </w:p>
          <w:p w14:paraId="744CF705" w14:textId="77777777" w:rsidR="009F01FF" w:rsidRPr="00EF2AA9" w:rsidRDefault="009F01FF" w:rsidP="009F01FF"/>
        </w:tc>
        <w:tc>
          <w:tcPr>
            <w:tcW w:w="1168" w:type="dxa"/>
          </w:tcPr>
          <w:p w14:paraId="47AD825D" w14:textId="77777777" w:rsidR="009F01FF" w:rsidRPr="00EF2AA9" w:rsidRDefault="00D55E39" w:rsidP="009F01FF">
            <w:r>
              <w:t>HCP1</w:t>
            </w:r>
          </w:p>
        </w:tc>
        <w:tc>
          <w:tcPr>
            <w:tcW w:w="6812" w:type="dxa"/>
          </w:tcPr>
          <w:p w14:paraId="666EF3E3" w14:textId="77777777" w:rsidR="009F01FF" w:rsidRDefault="00780858" w:rsidP="009F01FF">
            <w:r>
              <w:t>A year ago. Okay. So now after a year, on and off, you have lightheadedness.</w:t>
            </w:r>
            <w:r>
              <w:tab/>
            </w:r>
          </w:p>
        </w:tc>
      </w:tr>
      <w:tr w:rsidR="00D91CBA" w14:paraId="604DFFC1" w14:textId="77777777" w:rsidTr="006C2E21">
        <w:tc>
          <w:tcPr>
            <w:tcW w:w="1370" w:type="dxa"/>
          </w:tcPr>
          <w:p w14:paraId="1748A876" w14:textId="77777777" w:rsidR="00D91CBA" w:rsidRDefault="00780858" w:rsidP="00B66695">
            <w:r>
              <w:t>0</w:t>
            </w:r>
            <w:r w:rsidRPr="00780858">
              <w:t>0:01:21.2</w:t>
            </w:r>
          </w:p>
          <w:p w14:paraId="59738325" w14:textId="77777777" w:rsidR="00D91CBA" w:rsidRPr="00EF2AA9" w:rsidRDefault="00D91CBA" w:rsidP="00B66695"/>
        </w:tc>
        <w:tc>
          <w:tcPr>
            <w:tcW w:w="1168" w:type="dxa"/>
          </w:tcPr>
          <w:p w14:paraId="3F7AF8D6" w14:textId="77777777" w:rsidR="00D91CBA" w:rsidRPr="00EF2AA9" w:rsidRDefault="00C100B9" w:rsidP="00B66695">
            <w:r>
              <w:t>PT</w:t>
            </w:r>
          </w:p>
        </w:tc>
        <w:tc>
          <w:tcPr>
            <w:tcW w:w="6812" w:type="dxa"/>
          </w:tcPr>
          <w:p w14:paraId="6BA8EDC6" w14:textId="77777777" w:rsidR="00D91CBA" w:rsidRDefault="00780858" w:rsidP="00B66695">
            <w:r>
              <w:t>Yes.</w:t>
            </w:r>
          </w:p>
          <w:p w14:paraId="4AB6C26F" w14:textId="77777777" w:rsidR="00780858" w:rsidRDefault="00780858" w:rsidP="00B66695"/>
        </w:tc>
      </w:tr>
      <w:tr w:rsidR="00D91CBA" w14:paraId="73FD25E9" w14:textId="77777777" w:rsidTr="006C2E21">
        <w:trPr>
          <w:trHeight w:val="801"/>
        </w:trPr>
        <w:tc>
          <w:tcPr>
            <w:tcW w:w="1370" w:type="dxa"/>
          </w:tcPr>
          <w:p w14:paraId="2B596A61" w14:textId="77777777" w:rsidR="00D91CBA" w:rsidRDefault="00780858" w:rsidP="00B66695">
            <w:r>
              <w:t>0</w:t>
            </w:r>
            <w:r w:rsidRPr="00780858">
              <w:t>0:01:21.5</w:t>
            </w:r>
          </w:p>
          <w:p w14:paraId="2052C7DC" w14:textId="77777777" w:rsidR="00D91CBA" w:rsidRPr="00EF2AA9" w:rsidRDefault="00D91CBA" w:rsidP="00B66695"/>
        </w:tc>
        <w:tc>
          <w:tcPr>
            <w:tcW w:w="1168" w:type="dxa"/>
          </w:tcPr>
          <w:p w14:paraId="22C9F460" w14:textId="77777777" w:rsidR="00D91CBA" w:rsidRPr="00EF2AA9" w:rsidRDefault="00D55E39" w:rsidP="00B66695">
            <w:r>
              <w:t>HCP1</w:t>
            </w:r>
          </w:p>
        </w:tc>
        <w:tc>
          <w:tcPr>
            <w:tcW w:w="6812" w:type="dxa"/>
          </w:tcPr>
          <w:p w14:paraId="38B0DC38" w14:textId="77777777" w:rsidR="00D91CBA" w:rsidRDefault="00780858" w:rsidP="00B66695">
            <w:r>
              <w:t>Do you know if it’s a certain part in the day that you have lightheadedness?</w:t>
            </w:r>
            <w:r>
              <w:tab/>
            </w:r>
          </w:p>
        </w:tc>
      </w:tr>
      <w:tr w:rsidR="00D91CBA" w14:paraId="2F3F6567" w14:textId="77777777" w:rsidTr="006C2E21">
        <w:tc>
          <w:tcPr>
            <w:tcW w:w="1370" w:type="dxa"/>
          </w:tcPr>
          <w:p w14:paraId="51A4461E" w14:textId="77777777" w:rsidR="00D91CBA" w:rsidRDefault="00780858" w:rsidP="00B66695">
            <w:r>
              <w:t>0</w:t>
            </w:r>
            <w:r w:rsidRPr="00780858">
              <w:t>0:01:24.5</w:t>
            </w:r>
          </w:p>
          <w:p w14:paraId="2622CB16" w14:textId="77777777" w:rsidR="00D91CBA" w:rsidRDefault="00D91CBA" w:rsidP="00B66695"/>
        </w:tc>
        <w:tc>
          <w:tcPr>
            <w:tcW w:w="1168" w:type="dxa"/>
          </w:tcPr>
          <w:p w14:paraId="1FD5CAD5" w14:textId="77777777" w:rsidR="00D91CBA" w:rsidRDefault="00C100B9" w:rsidP="00B66695">
            <w:r>
              <w:t>PT</w:t>
            </w:r>
          </w:p>
        </w:tc>
        <w:tc>
          <w:tcPr>
            <w:tcW w:w="6812" w:type="dxa"/>
          </w:tcPr>
          <w:p w14:paraId="67D31DED" w14:textId="77777777" w:rsidR="00D91CBA" w:rsidRDefault="00780858" w:rsidP="00B66695">
            <w:r>
              <w:t>Normally in the morning or in the afternoon.</w:t>
            </w:r>
          </w:p>
          <w:p w14:paraId="292FF10E" w14:textId="77777777" w:rsidR="00780858" w:rsidRDefault="00780858" w:rsidP="00B66695"/>
        </w:tc>
      </w:tr>
      <w:tr w:rsidR="00D91CBA" w14:paraId="3FC4EA89" w14:textId="77777777" w:rsidTr="006C2E21">
        <w:tc>
          <w:tcPr>
            <w:tcW w:w="1370" w:type="dxa"/>
          </w:tcPr>
          <w:p w14:paraId="2E21E68D" w14:textId="77777777" w:rsidR="00D91CBA" w:rsidRDefault="00780858" w:rsidP="00B66695">
            <w:r>
              <w:t>0</w:t>
            </w:r>
            <w:r w:rsidRPr="00780858">
              <w:t>0:01:26.5</w:t>
            </w:r>
          </w:p>
          <w:p w14:paraId="659689A9" w14:textId="77777777" w:rsidR="00D91CBA" w:rsidRPr="00EF2AA9" w:rsidRDefault="00D91CBA" w:rsidP="00B66695"/>
        </w:tc>
        <w:tc>
          <w:tcPr>
            <w:tcW w:w="1168" w:type="dxa"/>
          </w:tcPr>
          <w:p w14:paraId="5B2BFB73" w14:textId="77777777" w:rsidR="00D91CBA" w:rsidRPr="00EF2AA9" w:rsidRDefault="00D55E39" w:rsidP="00B66695">
            <w:r>
              <w:t>HCP1</w:t>
            </w:r>
          </w:p>
        </w:tc>
        <w:tc>
          <w:tcPr>
            <w:tcW w:w="6812" w:type="dxa"/>
          </w:tcPr>
          <w:p w14:paraId="415A4990" w14:textId="77777777" w:rsidR="00D91CBA" w:rsidRDefault="00780858" w:rsidP="00B66695">
            <w:r>
              <w:t>In the morning. When do you take the medi</w:t>
            </w:r>
            <w:bookmarkStart w:id="0" w:name="_GoBack"/>
            <w:bookmarkEnd w:id="0"/>
            <w:r>
              <w:t>cation?</w:t>
            </w:r>
            <w:r>
              <w:tab/>
            </w:r>
          </w:p>
        </w:tc>
      </w:tr>
      <w:tr w:rsidR="00D91CBA" w14:paraId="30FE6CE9" w14:textId="77777777" w:rsidTr="006C2E21">
        <w:tc>
          <w:tcPr>
            <w:tcW w:w="1370" w:type="dxa"/>
          </w:tcPr>
          <w:p w14:paraId="00665FB7" w14:textId="77777777" w:rsidR="00D91CBA" w:rsidRDefault="00780858" w:rsidP="00B66695">
            <w:r>
              <w:t>0</w:t>
            </w:r>
            <w:r w:rsidRPr="00780858">
              <w:t>0:01:28.3</w:t>
            </w:r>
          </w:p>
          <w:p w14:paraId="7272B011" w14:textId="77777777" w:rsidR="00D91CBA" w:rsidRPr="00EF2AA9" w:rsidRDefault="00D91CBA" w:rsidP="00B66695"/>
        </w:tc>
        <w:tc>
          <w:tcPr>
            <w:tcW w:w="1168" w:type="dxa"/>
          </w:tcPr>
          <w:p w14:paraId="34D96C0C" w14:textId="77777777" w:rsidR="00D91CBA" w:rsidRPr="00EF2AA9" w:rsidRDefault="00C100B9" w:rsidP="00B66695">
            <w:r>
              <w:t>PT</w:t>
            </w:r>
          </w:p>
        </w:tc>
        <w:tc>
          <w:tcPr>
            <w:tcW w:w="6812" w:type="dxa"/>
          </w:tcPr>
          <w:p w14:paraId="1412D191" w14:textId="77777777" w:rsidR="00D91CBA" w:rsidRDefault="00780858" w:rsidP="00780858">
            <w:r>
              <w:t>Sometimes at night, or sometimes in the morning if I forget.</w:t>
            </w:r>
            <w:r>
              <w:tab/>
            </w:r>
          </w:p>
        </w:tc>
      </w:tr>
      <w:tr w:rsidR="00D91CBA" w14:paraId="65F7CCCE" w14:textId="77777777" w:rsidTr="006C2E21">
        <w:tc>
          <w:tcPr>
            <w:tcW w:w="1370" w:type="dxa"/>
          </w:tcPr>
          <w:p w14:paraId="2BA4FA31" w14:textId="77777777" w:rsidR="00D91CBA" w:rsidRDefault="00780858" w:rsidP="00B66695">
            <w:r>
              <w:t>0</w:t>
            </w:r>
            <w:r w:rsidRPr="00780858">
              <w:t>0:01:31.4</w:t>
            </w:r>
          </w:p>
          <w:p w14:paraId="731EF194" w14:textId="77777777" w:rsidR="00D91CBA" w:rsidRPr="00EF2AA9" w:rsidRDefault="00D91CBA" w:rsidP="00B66695"/>
        </w:tc>
        <w:tc>
          <w:tcPr>
            <w:tcW w:w="1168" w:type="dxa"/>
          </w:tcPr>
          <w:p w14:paraId="0526BB6C" w14:textId="77777777" w:rsidR="00D91CBA" w:rsidRPr="00EF2AA9" w:rsidRDefault="00D55E39" w:rsidP="00B66695">
            <w:r>
              <w:t>HCP1</w:t>
            </w:r>
          </w:p>
        </w:tc>
        <w:tc>
          <w:tcPr>
            <w:tcW w:w="6812" w:type="dxa"/>
          </w:tcPr>
          <w:p w14:paraId="39F0CD11" w14:textId="77777777" w:rsidR="00D91CBA" w:rsidRDefault="00780858" w:rsidP="00B66695">
            <w:r>
              <w:t xml:space="preserve">Okay. So </w:t>
            </w:r>
            <w:r w:rsidR="00FB7E93">
              <w:t>[00:</w:t>
            </w:r>
            <w:r w:rsidRPr="00780858">
              <w:t>01:32.5</w:t>
            </w:r>
            <w:r>
              <w:t>] it’s always in the morning, even though …</w:t>
            </w:r>
            <w:r>
              <w:tab/>
            </w:r>
          </w:p>
        </w:tc>
      </w:tr>
      <w:tr w:rsidR="00D91CBA" w14:paraId="07CFAD3A" w14:textId="77777777" w:rsidTr="006C2E21">
        <w:tc>
          <w:tcPr>
            <w:tcW w:w="1370" w:type="dxa"/>
          </w:tcPr>
          <w:p w14:paraId="6E78ED8C" w14:textId="77777777" w:rsidR="00D91CBA" w:rsidRDefault="00780858" w:rsidP="00B66695">
            <w:r>
              <w:t>0</w:t>
            </w:r>
            <w:r w:rsidRPr="00780858">
              <w:t>0:01:34.7</w:t>
            </w:r>
          </w:p>
          <w:p w14:paraId="303E1796" w14:textId="77777777" w:rsidR="00D91CBA" w:rsidRPr="00EF2AA9" w:rsidRDefault="00D91CBA" w:rsidP="00B66695"/>
        </w:tc>
        <w:tc>
          <w:tcPr>
            <w:tcW w:w="1168" w:type="dxa"/>
          </w:tcPr>
          <w:p w14:paraId="591B958E" w14:textId="77777777" w:rsidR="00D91CBA" w:rsidRPr="00EF2AA9" w:rsidRDefault="00C100B9" w:rsidP="00B66695">
            <w:r>
              <w:t>PT</w:t>
            </w:r>
          </w:p>
        </w:tc>
        <w:tc>
          <w:tcPr>
            <w:tcW w:w="6812" w:type="dxa"/>
          </w:tcPr>
          <w:p w14:paraId="12454E0B" w14:textId="77777777" w:rsidR="00D91CBA" w:rsidRDefault="00780858" w:rsidP="00B66695">
            <w:r>
              <w:t>Right.</w:t>
            </w:r>
            <w:r>
              <w:tab/>
            </w:r>
          </w:p>
        </w:tc>
      </w:tr>
      <w:tr w:rsidR="00D91CBA" w14:paraId="1EC06CD5" w14:textId="77777777" w:rsidTr="006C2E21">
        <w:tc>
          <w:tcPr>
            <w:tcW w:w="1370" w:type="dxa"/>
          </w:tcPr>
          <w:p w14:paraId="45354A82" w14:textId="77777777" w:rsidR="00D91CBA" w:rsidRDefault="00780858" w:rsidP="00B66695">
            <w:r>
              <w:t>0</w:t>
            </w:r>
            <w:r w:rsidRPr="00780858">
              <w:t>0:01:34.8</w:t>
            </w:r>
          </w:p>
          <w:p w14:paraId="28783F29" w14:textId="77777777" w:rsidR="00D91CBA" w:rsidRDefault="00D91CBA" w:rsidP="00B66695"/>
        </w:tc>
        <w:tc>
          <w:tcPr>
            <w:tcW w:w="1168" w:type="dxa"/>
          </w:tcPr>
          <w:p w14:paraId="281BCAE2" w14:textId="77777777" w:rsidR="00D91CBA" w:rsidRDefault="00D55E39" w:rsidP="00B66695">
            <w:r>
              <w:t>HCP1</w:t>
            </w:r>
          </w:p>
        </w:tc>
        <w:tc>
          <w:tcPr>
            <w:tcW w:w="6812" w:type="dxa"/>
          </w:tcPr>
          <w:p w14:paraId="4D43026A" w14:textId="77777777" w:rsidR="00D91CBA" w:rsidRDefault="00780858" w:rsidP="00B66695">
            <w:r>
              <w:t xml:space="preserve">… </w:t>
            </w:r>
            <w:proofErr w:type="gramStart"/>
            <w:r>
              <w:t>it</w:t>
            </w:r>
            <w:proofErr w:type="gramEnd"/>
            <w:r>
              <w:t xml:space="preserve"> doesn’t matter what time you take it.</w:t>
            </w:r>
            <w:r>
              <w:tab/>
            </w:r>
          </w:p>
        </w:tc>
      </w:tr>
      <w:tr w:rsidR="00D91CBA" w14:paraId="4B35B048" w14:textId="77777777" w:rsidTr="006C2E21">
        <w:tc>
          <w:tcPr>
            <w:tcW w:w="1370" w:type="dxa"/>
          </w:tcPr>
          <w:p w14:paraId="571BF66D" w14:textId="77777777" w:rsidR="00D91CBA" w:rsidRDefault="00780858" w:rsidP="00B66695">
            <w:r>
              <w:t>0</w:t>
            </w:r>
            <w:r w:rsidRPr="00780858">
              <w:t>0:01:36.5</w:t>
            </w:r>
          </w:p>
          <w:p w14:paraId="66C9A5A3" w14:textId="77777777" w:rsidR="00D91CBA" w:rsidRPr="00EF2AA9" w:rsidRDefault="00D91CBA" w:rsidP="00B66695"/>
        </w:tc>
        <w:tc>
          <w:tcPr>
            <w:tcW w:w="1168" w:type="dxa"/>
          </w:tcPr>
          <w:p w14:paraId="60E44996" w14:textId="77777777" w:rsidR="00D91CBA" w:rsidRPr="00EF2AA9" w:rsidRDefault="00C100B9" w:rsidP="00B66695">
            <w:r>
              <w:t>PT</w:t>
            </w:r>
          </w:p>
        </w:tc>
        <w:tc>
          <w:tcPr>
            <w:tcW w:w="6812" w:type="dxa"/>
          </w:tcPr>
          <w:p w14:paraId="30E7E47F" w14:textId="77777777" w:rsidR="00D91CBA" w:rsidRDefault="00780858" w:rsidP="00B66695">
            <w:r>
              <w:t>Right.</w:t>
            </w:r>
            <w:r>
              <w:tab/>
            </w:r>
          </w:p>
        </w:tc>
      </w:tr>
      <w:tr w:rsidR="00D91CBA" w14:paraId="1B4928A3" w14:textId="77777777" w:rsidTr="006C2E21">
        <w:tc>
          <w:tcPr>
            <w:tcW w:w="1370" w:type="dxa"/>
          </w:tcPr>
          <w:p w14:paraId="65B89352" w14:textId="77777777" w:rsidR="00D91CBA" w:rsidRDefault="00780858" w:rsidP="00B66695">
            <w:r>
              <w:t>0</w:t>
            </w:r>
            <w:r w:rsidRPr="00780858">
              <w:t>0:01:36.7</w:t>
            </w:r>
          </w:p>
          <w:p w14:paraId="74F89078" w14:textId="77777777" w:rsidR="00D91CBA" w:rsidRPr="00EF2AA9" w:rsidRDefault="00D91CBA" w:rsidP="00B66695"/>
        </w:tc>
        <w:tc>
          <w:tcPr>
            <w:tcW w:w="1168" w:type="dxa"/>
          </w:tcPr>
          <w:p w14:paraId="7ECB4A12" w14:textId="77777777" w:rsidR="00D91CBA" w:rsidRPr="00EF2AA9" w:rsidRDefault="00D55E39" w:rsidP="00B66695">
            <w:r>
              <w:t>HCP1</w:t>
            </w:r>
          </w:p>
        </w:tc>
        <w:tc>
          <w:tcPr>
            <w:tcW w:w="6812" w:type="dxa"/>
          </w:tcPr>
          <w:p w14:paraId="57E585C1" w14:textId="77777777" w:rsidR="00D91CBA" w:rsidRDefault="00780858" w:rsidP="00B66695">
            <w:r>
              <w:t>Do you get any other symptoms? Do you feel dizzy?</w:t>
            </w:r>
            <w:r>
              <w:tab/>
            </w:r>
          </w:p>
        </w:tc>
      </w:tr>
      <w:tr w:rsidR="00D91CBA" w14:paraId="18FF12D1" w14:textId="77777777" w:rsidTr="006C2E21">
        <w:tc>
          <w:tcPr>
            <w:tcW w:w="1370" w:type="dxa"/>
          </w:tcPr>
          <w:p w14:paraId="60A8C1CA" w14:textId="77777777" w:rsidR="00D91CBA" w:rsidRDefault="00780858" w:rsidP="00B66695">
            <w:r>
              <w:t>0</w:t>
            </w:r>
            <w:r w:rsidRPr="00780858">
              <w:t>0:01:39.2</w:t>
            </w:r>
          </w:p>
          <w:p w14:paraId="451F54A6" w14:textId="77777777" w:rsidR="00D91CBA" w:rsidRPr="00EF2AA9" w:rsidRDefault="00D91CBA" w:rsidP="00B66695"/>
        </w:tc>
        <w:tc>
          <w:tcPr>
            <w:tcW w:w="1168" w:type="dxa"/>
          </w:tcPr>
          <w:p w14:paraId="5DFF3E38" w14:textId="77777777" w:rsidR="00D91CBA" w:rsidRPr="00EF2AA9" w:rsidRDefault="00C100B9" w:rsidP="00B66695">
            <w:r>
              <w:t>PT</w:t>
            </w:r>
          </w:p>
        </w:tc>
        <w:tc>
          <w:tcPr>
            <w:tcW w:w="6812" w:type="dxa"/>
          </w:tcPr>
          <w:p w14:paraId="2402C2FC" w14:textId="77777777" w:rsidR="00D91CBA" w:rsidRDefault="00780858" w:rsidP="00B66695">
            <w:r>
              <w:t>When I feel lightheaded, I do feel dizzy.</w:t>
            </w:r>
            <w:r>
              <w:tab/>
            </w:r>
          </w:p>
        </w:tc>
      </w:tr>
      <w:tr w:rsidR="00D91CBA" w14:paraId="1E9D5E5E" w14:textId="77777777" w:rsidTr="006C2E21">
        <w:tc>
          <w:tcPr>
            <w:tcW w:w="1370" w:type="dxa"/>
          </w:tcPr>
          <w:p w14:paraId="0C81AA87" w14:textId="77777777" w:rsidR="00D91CBA" w:rsidRPr="00EF2AA9" w:rsidRDefault="00780858" w:rsidP="00B66695">
            <w:r w:rsidRPr="00780858">
              <w:t>0</w:t>
            </w:r>
            <w:r w:rsidR="00D55E39">
              <w:t>0</w:t>
            </w:r>
            <w:r w:rsidRPr="00780858">
              <w:t>:01:41.7</w:t>
            </w:r>
          </w:p>
        </w:tc>
        <w:tc>
          <w:tcPr>
            <w:tcW w:w="1168" w:type="dxa"/>
          </w:tcPr>
          <w:p w14:paraId="6577C546" w14:textId="77777777" w:rsidR="00D91CBA" w:rsidRPr="00EF2AA9" w:rsidRDefault="00D55E39" w:rsidP="00B66695">
            <w:r>
              <w:t>HCP1</w:t>
            </w:r>
          </w:p>
        </w:tc>
        <w:tc>
          <w:tcPr>
            <w:tcW w:w="6812" w:type="dxa"/>
          </w:tcPr>
          <w:p w14:paraId="3ED7EC2A" w14:textId="77777777" w:rsidR="00D91CBA" w:rsidRDefault="00780858" w:rsidP="00B66695">
            <w:r>
              <w:t>Okay. Do you ever feel sick, like you’re going to throw up?</w:t>
            </w:r>
          </w:p>
          <w:p w14:paraId="7C8BEA03" w14:textId="77777777" w:rsidR="00780858" w:rsidRDefault="00780858" w:rsidP="00B66695"/>
        </w:tc>
      </w:tr>
      <w:tr w:rsidR="00D91CBA" w14:paraId="17A37D70" w14:textId="77777777" w:rsidTr="006C2E21">
        <w:trPr>
          <w:trHeight w:val="774"/>
        </w:trPr>
        <w:tc>
          <w:tcPr>
            <w:tcW w:w="1370" w:type="dxa"/>
          </w:tcPr>
          <w:p w14:paraId="1639F792" w14:textId="77777777" w:rsidR="00D91CBA" w:rsidRDefault="00780858" w:rsidP="00B66695">
            <w:r>
              <w:t>0</w:t>
            </w:r>
            <w:r w:rsidRPr="00780858">
              <w:t>0:01:44.1</w:t>
            </w:r>
          </w:p>
          <w:p w14:paraId="48DB5117" w14:textId="77777777" w:rsidR="00D91CBA" w:rsidRDefault="00D91CBA" w:rsidP="00B66695"/>
        </w:tc>
        <w:tc>
          <w:tcPr>
            <w:tcW w:w="1168" w:type="dxa"/>
          </w:tcPr>
          <w:p w14:paraId="20C2A9E9" w14:textId="77777777" w:rsidR="00D91CBA" w:rsidRDefault="00C100B9" w:rsidP="00B66695">
            <w:r>
              <w:t>PT</w:t>
            </w:r>
          </w:p>
        </w:tc>
        <w:tc>
          <w:tcPr>
            <w:tcW w:w="6812" w:type="dxa"/>
          </w:tcPr>
          <w:p w14:paraId="66FD1F37" w14:textId="1675A96B" w:rsidR="00D91CBA" w:rsidRDefault="00780858" w:rsidP="00B66695">
            <w:r>
              <w:t xml:space="preserve">Um, no, not really. </w:t>
            </w:r>
            <w:r w:rsidR="00EF0576">
              <w:t>Normally, o</w:t>
            </w:r>
            <w:r>
              <w:t>nce I feel dizzy, I want to just put my head down, because it feels like my head is just spinning.</w:t>
            </w:r>
            <w:r>
              <w:tab/>
            </w:r>
          </w:p>
        </w:tc>
      </w:tr>
      <w:tr w:rsidR="00D91CBA" w14:paraId="59D86A15" w14:textId="77777777" w:rsidTr="006C2E21">
        <w:tc>
          <w:tcPr>
            <w:tcW w:w="1370" w:type="dxa"/>
          </w:tcPr>
          <w:p w14:paraId="76100036" w14:textId="77777777" w:rsidR="00D91CBA" w:rsidRDefault="00780858" w:rsidP="00B66695">
            <w:r>
              <w:lastRenderedPageBreak/>
              <w:t>0</w:t>
            </w:r>
            <w:r w:rsidRPr="00780858">
              <w:t>0:01:51.4</w:t>
            </w:r>
          </w:p>
          <w:p w14:paraId="5EE4FF3E" w14:textId="77777777" w:rsidR="00D91CBA" w:rsidRPr="00EF2AA9" w:rsidRDefault="00D91CBA" w:rsidP="00B66695"/>
        </w:tc>
        <w:tc>
          <w:tcPr>
            <w:tcW w:w="1168" w:type="dxa"/>
          </w:tcPr>
          <w:p w14:paraId="1220CF75" w14:textId="77777777" w:rsidR="00D91CBA" w:rsidRPr="00EF2AA9" w:rsidRDefault="00D55E39" w:rsidP="00B66695">
            <w:r>
              <w:t>HCP1</w:t>
            </w:r>
          </w:p>
        </w:tc>
        <w:tc>
          <w:tcPr>
            <w:tcW w:w="6812" w:type="dxa"/>
          </w:tcPr>
          <w:p w14:paraId="0FC37E7E" w14:textId="77777777" w:rsidR="00D91CBA" w:rsidRDefault="00780858" w:rsidP="00B66695">
            <w:r>
              <w:t>Okay. And how many times in a week does that happen?</w:t>
            </w:r>
            <w:r>
              <w:tab/>
            </w:r>
          </w:p>
        </w:tc>
      </w:tr>
      <w:tr w:rsidR="00D91CBA" w14:paraId="32432EBB" w14:textId="77777777" w:rsidTr="006C2E21">
        <w:tc>
          <w:tcPr>
            <w:tcW w:w="1370" w:type="dxa"/>
          </w:tcPr>
          <w:p w14:paraId="5E6A9E50" w14:textId="77777777" w:rsidR="00D91CBA" w:rsidRDefault="00780858" w:rsidP="00B66695">
            <w:r>
              <w:t>0</w:t>
            </w:r>
            <w:r w:rsidRPr="00780858">
              <w:t>0:01:54.7</w:t>
            </w:r>
          </w:p>
          <w:p w14:paraId="3B48587A" w14:textId="77777777" w:rsidR="00D91CBA" w:rsidRPr="00EF2AA9" w:rsidRDefault="00D91CBA" w:rsidP="00B66695"/>
        </w:tc>
        <w:tc>
          <w:tcPr>
            <w:tcW w:w="1168" w:type="dxa"/>
          </w:tcPr>
          <w:p w14:paraId="61770BFF" w14:textId="77777777" w:rsidR="00D91CBA" w:rsidRPr="00EF2AA9" w:rsidRDefault="00C100B9" w:rsidP="00B66695">
            <w:r>
              <w:t>PT</w:t>
            </w:r>
          </w:p>
        </w:tc>
        <w:tc>
          <w:tcPr>
            <w:tcW w:w="6812" w:type="dxa"/>
          </w:tcPr>
          <w:p w14:paraId="2F142103" w14:textId="77777777" w:rsidR="00D91CBA" w:rsidRDefault="00780858" w:rsidP="00B66695">
            <w:r>
              <w:t>Um, most of the time I take the medications.</w:t>
            </w:r>
            <w:r>
              <w:tab/>
            </w:r>
          </w:p>
        </w:tc>
      </w:tr>
      <w:tr w:rsidR="00D91CBA" w14:paraId="38F69250" w14:textId="77777777" w:rsidTr="006C2E21">
        <w:tc>
          <w:tcPr>
            <w:tcW w:w="1370" w:type="dxa"/>
          </w:tcPr>
          <w:p w14:paraId="56649014" w14:textId="77777777" w:rsidR="00D91CBA" w:rsidRDefault="00780858" w:rsidP="00B66695">
            <w:r>
              <w:t>0</w:t>
            </w:r>
            <w:r w:rsidRPr="00780858">
              <w:t>0:01:57.5</w:t>
            </w:r>
          </w:p>
          <w:p w14:paraId="6AF8286E" w14:textId="77777777" w:rsidR="00D91CBA" w:rsidRPr="00EF2AA9" w:rsidRDefault="00D91CBA" w:rsidP="00B66695"/>
        </w:tc>
        <w:tc>
          <w:tcPr>
            <w:tcW w:w="1168" w:type="dxa"/>
          </w:tcPr>
          <w:p w14:paraId="4D33E3A5" w14:textId="77777777" w:rsidR="00D91CBA" w:rsidRPr="00EF2AA9" w:rsidRDefault="00D55E39" w:rsidP="00B66695">
            <w:r>
              <w:t>HCP1</w:t>
            </w:r>
          </w:p>
        </w:tc>
        <w:tc>
          <w:tcPr>
            <w:tcW w:w="6812" w:type="dxa"/>
          </w:tcPr>
          <w:p w14:paraId="5AB10921" w14:textId="77777777" w:rsidR="00780858" w:rsidRDefault="00780858" w:rsidP="00B66695">
            <w:r>
              <w:t xml:space="preserve">So most of the time. Like, almost every day, or every other day? Okay. Okay. All right. And for the meds, how many times have you missed them in the past month? The </w:t>
            </w:r>
            <w:proofErr w:type="spellStart"/>
            <w:r>
              <w:t>Complera</w:t>
            </w:r>
            <w:proofErr w:type="spellEnd"/>
            <w:r>
              <w:t xml:space="preserve"> – how many times have you missed?</w:t>
            </w:r>
            <w:r>
              <w:tab/>
            </w:r>
          </w:p>
          <w:p w14:paraId="54B82F2C" w14:textId="77777777" w:rsidR="00780858" w:rsidRDefault="00780858" w:rsidP="00B66695"/>
        </w:tc>
      </w:tr>
      <w:tr w:rsidR="00D91CBA" w14:paraId="38078CA7" w14:textId="77777777" w:rsidTr="006C2E21">
        <w:tc>
          <w:tcPr>
            <w:tcW w:w="1370" w:type="dxa"/>
          </w:tcPr>
          <w:p w14:paraId="6657CD0B" w14:textId="77777777" w:rsidR="00D91CBA" w:rsidRDefault="00780858" w:rsidP="00B66695">
            <w:r>
              <w:t>0</w:t>
            </w:r>
            <w:r w:rsidRPr="00780858">
              <w:t>0:02:07.1</w:t>
            </w:r>
          </w:p>
          <w:p w14:paraId="516211DC" w14:textId="77777777" w:rsidR="00D91CBA" w:rsidRPr="00EF2AA9" w:rsidRDefault="00D91CBA" w:rsidP="00B66695"/>
        </w:tc>
        <w:tc>
          <w:tcPr>
            <w:tcW w:w="1168" w:type="dxa"/>
          </w:tcPr>
          <w:p w14:paraId="3A541038" w14:textId="77777777" w:rsidR="00D91CBA" w:rsidRPr="00EF2AA9" w:rsidRDefault="00C100B9" w:rsidP="00B66695">
            <w:r>
              <w:t>PT</w:t>
            </w:r>
          </w:p>
        </w:tc>
        <w:tc>
          <w:tcPr>
            <w:tcW w:w="6812" w:type="dxa"/>
          </w:tcPr>
          <w:p w14:paraId="45FF1261" w14:textId="77777777" w:rsidR="00D91CBA" w:rsidRDefault="00780858" w:rsidP="00B66695">
            <w:r>
              <w:t>Maybe a week.</w:t>
            </w:r>
          </w:p>
          <w:p w14:paraId="6570EB80" w14:textId="77777777" w:rsidR="00780858" w:rsidRDefault="00780858" w:rsidP="00B66695"/>
        </w:tc>
      </w:tr>
      <w:tr w:rsidR="00D91CBA" w14:paraId="1B139CAA" w14:textId="77777777" w:rsidTr="006C2E21">
        <w:tc>
          <w:tcPr>
            <w:tcW w:w="1370" w:type="dxa"/>
          </w:tcPr>
          <w:p w14:paraId="14ABC5E0" w14:textId="77777777" w:rsidR="00D91CBA" w:rsidRDefault="00780858" w:rsidP="00B66695">
            <w:r>
              <w:t>0</w:t>
            </w:r>
            <w:r w:rsidR="008E5C18" w:rsidRPr="008E5C18">
              <w:t>0:02:08.5</w:t>
            </w:r>
          </w:p>
          <w:p w14:paraId="1CD2E8BC" w14:textId="77777777" w:rsidR="00D91CBA" w:rsidRDefault="00D91CBA" w:rsidP="00B66695"/>
        </w:tc>
        <w:tc>
          <w:tcPr>
            <w:tcW w:w="1168" w:type="dxa"/>
          </w:tcPr>
          <w:p w14:paraId="62373D46" w14:textId="77777777" w:rsidR="00D91CBA" w:rsidRDefault="00D55E39" w:rsidP="00B66695">
            <w:r>
              <w:t>HCP1</w:t>
            </w:r>
          </w:p>
        </w:tc>
        <w:tc>
          <w:tcPr>
            <w:tcW w:w="6812" w:type="dxa"/>
          </w:tcPr>
          <w:p w14:paraId="7C36A37B" w14:textId="77777777" w:rsidR="00D91CBA" w:rsidRDefault="008E5C18" w:rsidP="00B66695">
            <w:r>
              <w:t>Maybe a week total. Okay. All right. Because of the symptoms.</w:t>
            </w:r>
          </w:p>
          <w:p w14:paraId="572AABF4" w14:textId="77777777" w:rsidR="008E5C18" w:rsidRDefault="008E5C18" w:rsidP="00B66695"/>
        </w:tc>
      </w:tr>
      <w:tr w:rsidR="00D91CBA" w14:paraId="5A4577ED" w14:textId="77777777" w:rsidTr="006C2E21">
        <w:tc>
          <w:tcPr>
            <w:tcW w:w="1370" w:type="dxa"/>
          </w:tcPr>
          <w:p w14:paraId="5A6DE43F" w14:textId="77777777" w:rsidR="00D91CBA" w:rsidRDefault="008E5C18" w:rsidP="00B66695">
            <w:r>
              <w:t>0</w:t>
            </w:r>
            <w:r w:rsidRPr="008E5C18">
              <w:t>0:02:11.8</w:t>
            </w:r>
          </w:p>
          <w:p w14:paraId="44DA3175" w14:textId="77777777" w:rsidR="00D91CBA" w:rsidRPr="00EF2AA9" w:rsidRDefault="00D91CBA" w:rsidP="00B66695"/>
        </w:tc>
        <w:tc>
          <w:tcPr>
            <w:tcW w:w="1168" w:type="dxa"/>
          </w:tcPr>
          <w:p w14:paraId="01A836EA" w14:textId="77777777" w:rsidR="00D91CBA" w:rsidRPr="00EF2AA9" w:rsidRDefault="00C100B9" w:rsidP="00B66695">
            <w:r>
              <w:t>PT</w:t>
            </w:r>
          </w:p>
        </w:tc>
        <w:tc>
          <w:tcPr>
            <w:tcW w:w="6812" w:type="dxa"/>
          </w:tcPr>
          <w:p w14:paraId="2D4F6795" w14:textId="77777777" w:rsidR="00D91CBA" w:rsidRDefault="008E5C18" w:rsidP="00B66695">
            <w:r>
              <w:t>Yes.</w:t>
            </w:r>
            <w:r>
              <w:tab/>
            </w:r>
          </w:p>
        </w:tc>
      </w:tr>
      <w:tr w:rsidR="00D91CBA" w14:paraId="7F9EBC19" w14:textId="77777777" w:rsidTr="00EF0576">
        <w:trPr>
          <w:trHeight w:val="900"/>
        </w:trPr>
        <w:tc>
          <w:tcPr>
            <w:tcW w:w="1370" w:type="dxa"/>
          </w:tcPr>
          <w:p w14:paraId="3616984D" w14:textId="77777777" w:rsidR="00D91CBA" w:rsidRDefault="008E5C18" w:rsidP="00B66695">
            <w:r>
              <w:t>0</w:t>
            </w:r>
            <w:r w:rsidRPr="008E5C18">
              <w:t>0:02:11.8</w:t>
            </w:r>
          </w:p>
          <w:p w14:paraId="1BDD9200" w14:textId="77777777" w:rsidR="00D91CBA" w:rsidRPr="00EF2AA9" w:rsidRDefault="00D91CBA" w:rsidP="00B66695"/>
        </w:tc>
        <w:tc>
          <w:tcPr>
            <w:tcW w:w="1168" w:type="dxa"/>
          </w:tcPr>
          <w:p w14:paraId="1E36BD2E" w14:textId="77777777" w:rsidR="00D91CBA" w:rsidRPr="00EF2AA9" w:rsidRDefault="00D55E39" w:rsidP="00B66695">
            <w:r>
              <w:t>HCP1</w:t>
            </w:r>
          </w:p>
        </w:tc>
        <w:tc>
          <w:tcPr>
            <w:tcW w:w="6812" w:type="dxa"/>
          </w:tcPr>
          <w:p w14:paraId="35044383" w14:textId="491675BB" w:rsidR="00D91CBA" w:rsidRDefault="008E5C18" w:rsidP="00EF0576">
            <w:r>
              <w:t>Is that why? Okay. Okay. Anything else you can think of that’s bothering you that might be associated with that</w:t>
            </w:r>
            <w:r w:rsidR="00EF0576">
              <w:t>? Any other…?</w:t>
            </w:r>
            <w:r>
              <w:tab/>
            </w:r>
          </w:p>
        </w:tc>
      </w:tr>
      <w:tr w:rsidR="00D91CBA" w14:paraId="53A7AAB8" w14:textId="77777777" w:rsidTr="006C2E21">
        <w:tc>
          <w:tcPr>
            <w:tcW w:w="1370" w:type="dxa"/>
          </w:tcPr>
          <w:p w14:paraId="07A2FE2D" w14:textId="77777777" w:rsidR="00D91CBA" w:rsidRDefault="008E5C18" w:rsidP="00B66695">
            <w:r>
              <w:t>0</w:t>
            </w:r>
            <w:r w:rsidRPr="008E5C18">
              <w:t>0:02:18.6</w:t>
            </w:r>
          </w:p>
          <w:p w14:paraId="12FDB7D4" w14:textId="77777777" w:rsidR="00D91CBA" w:rsidRPr="00EF2AA9" w:rsidRDefault="00D91CBA" w:rsidP="00B66695"/>
        </w:tc>
        <w:tc>
          <w:tcPr>
            <w:tcW w:w="1168" w:type="dxa"/>
          </w:tcPr>
          <w:p w14:paraId="2A81EB53" w14:textId="77777777" w:rsidR="00D91CBA" w:rsidRPr="00EF2AA9" w:rsidRDefault="00C100B9" w:rsidP="00B66695">
            <w:r>
              <w:t>PT</w:t>
            </w:r>
          </w:p>
        </w:tc>
        <w:tc>
          <w:tcPr>
            <w:tcW w:w="6812" w:type="dxa"/>
          </w:tcPr>
          <w:p w14:paraId="552DA88A" w14:textId="7B0D3AFD" w:rsidR="00D91CBA" w:rsidRDefault="008E5C18" w:rsidP="00EF0576">
            <w:r>
              <w:t xml:space="preserve">Um, </w:t>
            </w:r>
            <w:r w:rsidR="00EF0576">
              <w:t>I think this is good.</w:t>
            </w:r>
            <w:r>
              <w:tab/>
            </w:r>
          </w:p>
        </w:tc>
      </w:tr>
      <w:tr w:rsidR="00D91CBA" w14:paraId="6810681F" w14:textId="77777777" w:rsidTr="006C2E21">
        <w:trPr>
          <w:trHeight w:val="1251"/>
        </w:trPr>
        <w:tc>
          <w:tcPr>
            <w:tcW w:w="1370" w:type="dxa"/>
          </w:tcPr>
          <w:p w14:paraId="624D46F5" w14:textId="77777777" w:rsidR="00D91CBA" w:rsidRDefault="008E5C18" w:rsidP="00B66695">
            <w:r>
              <w:t>0</w:t>
            </w:r>
            <w:r w:rsidRPr="008E5C18">
              <w:t>0:02:20.3</w:t>
            </w:r>
          </w:p>
          <w:p w14:paraId="49A81758" w14:textId="77777777" w:rsidR="00D91CBA" w:rsidRPr="00EF2AA9" w:rsidRDefault="00D91CBA" w:rsidP="00B66695"/>
        </w:tc>
        <w:tc>
          <w:tcPr>
            <w:tcW w:w="1168" w:type="dxa"/>
          </w:tcPr>
          <w:p w14:paraId="50946BDA" w14:textId="77777777" w:rsidR="00D91CBA" w:rsidRPr="00EF2AA9" w:rsidRDefault="00D55E39" w:rsidP="00B66695">
            <w:r>
              <w:t>HCP1</w:t>
            </w:r>
          </w:p>
        </w:tc>
        <w:tc>
          <w:tcPr>
            <w:tcW w:w="6812" w:type="dxa"/>
          </w:tcPr>
          <w:p w14:paraId="68FA5EB6" w14:textId="77777777" w:rsidR="00D91CBA" w:rsidRDefault="008E5C18" w:rsidP="00B66695">
            <w:r>
              <w:t>Okay. All right. Okay. And then, do you ever, um, get any other – like, before you pass out, does anything happen, or after you pass out, does anything – or feel you’re going to pass out? Because you don’t actually pass out.</w:t>
            </w:r>
            <w:r>
              <w:tab/>
            </w:r>
          </w:p>
        </w:tc>
      </w:tr>
      <w:tr w:rsidR="00D91CBA" w14:paraId="5F80339A" w14:textId="77777777" w:rsidTr="006C2E21">
        <w:tc>
          <w:tcPr>
            <w:tcW w:w="1370" w:type="dxa"/>
          </w:tcPr>
          <w:p w14:paraId="58775EB4" w14:textId="77777777" w:rsidR="00D91CBA" w:rsidRDefault="008E5C18" w:rsidP="00B66695">
            <w:r>
              <w:t>0</w:t>
            </w:r>
            <w:r w:rsidRPr="008E5C18">
              <w:t>0:02:31.8</w:t>
            </w:r>
          </w:p>
          <w:p w14:paraId="7678F960" w14:textId="77777777" w:rsidR="00D91CBA" w:rsidRDefault="00D91CBA" w:rsidP="00B66695"/>
        </w:tc>
        <w:tc>
          <w:tcPr>
            <w:tcW w:w="1168" w:type="dxa"/>
          </w:tcPr>
          <w:p w14:paraId="1A03DDD9" w14:textId="77777777" w:rsidR="00D91CBA" w:rsidRDefault="00C100B9" w:rsidP="00B66695">
            <w:r>
              <w:t>PT</w:t>
            </w:r>
          </w:p>
        </w:tc>
        <w:tc>
          <w:tcPr>
            <w:tcW w:w="6812" w:type="dxa"/>
          </w:tcPr>
          <w:p w14:paraId="21629EFB" w14:textId="77777777" w:rsidR="00D91CBA" w:rsidRDefault="008E5C18" w:rsidP="00B66695">
            <w:r>
              <w:t xml:space="preserve">No. </w:t>
            </w:r>
            <w:r w:rsidR="00FB7E93">
              <w:t>[00:</w:t>
            </w:r>
            <w:r w:rsidRPr="008E5C18">
              <w:t>02:32.5</w:t>
            </w:r>
            <w:r>
              <w:t>]</w:t>
            </w:r>
          </w:p>
          <w:p w14:paraId="5F79D228" w14:textId="77777777" w:rsidR="008E5C18" w:rsidRDefault="008E5C18" w:rsidP="00B66695"/>
        </w:tc>
      </w:tr>
      <w:tr w:rsidR="00D91CBA" w14:paraId="67B1672D" w14:textId="77777777" w:rsidTr="006C2E21">
        <w:trPr>
          <w:trHeight w:val="711"/>
        </w:trPr>
        <w:tc>
          <w:tcPr>
            <w:tcW w:w="1370" w:type="dxa"/>
          </w:tcPr>
          <w:p w14:paraId="54488A70" w14:textId="77777777" w:rsidR="00D91CBA" w:rsidRDefault="008E5C18" w:rsidP="00B66695">
            <w:r>
              <w:t>0</w:t>
            </w:r>
            <w:r w:rsidRPr="008E5C18">
              <w:t>0:02:31.8</w:t>
            </w:r>
          </w:p>
          <w:p w14:paraId="7DF3CF50" w14:textId="77777777" w:rsidR="00D91CBA" w:rsidRPr="00EF2AA9" w:rsidRDefault="00D91CBA" w:rsidP="00B66695"/>
        </w:tc>
        <w:tc>
          <w:tcPr>
            <w:tcW w:w="1168" w:type="dxa"/>
          </w:tcPr>
          <w:p w14:paraId="0D652E18" w14:textId="77777777" w:rsidR="00D91CBA" w:rsidRPr="00EF2AA9" w:rsidRDefault="00D55E39" w:rsidP="00B66695">
            <w:r>
              <w:t>HCP1</w:t>
            </w:r>
          </w:p>
        </w:tc>
        <w:tc>
          <w:tcPr>
            <w:tcW w:w="6812" w:type="dxa"/>
          </w:tcPr>
          <w:p w14:paraId="7DA61646" w14:textId="77777777" w:rsidR="00D91CBA" w:rsidRDefault="008E5C18" w:rsidP="00B66695">
            <w:r>
              <w:t>Okay. Is it something – you know, does it start off as, like, a sickness in your tummy? What kind of …?</w:t>
            </w:r>
            <w:r>
              <w:tab/>
            </w:r>
          </w:p>
        </w:tc>
      </w:tr>
      <w:tr w:rsidR="00D91CBA" w14:paraId="35C6B743" w14:textId="77777777" w:rsidTr="006C2E21">
        <w:tc>
          <w:tcPr>
            <w:tcW w:w="1370" w:type="dxa"/>
          </w:tcPr>
          <w:p w14:paraId="1BD00AFB" w14:textId="77777777" w:rsidR="00D91CBA" w:rsidRDefault="008E5C18" w:rsidP="00B66695">
            <w:r>
              <w:t>0</w:t>
            </w:r>
            <w:r w:rsidRPr="008E5C18">
              <w:t>0:02:36.9</w:t>
            </w:r>
          </w:p>
          <w:p w14:paraId="17420CAA" w14:textId="77777777" w:rsidR="00D91CBA" w:rsidRPr="00EF2AA9" w:rsidRDefault="00D91CBA" w:rsidP="00B66695"/>
        </w:tc>
        <w:tc>
          <w:tcPr>
            <w:tcW w:w="1168" w:type="dxa"/>
          </w:tcPr>
          <w:p w14:paraId="5BEC8230" w14:textId="77777777" w:rsidR="00D91CBA" w:rsidRPr="00EF2AA9" w:rsidRDefault="00C100B9" w:rsidP="00B66695">
            <w:r>
              <w:t>PT</w:t>
            </w:r>
          </w:p>
        </w:tc>
        <w:tc>
          <w:tcPr>
            <w:tcW w:w="6812" w:type="dxa"/>
          </w:tcPr>
          <w:p w14:paraId="1B4B60A1" w14:textId="77777777" w:rsidR="00D91CBA" w:rsidRDefault="008E5C18" w:rsidP="00B66695">
            <w:r>
              <w:t>Um, it’s – no, not really.</w:t>
            </w:r>
            <w:r>
              <w:tab/>
            </w:r>
          </w:p>
        </w:tc>
      </w:tr>
      <w:tr w:rsidR="00D91CBA" w14:paraId="0CEF748F" w14:textId="77777777" w:rsidTr="006C2E21">
        <w:tc>
          <w:tcPr>
            <w:tcW w:w="1370" w:type="dxa"/>
          </w:tcPr>
          <w:p w14:paraId="237156B7" w14:textId="77777777" w:rsidR="00D91CBA" w:rsidRDefault="008E5C18" w:rsidP="00B66695">
            <w:r>
              <w:t>0</w:t>
            </w:r>
            <w:r w:rsidRPr="008E5C18">
              <w:t>0:02:41.9</w:t>
            </w:r>
          </w:p>
          <w:p w14:paraId="4E1867FF" w14:textId="77777777" w:rsidR="00D91CBA" w:rsidRPr="00EF2AA9" w:rsidRDefault="00D91CBA" w:rsidP="00B66695"/>
        </w:tc>
        <w:tc>
          <w:tcPr>
            <w:tcW w:w="1168" w:type="dxa"/>
          </w:tcPr>
          <w:p w14:paraId="195A8059" w14:textId="77777777" w:rsidR="00D91CBA" w:rsidRPr="00EF2AA9" w:rsidRDefault="00D55E39" w:rsidP="00B66695">
            <w:r>
              <w:t>HCP1</w:t>
            </w:r>
          </w:p>
        </w:tc>
        <w:tc>
          <w:tcPr>
            <w:tcW w:w="6812" w:type="dxa"/>
          </w:tcPr>
          <w:p w14:paraId="3FFAA096" w14:textId="77777777" w:rsidR="00D91CBA" w:rsidRDefault="008E5C18" w:rsidP="00B66695">
            <w:r>
              <w:t>So you just kind of feel dizzy.</w:t>
            </w:r>
            <w:r>
              <w:tab/>
            </w:r>
          </w:p>
        </w:tc>
      </w:tr>
      <w:tr w:rsidR="00D91CBA" w14:paraId="3071DC6B" w14:textId="77777777" w:rsidTr="006C2E21">
        <w:tc>
          <w:tcPr>
            <w:tcW w:w="1370" w:type="dxa"/>
          </w:tcPr>
          <w:p w14:paraId="59575229" w14:textId="77777777" w:rsidR="00D91CBA" w:rsidRDefault="008E5C18" w:rsidP="00B66695">
            <w:r>
              <w:t>0</w:t>
            </w:r>
            <w:r w:rsidRPr="008E5C18">
              <w:t>0:02:42.4</w:t>
            </w:r>
          </w:p>
          <w:p w14:paraId="05F7E24A" w14:textId="77777777" w:rsidR="00D91CBA" w:rsidRPr="00EF2AA9" w:rsidRDefault="00D91CBA" w:rsidP="00B66695"/>
        </w:tc>
        <w:tc>
          <w:tcPr>
            <w:tcW w:w="1168" w:type="dxa"/>
          </w:tcPr>
          <w:p w14:paraId="11B0D9DF" w14:textId="77777777" w:rsidR="00D91CBA" w:rsidRPr="00EF2AA9" w:rsidRDefault="00C100B9" w:rsidP="00B66695">
            <w:r>
              <w:t>PT</w:t>
            </w:r>
          </w:p>
        </w:tc>
        <w:tc>
          <w:tcPr>
            <w:tcW w:w="6812" w:type="dxa"/>
          </w:tcPr>
          <w:p w14:paraId="48A30133" w14:textId="77777777" w:rsidR="00D91CBA" w:rsidRDefault="008E5C18" w:rsidP="00B66695">
            <w:r>
              <w:t>I just know when it’s – yes.</w:t>
            </w:r>
            <w:r>
              <w:tab/>
            </w:r>
          </w:p>
        </w:tc>
      </w:tr>
      <w:tr w:rsidR="00D91CBA" w14:paraId="415E7B76" w14:textId="77777777" w:rsidTr="006C2E21">
        <w:tc>
          <w:tcPr>
            <w:tcW w:w="1370" w:type="dxa"/>
          </w:tcPr>
          <w:p w14:paraId="1B21B503" w14:textId="77777777" w:rsidR="00D91CBA" w:rsidRDefault="008E5C18" w:rsidP="00B66695">
            <w:r>
              <w:t>0</w:t>
            </w:r>
            <w:r w:rsidRPr="008E5C18">
              <w:t>0:02:43.6</w:t>
            </w:r>
          </w:p>
          <w:p w14:paraId="7729FA25" w14:textId="77777777" w:rsidR="00D91CBA" w:rsidRDefault="00D91CBA" w:rsidP="00B66695"/>
        </w:tc>
        <w:tc>
          <w:tcPr>
            <w:tcW w:w="1168" w:type="dxa"/>
          </w:tcPr>
          <w:p w14:paraId="206E5747" w14:textId="77777777" w:rsidR="00D91CBA" w:rsidRDefault="00D55E39" w:rsidP="00B66695">
            <w:r>
              <w:t>HCP1</w:t>
            </w:r>
          </w:p>
        </w:tc>
        <w:tc>
          <w:tcPr>
            <w:tcW w:w="6812" w:type="dxa"/>
          </w:tcPr>
          <w:p w14:paraId="4416FFC2" w14:textId="77777777" w:rsidR="00D91CBA" w:rsidRDefault="008E5C18" w:rsidP="00B66695">
            <w:r>
              <w:t>Okay.</w:t>
            </w:r>
            <w:r>
              <w:tab/>
            </w:r>
          </w:p>
        </w:tc>
      </w:tr>
      <w:tr w:rsidR="00D91CBA" w14:paraId="5B58DCEF" w14:textId="77777777" w:rsidTr="006C2E21">
        <w:tc>
          <w:tcPr>
            <w:tcW w:w="1370" w:type="dxa"/>
          </w:tcPr>
          <w:p w14:paraId="60B32A5E" w14:textId="77777777" w:rsidR="00D91CBA" w:rsidRDefault="008E5C18" w:rsidP="00B66695">
            <w:r>
              <w:t>0</w:t>
            </w:r>
            <w:r w:rsidRPr="008E5C18">
              <w:t>0:02:44.0</w:t>
            </w:r>
          </w:p>
          <w:p w14:paraId="546D4372" w14:textId="77777777" w:rsidR="00D91CBA" w:rsidRPr="00EF2AA9" w:rsidRDefault="00D91CBA" w:rsidP="00B66695"/>
        </w:tc>
        <w:tc>
          <w:tcPr>
            <w:tcW w:w="1168" w:type="dxa"/>
          </w:tcPr>
          <w:p w14:paraId="7EC14A72" w14:textId="77777777" w:rsidR="00D91CBA" w:rsidRPr="00EF2AA9" w:rsidRDefault="00C100B9" w:rsidP="00B66695">
            <w:r>
              <w:t>PT</w:t>
            </w:r>
          </w:p>
        </w:tc>
        <w:tc>
          <w:tcPr>
            <w:tcW w:w="6812" w:type="dxa"/>
          </w:tcPr>
          <w:p w14:paraId="5851F60B" w14:textId="77777777" w:rsidR="00D91CBA" w:rsidRDefault="008E5C18" w:rsidP="00B66695">
            <w:r>
              <w:t>I just know when I’m about to start feeling dizzy.</w:t>
            </w:r>
            <w:r>
              <w:tab/>
            </w:r>
          </w:p>
        </w:tc>
      </w:tr>
      <w:tr w:rsidR="00D91CBA" w14:paraId="523FE07E" w14:textId="77777777" w:rsidTr="006C2E21">
        <w:tc>
          <w:tcPr>
            <w:tcW w:w="1370" w:type="dxa"/>
          </w:tcPr>
          <w:p w14:paraId="7B20ADF6" w14:textId="77777777" w:rsidR="00D91CBA" w:rsidRDefault="008E5C18" w:rsidP="00B66695">
            <w:r>
              <w:t>0</w:t>
            </w:r>
            <w:r w:rsidRPr="008E5C18">
              <w:t>0:02:45.9</w:t>
            </w:r>
          </w:p>
          <w:p w14:paraId="2FBEC136" w14:textId="77777777" w:rsidR="00D91CBA" w:rsidRPr="00EF2AA9" w:rsidRDefault="00D91CBA" w:rsidP="00B66695"/>
        </w:tc>
        <w:tc>
          <w:tcPr>
            <w:tcW w:w="1168" w:type="dxa"/>
          </w:tcPr>
          <w:p w14:paraId="4406FE6C" w14:textId="77777777" w:rsidR="00D91CBA" w:rsidRPr="00EF2AA9" w:rsidRDefault="00D55E39" w:rsidP="00B66695">
            <w:r>
              <w:t>HCP1</w:t>
            </w:r>
          </w:p>
        </w:tc>
        <w:tc>
          <w:tcPr>
            <w:tcW w:w="6812" w:type="dxa"/>
          </w:tcPr>
          <w:p w14:paraId="5B5B4BDA" w14:textId="77777777" w:rsidR="00D91CBA" w:rsidRDefault="008E5C18" w:rsidP="00B66695">
            <w:r>
              <w:t>Okay. And you kind of just feel like you have to sit down.</w:t>
            </w:r>
          </w:p>
          <w:p w14:paraId="5879C322" w14:textId="77777777" w:rsidR="008E5C18" w:rsidRDefault="008E5C18" w:rsidP="00B66695"/>
        </w:tc>
      </w:tr>
      <w:tr w:rsidR="00D91CBA" w14:paraId="202FEE12" w14:textId="77777777" w:rsidTr="006C2E21">
        <w:tc>
          <w:tcPr>
            <w:tcW w:w="1370" w:type="dxa"/>
          </w:tcPr>
          <w:p w14:paraId="77942640" w14:textId="77777777" w:rsidR="00D91CBA" w:rsidRDefault="008E5C18" w:rsidP="00B66695">
            <w:r>
              <w:t>0</w:t>
            </w:r>
            <w:r w:rsidRPr="008E5C18">
              <w:t>0:02:47.9</w:t>
            </w:r>
          </w:p>
          <w:p w14:paraId="098C5559" w14:textId="77777777" w:rsidR="00D91CBA" w:rsidRPr="00EF2AA9" w:rsidRDefault="00D91CBA" w:rsidP="00B66695"/>
        </w:tc>
        <w:tc>
          <w:tcPr>
            <w:tcW w:w="1168" w:type="dxa"/>
          </w:tcPr>
          <w:p w14:paraId="67B2E09E" w14:textId="77777777" w:rsidR="00D91CBA" w:rsidRPr="00EF2AA9" w:rsidRDefault="00C100B9" w:rsidP="00B66695">
            <w:r>
              <w:t>PT</w:t>
            </w:r>
          </w:p>
        </w:tc>
        <w:tc>
          <w:tcPr>
            <w:tcW w:w="6812" w:type="dxa"/>
          </w:tcPr>
          <w:p w14:paraId="545FEA75" w14:textId="77777777" w:rsidR="00D91CBA" w:rsidRDefault="008E5C18" w:rsidP="00B66695">
            <w:r>
              <w:t>Yes.</w:t>
            </w:r>
          </w:p>
          <w:p w14:paraId="7EB27B44" w14:textId="77777777" w:rsidR="008E5C18" w:rsidRDefault="008E5C18" w:rsidP="00B66695"/>
        </w:tc>
      </w:tr>
      <w:tr w:rsidR="00D91CBA" w14:paraId="368CACFC" w14:textId="77777777" w:rsidTr="006C2E21">
        <w:tc>
          <w:tcPr>
            <w:tcW w:w="1370" w:type="dxa"/>
          </w:tcPr>
          <w:p w14:paraId="69CCE082" w14:textId="77777777" w:rsidR="00D91CBA" w:rsidRPr="008E5C18" w:rsidRDefault="008E5C18" w:rsidP="00B66695">
            <w:pPr>
              <w:rPr>
                <w:b/>
              </w:rPr>
            </w:pPr>
            <w:r>
              <w:t>0</w:t>
            </w:r>
            <w:r w:rsidRPr="008E5C18">
              <w:t>0:02:48.4</w:t>
            </w:r>
          </w:p>
          <w:p w14:paraId="73CDCF5D" w14:textId="77777777" w:rsidR="00D91CBA" w:rsidRPr="00EF2AA9" w:rsidRDefault="00D91CBA" w:rsidP="00B66695"/>
        </w:tc>
        <w:tc>
          <w:tcPr>
            <w:tcW w:w="1168" w:type="dxa"/>
          </w:tcPr>
          <w:p w14:paraId="39991174" w14:textId="77777777" w:rsidR="00D91CBA" w:rsidRPr="00EF2AA9" w:rsidRDefault="00D55E39" w:rsidP="00B66695">
            <w:r>
              <w:t>HCP1</w:t>
            </w:r>
          </w:p>
        </w:tc>
        <w:tc>
          <w:tcPr>
            <w:tcW w:w="6812" w:type="dxa"/>
          </w:tcPr>
          <w:p w14:paraId="403F73EB" w14:textId="77777777" w:rsidR="00D91CBA" w:rsidRDefault="008E5C18" w:rsidP="00B66695">
            <w:r>
              <w:t xml:space="preserve">Okay. All right. But never </w:t>
            </w:r>
            <w:r w:rsidR="00FB7E93">
              <w:t>[00:</w:t>
            </w:r>
            <w:r w:rsidRPr="008E5C18">
              <w:t>02:49.7</w:t>
            </w:r>
            <w:r>
              <w:t>] lost consciousness.</w:t>
            </w:r>
          </w:p>
          <w:p w14:paraId="5D4EE3F9" w14:textId="77777777" w:rsidR="008E5C18" w:rsidRDefault="008E5C18" w:rsidP="00B66695"/>
        </w:tc>
      </w:tr>
      <w:tr w:rsidR="00D91CBA" w14:paraId="48CD3CA5" w14:textId="77777777" w:rsidTr="00EF0576">
        <w:trPr>
          <w:trHeight w:val="450"/>
        </w:trPr>
        <w:tc>
          <w:tcPr>
            <w:tcW w:w="1370" w:type="dxa"/>
          </w:tcPr>
          <w:p w14:paraId="4DD51E1B" w14:textId="77777777" w:rsidR="00D91CBA" w:rsidRDefault="008E5C18" w:rsidP="00B66695">
            <w:r>
              <w:lastRenderedPageBreak/>
              <w:t>0</w:t>
            </w:r>
            <w:r w:rsidRPr="008E5C18">
              <w:t>0:02:50.8</w:t>
            </w:r>
          </w:p>
          <w:p w14:paraId="03F0D47E" w14:textId="77777777" w:rsidR="00D91CBA" w:rsidRDefault="00D91CBA" w:rsidP="00B66695"/>
        </w:tc>
        <w:tc>
          <w:tcPr>
            <w:tcW w:w="1168" w:type="dxa"/>
          </w:tcPr>
          <w:p w14:paraId="4914A1B7" w14:textId="77777777" w:rsidR="00D91CBA" w:rsidRDefault="00C100B9" w:rsidP="00B66695">
            <w:r>
              <w:t>PT</w:t>
            </w:r>
          </w:p>
        </w:tc>
        <w:tc>
          <w:tcPr>
            <w:tcW w:w="6812" w:type="dxa"/>
          </w:tcPr>
          <w:p w14:paraId="378CCF4F" w14:textId="77777777" w:rsidR="00D91CBA" w:rsidRDefault="008E5C18" w:rsidP="00B66695">
            <w:r>
              <w:t>Right.</w:t>
            </w:r>
          </w:p>
          <w:p w14:paraId="2FF9DDC5" w14:textId="77777777" w:rsidR="008E5C18" w:rsidRDefault="008E5C18" w:rsidP="00B66695"/>
          <w:p w14:paraId="1FBDA0C4" w14:textId="77777777" w:rsidR="008E5C18" w:rsidRDefault="008E5C18" w:rsidP="00B66695"/>
        </w:tc>
      </w:tr>
      <w:tr w:rsidR="00D91CBA" w14:paraId="31F34A85" w14:textId="77777777" w:rsidTr="006C2E21">
        <w:tc>
          <w:tcPr>
            <w:tcW w:w="1370" w:type="dxa"/>
          </w:tcPr>
          <w:p w14:paraId="049C5DB0" w14:textId="77777777" w:rsidR="00D91CBA" w:rsidRDefault="008E5C18" w:rsidP="00B66695">
            <w:r>
              <w:t>0</w:t>
            </w:r>
            <w:r w:rsidRPr="008E5C18">
              <w:t>0:02:51.3</w:t>
            </w:r>
          </w:p>
          <w:p w14:paraId="7DC2D0F2" w14:textId="77777777" w:rsidR="00D91CBA" w:rsidRPr="00EF2AA9" w:rsidRDefault="00D91CBA" w:rsidP="00B66695"/>
        </w:tc>
        <w:tc>
          <w:tcPr>
            <w:tcW w:w="1168" w:type="dxa"/>
          </w:tcPr>
          <w:p w14:paraId="35D6D3F8" w14:textId="77777777" w:rsidR="00D91CBA" w:rsidRPr="00EF2AA9" w:rsidRDefault="00D55E39" w:rsidP="00B66695">
            <w:r>
              <w:t>HCP1</w:t>
            </w:r>
          </w:p>
        </w:tc>
        <w:tc>
          <w:tcPr>
            <w:tcW w:w="6812" w:type="dxa"/>
          </w:tcPr>
          <w:p w14:paraId="0D8E94E8" w14:textId="77777777" w:rsidR="00D91CBA" w:rsidRDefault="008E5C18" w:rsidP="00B66695">
            <w:r>
              <w:t>All right. Okay. And how is life in general going? Okay?</w:t>
            </w:r>
            <w:r>
              <w:tab/>
            </w:r>
          </w:p>
        </w:tc>
      </w:tr>
      <w:tr w:rsidR="00D91CBA" w14:paraId="07E35C9F" w14:textId="77777777" w:rsidTr="006C2E21">
        <w:tc>
          <w:tcPr>
            <w:tcW w:w="1370" w:type="dxa"/>
          </w:tcPr>
          <w:p w14:paraId="5D7E99AB" w14:textId="77777777" w:rsidR="00D91CBA" w:rsidRDefault="008E5C18" w:rsidP="00B66695">
            <w:r>
              <w:t>0</w:t>
            </w:r>
            <w:r w:rsidRPr="008E5C18">
              <w:t>0:02:55.5</w:t>
            </w:r>
          </w:p>
          <w:p w14:paraId="5CDA2EA7" w14:textId="77777777" w:rsidR="00D91CBA" w:rsidRPr="00EF2AA9" w:rsidRDefault="00D91CBA" w:rsidP="00B66695"/>
        </w:tc>
        <w:tc>
          <w:tcPr>
            <w:tcW w:w="1168" w:type="dxa"/>
          </w:tcPr>
          <w:p w14:paraId="393CAE56" w14:textId="77777777" w:rsidR="00D91CBA" w:rsidRPr="00EF2AA9" w:rsidRDefault="00C100B9" w:rsidP="00B66695">
            <w:r>
              <w:t>PT</w:t>
            </w:r>
          </w:p>
        </w:tc>
        <w:tc>
          <w:tcPr>
            <w:tcW w:w="6812" w:type="dxa"/>
          </w:tcPr>
          <w:p w14:paraId="67F8E1C5" w14:textId="77777777" w:rsidR="00D91CBA" w:rsidRDefault="008E5C18" w:rsidP="00B66695">
            <w:r>
              <w:t>Um, it’s, it’s doing okay. I know I had a few thefts recently.</w:t>
            </w:r>
          </w:p>
          <w:p w14:paraId="51FA3C2D" w14:textId="77777777" w:rsidR="008E5C18" w:rsidRDefault="008E5C18" w:rsidP="00B66695"/>
        </w:tc>
      </w:tr>
      <w:tr w:rsidR="00D91CBA" w14:paraId="702F0155" w14:textId="77777777" w:rsidTr="006C2E21">
        <w:tc>
          <w:tcPr>
            <w:tcW w:w="1370" w:type="dxa"/>
          </w:tcPr>
          <w:p w14:paraId="3865042C" w14:textId="77777777" w:rsidR="00D91CBA" w:rsidRDefault="008E5C18" w:rsidP="00B66695">
            <w:r>
              <w:t>0</w:t>
            </w:r>
            <w:r w:rsidRPr="008E5C18">
              <w:t>0:03:01.2</w:t>
            </w:r>
          </w:p>
          <w:p w14:paraId="165DDF9B" w14:textId="77777777" w:rsidR="00D91CBA" w:rsidRPr="00EF2AA9" w:rsidRDefault="00D91CBA" w:rsidP="00B66695"/>
        </w:tc>
        <w:tc>
          <w:tcPr>
            <w:tcW w:w="1168" w:type="dxa"/>
          </w:tcPr>
          <w:p w14:paraId="2A580C0F" w14:textId="77777777" w:rsidR="00D91CBA" w:rsidRPr="00EF2AA9" w:rsidRDefault="00D55E39" w:rsidP="00B66695">
            <w:r>
              <w:t>HCP1</w:t>
            </w:r>
          </w:p>
        </w:tc>
        <w:tc>
          <w:tcPr>
            <w:tcW w:w="6812" w:type="dxa"/>
          </w:tcPr>
          <w:p w14:paraId="0ED3719F" w14:textId="77777777" w:rsidR="00D91CBA" w:rsidRDefault="008E5C18" w:rsidP="00B66695">
            <w:r>
              <w:t xml:space="preserve">Oh. I’m </w:t>
            </w:r>
            <w:r w:rsidR="00044579">
              <w:t>sorry</w:t>
            </w:r>
            <w:r>
              <w:t>.</w:t>
            </w:r>
          </w:p>
          <w:p w14:paraId="60BA8FE4" w14:textId="77777777" w:rsidR="008E5C18" w:rsidRDefault="008E5C18" w:rsidP="00B66695"/>
        </w:tc>
      </w:tr>
      <w:tr w:rsidR="00D91CBA" w14:paraId="4590D33D" w14:textId="77777777" w:rsidTr="006C2E21">
        <w:tc>
          <w:tcPr>
            <w:tcW w:w="1370" w:type="dxa"/>
          </w:tcPr>
          <w:p w14:paraId="5652FC1C" w14:textId="77777777" w:rsidR="00D91CBA" w:rsidRDefault="008E5C18" w:rsidP="00B66695">
            <w:r>
              <w:t>0</w:t>
            </w:r>
            <w:r w:rsidRPr="008E5C18">
              <w:t>0:03:02.2</w:t>
            </w:r>
          </w:p>
          <w:p w14:paraId="489E9D1B" w14:textId="77777777" w:rsidR="00D91CBA" w:rsidRPr="00EF2AA9" w:rsidRDefault="00D91CBA" w:rsidP="00B66695"/>
        </w:tc>
        <w:tc>
          <w:tcPr>
            <w:tcW w:w="1168" w:type="dxa"/>
          </w:tcPr>
          <w:p w14:paraId="07FDF3F9" w14:textId="77777777" w:rsidR="00D91CBA" w:rsidRPr="00EF2AA9" w:rsidRDefault="00C100B9" w:rsidP="00B66695">
            <w:r>
              <w:t>PT</w:t>
            </w:r>
          </w:p>
        </w:tc>
        <w:tc>
          <w:tcPr>
            <w:tcW w:w="6812" w:type="dxa"/>
          </w:tcPr>
          <w:p w14:paraId="34853ECC" w14:textId="77777777" w:rsidR="00D91CBA" w:rsidRDefault="008E5C18" w:rsidP="00B66695">
            <w:r>
              <w:t>Um, it’s okay. I mean, I’m depressed. My job had me on leave …</w:t>
            </w:r>
          </w:p>
          <w:p w14:paraId="76C6D972" w14:textId="77777777" w:rsidR="008E5C18" w:rsidRDefault="008E5C18" w:rsidP="00B66695"/>
        </w:tc>
      </w:tr>
      <w:tr w:rsidR="00D91CBA" w14:paraId="10347DD7" w14:textId="77777777" w:rsidTr="006C2E21">
        <w:tc>
          <w:tcPr>
            <w:tcW w:w="1370" w:type="dxa"/>
          </w:tcPr>
          <w:p w14:paraId="6004A97E" w14:textId="77777777" w:rsidR="00D91CBA" w:rsidRDefault="008E5C18" w:rsidP="00B66695">
            <w:r>
              <w:t>0</w:t>
            </w:r>
            <w:r w:rsidRPr="008E5C18">
              <w:t>0:03:07.2</w:t>
            </w:r>
          </w:p>
          <w:p w14:paraId="2DE73AEA" w14:textId="77777777" w:rsidR="00D91CBA" w:rsidRDefault="00D91CBA" w:rsidP="00B66695"/>
        </w:tc>
        <w:tc>
          <w:tcPr>
            <w:tcW w:w="1168" w:type="dxa"/>
          </w:tcPr>
          <w:p w14:paraId="1ACBEB51" w14:textId="77777777" w:rsidR="00D91CBA" w:rsidRDefault="00D55E39" w:rsidP="00B66695">
            <w:r>
              <w:t>HCP1</w:t>
            </w:r>
          </w:p>
        </w:tc>
        <w:tc>
          <w:tcPr>
            <w:tcW w:w="6812" w:type="dxa"/>
          </w:tcPr>
          <w:p w14:paraId="1C0F40C5" w14:textId="77777777" w:rsidR="00D91CBA" w:rsidRDefault="008E5C18" w:rsidP="00B66695">
            <w:r>
              <w:t>Okay.</w:t>
            </w:r>
            <w:r>
              <w:tab/>
            </w:r>
          </w:p>
        </w:tc>
      </w:tr>
      <w:tr w:rsidR="00D91CBA" w14:paraId="4F32D434" w14:textId="77777777" w:rsidTr="006C2E21">
        <w:tc>
          <w:tcPr>
            <w:tcW w:w="1370" w:type="dxa"/>
          </w:tcPr>
          <w:p w14:paraId="48CC6464" w14:textId="77777777" w:rsidR="00D91CBA" w:rsidRDefault="008E5C18" w:rsidP="00B66695">
            <w:r>
              <w:t>0</w:t>
            </w:r>
            <w:r w:rsidRPr="008E5C18">
              <w:t>0:03:07.4</w:t>
            </w:r>
          </w:p>
          <w:p w14:paraId="64342E83" w14:textId="77777777" w:rsidR="00D91CBA" w:rsidRPr="00EF2AA9" w:rsidRDefault="00D91CBA" w:rsidP="00B66695"/>
        </w:tc>
        <w:tc>
          <w:tcPr>
            <w:tcW w:w="1168" w:type="dxa"/>
          </w:tcPr>
          <w:p w14:paraId="40E93DCB" w14:textId="77777777" w:rsidR="00D91CBA" w:rsidRPr="00EF2AA9" w:rsidRDefault="00C100B9" w:rsidP="00B66695">
            <w:r>
              <w:t>PT</w:t>
            </w:r>
          </w:p>
        </w:tc>
        <w:tc>
          <w:tcPr>
            <w:tcW w:w="6812" w:type="dxa"/>
          </w:tcPr>
          <w:p w14:paraId="4EF4654B" w14:textId="77777777" w:rsidR="00D91CBA" w:rsidRDefault="008E5C18" w:rsidP="00B66695">
            <w:r>
              <w:t xml:space="preserve">… </w:t>
            </w:r>
            <w:proofErr w:type="gramStart"/>
            <w:r>
              <w:t>for</w:t>
            </w:r>
            <w:proofErr w:type="gramEnd"/>
            <w:r>
              <w:t xml:space="preserve"> about a month. I think I’m returning back tomorrow. I have to find out …</w:t>
            </w:r>
          </w:p>
          <w:p w14:paraId="10DED234" w14:textId="77777777" w:rsidR="008E5C18" w:rsidRDefault="008E5C18" w:rsidP="00B66695"/>
        </w:tc>
      </w:tr>
      <w:tr w:rsidR="00D91CBA" w14:paraId="2585E209" w14:textId="77777777" w:rsidTr="006C2E21">
        <w:tc>
          <w:tcPr>
            <w:tcW w:w="1370" w:type="dxa"/>
          </w:tcPr>
          <w:p w14:paraId="6C03BB62" w14:textId="77777777" w:rsidR="00D91CBA" w:rsidRDefault="008E5C18" w:rsidP="00B66695">
            <w:r>
              <w:t>0</w:t>
            </w:r>
            <w:r w:rsidRPr="008E5C18">
              <w:t>0:03:11.7</w:t>
            </w:r>
          </w:p>
          <w:p w14:paraId="66389F67" w14:textId="77777777" w:rsidR="00D91CBA" w:rsidRPr="00EF2AA9" w:rsidRDefault="00D91CBA" w:rsidP="00B66695"/>
        </w:tc>
        <w:tc>
          <w:tcPr>
            <w:tcW w:w="1168" w:type="dxa"/>
          </w:tcPr>
          <w:p w14:paraId="2548158D" w14:textId="77777777" w:rsidR="00D91CBA" w:rsidRPr="00EF2AA9" w:rsidRDefault="00D55E39" w:rsidP="00B66695">
            <w:r>
              <w:t>HCP1</w:t>
            </w:r>
          </w:p>
        </w:tc>
        <w:tc>
          <w:tcPr>
            <w:tcW w:w="6812" w:type="dxa"/>
          </w:tcPr>
          <w:p w14:paraId="596F819C" w14:textId="77777777" w:rsidR="00D91CBA" w:rsidRDefault="008E5C18" w:rsidP="00B66695">
            <w:r>
              <w:t xml:space="preserve"> Okay.</w:t>
            </w:r>
          </w:p>
          <w:p w14:paraId="25CC3123" w14:textId="77777777" w:rsidR="008E5C18" w:rsidRDefault="008E5C18" w:rsidP="00B66695"/>
        </w:tc>
      </w:tr>
      <w:tr w:rsidR="00D91CBA" w14:paraId="38A658CF" w14:textId="77777777" w:rsidTr="006C2E21">
        <w:trPr>
          <w:trHeight w:val="711"/>
        </w:trPr>
        <w:tc>
          <w:tcPr>
            <w:tcW w:w="1370" w:type="dxa"/>
          </w:tcPr>
          <w:p w14:paraId="1C3D3057" w14:textId="77777777" w:rsidR="00D91CBA" w:rsidRDefault="008E5C18" w:rsidP="00B66695">
            <w:r>
              <w:t>0</w:t>
            </w:r>
            <w:r w:rsidRPr="008E5C18">
              <w:t>0:03:11.6</w:t>
            </w:r>
          </w:p>
          <w:p w14:paraId="72742E81" w14:textId="77777777" w:rsidR="00D91CBA" w:rsidRPr="00EF2AA9" w:rsidRDefault="00D91CBA" w:rsidP="00B66695"/>
        </w:tc>
        <w:tc>
          <w:tcPr>
            <w:tcW w:w="1168" w:type="dxa"/>
          </w:tcPr>
          <w:p w14:paraId="6E28EDD7" w14:textId="77777777" w:rsidR="00D91CBA" w:rsidRPr="00EF2AA9" w:rsidRDefault="00C100B9" w:rsidP="00B66695">
            <w:r>
              <w:t>PT</w:t>
            </w:r>
          </w:p>
        </w:tc>
        <w:tc>
          <w:tcPr>
            <w:tcW w:w="6812" w:type="dxa"/>
          </w:tcPr>
          <w:p w14:paraId="33394F5C" w14:textId="77777777" w:rsidR="00D91CBA" w:rsidRDefault="008E5C18" w:rsidP="00B66695">
            <w:r>
              <w:t xml:space="preserve">… </w:t>
            </w:r>
            <w:proofErr w:type="gramStart"/>
            <w:r>
              <w:t>what’s</w:t>
            </w:r>
            <w:proofErr w:type="gramEnd"/>
            <w:r>
              <w:t xml:space="preserve"> going on later on today. Um, but other than that, it’s been fine.</w:t>
            </w:r>
            <w:r>
              <w:tab/>
            </w:r>
          </w:p>
        </w:tc>
      </w:tr>
      <w:tr w:rsidR="00D91CBA" w14:paraId="38D7A798" w14:textId="77777777" w:rsidTr="006C2E21">
        <w:trPr>
          <w:trHeight w:val="630"/>
        </w:trPr>
        <w:tc>
          <w:tcPr>
            <w:tcW w:w="1370" w:type="dxa"/>
          </w:tcPr>
          <w:p w14:paraId="60A9D59D" w14:textId="77777777" w:rsidR="00D91CBA" w:rsidRDefault="008E5C18" w:rsidP="00B66695">
            <w:r>
              <w:t>0</w:t>
            </w:r>
            <w:r w:rsidRPr="008E5C18">
              <w:t>0:03:15.3</w:t>
            </w:r>
          </w:p>
          <w:p w14:paraId="6E74CEC2" w14:textId="77777777" w:rsidR="00D91CBA" w:rsidRPr="00EF2AA9" w:rsidRDefault="00D91CBA" w:rsidP="00B66695"/>
        </w:tc>
        <w:tc>
          <w:tcPr>
            <w:tcW w:w="1168" w:type="dxa"/>
          </w:tcPr>
          <w:p w14:paraId="122CE9CE" w14:textId="77777777" w:rsidR="00D91CBA" w:rsidRPr="00EF2AA9" w:rsidRDefault="00D55E39" w:rsidP="00B66695">
            <w:r>
              <w:t>HCP1</w:t>
            </w:r>
          </w:p>
        </w:tc>
        <w:tc>
          <w:tcPr>
            <w:tcW w:w="6812" w:type="dxa"/>
          </w:tcPr>
          <w:p w14:paraId="60124B17" w14:textId="1CF5DAA8" w:rsidR="00D91CBA" w:rsidRDefault="008E5C18" w:rsidP="00EF0576">
            <w:r>
              <w:t xml:space="preserve">Okay. So just like kind of some personal stuff </w:t>
            </w:r>
            <w:r w:rsidR="00EF0576">
              <w:t>getting through it</w:t>
            </w:r>
            <w:r w:rsidR="00364D14">
              <w:t xml:space="preserve"> </w:t>
            </w:r>
            <w:r w:rsidR="00EF0576">
              <w:t>but</w:t>
            </w:r>
            <w:r>
              <w:t xml:space="preserve"> starting back up at work.</w:t>
            </w:r>
            <w:r>
              <w:tab/>
            </w:r>
          </w:p>
        </w:tc>
      </w:tr>
      <w:tr w:rsidR="00D91CBA" w14:paraId="3AAABAAB" w14:textId="77777777" w:rsidTr="006C2E21">
        <w:tc>
          <w:tcPr>
            <w:tcW w:w="1370" w:type="dxa"/>
          </w:tcPr>
          <w:p w14:paraId="44453DD2" w14:textId="77777777" w:rsidR="00D91CBA" w:rsidRDefault="008E5C18" w:rsidP="00B66695">
            <w:r>
              <w:t>0</w:t>
            </w:r>
            <w:r w:rsidRPr="008E5C18">
              <w:t>0:03:18.7</w:t>
            </w:r>
          </w:p>
          <w:p w14:paraId="2F6185B2" w14:textId="77777777" w:rsidR="00D91CBA" w:rsidRDefault="00D91CBA" w:rsidP="00B66695"/>
        </w:tc>
        <w:tc>
          <w:tcPr>
            <w:tcW w:w="1168" w:type="dxa"/>
          </w:tcPr>
          <w:p w14:paraId="4B52C06D" w14:textId="77777777" w:rsidR="00D91CBA" w:rsidRDefault="00C100B9" w:rsidP="00B66695">
            <w:r>
              <w:t>PT</w:t>
            </w:r>
          </w:p>
        </w:tc>
        <w:tc>
          <w:tcPr>
            <w:tcW w:w="6812" w:type="dxa"/>
          </w:tcPr>
          <w:p w14:paraId="40ACE95E" w14:textId="77777777" w:rsidR="00D91CBA" w:rsidRDefault="008E5C18" w:rsidP="00B66695">
            <w:r>
              <w:t>Yes.</w:t>
            </w:r>
          </w:p>
          <w:p w14:paraId="448197D6" w14:textId="77777777" w:rsidR="008E5C18" w:rsidRDefault="008E5C18" w:rsidP="00B66695"/>
        </w:tc>
      </w:tr>
      <w:tr w:rsidR="00D91CBA" w14:paraId="1D5F3B3E" w14:textId="77777777" w:rsidTr="006C2E21">
        <w:tc>
          <w:tcPr>
            <w:tcW w:w="1370" w:type="dxa"/>
          </w:tcPr>
          <w:p w14:paraId="42C8085D" w14:textId="77777777" w:rsidR="00D91CBA" w:rsidRDefault="008E5C18" w:rsidP="00B66695">
            <w:r>
              <w:t>0</w:t>
            </w:r>
            <w:r w:rsidRPr="008E5C18">
              <w:t>0:03:18.7</w:t>
            </w:r>
          </w:p>
          <w:p w14:paraId="0EF5B440" w14:textId="77777777" w:rsidR="00D91CBA" w:rsidRPr="00EF2AA9" w:rsidRDefault="00D91CBA" w:rsidP="00B66695"/>
        </w:tc>
        <w:tc>
          <w:tcPr>
            <w:tcW w:w="1168" w:type="dxa"/>
          </w:tcPr>
          <w:p w14:paraId="0310B446" w14:textId="77777777" w:rsidR="00D91CBA" w:rsidRPr="00EF2AA9" w:rsidRDefault="00D55E39" w:rsidP="00B66695">
            <w:r>
              <w:t>HCP1</w:t>
            </w:r>
          </w:p>
        </w:tc>
        <w:tc>
          <w:tcPr>
            <w:tcW w:w="6812" w:type="dxa"/>
          </w:tcPr>
          <w:p w14:paraId="32E09DAC" w14:textId="77777777" w:rsidR="00D91CBA" w:rsidRDefault="008E5C18" w:rsidP="00B66695">
            <w:r>
              <w:t>Okay. Now, where do you work again? I’m sorry.</w:t>
            </w:r>
          </w:p>
          <w:p w14:paraId="6E0DAAD2" w14:textId="77777777" w:rsidR="008E5C18" w:rsidRDefault="008E5C18" w:rsidP="00B66695"/>
        </w:tc>
      </w:tr>
      <w:tr w:rsidR="00D91CBA" w14:paraId="4C57A2BE" w14:textId="77777777" w:rsidTr="006C2E21">
        <w:tc>
          <w:tcPr>
            <w:tcW w:w="1370" w:type="dxa"/>
          </w:tcPr>
          <w:p w14:paraId="6970843A" w14:textId="77777777" w:rsidR="00D91CBA" w:rsidRDefault="008E5C18" w:rsidP="00B66695">
            <w:r>
              <w:t>0</w:t>
            </w:r>
            <w:r w:rsidRPr="008E5C18">
              <w:t>0:03:20.7</w:t>
            </w:r>
          </w:p>
          <w:p w14:paraId="1C8D8295" w14:textId="77777777" w:rsidR="00D91CBA" w:rsidRPr="00EF2AA9" w:rsidRDefault="00D91CBA" w:rsidP="00B66695"/>
        </w:tc>
        <w:tc>
          <w:tcPr>
            <w:tcW w:w="1168" w:type="dxa"/>
          </w:tcPr>
          <w:p w14:paraId="7BD75BFA" w14:textId="77777777" w:rsidR="00D91CBA" w:rsidRPr="00EF2AA9" w:rsidRDefault="00C100B9" w:rsidP="00B66695">
            <w:r>
              <w:t>PT</w:t>
            </w:r>
          </w:p>
        </w:tc>
        <w:tc>
          <w:tcPr>
            <w:tcW w:w="6812" w:type="dxa"/>
          </w:tcPr>
          <w:p w14:paraId="0FF07B76" w14:textId="77777777" w:rsidR="00D91CBA" w:rsidRDefault="008E5C18" w:rsidP="008E5C18">
            <w:r>
              <w:t>Um, Walgreen’s Specialty Pharmacy.</w:t>
            </w:r>
          </w:p>
          <w:p w14:paraId="17BD183D" w14:textId="77777777" w:rsidR="008E5C18" w:rsidRDefault="008E5C18" w:rsidP="008E5C18"/>
        </w:tc>
      </w:tr>
      <w:tr w:rsidR="00D91CBA" w14:paraId="798E480C" w14:textId="77777777" w:rsidTr="006C2E21">
        <w:tc>
          <w:tcPr>
            <w:tcW w:w="1370" w:type="dxa"/>
          </w:tcPr>
          <w:p w14:paraId="590B30E8" w14:textId="77777777" w:rsidR="00D91CBA" w:rsidRDefault="008E5C18" w:rsidP="00B66695">
            <w:r>
              <w:t>0</w:t>
            </w:r>
            <w:r w:rsidRPr="008E5C18">
              <w:t>0:03:22.0</w:t>
            </w:r>
          </w:p>
          <w:p w14:paraId="1D6024FA" w14:textId="77777777" w:rsidR="00D91CBA" w:rsidRPr="00EF2AA9" w:rsidRDefault="00D91CBA" w:rsidP="00B66695"/>
        </w:tc>
        <w:tc>
          <w:tcPr>
            <w:tcW w:w="1168" w:type="dxa"/>
          </w:tcPr>
          <w:p w14:paraId="0C77457E" w14:textId="77777777" w:rsidR="00D91CBA" w:rsidRPr="00EF2AA9" w:rsidRDefault="00D55E39" w:rsidP="00B66695">
            <w:r>
              <w:t>HCP1</w:t>
            </w:r>
            <w:r w:rsidR="008E5C18">
              <w:t xml:space="preserve"> </w:t>
            </w:r>
          </w:p>
        </w:tc>
        <w:tc>
          <w:tcPr>
            <w:tcW w:w="6812" w:type="dxa"/>
          </w:tcPr>
          <w:p w14:paraId="56B1AEDD" w14:textId="77777777" w:rsidR="00D91CBA" w:rsidRDefault="008E5C18" w:rsidP="00B66695">
            <w:r>
              <w:t>Walgreen’s. Do you like it there? Everything okay?</w:t>
            </w:r>
            <w:r>
              <w:tab/>
            </w:r>
          </w:p>
        </w:tc>
      </w:tr>
      <w:tr w:rsidR="00D91CBA" w14:paraId="23D29643" w14:textId="77777777" w:rsidTr="006C2E21">
        <w:tc>
          <w:tcPr>
            <w:tcW w:w="1370" w:type="dxa"/>
          </w:tcPr>
          <w:p w14:paraId="626EE68C" w14:textId="77777777" w:rsidR="00D91CBA" w:rsidRDefault="008E5C18" w:rsidP="00B66695">
            <w:r>
              <w:t>0</w:t>
            </w:r>
            <w:r w:rsidRPr="008E5C18">
              <w:t>0:03:23.9</w:t>
            </w:r>
          </w:p>
          <w:p w14:paraId="538F822B" w14:textId="77777777" w:rsidR="00D91CBA" w:rsidRPr="00EF2AA9" w:rsidRDefault="00D91CBA" w:rsidP="00B66695"/>
        </w:tc>
        <w:tc>
          <w:tcPr>
            <w:tcW w:w="1168" w:type="dxa"/>
          </w:tcPr>
          <w:p w14:paraId="43818862" w14:textId="77777777" w:rsidR="00D91CBA" w:rsidRPr="00EF2AA9" w:rsidRDefault="00C100B9" w:rsidP="00B66695">
            <w:r>
              <w:t>PT</w:t>
            </w:r>
          </w:p>
        </w:tc>
        <w:tc>
          <w:tcPr>
            <w:tcW w:w="6812" w:type="dxa"/>
          </w:tcPr>
          <w:p w14:paraId="5B59EC7E" w14:textId="77777777" w:rsidR="00D91CBA" w:rsidRDefault="008E5C18" w:rsidP="00B66695">
            <w:r>
              <w:t>Yes.</w:t>
            </w:r>
            <w:r>
              <w:tab/>
            </w:r>
          </w:p>
        </w:tc>
      </w:tr>
      <w:tr w:rsidR="00D91CBA" w14:paraId="6C22E216" w14:textId="77777777" w:rsidTr="006C2E21">
        <w:tc>
          <w:tcPr>
            <w:tcW w:w="1370" w:type="dxa"/>
          </w:tcPr>
          <w:p w14:paraId="60DB3ED0" w14:textId="77777777" w:rsidR="00D91CBA" w:rsidRDefault="008E5C18" w:rsidP="00B66695">
            <w:r>
              <w:t>0</w:t>
            </w:r>
            <w:r w:rsidRPr="008E5C18">
              <w:t>0:03:24.3</w:t>
            </w:r>
          </w:p>
          <w:p w14:paraId="56058D6C" w14:textId="77777777" w:rsidR="00D91CBA" w:rsidRDefault="00D91CBA" w:rsidP="00B66695"/>
        </w:tc>
        <w:tc>
          <w:tcPr>
            <w:tcW w:w="1168" w:type="dxa"/>
          </w:tcPr>
          <w:p w14:paraId="2E0F5C99" w14:textId="77777777" w:rsidR="00D91CBA" w:rsidRDefault="00D55E39" w:rsidP="00B66695">
            <w:r>
              <w:t>HCP1</w:t>
            </w:r>
          </w:p>
        </w:tc>
        <w:tc>
          <w:tcPr>
            <w:tcW w:w="6812" w:type="dxa"/>
          </w:tcPr>
          <w:p w14:paraId="1E6036CC" w14:textId="77777777" w:rsidR="00D91CBA" w:rsidRDefault="008E5C18" w:rsidP="008E5C18">
            <w:r>
              <w:t>Good. You’re full time, part time …?</w:t>
            </w:r>
            <w:r>
              <w:tab/>
            </w:r>
          </w:p>
        </w:tc>
      </w:tr>
      <w:tr w:rsidR="00D91CBA" w14:paraId="3D5A3526" w14:textId="77777777" w:rsidTr="006C2E21">
        <w:tc>
          <w:tcPr>
            <w:tcW w:w="1370" w:type="dxa"/>
          </w:tcPr>
          <w:p w14:paraId="114845C1" w14:textId="77777777" w:rsidR="00D91CBA" w:rsidRDefault="008E5C18" w:rsidP="00B66695">
            <w:r>
              <w:t>0</w:t>
            </w:r>
            <w:r w:rsidRPr="008E5C18">
              <w:t>0:03:26.2</w:t>
            </w:r>
          </w:p>
          <w:p w14:paraId="1CA8B5FD" w14:textId="77777777" w:rsidR="00D91CBA" w:rsidRPr="00EF2AA9" w:rsidRDefault="00D91CBA" w:rsidP="00B66695"/>
        </w:tc>
        <w:tc>
          <w:tcPr>
            <w:tcW w:w="1168" w:type="dxa"/>
          </w:tcPr>
          <w:p w14:paraId="0F5A5938" w14:textId="77777777" w:rsidR="00D91CBA" w:rsidRPr="00EF2AA9" w:rsidRDefault="00C100B9" w:rsidP="00B66695">
            <w:r>
              <w:t>PT</w:t>
            </w:r>
          </w:p>
        </w:tc>
        <w:tc>
          <w:tcPr>
            <w:tcW w:w="6812" w:type="dxa"/>
          </w:tcPr>
          <w:p w14:paraId="181D7690" w14:textId="77777777" w:rsidR="00D91CBA" w:rsidRDefault="008E5C18" w:rsidP="00B66695">
            <w:r>
              <w:t>Um, full time.</w:t>
            </w:r>
            <w:r>
              <w:tab/>
            </w:r>
          </w:p>
        </w:tc>
      </w:tr>
      <w:tr w:rsidR="00D91CBA" w14:paraId="50C0E84C" w14:textId="77777777" w:rsidTr="006C2E21">
        <w:tc>
          <w:tcPr>
            <w:tcW w:w="1370" w:type="dxa"/>
          </w:tcPr>
          <w:p w14:paraId="48B5CD8B" w14:textId="77777777" w:rsidR="00D91CBA" w:rsidRDefault="008E5C18" w:rsidP="00B66695">
            <w:r>
              <w:t>0</w:t>
            </w:r>
            <w:r w:rsidRPr="008E5C18">
              <w:t>0:03:27.1</w:t>
            </w:r>
          </w:p>
          <w:p w14:paraId="019B2611" w14:textId="77777777" w:rsidR="00D91CBA" w:rsidRPr="00EF2AA9" w:rsidRDefault="00D91CBA" w:rsidP="00B66695"/>
        </w:tc>
        <w:tc>
          <w:tcPr>
            <w:tcW w:w="1168" w:type="dxa"/>
          </w:tcPr>
          <w:p w14:paraId="3810021D" w14:textId="77777777" w:rsidR="00D91CBA" w:rsidRPr="00EF2AA9" w:rsidRDefault="00D55E39" w:rsidP="00B66695">
            <w:r>
              <w:t>HCP1</w:t>
            </w:r>
          </w:p>
        </w:tc>
        <w:tc>
          <w:tcPr>
            <w:tcW w:w="6812" w:type="dxa"/>
          </w:tcPr>
          <w:p w14:paraId="592DE542" w14:textId="7EB3FE48" w:rsidR="00D91CBA" w:rsidRDefault="008E5C18" w:rsidP="008E5C18">
            <w:r>
              <w:t>Okay, great. Awesome. And where are you – where are you living?</w:t>
            </w:r>
            <w:r w:rsidR="00EF0576">
              <w:t xml:space="preserve"> </w:t>
            </w:r>
            <w:r>
              <w:t xml:space="preserve">Where … </w:t>
            </w:r>
            <w:r w:rsidR="00FB7E93">
              <w:t>[00:</w:t>
            </w:r>
            <w:r w:rsidRPr="008E5C18">
              <w:t>03:31.0</w:t>
            </w:r>
            <w:r>
              <w:t xml:space="preserve">] </w:t>
            </w:r>
          </w:p>
        </w:tc>
      </w:tr>
      <w:tr w:rsidR="00D91CBA" w14:paraId="17AAAB82" w14:textId="77777777" w:rsidTr="006C2E21">
        <w:tc>
          <w:tcPr>
            <w:tcW w:w="1370" w:type="dxa"/>
          </w:tcPr>
          <w:p w14:paraId="139C84DA" w14:textId="77777777" w:rsidR="00D91CBA" w:rsidRPr="00EF2AA9" w:rsidRDefault="008E5C18" w:rsidP="00B66695">
            <w:r w:rsidRPr="008E5C18">
              <w:t>0</w:t>
            </w:r>
            <w:r w:rsidR="00D55E39">
              <w:t>0</w:t>
            </w:r>
            <w:r w:rsidRPr="008E5C18">
              <w:t>:03:31.0</w:t>
            </w:r>
          </w:p>
        </w:tc>
        <w:tc>
          <w:tcPr>
            <w:tcW w:w="1168" w:type="dxa"/>
          </w:tcPr>
          <w:p w14:paraId="76A15F7B" w14:textId="77777777" w:rsidR="00D91CBA" w:rsidRPr="00EF2AA9" w:rsidRDefault="00C100B9" w:rsidP="00B66695">
            <w:r>
              <w:t>PT</w:t>
            </w:r>
          </w:p>
        </w:tc>
        <w:tc>
          <w:tcPr>
            <w:tcW w:w="6812" w:type="dxa"/>
          </w:tcPr>
          <w:p w14:paraId="27D8EC0B" w14:textId="2A115A81" w:rsidR="00D91CBA" w:rsidRDefault="00EF0576" w:rsidP="00B66695">
            <w:r>
              <w:t>In Taylor.</w:t>
            </w:r>
          </w:p>
          <w:p w14:paraId="47E42D4D" w14:textId="77777777" w:rsidR="008E5C18" w:rsidRDefault="008E5C18" w:rsidP="00B66695"/>
        </w:tc>
      </w:tr>
      <w:tr w:rsidR="00D91CBA" w14:paraId="7A2F222D" w14:textId="77777777" w:rsidTr="006C2E21">
        <w:tc>
          <w:tcPr>
            <w:tcW w:w="1370" w:type="dxa"/>
          </w:tcPr>
          <w:p w14:paraId="0982471D" w14:textId="77777777" w:rsidR="00D91CBA" w:rsidRDefault="008E5C18" w:rsidP="00B66695">
            <w:r>
              <w:t>0</w:t>
            </w:r>
            <w:r w:rsidR="001A5FE2" w:rsidRPr="001A5FE2">
              <w:t>0:03:31.4</w:t>
            </w:r>
          </w:p>
          <w:p w14:paraId="65EECF71" w14:textId="77777777" w:rsidR="00D91CBA" w:rsidRPr="00EF2AA9" w:rsidRDefault="00D91CBA" w:rsidP="00B66695"/>
        </w:tc>
        <w:tc>
          <w:tcPr>
            <w:tcW w:w="1168" w:type="dxa"/>
          </w:tcPr>
          <w:p w14:paraId="15990CD4" w14:textId="77777777" w:rsidR="00D91CBA" w:rsidRPr="00EF2AA9" w:rsidRDefault="00D55E39" w:rsidP="00B66695">
            <w:r>
              <w:t>HCP1</w:t>
            </w:r>
          </w:p>
        </w:tc>
        <w:tc>
          <w:tcPr>
            <w:tcW w:w="6812" w:type="dxa"/>
          </w:tcPr>
          <w:p w14:paraId="2B8DCE46" w14:textId="579EE2E2" w:rsidR="00D91CBA" w:rsidRDefault="00EF0576" w:rsidP="00B66695">
            <w:r>
              <w:t>In Taylor.</w:t>
            </w:r>
            <w:r w:rsidR="001A5FE2">
              <w:t xml:space="preserve"> Okay. And is it just you, or …?</w:t>
            </w:r>
            <w:r w:rsidR="001A5FE2">
              <w:tab/>
            </w:r>
          </w:p>
        </w:tc>
      </w:tr>
      <w:tr w:rsidR="00D91CBA" w14:paraId="03F0C5E7" w14:textId="77777777" w:rsidTr="006C2E21">
        <w:tc>
          <w:tcPr>
            <w:tcW w:w="1370" w:type="dxa"/>
          </w:tcPr>
          <w:p w14:paraId="7D3F14E0" w14:textId="77777777" w:rsidR="00D91CBA" w:rsidRDefault="001A5FE2" w:rsidP="00B66695">
            <w:r>
              <w:t>0</w:t>
            </w:r>
            <w:r w:rsidRPr="001A5FE2">
              <w:t>0:03:33.5</w:t>
            </w:r>
          </w:p>
          <w:p w14:paraId="7810D161" w14:textId="77777777" w:rsidR="00D91CBA" w:rsidRDefault="00D91CBA" w:rsidP="00B66695"/>
        </w:tc>
        <w:tc>
          <w:tcPr>
            <w:tcW w:w="1168" w:type="dxa"/>
          </w:tcPr>
          <w:p w14:paraId="383D67C1" w14:textId="77777777" w:rsidR="00D91CBA" w:rsidRDefault="00C100B9" w:rsidP="00B66695">
            <w:r>
              <w:t>PT</w:t>
            </w:r>
          </w:p>
        </w:tc>
        <w:tc>
          <w:tcPr>
            <w:tcW w:w="6812" w:type="dxa"/>
          </w:tcPr>
          <w:p w14:paraId="26C23826" w14:textId="77777777" w:rsidR="00D91CBA" w:rsidRDefault="001A5FE2" w:rsidP="00B66695">
            <w:r>
              <w:t>It’s me and my ma.</w:t>
            </w:r>
            <w:r>
              <w:tab/>
            </w:r>
          </w:p>
        </w:tc>
      </w:tr>
      <w:tr w:rsidR="00D91CBA" w14:paraId="431C1EE7" w14:textId="77777777" w:rsidTr="006C2E21">
        <w:tc>
          <w:tcPr>
            <w:tcW w:w="1370" w:type="dxa"/>
          </w:tcPr>
          <w:p w14:paraId="46E4D5F5" w14:textId="77777777" w:rsidR="00D91CBA" w:rsidRDefault="001A5FE2" w:rsidP="00B66695">
            <w:r>
              <w:t>0</w:t>
            </w:r>
            <w:r w:rsidRPr="001A5FE2">
              <w:t>0:03:34.3</w:t>
            </w:r>
          </w:p>
          <w:p w14:paraId="53F0E3D5" w14:textId="77777777" w:rsidR="00D91CBA" w:rsidRPr="00EF2AA9" w:rsidRDefault="00D91CBA" w:rsidP="00B66695"/>
        </w:tc>
        <w:tc>
          <w:tcPr>
            <w:tcW w:w="1168" w:type="dxa"/>
          </w:tcPr>
          <w:p w14:paraId="5B613553" w14:textId="77777777" w:rsidR="00D91CBA" w:rsidRPr="00EF2AA9" w:rsidRDefault="00D55E39" w:rsidP="00B66695">
            <w:r>
              <w:lastRenderedPageBreak/>
              <w:t>HCP1</w:t>
            </w:r>
          </w:p>
        </w:tc>
        <w:tc>
          <w:tcPr>
            <w:tcW w:w="6812" w:type="dxa"/>
          </w:tcPr>
          <w:p w14:paraId="3B478DEA" w14:textId="77777777" w:rsidR="00D91CBA" w:rsidRDefault="001A5FE2" w:rsidP="00B66695">
            <w:r>
              <w:t>And your mom. Okay. Does she know about your status?</w:t>
            </w:r>
            <w:r>
              <w:tab/>
            </w:r>
          </w:p>
        </w:tc>
      </w:tr>
      <w:tr w:rsidR="00D91CBA" w14:paraId="67192E1D" w14:textId="77777777" w:rsidTr="006C2E21">
        <w:tc>
          <w:tcPr>
            <w:tcW w:w="1370" w:type="dxa"/>
          </w:tcPr>
          <w:p w14:paraId="28DA560B" w14:textId="77777777" w:rsidR="00D91CBA" w:rsidRDefault="001A5FE2" w:rsidP="00B66695">
            <w:r>
              <w:lastRenderedPageBreak/>
              <w:t>0</w:t>
            </w:r>
            <w:r w:rsidRPr="001A5FE2">
              <w:t>0:03:36.0</w:t>
            </w:r>
          </w:p>
          <w:p w14:paraId="5B239A78" w14:textId="77777777" w:rsidR="00D91CBA" w:rsidRPr="00EF2AA9" w:rsidRDefault="00D91CBA" w:rsidP="00B66695"/>
        </w:tc>
        <w:tc>
          <w:tcPr>
            <w:tcW w:w="1168" w:type="dxa"/>
          </w:tcPr>
          <w:p w14:paraId="7FE9C974" w14:textId="77777777" w:rsidR="00D91CBA" w:rsidRPr="00EF2AA9" w:rsidRDefault="00C100B9" w:rsidP="00B66695">
            <w:r>
              <w:t>PT</w:t>
            </w:r>
          </w:p>
        </w:tc>
        <w:tc>
          <w:tcPr>
            <w:tcW w:w="6812" w:type="dxa"/>
          </w:tcPr>
          <w:p w14:paraId="46E25B81" w14:textId="77777777" w:rsidR="00D91CBA" w:rsidRDefault="001A5FE2" w:rsidP="00B66695">
            <w:r>
              <w:t>Yes.</w:t>
            </w:r>
          </w:p>
          <w:p w14:paraId="74DD4125" w14:textId="77777777" w:rsidR="001A5FE2" w:rsidRDefault="001A5FE2" w:rsidP="00B66695"/>
        </w:tc>
      </w:tr>
      <w:tr w:rsidR="00D91CBA" w14:paraId="73CED5ED" w14:textId="77777777" w:rsidTr="006C2E21">
        <w:trPr>
          <w:trHeight w:val="711"/>
        </w:trPr>
        <w:tc>
          <w:tcPr>
            <w:tcW w:w="1370" w:type="dxa"/>
          </w:tcPr>
          <w:p w14:paraId="4C0AEA2C" w14:textId="77777777" w:rsidR="00D91CBA" w:rsidRDefault="001A5FE2" w:rsidP="00B66695">
            <w:r>
              <w:t>0</w:t>
            </w:r>
            <w:r w:rsidRPr="001A5FE2">
              <w:t>0:03:36.4</w:t>
            </w:r>
          </w:p>
          <w:p w14:paraId="59C67971" w14:textId="77777777" w:rsidR="00D91CBA" w:rsidRPr="00EF2AA9" w:rsidRDefault="00D91CBA" w:rsidP="00B66695"/>
        </w:tc>
        <w:tc>
          <w:tcPr>
            <w:tcW w:w="1168" w:type="dxa"/>
          </w:tcPr>
          <w:p w14:paraId="2E2DCDA0" w14:textId="77777777" w:rsidR="00D91CBA" w:rsidRPr="00EF2AA9" w:rsidRDefault="00D55E39" w:rsidP="00B66695">
            <w:r>
              <w:t>HCP1</w:t>
            </w:r>
          </w:p>
        </w:tc>
        <w:tc>
          <w:tcPr>
            <w:tcW w:w="6812" w:type="dxa"/>
          </w:tcPr>
          <w:p w14:paraId="2E364A58" w14:textId="343927E8" w:rsidR="00D91CBA" w:rsidRDefault="001A5FE2" w:rsidP="00EF0576">
            <w:r>
              <w:t>Good. Okay. And is there anything, like, special people in your life right now</w:t>
            </w:r>
            <w:r w:rsidR="00EF0576">
              <w:t>…</w:t>
            </w:r>
            <w:r>
              <w:tab/>
            </w:r>
          </w:p>
        </w:tc>
      </w:tr>
      <w:tr w:rsidR="00D91CBA" w14:paraId="3AC1C119" w14:textId="77777777" w:rsidTr="006C2E21">
        <w:tc>
          <w:tcPr>
            <w:tcW w:w="1370" w:type="dxa"/>
          </w:tcPr>
          <w:p w14:paraId="60F1DBA2" w14:textId="77777777" w:rsidR="00D91CBA" w:rsidRDefault="001A5FE2" w:rsidP="00B66695">
            <w:r>
              <w:t>0</w:t>
            </w:r>
            <w:r w:rsidRPr="001A5FE2">
              <w:t>0:03:40.3</w:t>
            </w:r>
          </w:p>
          <w:p w14:paraId="3983BD7A" w14:textId="77777777" w:rsidR="00D91CBA" w:rsidRPr="00EF2AA9" w:rsidRDefault="00D91CBA" w:rsidP="00B66695"/>
        </w:tc>
        <w:tc>
          <w:tcPr>
            <w:tcW w:w="1168" w:type="dxa"/>
          </w:tcPr>
          <w:p w14:paraId="0E08D32E" w14:textId="77777777" w:rsidR="00D91CBA" w:rsidRPr="00EF2AA9" w:rsidRDefault="00C100B9" w:rsidP="00B66695">
            <w:r>
              <w:t>PT</w:t>
            </w:r>
          </w:p>
        </w:tc>
        <w:tc>
          <w:tcPr>
            <w:tcW w:w="6812" w:type="dxa"/>
          </w:tcPr>
          <w:p w14:paraId="039A47BC" w14:textId="77777777" w:rsidR="00D91CBA" w:rsidRDefault="001A5FE2" w:rsidP="00B66695">
            <w:r>
              <w:t>Um …</w:t>
            </w:r>
          </w:p>
          <w:p w14:paraId="50BE975E" w14:textId="77777777" w:rsidR="001A5FE2" w:rsidRDefault="001A5FE2" w:rsidP="00B66695"/>
        </w:tc>
      </w:tr>
      <w:tr w:rsidR="00D91CBA" w14:paraId="74122D93" w14:textId="77777777" w:rsidTr="006C2E21">
        <w:tc>
          <w:tcPr>
            <w:tcW w:w="1370" w:type="dxa"/>
          </w:tcPr>
          <w:p w14:paraId="3619AEA7" w14:textId="77777777" w:rsidR="00D91CBA" w:rsidRDefault="001A5FE2" w:rsidP="00B66695">
            <w:r w:rsidRPr="001A5FE2">
              <w:t>0</w:t>
            </w:r>
            <w:r w:rsidR="00D55E39">
              <w:t>0</w:t>
            </w:r>
            <w:r w:rsidRPr="001A5FE2">
              <w:t>:03:40.3</w:t>
            </w:r>
          </w:p>
        </w:tc>
        <w:tc>
          <w:tcPr>
            <w:tcW w:w="1168" w:type="dxa"/>
          </w:tcPr>
          <w:p w14:paraId="124E1CF4" w14:textId="77777777" w:rsidR="00D91CBA" w:rsidRDefault="00D55E39" w:rsidP="00B66695">
            <w:r>
              <w:t>HCP1</w:t>
            </w:r>
          </w:p>
        </w:tc>
        <w:tc>
          <w:tcPr>
            <w:tcW w:w="6812" w:type="dxa"/>
          </w:tcPr>
          <w:p w14:paraId="59B97FC6" w14:textId="0F3F456C" w:rsidR="00D91CBA" w:rsidRDefault="001A5FE2" w:rsidP="00B66695">
            <w:r>
              <w:t xml:space="preserve">… </w:t>
            </w:r>
            <w:proofErr w:type="gramStart"/>
            <w:r w:rsidR="00EF0576">
              <w:t>you’re</w:t>
            </w:r>
            <w:proofErr w:type="gramEnd"/>
            <w:r w:rsidR="00EF0576">
              <w:t xml:space="preserve"> </w:t>
            </w:r>
            <w:r>
              <w:t>seeing?</w:t>
            </w:r>
          </w:p>
          <w:p w14:paraId="3C67C58B" w14:textId="77777777" w:rsidR="001A5FE2" w:rsidRDefault="001A5FE2" w:rsidP="00B66695"/>
        </w:tc>
      </w:tr>
      <w:tr w:rsidR="00D91CBA" w14:paraId="061E88E5" w14:textId="77777777" w:rsidTr="006C2E21">
        <w:tc>
          <w:tcPr>
            <w:tcW w:w="1370" w:type="dxa"/>
          </w:tcPr>
          <w:p w14:paraId="786B5690" w14:textId="77777777" w:rsidR="00D91CBA" w:rsidRDefault="001A5FE2" w:rsidP="00B66695">
            <w:r>
              <w:t>0</w:t>
            </w:r>
            <w:r w:rsidRPr="001A5FE2">
              <w:t>0:03:42.6</w:t>
            </w:r>
          </w:p>
          <w:p w14:paraId="48E4BD63" w14:textId="77777777" w:rsidR="00D91CBA" w:rsidRPr="00EF2AA9" w:rsidRDefault="00D91CBA" w:rsidP="00B66695"/>
        </w:tc>
        <w:tc>
          <w:tcPr>
            <w:tcW w:w="1168" w:type="dxa"/>
          </w:tcPr>
          <w:p w14:paraId="0A42482C" w14:textId="77777777" w:rsidR="00D91CBA" w:rsidRPr="00EF2AA9" w:rsidRDefault="00C100B9" w:rsidP="00B66695">
            <w:r>
              <w:t>PT</w:t>
            </w:r>
          </w:p>
        </w:tc>
        <w:tc>
          <w:tcPr>
            <w:tcW w:w="6812" w:type="dxa"/>
          </w:tcPr>
          <w:p w14:paraId="2BD78538" w14:textId="77777777" w:rsidR="00D91CBA" w:rsidRDefault="001A5FE2" w:rsidP="00B66695">
            <w:r>
              <w:t>Me and an old friend, we just connected.</w:t>
            </w:r>
            <w:r>
              <w:tab/>
            </w:r>
          </w:p>
        </w:tc>
      </w:tr>
      <w:tr w:rsidR="00D91CBA" w14:paraId="0DC406BC" w14:textId="77777777" w:rsidTr="006C2E21">
        <w:tc>
          <w:tcPr>
            <w:tcW w:w="1370" w:type="dxa"/>
          </w:tcPr>
          <w:p w14:paraId="5C765A9C" w14:textId="77777777" w:rsidR="00D91CBA" w:rsidRDefault="001A5FE2" w:rsidP="00B66695">
            <w:r>
              <w:t>0</w:t>
            </w:r>
            <w:r w:rsidRPr="001A5FE2">
              <w:t>0:03:45.1</w:t>
            </w:r>
          </w:p>
          <w:p w14:paraId="437EECF6" w14:textId="77777777" w:rsidR="00D91CBA" w:rsidRPr="00EF2AA9" w:rsidRDefault="00D91CBA" w:rsidP="00B66695"/>
        </w:tc>
        <w:tc>
          <w:tcPr>
            <w:tcW w:w="1168" w:type="dxa"/>
          </w:tcPr>
          <w:p w14:paraId="77556E7C" w14:textId="77777777" w:rsidR="00D91CBA" w:rsidRPr="00EF2AA9" w:rsidRDefault="00D55E39" w:rsidP="00B66695">
            <w:r>
              <w:t>HCP1</w:t>
            </w:r>
          </w:p>
        </w:tc>
        <w:tc>
          <w:tcPr>
            <w:tcW w:w="6812" w:type="dxa"/>
          </w:tcPr>
          <w:p w14:paraId="237C7213" w14:textId="77777777" w:rsidR="00D91CBA" w:rsidRDefault="001A5FE2" w:rsidP="00B66695">
            <w:r>
              <w:t>You reconnected.</w:t>
            </w:r>
          </w:p>
          <w:p w14:paraId="78311372" w14:textId="77777777" w:rsidR="001A5FE2" w:rsidRDefault="001A5FE2" w:rsidP="00B66695"/>
        </w:tc>
      </w:tr>
      <w:tr w:rsidR="00D91CBA" w14:paraId="15E3D263" w14:textId="77777777" w:rsidTr="006C2E21">
        <w:tc>
          <w:tcPr>
            <w:tcW w:w="1370" w:type="dxa"/>
          </w:tcPr>
          <w:p w14:paraId="344319C3" w14:textId="77777777" w:rsidR="00D91CBA" w:rsidRDefault="001A5FE2" w:rsidP="00B66695">
            <w:r>
              <w:t>0</w:t>
            </w:r>
            <w:r w:rsidRPr="001A5FE2">
              <w:t>0:03:46.1</w:t>
            </w:r>
          </w:p>
          <w:p w14:paraId="0D4021EA" w14:textId="77777777" w:rsidR="00D91CBA" w:rsidRPr="00EF2AA9" w:rsidRDefault="00D91CBA" w:rsidP="00B66695"/>
        </w:tc>
        <w:tc>
          <w:tcPr>
            <w:tcW w:w="1168" w:type="dxa"/>
          </w:tcPr>
          <w:p w14:paraId="7061B9D7" w14:textId="77777777" w:rsidR="00D91CBA" w:rsidRPr="00EF2AA9" w:rsidRDefault="00C100B9" w:rsidP="00B66695">
            <w:r>
              <w:t>PT</w:t>
            </w:r>
          </w:p>
        </w:tc>
        <w:tc>
          <w:tcPr>
            <w:tcW w:w="6812" w:type="dxa"/>
          </w:tcPr>
          <w:p w14:paraId="702350E8" w14:textId="77777777" w:rsidR="00D91CBA" w:rsidRDefault="001A5FE2" w:rsidP="00B66695">
            <w:r>
              <w:t>Yes.</w:t>
            </w:r>
            <w:r>
              <w:tab/>
            </w:r>
          </w:p>
        </w:tc>
      </w:tr>
      <w:tr w:rsidR="00D91CBA" w14:paraId="750C41CA" w14:textId="77777777" w:rsidTr="006C2E21">
        <w:tc>
          <w:tcPr>
            <w:tcW w:w="1370" w:type="dxa"/>
          </w:tcPr>
          <w:p w14:paraId="600AEE6A" w14:textId="77777777" w:rsidR="00D91CBA" w:rsidRDefault="001A5FE2" w:rsidP="00B66695">
            <w:r>
              <w:t>0</w:t>
            </w:r>
            <w:r w:rsidRPr="001A5FE2">
              <w:t>0:03:46.3</w:t>
            </w:r>
          </w:p>
          <w:p w14:paraId="1E69392B" w14:textId="77777777" w:rsidR="00D91CBA" w:rsidRPr="00EF2AA9" w:rsidRDefault="00D91CBA" w:rsidP="00B66695"/>
        </w:tc>
        <w:tc>
          <w:tcPr>
            <w:tcW w:w="1168" w:type="dxa"/>
          </w:tcPr>
          <w:p w14:paraId="45C2E63C" w14:textId="77777777" w:rsidR="00D91CBA" w:rsidRPr="00EF2AA9" w:rsidRDefault="00D55E39" w:rsidP="00B66695">
            <w:r>
              <w:t>HCP1</w:t>
            </w:r>
          </w:p>
        </w:tc>
        <w:tc>
          <w:tcPr>
            <w:tcW w:w="6812" w:type="dxa"/>
          </w:tcPr>
          <w:p w14:paraId="61076DCD" w14:textId="77777777" w:rsidR="00D91CBA" w:rsidRDefault="001A5FE2" w:rsidP="00B66695">
            <w:r>
              <w:t>Okay. Is it just like casual, or …?</w:t>
            </w:r>
            <w:r>
              <w:tab/>
            </w:r>
          </w:p>
        </w:tc>
      </w:tr>
      <w:tr w:rsidR="00D91CBA" w14:paraId="36844072" w14:textId="77777777" w:rsidTr="006C2E21">
        <w:tc>
          <w:tcPr>
            <w:tcW w:w="1370" w:type="dxa"/>
          </w:tcPr>
          <w:p w14:paraId="7244C6EF" w14:textId="77777777" w:rsidR="00D91CBA" w:rsidRDefault="001A5FE2" w:rsidP="00B66695">
            <w:r>
              <w:t>0</w:t>
            </w:r>
            <w:r w:rsidRPr="001A5FE2">
              <w:t>0:03:48.5</w:t>
            </w:r>
          </w:p>
          <w:p w14:paraId="5390B609" w14:textId="77777777" w:rsidR="00D91CBA" w:rsidRDefault="00D91CBA" w:rsidP="00B66695"/>
        </w:tc>
        <w:tc>
          <w:tcPr>
            <w:tcW w:w="1168" w:type="dxa"/>
          </w:tcPr>
          <w:p w14:paraId="71A450CE" w14:textId="77777777" w:rsidR="00D91CBA" w:rsidRDefault="00C100B9" w:rsidP="00B66695">
            <w:r>
              <w:t>PT</w:t>
            </w:r>
          </w:p>
        </w:tc>
        <w:tc>
          <w:tcPr>
            <w:tcW w:w="6812" w:type="dxa"/>
          </w:tcPr>
          <w:p w14:paraId="47BCF15C" w14:textId="77777777" w:rsidR="00D91CBA" w:rsidRDefault="001A5FE2" w:rsidP="00B66695">
            <w:r>
              <w:t xml:space="preserve">Um, it’s casual </w:t>
            </w:r>
            <w:r w:rsidR="00FB7E93">
              <w:t>[00:</w:t>
            </w:r>
            <w:r w:rsidRPr="001A5FE2">
              <w:t>03:50.0</w:t>
            </w:r>
            <w:r>
              <w:t>].</w:t>
            </w:r>
            <w:r>
              <w:tab/>
            </w:r>
          </w:p>
        </w:tc>
      </w:tr>
      <w:tr w:rsidR="00D91CBA" w14:paraId="50004AD3" w14:textId="77777777" w:rsidTr="006C2E21">
        <w:tc>
          <w:tcPr>
            <w:tcW w:w="1370" w:type="dxa"/>
          </w:tcPr>
          <w:p w14:paraId="0AA93015" w14:textId="77777777" w:rsidR="00D91CBA" w:rsidRDefault="001A5FE2" w:rsidP="00B66695">
            <w:r>
              <w:t>0</w:t>
            </w:r>
            <w:r w:rsidRPr="001A5FE2">
              <w:t>0:03:50.0</w:t>
            </w:r>
          </w:p>
          <w:p w14:paraId="17A640DE" w14:textId="77777777" w:rsidR="00D91CBA" w:rsidRPr="00EF2AA9" w:rsidRDefault="00D91CBA" w:rsidP="00B66695"/>
        </w:tc>
        <w:tc>
          <w:tcPr>
            <w:tcW w:w="1168" w:type="dxa"/>
          </w:tcPr>
          <w:p w14:paraId="601330B4" w14:textId="77777777" w:rsidR="00D91CBA" w:rsidRPr="00EF2AA9" w:rsidRDefault="00D55E39" w:rsidP="00B66695">
            <w:r>
              <w:t>HCP1</w:t>
            </w:r>
          </w:p>
        </w:tc>
        <w:tc>
          <w:tcPr>
            <w:tcW w:w="6812" w:type="dxa"/>
          </w:tcPr>
          <w:p w14:paraId="5B406219" w14:textId="77777777" w:rsidR="00D91CBA" w:rsidRDefault="001A5FE2" w:rsidP="00B66695">
            <w:r>
              <w:t>Okay. All right.</w:t>
            </w:r>
            <w:r>
              <w:tab/>
            </w:r>
          </w:p>
        </w:tc>
      </w:tr>
      <w:tr w:rsidR="00D91CBA" w14:paraId="52C5C8A5" w14:textId="77777777" w:rsidTr="006C2E21">
        <w:tc>
          <w:tcPr>
            <w:tcW w:w="1370" w:type="dxa"/>
          </w:tcPr>
          <w:p w14:paraId="36435027" w14:textId="77777777" w:rsidR="00D91CBA" w:rsidRDefault="001A5FE2" w:rsidP="00B66695">
            <w:r>
              <w:t>0</w:t>
            </w:r>
            <w:r w:rsidRPr="001A5FE2">
              <w:t>0:03:51.5</w:t>
            </w:r>
          </w:p>
          <w:p w14:paraId="4F66B74B" w14:textId="77777777" w:rsidR="00D91CBA" w:rsidRPr="00EF2AA9" w:rsidRDefault="00D91CBA" w:rsidP="00B66695"/>
        </w:tc>
        <w:tc>
          <w:tcPr>
            <w:tcW w:w="1168" w:type="dxa"/>
          </w:tcPr>
          <w:p w14:paraId="32928AE5" w14:textId="77777777" w:rsidR="00D91CBA" w:rsidRPr="00EF2AA9" w:rsidRDefault="00C100B9" w:rsidP="00B66695">
            <w:r>
              <w:t>PT</w:t>
            </w:r>
          </w:p>
        </w:tc>
        <w:tc>
          <w:tcPr>
            <w:tcW w:w="6812" w:type="dxa"/>
          </w:tcPr>
          <w:p w14:paraId="3AE73414" w14:textId="77777777" w:rsidR="00D91CBA" w:rsidRDefault="001A5FE2" w:rsidP="00B66695">
            <w:r>
              <w:t>Um, sexual and stuff.</w:t>
            </w:r>
            <w:r>
              <w:tab/>
            </w:r>
          </w:p>
        </w:tc>
      </w:tr>
      <w:tr w:rsidR="00D91CBA" w14:paraId="262A1A98" w14:textId="77777777" w:rsidTr="006C2E21">
        <w:trPr>
          <w:trHeight w:val="702"/>
        </w:trPr>
        <w:tc>
          <w:tcPr>
            <w:tcW w:w="1370" w:type="dxa"/>
          </w:tcPr>
          <w:p w14:paraId="08AF3291" w14:textId="77777777" w:rsidR="00D91CBA" w:rsidRDefault="001A5FE2" w:rsidP="00B66695">
            <w:r>
              <w:t>0</w:t>
            </w:r>
            <w:r w:rsidRPr="001A5FE2">
              <w:t>0:03:52.8</w:t>
            </w:r>
          </w:p>
          <w:p w14:paraId="4433A93C" w14:textId="77777777" w:rsidR="00D91CBA" w:rsidRPr="00EF2AA9" w:rsidRDefault="00D91CBA" w:rsidP="00B66695"/>
        </w:tc>
        <w:tc>
          <w:tcPr>
            <w:tcW w:w="1168" w:type="dxa"/>
          </w:tcPr>
          <w:p w14:paraId="0CF0445B" w14:textId="77777777" w:rsidR="00D91CBA" w:rsidRPr="00EF2AA9" w:rsidRDefault="00D55E39" w:rsidP="00B66695">
            <w:r>
              <w:t>HCP1</w:t>
            </w:r>
          </w:p>
        </w:tc>
        <w:tc>
          <w:tcPr>
            <w:tcW w:w="6812" w:type="dxa"/>
          </w:tcPr>
          <w:p w14:paraId="787B1D90" w14:textId="77777777" w:rsidR="00D91CBA" w:rsidRDefault="001A5FE2" w:rsidP="00B66695">
            <w:r>
              <w:t>Sexual. Okay. That was my next question. You answered it for me. Okay. So, sexually active. Is it oral, anal?</w:t>
            </w:r>
            <w:r>
              <w:tab/>
            </w:r>
          </w:p>
        </w:tc>
      </w:tr>
      <w:tr w:rsidR="00D91CBA" w14:paraId="6355E41C" w14:textId="77777777" w:rsidTr="006C2E21">
        <w:tc>
          <w:tcPr>
            <w:tcW w:w="1370" w:type="dxa"/>
          </w:tcPr>
          <w:p w14:paraId="384B07AB" w14:textId="77777777" w:rsidR="00D91CBA" w:rsidRDefault="001A5FE2" w:rsidP="00B66695">
            <w:r>
              <w:t>0</w:t>
            </w:r>
            <w:r w:rsidRPr="001A5FE2">
              <w:t>0:03:58.1</w:t>
            </w:r>
          </w:p>
          <w:p w14:paraId="31720BC8" w14:textId="77777777" w:rsidR="00D91CBA" w:rsidRPr="00EF2AA9" w:rsidRDefault="00D91CBA" w:rsidP="00B66695"/>
        </w:tc>
        <w:tc>
          <w:tcPr>
            <w:tcW w:w="1168" w:type="dxa"/>
          </w:tcPr>
          <w:p w14:paraId="7F3AB744" w14:textId="77777777" w:rsidR="00D91CBA" w:rsidRPr="00EF2AA9" w:rsidRDefault="00C100B9" w:rsidP="00B66695">
            <w:r>
              <w:t>PT</w:t>
            </w:r>
          </w:p>
        </w:tc>
        <w:tc>
          <w:tcPr>
            <w:tcW w:w="6812" w:type="dxa"/>
          </w:tcPr>
          <w:p w14:paraId="0A95B414" w14:textId="77777777" w:rsidR="00D91CBA" w:rsidRDefault="001A5FE2" w:rsidP="00B66695">
            <w:r>
              <w:t>Um, both.</w:t>
            </w:r>
          </w:p>
          <w:p w14:paraId="2C2A06DC" w14:textId="77777777" w:rsidR="001A5FE2" w:rsidRDefault="001A5FE2" w:rsidP="00B66695"/>
        </w:tc>
      </w:tr>
      <w:tr w:rsidR="00D91CBA" w14:paraId="79F08E70" w14:textId="77777777" w:rsidTr="006C2E21">
        <w:tc>
          <w:tcPr>
            <w:tcW w:w="1370" w:type="dxa"/>
          </w:tcPr>
          <w:p w14:paraId="711CFD3B" w14:textId="77777777" w:rsidR="00D91CBA" w:rsidRDefault="001A5FE2" w:rsidP="00B66695">
            <w:r>
              <w:t>0</w:t>
            </w:r>
            <w:r w:rsidRPr="001A5FE2">
              <w:t>0:03:59.3</w:t>
            </w:r>
          </w:p>
          <w:p w14:paraId="002BB254" w14:textId="77777777" w:rsidR="00D91CBA" w:rsidRDefault="00D91CBA" w:rsidP="00B66695"/>
        </w:tc>
        <w:tc>
          <w:tcPr>
            <w:tcW w:w="1168" w:type="dxa"/>
          </w:tcPr>
          <w:p w14:paraId="2764F797" w14:textId="77777777" w:rsidR="00D91CBA" w:rsidRDefault="00D55E39" w:rsidP="00B66695">
            <w:r>
              <w:t>HCP1</w:t>
            </w:r>
          </w:p>
        </w:tc>
        <w:tc>
          <w:tcPr>
            <w:tcW w:w="6812" w:type="dxa"/>
          </w:tcPr>
          <w:p w14:paraId="677B22BD" w14:textId="77777777" w:rsidR="00D91CBA" w:rsidRDefault="001A5FE2" w:rsidP="00B66695">
            <w:r>
              <w:t>Both. Are you receiving, giving, both?</w:t>
            </w:r>
            <w:r>
              <w:tab/>
            </w:r>
          </w:p>
        </w:tc>
      </w:tr>
      <w:tr w:rsidR="00D91CBA" w14:paraId="58AFBB1E" w14:textId="77777777" w:rsidTr="006C2E21">
        <w:tc>
          <w:tcPr>
            <w:tcW w:w="1370" w:type="dxa"/>
          </w:tcPr>
          <w:p w14:paraId="1C956077" w14:textId="77777777" w:rsidR="00D91CBA" w:rsidRDefault="001A5FE2" w:rsidP="00B66695">
            <w:r>
              <w:t>0</w:t>
            </w:r>
            <w:r w:rsidRPr="001A5FE2">
              <w:t>0:04:01.5</w:t>
            </w:r>
          </w:p>
          <w:p w14:paraId="29A27FC9" w14:textId="77777777" w:rsidR="00D91CBA" w:rsidRPr="00EF2AA9" w:rsidRDefault="00D91CBA" w:rsidP="00B66695"/>
        </w:tc>
        <w:tc>
          <w:tcPr>
            <w:tcW w:w="1168" w:type="dxa"/>
          </w:tcPr>
          <w:p w14:paraId="5A0D1198" w14:textId="77777777" w:rsidR="00D91CBA" w:rsidRPr="00EF2AA9" w:rsidRDefault="00C100B9" w:rsidP="00B66695">
            <w:r>
              <w:t>PT</w:t>
            </w:r>
          </w:p>
        </w:tc>
        <w:tc>
          <w:tcPr>
            <w:tcW w:w="6812" w:type="dxa"/>
          </w:tcPr>
          <w:p w14:paraId="4268CA50" w14:textId="77777777" w:rsidR="00D91CBA" w:rsidRDefault="001A5FE2" w:rsidP="00B66695">
            <w:r>
              <w:t>Both.</w:t>
            </w:r>
          </w:p>
          <w:p w14:paraId="49262D96" w14:textId="77777777" w:rsidR="001A5FE2" w:rsidRDefault="001A5FE2" w:rsidP="00B66695"/>
        </w:tc>
      </w:tr>
      <w:tr w:rsidR="00D91CBA" w14:paraId="698FEF7B" w14:textId="77777777" w:rsidTr="006C2E21">
        <w:trPr>
          <w:trHeight w:val="675"/>
        </w:trPr>
        <w:tc>
          <w:tcPr>
            <w:tcW w:w="1370" w:type="dxa"/>
          </w:tcPr>
          <w:p w14:paraId="68AA4FC1" w14:textId="77777777" w:rsidR="00D91CBA" w:rsidRDefault="001A5FE2" w:rsidP="00B66695">
            <w:r>
              <w:t>0</w:t>
            </w:r>
            <w:r w:rsidRPr="001A5FE2">
              <w:t>0:04:02.1</w:t>
            </w:r>
          </w:p>
          <w:p w14:paraId="68C2817E" w14:textId="77777777" w:rsidR="00D91CBA" w:rsidRPr="00EF2AA9" w:rsidRDefault="00D91CBA" w:rsidP="00B66695"/>
        </w:tc>
        <w:tc>
          <w:tcPr>
            <w:tcW w:w="1168" w:type="dxa"/>
          </w:tcPr>
          <w:p w14:paraId="08EEAB93" w14:textId="77777777" w:rsidR="00D91CBA" w:rsidRPr="00EF2AA9" w:rsidRDefault="00D55E39" w:rsidP="00B66695">
            <w:r>
              <w:t>HCP1</w:t>
            </w:r>
          </w:p>
        </w:tc>
        <w:tc>
          <w:tcPr>
            <w:tcW w:w="6812" w:type="dxa"/>
          </w:tcPr>
          <w:p w14:paraId="4738CFFD" w14:textId="77777777" w:rsidR="00D91CBA" w:rsidRDefault="001A5FE2" w:rsidP="00B66695">
            <w:r>
              <w:t>Both. Okay. And, um, uh, do you have any concerns about that currently?</w:t>
            </w:r>
            <w:r>
              <w:tab/>
            </w:r>
          </w:p>
        </w:tc>
      </w:tr>
      <w:tr w:rsidR="00D91CBA" w14:paraId="58990AFB" w14:textId="77777777" w:rsidTr="006C2E21">
        <w:tc>
          <w:tcPr>
            <w:tcW w:w="1370" w:type="dxa"/>
          </w:tcPr>
          <w:p w14:paraId="51E321F7" w14:textId="77777777" w:rsidR="00D91CBA" w:rsidRDefault="001A5FE2" w:rsidP="00B66695">
            <w:r>
              <w:t>0</w:t>
            </w:r>
            <w:r w:rsidRPr="001A5FE2">
              <w:t>0:04:06.3</w:t>
            </w:r>
          </w:p>
          <w:p w14:paraId="119AEA3C" w14:textId="77777777" w:rsidR="00D91CBA" w:rsidRPr="00EF2AA9" w:rsidRDefault="00D91CBA" w:rsidP="00B66695"/>
        </w:tc>
        <w:tc>
          <w:tcPr>
            <w:tcW w:w="1168" w:type="dxa"/>
          </w:tcPr>
          <w:p w14:paraId="7F18A9AE" w14:textId="77777777" w:rsidR="00D91CBA" w:rsidRPr="00EF2AA9" w:rsidRDefault="00C100B9" w:rsidP="00B66695">
            <w:r>
              <w:t>PT</w:t>
            </w:r>
          </w:p>
        </w:tc>
        <w:tc>
          <w:tcPr>
            <w:tcW w:w="6812" w:type="dxa"/>
          </w:tcPr>
          <w:p w14:paraId="703266A7" w14:textId="77777777" w:rsidR="00D91CBA" w:rsidRDefault="001A5FE2" w:rsidP="00B66695">
            <w:r>
              <w:t>Um, well, we always use protection.</w:t>
            </w:r>
            <w:r>
              <w:tab/>
            </w:r>
          </w:p>
        </w:tc>
      </w:tr>
      <w:tr w:rsidR="00D91CBA" w14:paraId="5252DB78" w14:textId="77777777" w:rsidTr="006C2E21">
        <w:tc>
          <w:tcPr>
            <w:tcW w:w="1370" w:type="dxa"/>
          </w:tcPr>
          <w:p w14:paraId="024711D5" w14:textId="77777777" w:rsidR="00D91CBA" w:rsidRDefault="001A5FE2" w:rsidP="00B66695">
            <w:r>
              <w:t>0</w:t>
            </w:r>
            <w:r w:rsidRPr="001A5FE2">
              <w:t>0:04:08.3</w:t>
            </w:r>
          </w:p>
          <w:p w14:paraId="7B83D943" w14:textId="77777777" w:rsidR="00D91CBA" w:rsidRPr="00EF2AA9" w:rsidRDefault="00D91CBA" w:rsidP="00B66695"/>
        </w:tc>
        <w:tc>
          <w:tcPr>
            <w:tcW w:w="1168" w:type="dxa"/>
          </w:tcPr>
          <w:p w14:paraId="0C32EB16" w14:textId="77777777" w:rsidR="00D91CBA" w:rsidRPr="00EF2AA9" w:rsidRDefault="00D55E39" w:rsidP="00B66695">
            <w:r>
              <w:t>HCP1</w:t>
            </w:r>
          </w:p>
        </w:tc>
        <w:tc>
          <w:tcPr>
            <w:tcW w:w="6812" w:type="dxa"/>
          </w:tcPr>
          <w:p w14:paraId="18716C42" w14:textId="77777777" w:rsidR="00D91CBA" w:rsidRDefault="001A5FE2" w:rsidP="00B66695">
            <w:r>
              <w:t>You always …</w:t>
            </w:r>
            <w:r>
              <w:tab/>
            </w:r>
          </w:p>
        </w:tc>
      </w:tr>
      <w:tr w:rsidR="00D91CBA" w14:paraId="56E8DE62" w14:textId="77777777" w:rsidTr="006C2E21">
        <w:tc>
          <w:tcPr>
            <w:tcW w:w="1370" w:type="dxa"/>
          </w:tcPr>
          <w:p w14:paraId="4FBA6CF9" w14:textId="77777777" w:rsidR="00D91CBA" w:rsidRDefault="001A5FE2" w:rsidP="00B66695">
            <w:r>
              <w:t>0</w:t>
            </w:r>
            <w:r w:rsidRPr="001A5FE2">
              <w:t>0:04:08.7</w:t>
            </w:r>
          </w:p>
          <w:p w14:paraId="3DF37941" w14:textId="77777777" w:rsidR="00D91CBA" w:rsidRDefault="00D91CBA" w:rsidP="00B66695"/>
        </w:tc>
        <w:tc>
          <w:tcPr>
            <w:tcW w:w="1168" w:type="dxa"/>
          </w:tcPr>
          <w:p w14:paraId="407F8290" w14:textId="77777777" w:rsidR="00D91CBA" w:rsidRDefault="00C100B9" w:rsidP="00B66695">
            <w:r>
              <w:t>PT</w:t>
            </w:r>
          </w:p>
        </w:tc>
        <w:tc>
          <w:tcPr>
            <w:tcW w:w="6812" w:type="dxa"/>
          </w:tcPr>
          <w:p w14:paraId="76C0A0E1" w14:textId="77777777" w:rsidR="00D91CBA" w:rsidRDefault="00FB7E93" w:rsidP="00B66695">
            <w:r>
              <w:t>[00:</w:t>
            </w:r>
            <w:r w:rsidR="001A5FE2" w:rsidRPr="001A5FE2">
              <w:t>04:08.5</w:t>
            </w:r>
            <w:r w:rsidR="001A5FE2">
              <w:t>]</w:t>
            </w:r>
          </w:p>
        </w:tc>
      </w:tr>
      <w:tr w:rsidR="00D91CBA" w14:paraId="214A2C71" w14:textId="77777777" w:rsidTr="006C2E21">
        <w:tc>
          <w:tcPr>
            <w:tcW w:w="1370" w:type="dxa"/>
          </w:tcPr>
          <w:p w14:paraId="3EA83F2D" w14:textId="77777777" w:rsidR="00D91CBA" w:rsidRDefault="001A5FE2" w:rsidP="00B66695">
            <w:r>
              <w:t>0</w:t>
            </w:r>
            <w:r w:rsidRPr="001A5FE2">
              <w:t>0:04:08.7</w:t>
            </w:r>
          </w:p>
          <w:p w14:paraId="578C7890" w14:textId="77777777" w:rsidR="00D91CBA" w:rsidRPr="00EF2AA9" w:rsidRDefault="00D91CBA" w:rsidP="00B66695"/>
        </w:tc>
        <w:tc>
          <w:tcPr>
            <w:tcW w:w="1168" w:type="dxa"/>
          </w:tcPr>
          <w:p w14:paraId="42FA16A3" w14:textId="77777777" w:rsidR="00D91CBA" w:rsidRPr="00EF2AA9" w:rsidRDefault="00D55E39" w:rsidP="00B66695">
            <w:r>
              <w:t>HCP1</w:t>
            </w:r>
          </w:p>
        </w:tc>
        <w:tc>
          <w:tcPr>
            <w:tcW w:w="6812" w:type="dxa"/>
          </w:tcPr>
          <w:p w14:paraId="0F433B64" w14:textId="77777777" w:rsidR="001A5FE2" w:rsidRDefault="001A5FE2" w:rsidP="00B66695">
            <w:r>
              <w:t xml:space="preserve">… </w:t>
            </w:r>
            <w:proofErr w:type="gramStart"/>
            <w:r>
              <w:t>use</w:t>
            </w:r>
            <w:proofErr w:type="gramEnd"/>
            <w:r>
              <w:t xml:space="preserve"> protection. Okay. So he knows your status.</w:t>
            </w:r>
          </w:p>
        </w:tc>
      </w:tr>
      <w:tr w:rsidR="00D91CBA" w14:paraId="545152B0" w14:textId="77777777" w:rsidTr="006C2E21">
        <w:tc>
          <w:tcPr>
            <w:tcW w:w="1370" w:type="dxa"/>
          </w:tcPr>
          <w:p w14:paraId="3597BEF9" w14:textId="77777777" w:rsidR="00D91CBA" w:rsidRDefault="001A5FE2" w:rsidP="00B66695">
            <w:r>
              <w:t>0</w:t>
            </w:r>
            <w:r w:rsidRPr="001A5FE2">
              <w:t>0:04:11.0</w:t>
            </w:r>
          </w:p>
          <w:p w14:paraId="19861AB8" w14:textId="77777777" w:rsidR="00D91CBA" w:rsidRPr="00EF2AA9" w:rsidRDefault="00D91CBA" w:rsidP="00B66695"/>
        </w:tc>
        <w:tc>
          <w:tcPr>
            <w:tcW w:w="1168" w:type="dxa"/>
          </w:tcPr>
          <w:p w14:paraId="48BBCA87" w14:textId="77777777" w:rsidR="00D91CBA" w:rsidRPr="00EF2AA9" w:rsidRDefault="00C100B9" w:rsidP="00B66695">
            <w:r>
              <w:t>PT</w:t>
            </w:r>
          </w:p>
        </w:tc>
        <w:tc>
          <w:tcPr>
            <w:tcW w:w="6812" w:type="dxa"/>
          </w:tcPr>
          <w:p w14:paraId="67557408" w14:textId="77777777" w:rsidR="00D91CBA" w:rsidRDefault="001A5FE2" w:rsidP="00B66695">
            <w:r>
              <w:t>Yes.</w:t>
            </w:r>
            <w:r>
              <w:tab/>
            </w:r>
          </w:p>
        </w:tc>
      </w:tr>
      <w:tr w:rsidR="00D91CBA" w14:paraId="4A18BE72" w14:textId="77777777" w:rsidTr="006C2E21">
        <w:tc>
          <w:tcPr>
            <w:tcW w:w="1370" w:type="dxa"/>
          </w:tcPr>
          <w:p w14:paraId="4EDE0679" w14:textId="77777777" w:rsidR="00D91CBA" w:rsidRDefault="001A5FE2" w:rsidP="00B66695">
            <w:r>
              <w:t>0</w:t>
            </w:r>
            <w:r w:rsidRPr="001A5FE2">
              <w:t>0:04:11.3</w:t>
            </w:r>
          </w:p>
          <w:p w14:paraId="36AB364F" w14:textId="77777777" w:rsidR="00D91CBA" w:rsidRPr="00EF2AA9" w:rsidRDefault="00D91CBA" w:rsidP="00B66695"/>
        </w:tc>
        <w:tc>
          <w:tcPr>
            <w:tcW w:w="1168" w:type="dxa"/>
          </w:tcPr>
          <w:p w14:paraId="614F532F" w14:textId="77777777" w:rsidR="00D91CBA" w:rsidRPr="00EF2AA9" w:rsidRDefault="00D55E39" w:rsidP="00B66695">
            <w:r>
              <w:lastRenderedPageBreak/>
              <w:t>HCP1</w:t>
            </w:r>
          </w:p>
        </w:tc>
        <w:tc>
          <w:tcPr>
            <w:tcW w:w="6812" w:type="dxa"/>
          </w:tcPr>
          <w:p w14:paraId="3B370DC9" w14:textId="77777777" w:rsidR="00D91CBA" w:rsidRDefault="001A5FE2" w:rsidP="00B66695">
            <w:r>
              <w:t xml:space="preserve">And you guys know everything </w:t>
            </w:r>
            <w:r w:rsidR="00FB7E93">
              <w:t>[00:</w:t>
            </w:r>
            <w:r w:rsidRPr="001A5FE2">
              <w:t>04:12.9</w:t>
            </w:r>
            <w:r>
              <w:t>].</w:t>
            </w:r>
            <w:r>
              <w:tab/>
            </w:r>
          </w:p>
        </w:tc>
      </w:tr>
      <w:tr w:rsidR="00D91CBA" w14:paraId="5B7A15F5" w14:textId="77777777" w:rsidTr="006C2E21">
        <w:tc>
          <w:tcPr>
            <w:tcW w:w="1370" w:type="dxa"/>
          </w:tcPr>
          <w:p w14:paraId="324F00DE" w14:textId="77777777" w:rsidR="00D91CBA" w:rsidRDefault="001A5FE2" w:rsidP="00B66695">
            <w:r>
              <w:lastRenderedPageBreak/>
              <w:t>0</w:t>
            </w:r>
            <w:r w:rsidRPr="001A5FE2">
              <w:t>0:04:13.6</w:t>
            </w:r>
          </w:p>
          <w:p w14:paraId="1BE11C3E" w14:textId="77777777" w:rsidR="00D91CBA" w:rsidRPr="00EF2AA9" w:rsidRDefault="00D91CBA" w:rsidP="00B66695"/>
        </w:tc>
        <w:tc>
          <w:tcPr>
            <w:tcW w:w="1168" w:type="dxa"/>
          </w:tcPr>
          <w:p w14:paraId="260536F7" w14:textId="77777777" w:rsidR="00D91CBA" w:rsidRPr="00EF2AA9" w:rsidRDefault="00C100B9" w:rsidP="00B66695">
            <w:r>
              <w:t>PT</w:t>
            </w:r>
          </w:p>
        </w:tc>
        <w:tc>
          <w:tcPr>
            <w:tcW w:w="6812" w:type="dxa"/>
          </w:tcPr>
          <w:p w14:paraId="311A5D4D" w14:textId="77777777" w:rsidR="00D91CBA" w:rsidRDefault="001A5FE2" w:rsidP="00B66695">
            <w:r>
              <w:t>Yes.</w:t>
            </w:r>
            <w:r>
              <w:tab/>
            </w:r>
          </w:p>
        </w:tc>
      </w:tr>
      <w:tr w:rsidR="00D91CBA" w14:paraId="49ED5AF9" w14:textId="77777777" w:rsidTr="006C2E21">
        <w:tc>
          <w:tcPr>
            <w:tcW w:w="1370" w:type="dxa"/>
          </w:tcPr>
          <w:p w14:paraId="75A940AD" w14:textId="77777777" w:rsidR="00D91CBA" w:rsidRDefault="001A5FE2" w:rsidP="00B66695">
            <w:r>
              <w:t>0</w:t>
            </w:r>
            <w:r w:rsidRPr="001A5FE2">
              <w:t>0:04:13.6</w:t>
            </w:r>
          </w:p>
          <w:p w14:paraId="79232388" w14:textId="77777777" w:rsidR="00D91CBA" w:rsidRDefault="00D91CBA" w:rsidP="00B66695"/>
        </w:tc>
        <w:tc>
          <w:tcPr>
            <w:tcW w:w="1168" w:type="dxa"/>
          </w:tcPr>
          <w:p w14:paraId="54170DD1" w14:textId="77777777" w:rsidR="00D91CBA" w:rsidRDefault="00D55E39" w:rsidP="00B66695">
            <w:r>
              <w:t>HCP1</w:t>
            </w:r>
          </w:p>
        </w:tc>
        <w:tc>
          <w:tcPr>
            <w:tcW w:w="6812" w:type="dxa"/>
          </w:tcPr>
          <w:p w14:paraId="1379FD0B" w14:textId="77777777" w:rsidR="00D91CBA" w:rsidRDefault="001A5FE2" w:rsidP="00B66695">
            <w:r>
              <w:t xml:space="preserve">Great. Awesome. </w:t>
            </w:r>
          </w:p>
        </w:tc>
      </w:tr>
      <w:tr w:rsidR="00D91CBA" w14:paraId="6CB0D16E" w14:textId="77777777" w:rsidTr="006C2E21">
        <w:tc>
          <w:tcPr>
            <w:tcW w:w="1370" w:type="dxa"/>
          </w:tcPr>
          <w:p w14:paraId="31C7E357" w14:textId="77777777" w:rsidR="00D91CBA" w:rsidRDefault="001A5FE2" w:rsidP="00B66695">
            <w:r>
              <w:t>0</w:t>
            </w:r>
            <w:r w:rsidRPr="001A5FE2">
              <w:t>0:04:14.5</w:t>
            </w:r>
          </w:p>
          <w:p w14:paraId="5C695520" w14:textId="77777777" w:rsidR="00D91CBA" w:rsidRPr="00EF2AA9" w:rsidRDefault="00D91CBA" w:rsidP="00B66695"/>
        </w:tc>
        <w:tc>
          <w:tcPr>
            <w:tcW w:w="1168" w:type="dxa"/>
          </w:tcPr>
          <w:p w14:paraId="4FF38244" w14:textId="77777777" w:rsidR="00D91CBA" w:rsidRPr="00EF2AA9" w:rsidRDefault="00C100B9" w:rsidP="00B66695">
            <w:r>
              <w:t>PT</w:t>
            </w:r>
          </w:p>
        </w:tc>
        <w:tc>
          <w:tcPr>
            <w:tcW w:w="6812" w:type="dxa"/>
          </w:tcPr>
          <w:p w14:paraId="4BD95C25" w14:textId="2212C4BF" w:rsidR="00D91CBA" w:rsidRDefault="00EF0576" w:rsidP="00B66695">
            <w:r>
              <w:t>Thank you.</w:t>
            </w:r>
          </w:p>
        </w:tc>
      </w:tr>
      <w:tr w:rsidR="00D91CBA" w14:paraId="6E7B1A8C" w14:textId="77777777" w:rsidTr="006C2E21">
        <w:trPr>
          <w:trHeight w:val="684"/>
        </w:trPr>
        <w:tc>
          <w:tcPr>
            <w:tcW w:w="1370" w:type="dxa"/>
          </w:tcPr>
          <w:p w14:paraId="565F4892" w14:textId="77777777" w:rsidR="00D91CBA" w:rsidRDefault="001A5FE2" w:rsidP="00B66695">
            <w:r>
              <w:t>0</w:t>
            </w:r>
            <w:r w:rsidRPr="001A5FE2">
              <w:t>0:04:15.1</w:t>
            </w:r>
          </w:p>
          <w:p w14:paraId="206FDA30" w14:textId="77777777" w:rsidR="00D91CBA" w:rsidRPr="00EF2AA9" w:rsidRDefault="00D91CBA" w:rsidP="00B66695"/>
        </w:tc>
        <w:tc>
          <w:tcPr>
            <w:tcW w:w="1168" w:type="dxa"/>
          </w:tcPr>
          <w:p w14:paraId="7E123269" w14:textId="77777777" w:rsidR="00D91CBA" w:rsidRPr="00EF2AA9" w:rsidRDefault="00D55E39" w:rsidP="00B66695">
            <w:r>
              <w:t>HCP1</w:t>
            </w:r>
          </w:p>
        </w:tc>
        <w:tc>
          <w:tcPr>
            <w:tcW w:w="6812" w:type="dxa"/>
          </w:tcPr>
          <w:p w14:paraId="1B24D138" w14:textId="77777777" w:rsidR="00D91CBA" w:rsidRDefault="001A5FE2" w:rsidP="00B66695">
            <w:r>
              <w:t>Okay. Last couple questions. How – um, so I know you do smoke marijuana, right?</w:t>
            </w:r>
            <w:r>
              <w:tab/>
            </w:r>
          </w:p>
        </w:tc>
      </w:tr>
      <w:tr w:rsidR="00D91CBA" w14:paraId="195D6E4A" w14:textId="77777777" w:rsidTr="006C2E21">
        <w:tc>
          <w:tcPr>
            <w:tcW w:w="1370" w:type="dxa"/>
          </w:tcPr>
          <w:p w14:paraId="03B65876" w14:textId="77777777" w:rsidR="00D91CBA" w:rsidRDefault="001A5FE2" w:rsidP="00B66695">
            <w:r>
              <w:t>0</w:t>
            </w:r>
            <w:r w:rsidRPr="001A5FE2">
              <w:t>0:04:20.3</w:t>
            </w:r>
          </w:p>
          <w:p w14:paraId="056C540E" w14:textId="77777777" w:rsidR="00D91CBA" w:rsidRPr="00EF2AA9" w:rsidRDefault="00D91CBA" w:rsidP="00B66695"/>
        </w:tc>
        <w:tc>
          <w:tcPr>
            <w:tcW w:w="1168" w:type="dxa"/>
          </w:tcPr>
          <w:p w14:paraId="27E13E81" w14:textId="77777777" w:rsidR="00D91CBA" w:rsidRPr="00EF2AA9" w:rsidRDefault="00C100B9" w:rsidP="00B66695">
            <w:r>
              <w:t>PT</w:t>
            </w:r>
          </w:p>
        </w:tc>
        <w:tc>
          <w:tcPr>
            <w:tcW w:w="6812" w:type="dxa"/>
          </w:tcPr>
          <w:p w14:paraId="0727B528" w14:textId="77777777" w:rsidR="00D91CBA" w:rsidRDefault="001A5FE2" w:rsidP="00B66695">
            <w:r>
              <w:t>Um …</w:t>
            </w:r>
            <w:r>
              <w:tab/>
            </w:r>
          </w:p>
        </w:tc>
      </w:tr>
      <w:tr w:rsidR="00D91CBA" w14:paraId="55894E9F" w14:textId="77777777" w:rsidTr="006C2E21">
        <w:tc>
          <w:tcPr>
            <w:tcW w:w="1370" w:type="dxa"/>
          </w:tcPr>
          <w:p w14:paraId="305CCD8C" w14:textId="77777777" w:rsidR="00D91CBA" w:rsidRDefault="001A5FE2" w:rsidP="00B66695">
            <w:r>
              <w:t>0</w:t>
            </w:r>
            <w:r w:rsidRPr="001A5FE2">
              <w:t>0:04:21.0</w:t>
            </w:r>
          </w:p>
          <w:p w14:paraId="73464454" w14:textId="77777777" w:rsidR="00D91CBA" w:rsidRPr="00EF2AA9" w:rsidRDefault="00D91CBA" w:rsidP="00B66695"/>
        </w:tc>
        <w:tc>
          <w:tcPr>
            <w:tcW w:w="1168" w:type="dxa"/>
          </w:tcPr>
          <w:p w14:paraId="69B84DDD" w14:textId="77777777" w:rsidR="00D91CBA" w:rsidRPr="00EF2AA9" w:rsidRDefault="00D55E39" w:rsidP="00B66695">
            <w:r>
              <w:t>HCP1</w:t>
            </w:r>
          </w:p>
        </w:tc>
        <w:tc>
          <w:tcPr>
            <w:tcW w:w="6812" w:type="dxa"/>
          </w:tcPr>
          <w:p w14:paraId="5E900128" w14:textId="77777777" w:rsidR="00D91CBA" w:rsidRDefault="00FB7E93" w:rsidP="00B66695">
            <w:r>
              <w:t>[00:</w:t>
            </w:r>
            <w:r w:rsidR="001A5FE2" w:rsidRPr="001A5FE2">
              <w:t>04:21.0</w:t>
            </w:r>
            <w:r w:rsidR="001A5FE2">
              <w:t>]</w:t>
            </w:r>
          </w:p>
        </w:tc>
      </w:tr>
      <w:tr w:rsidR="00D91CBA" w14:paraId="76426292" w14:textId="77777777" w:rsidTr="006C2E21">
        <w:tc>
          <w:tcPr>
            <w:tcW w:w="1370" w:type="dxa"/>
          </w:tcPr>
          <w:p w14:paraId="0F9A039B" w14:textId="77777777" w:rsidR="00D91CBA" w:rsidRDefault="001A5FE2" w:rsidP="00B66695">
            <w:r>
              <w:t>0</w:t>
            </w:r>
            <w:r w:rsidRPr="001A5FE2">
              <w:t>0:04:21.7</w:t>
            </w:r>
          </w:p>
          <w:p w14:paraId="2288FC9F" w14:textId="77777777" w:rsidR="00D91CBA" w:rsidRDefault="00D91CBA" w:rsidP="00B66695"/>
        </w:tc>
        <w:tc>
          <w:tcPr>
            <w:tcW w:w="1168" w:type="dxa"/>
          </w:tcPr>
          <w:p w14:paraId="7C5012C9" w14:textId="77777777" w:rsidR="00D91CBA" w:rsidRDefault="00C100B9" w:rsidP="00B66695">
            <w:r>
              <w:t>PT</w:t>
            </w:r>
          </w:p>
        </w:tc>
        <w:tc>
          <w:tcPr>
            <w:tcW w:w="6812" w:type="dxa"/>
          </w:tcPr>
          <w:p w14:paraId="26ED9D9C" w14:textId="77777777" w:rsidR="00D91CBA" w:rsidRDefault="001A5FE2" w:rsidP="00B66695">
            <w:r>
              <w:t xml:space="preserve">… </w:t>
            </w:r>
            <w:proofErr w:type="gramStart"/>
            <w:r>
              <w:t>laid</w:t>
            </w:r>
            <w:proofErr w:type="gramEnd"/>
            <w:r>
              <w:t xml:space="preserve"> off of it.</w:t>
            </w:r>
          </w:p>
          <w:p w14:paraId="04C4356E" w14:textId="77777777" w:rsidR="001A5FE2" w:rsidRDefault="001A5FE2" w:rsidP="00B66695"/>
        </w:tc>
      </w:tr>
      <w:tr w:rsidR="00D91CBA" w14:paraId="1F3CAD19" w14:textId="77777777" w:rsidTr="006C2E21">
        <w:tc>
          <w:tcPr>
            <w:tcW w:w="1370" w:type="dxa"/>
          </w:tcPr>
          <w:p w14:paraId="6BCC8248" w14:textId="77777777" w:rsidR="00D91CBA" w:rsidRDefault="001A5FE2" w:rsidP="00B66695">
            <w:r>
              <w:t>0</w:t>
            </w:r>
            <w:r w:rsidRPr="001A5FE2">
              <w:t>0:04:22.8</w:t>
            </w:r>
          </w:p>
          <w:p w14:paraId="1FAEFF1E" w14:textId="77777777" w:rsidR="00D91CBA" w:rsidRPr="00EF2AA9" w:rsidRDefault="00D91CBA" w:rsidP="00B66695"/>
        </w:tc>
        <w:tc>
          <w:tcPr>
            <w:tcW w:w="1168" w:type="dxa"/>
          </w:tcPr>
          <w:p w14:paraId="177DD839" w14:textId="77777777" w:rsidR="00D91CBA" w:rsidRPr="00EF2AA9" w:rsidRDefault="00D55E39" w:rsidP="00B66695">
            <w:r>
              <w:t>HCP1</w:t>
            </w:r>
          </w:p>
        </w:tc>
        <w:tc>
          <w:tcPr>
            <w:tcW w:w="6812" w:type="dxa"/>
          </w:tcPr>
          <w:p w14:paraId="51DCD0A2" w14:textId="77777777" w:rsidR="00D91CBA" w:rsidRDefault="001A5FE2" w:rsidP="00B66695">
            <w:r>
              <w:t>Good.</w:t>
            </w:r>
            <w:r>
              <w:tab/>
            </w:r>
          </w:p>
        </w:tc>
      </w:tr>
      <w:tr w:rsidR="00D91CBA" w14:paraId="3EB56340" w14:textId="77777777" w:rsidTr="006C2E21">
        <w:tc>
          <w:tcPr>
            <w:tcW w:w="1370" w:type="dxa"/>
          </w:tcPr>
          <w:p w14:paraId="75C94E2D" w14:textId="77777777" w:rsidR="00D91CBA" w:rsidRPr="00EF2AA9" w:rsidRDefault="001A5FE2" w:rsidP="00B66695">
            <w:r w:rsidRPr="001A5FE2">
              <w:t>0</w:t>
            </w:r>
            <w:r w:rsidR="00C100B9">
              <w:t>0</w:t>
            </w:r>
            <w:r w:rsidRPr="001A5FE2">
              <w:t>:04:22.8</w:t>
            </w:r>
          </w:p>
        </w:tc>
        <w:tc>
          <w:tcPr>
            <w:tcW w:w="1168" w:type="dxa"/>
          </w:tcPr>
          <w:p w14:paraId="46C91A18" w14:textId="77777777" w:rsidR="00D91CBA" w:rsidRPr="00EF2AA9" w:rsidRDefault="00C100B9" w:rsidP="00B66695">
            <w:r>
              <w:t>PT</w:t>
            </w:r>
          </w:p>
        </w:tc>
        <w:tc>
          <w:tcPr>
            <w:tcW w:w="6812" w:type="dxa"/>
          </w:tcPr>
          <w:p w14:paraId="2BFAED67" w14:textId="77777777" w:rsidR="00D91CBA" w:rsidRDefault="001A5FE2" w:rsidP="00B66695">
            <w:r>
              <w:t>I have – yes, I’m on and off.</w:t>
            </w:r>
            <w:r>
              <w:tab/>
            </w:r>
          </w:p>
          <w:p w14:paraId="5472445C" w14:textId="77777777" w:rsidR="001A5FE2" w:rsidRDefault="001A5FE2" w:rsidP="00B66695"/>
        </w:tc>
      </w:tr>
      <w:tr w:rsidR="00D91CBA" w14:paraId="49361680" w14:textId="77777777" w:rsidTr="006C2E21">
        <w:tc>
          <w:tcPr>
            <w:tcW w:w="1370" w:type="dxa"/>
          </w:tcPr>
          <w:p w14:paraId="4FAD6252" w14:textId="77777777" w:rsidR="00D91CBA" w:rsidRDefault="001A5FE2" w:rsidP="00B66695">
            <w:r>
              <w:t>0</w:t>
            </w:r>
            <w:r w:rsidRPr="001A5FE2">
              <w:t>0:04:24.6</w:t>
            </w:r>
          </w:p>
          <w:p w14:paraId="49A1B5FC" w14:textId="77777777" w:rsidR="00D91CBA" w:rsidRPr="00EF2AA9" w:rsidRDefault="00D91CBA" w:rsidP="00B66695"/>
        </w:tc>
        <w:tc>
          <w:tcPr>
            <w:tcW w:w="1168" w:type="dxa"/>
          </w:tcPr>
          <w:p w14:paraId="5BCF685A" w14:textId="77777777" w:rsidR="00D91CBA" w:rsidRPr="00EF2AA9" w:rsidRDefault="00D55E39" w:rsidP="00B66695">
            <w:r>
              <w:t>HCP1</w:t>
            </w:r>
          </w:p>
        </w:tc>
        <w:tc>
          <w:tcPr>
            <w:tcW w:w="6812" w:type="dxa"/>
          </w:tcPr>
          <w:p w14:paraId="3EE31C70" w14:textId="77777777" w:rsidR="00D91CBA" w:rsidRDefault="001A5FE2" w:rsidP="00B66695">
            <w:r>
              <w:t xml:space="preserve">On and off. Okay. Let me see – what </w:t>
            </w:r>
            <w:r w:rsidR="00FB7E93">
              <w:t>[00:</w:t>
            </w:r>
            <w:r w:rsidRPr="001A5FE2">
              <w:t>04:27.1</w:t>
            </w:r>
            <w:r>
              <w:t>] always read about – okay. So, one or two times per week. Is it less than that now?</w:t>
            </w:r>
          </w:p>
          <w:p w14:paraId="29C6C310" w14:textId="77777777" w:rsidR="001A5FE2" w:rsidRDefault="001A5FE2" w:rsidP="00B66695"/>
        </w:tc>
      </w:tr>
      <w:tr w:rsidR="00D91CBA" w14:paraId="271F4E31" w14:textId="77777777" w:rsidTr="006C2E21">
        <w:tc>
          <w:tcPr>
            <w:tcW w:w="1370" w:type="dxa"/>
          </w:tcPr>
          <w:p w14:paraId="3B0A1699" w14:textId="77777777" w:rsidR="00D91CBA" w:rsidRDefault="001A5FE2" w:rsidP="00B66695">
            <w:r>
              <w:t>0</w:t>
            </w:r>
            <w:r w:rsidRPr="001A5FE2">
              <w:t>0:04:32.9</w:t>
            </w:r>
          </w:p>
          <w:p w14:paraId="0D11CD38" w14:textId="77777777" w:rsidR="00D91CBA" w:rsidRPr="00EF2AA9" w:rsidRDefault="00D91CBA" w:rsidP="00B66695"/>
        </w:tc>
        <w:tc>
          <w:tcPr>
            <w:tcW w:w="1168" w:type="dxa"/>
          </w:tcPr>
          <w:p w14:paraId="7EFA8474" w14:textId="77777777" w:rsidR="00D91CBA" w:rsidRPr="00EF2AA9" w:rsidRDefault="00C100B9" w:rsidP="00B66695">
            <w:r>
              <w:t>PT</w:t>
            </w:r>
          </w:p>
        </w:tc>
        <w:tc>
          <w:tcPr>
            <w:tcW w:w="6812" w:type="dxa"/>
          </w:tcPr>
          <w:p w14:paraId="6BB84F4C" w14:textId="77777777" w:rsidR="00D91CBA" w:rsidRDefault="001A5FE2" w:rsidP="00B66695">
            <w:r>
              <w:t>It’s maybe like once a week.</w:t>
            </w:r>
          </w:p>
          <w:p w14:paraId="18C70BE0" w14:textId="77777777" w:rsidR="001A5FE2" w:rsidRDefault="001A5FE2" w:rsidP="00B66695"/>
        </w:tc>
      </w:tr>
      <w:tr w:rsidR="00D91CBA" w14:paraId="78B738BF" w14:textId="77777777" w:rsidTr="006C2E21">
        <w:tc>
          <w:tcPr>
            <w:tcW w:w="1370" w:type="dxa"/>
          </w:tcPr>
          <w:p w14:paraId="77078204" w14:textId="77777777" w:rsidR="00D91CBA" w:rsidRDefault="001A5FE2" w:rsidP="00B66695">
            <w:r>
              <w:t>0</w:t>
            </w:r>
            <w:r w:rsidRPr="001A5FE2">
              <w:t>0:04:34.1</w:t>
            </w:r>
          </w:p>
          <w:p w14:paraId="7613D9F2" w14:textId="77777777" w:rsidR="00D91CBA" w:rsidRDefault="00D91CBA" w:rsidP="00B66695"/>
        </w:tc>
        <w:tc>
          <w:tcPr>
            <w:tcW w:w="1168" w:type="dxa"/>
          </w:tcPr>
          <w:p w14:paraId="729D1AE9" w14:textId="77777777" w:rsidR="00D91CBA" w:rsidRDefault="00D55E39" w:rsidP="00B66695">
            <w:r>
              <w:t>HCP1</w:t>
            </w:r>
          </w:p>
        </w:tc>
        <w:tc>
          <w:tcPr>
            <w:tcW w:w="6812" w:type="dxa"/>
          </w:tcPr>
          <w:p w14:paraId="101E628B" w14:textId="77777777" w:rsidR="00D91CBA" w:rsidRDefault="001A5FE2" w:rsidP="00B66695">
            <w:r>
              <w:t>Once a week. Okay.</w:t>
            </w:r>
            <w:r>
              <w:tab/>
            </w:r>
          </w:p>
        </w:tc>
      </w:tr>
      <w:tr w:rsidR="00D91CBA" w14:paraId="6C25183A" w14:textId="77777777" w:rsidTr="006C2E21">
        <w:tc>
          <w:tcPr>
            <w:tcW w:w="1370" w:type="dxa"/>
          </w:tcPr>
          <w:p w14:paraId="2808F7D1" w14:textId="77777777" w:rsidR="00D91CBA" w:rsidRDefault="001A5FE2" w:rsidP="00B66695">
            <w:r>
              <w:t>0</w:t>
            </w:r>
            <w:r w:rsidRPr="001A5FE2">
              <w:t>0:04:34.5</w:t>
            </w:r>
          </w:p>
          <w:p w14:paraId="7B17CD49" w14:textId="77777777" w:rsidR="00D91CBA" w:rsidRPr="00EF2AA9" w:rsidRDefault="00D91CBA" w:rsidP="00B66695"/>
        </w:tc>
        <w:tc>
          <w:tcPr>
            <w:tcW w:w="1168" w:type="dxa"/>
          </w:tcPr>
          <w:p w14:paraId="5B2B6AD8" w14:textId="77777777" w:rsidR="00D91CBA" w:rsidRPr="00EF2AA9" w:rsidRDefault="00C100B9" w:rsidP="00B66695">
            <w:r>
              <w:t>PT</w:t>
            </w:r>
          </w:p>
        </w:tc>
        <w:tc>
          <w:tcPr>
            <w:tcW w:w="6812" w:type="dxa"/>
          </w:tcPr>
          <w:p w14:paraId="2BAECE17" w14:textId="77777777" w:rsidR="00D91CBA" w:rsidRDefault="001A5FE2" w:rsidP="00B66695">
            <w:r>
              <w:t>If – maybe like, well, I’d say maybe like twice a month.</w:t>
            </w:r>
            <w:r>
              <w:tab/>
            </w:r>
          </w:p>
        </w:tc>
      </w:tr>
      <w:tr w:rsidR="00D91CBA" w14:paraId="1700E2F1" w14:textId="77777777" w:rsidTr="006C2E21">
        <w:tc>
          <w:tcPr>
            <w:tcW w:w="1370" w:type="dxa"/>
          </w:tcPr>
          <w:p w14:paraId="661F5B09" w14:textId="77777777" w:rsidR="00D91CBA" w:rsidRDefault="001A5FE2" w:rsidP="00B66695">
            <w:r>
              <w:t>0</w:t>
            </w:r>
            <w:r w:rsidRPr="001A5FE2">
              <w:t>0:04:37.9</w:t>
            </w:r>
          </w:p>
          <w:p w14:paraId="5BF44CBF" w14:textId="77777777" w:rsidR="00D91CBA" w:rsidRPr="00EF2AA9" w:rsidRDefault="00D91CBA" w:rsidP="00B66695"/>
        </w:tc>
        <w:tc>
          <w:tcPr>
            <w:tcW w:w="1168" w:type="dxa"/>
          </w:tcPr>
          <w:p w14:paraId="46312B7B" w14:textId="77777777" w:rsidR="00D91CBA" w:rsidRPr="00EF2AA9" w:rsidRDefault="00D55E39" w:rsidP="00B66695">
            <w:r>
              <w:t>HCP1</w:t>
            </w:r>
          </w:p>
        </w:tc>
        <w:tc>
          <w:tcPr>
            <w:tcW w:w="6812" w:type="dxa"/>
          </w:tcPr>
          <w:p w14:paraId="675DDD55" w14:textId="77777777" w:rsidR="00D91CBA" w:rsidRDefault="001A5FE2" w:rsidP="00B66695">
            <w:r>
              <w:t>Okay, twice a month.</w:t>
            </w:r>
            <w:r>
              <w:tab/>
            </w:r>
          </w:p>
        </w:tc>
      </w:tr>
      <w:tr w:rsidR="00DB64C9" w14:paraId="3DB36F53" w14:textId="77777777" w:rsidTr="006C2E21">
        <w:tc>
          <w:tcPr>
            <w:tcW w:w="1370" w:type="dxa"/>
          </w:tcPr>
          <w:p w14:paraId="180F01F5" w14:textId="77777777" w:rsidR="00DB64C9" w:rsidRDefault="00DB64C9" w:rsidP="00B66695">
            <w:r>
              <w:t>0</w:t>
            </w:r>
            <w:r w:rsidRPr="00DB64C9">
              <w:t>0:04:38.7</w:t>
            </w:r>
          </w:p>
        </w:tc>
        <w:tc>
          <w:tcPr>
            <w:tcW w:w="1168" w:type="dxa"/>
          </w:tcPr>
          <w:p w14:paraId="12CAD5A5" w14:textId="77777777" w:rsidR="00DB64C9" w:rsidRDefault="00C100B9" w:rsidP="00B66695">
            <w:r>
              <w:t>PT</w:t>
            </w:r>
          </w:p>
        </w:tc>
        <w:tc>
          <w:tcPr>
            <w:tcW w:w="6812" w:type="dxa"/>
          </w:tcPr>
          <w:p w14:paraId="0A72D2EB" w14:textId="77777777" w:rsidR="00DB64C9" w:rsidRDefault="00DB64C9" w:rsidP="00B66695">
            <w:r>
              <w:t>Yes.</w:t>
            </w:r>
          </w:p>
          <w:p w14:paraId="721228C8" w14:textId="77777777" w:rsidR="00DB64C9" w:rsidRDefault="00DB64C9" w:rsidP="00B66695"/>
        </w:tc>
      </w:tr>
      <w:tr w:rsidR="00D91CBA" w14:paraId="19DE5FD0" w14:textId="77777777" w:rsidTr="006C2E21">
        <w:trPr>
          <w:trHeight w:val="675"/>
        </w:trPr>
        <w:tc>
          <w:tcPr>
            <w:tcW w:w="1370" w:type="dxa"/>
          </w:tcPr>
          <w:p w14:paraId="27C2A7EF" w14:textId="77777777" w:rsidR="00D91CBA" w:rsidRDefault="001A5FE2" w:rsidP="00B66695">
            <w:r>
              <w:t>0</w:t>
            </w:r>
            <w:r w:rsidRPr="001A5FE2">
              <w:t>0:04:38.8</w:t>
            </w:r>
          </w:p>
          <w:p w14:paraId="71B13B10" w14:textId="77777777" w:rsidR="00D91CBA" w:rsidRPr="00EF2AA9" w:rsidRDefault="00D91CBA" w:rsidP="00B66695"/>
        </w:tc>
        <w:tc>
          <w:tcPr>
            <w:tcW w:w="1168" w:type="dxa"/>
          </w:tcPr>
          <w:p w14:paraId="3733BA57" w14:textId="77777777" w:rsidR="00D91CBA" w:rsidRPr="00EF2AA9" w:rsidRDefault="00D55E39" w:rsidP="00B66695">
            <w:r>
              <w:t>HCP1</w:t>
            </w:r>
          </w:p>
        </w:tc>
        <w:tc>
          <w:tcPr>
            <w:tcW w:w="6812" w:type="dxa"/>
          </w:tcPr>
          <w:p w14:paraId="56807A3D" w14:textId="77777777" w:rsidR="00D91CBA" w:rsidRDefault="001A5FE2" w:rsidP="00B66695">
            <w:r>
              <w:t xml:space="preserve">Okay. Once a week to twice a month, </w:t>
            </w:r>
            <w:r w:rsidR="00044579">
              <w:t>depending</w:t>
            </w:r>
            <w:r>
              <w:t>. Okay, good. Good. That’s important.</w:t>
            </w:r>
            <w:r>
              <w:tab/>
            </w:r>
          </w:p>
        </w:tc>
      </w:tr>
      <w:tr w:rsidR="00D91CBA" w14:paraId="22A7A290" w14:textId="77777777" w:rsidTr="006C2E21">
        <w:tc>
          <w:tcPr>
            <w:tcW w:w="1370" w:type="dxa"/>
          </w:tcPr>
          <w:p w14:paraId="030E6663" w14:textId="77777777" w:rsidR="00D91CBA" w:rsidRDefault="001A5FE2" w:rsidP="00B66695">
            <w:r>
              <w:t>0</w:t>
            </w:r>
            <w:r w:rsidRPr="001A5FE2">
              <w:t>0:04:43.3</w:t>
            </w:r>
          </w:p>
          <w:p w14:paraId="5A7AA3CD" w14:textId="77777777" w:rsidR="00D91CBA" w:rsidRPr="00EF2AA9" w:rsidRDefault="00D91CBA" w:rsidP="00B66695"/>
        </w:tc>
        <w:tc>
          <w:tcPr>
            <w:tcW w:w="1168" w:type="dxa"/>
          </w:tcPr>
          <w:p w14:paraId="2DEAE663" w14:textId="77777777" w:rsidR="00D91CBA" w:rsidRPr="00EF2AA9" w:rsidRDefault="00C100B9" w:rsidP="00B66695">
            <w:r>
              <w:t>PT</w:t>
            </w:r>
          </w:p>
        </w:tc>
        <w:tc>
          <w:tcPr>
            <w:tcW w:w="6812" w:type="dxa"/>
          </w:tcPr>
          <w:p w14:paraId="27953890" w14:textId="77777777" w:rsidR="00D91CBA" w:rsidRDefault="001A5FE2" w:rsidP="00B66695">
            <w:r>
              <w:t>Thank you.</w:t>
            </w:r>
            <w:r>
              <w:tab/>
            </w:r>
          </w:p>
        </w:tc>
      </w:tr>
      <w:tr w:rsidR="00D91CBA" w14:paraId="67F6E68C" w14:textId="77777777" w:rsidTr="006C2E21">
        <w:tc>
          <w:tcPr>
            <w:tcW w:w="1370" w:type="dxa"/>
          </w:tcPr>
          <w:p w14:paraId="14143546" w14:textId="77777777" w:rsidR="00D91CBA" w:rsidRDefault="001A5FE2" w:rsidP="00B66695">
            <w:r>
              <w:t>0</w:t>
            </w:r>
            <w:r w:rsidRPr="001A5FE2">
              <w:t>0:04:43.9</w:t>
            </w:r>
          </w:p>
          <w:p w14:paraId="664C726E" w14:textId="77777777" w:rsidR="00D91CBA" w:rsidRDefault="00D91CBA" w:rsidP="00B66695"/>
        </w:tc>
        <w:tc>
          <w:tcPr>
            <w:tcW w:w="1168" w:type="dxa"/>
          </w:tcPr>
          <w:p w14:paraId="1DCEC20D" w14:textId="77777777" w:rsidR="00D91CBA" w:rsidRDefault="00D55E39" w:rsidP="00B66695">
            <w:r>
              <w:t>HCP1</w:t>
            </w:r>
          </w:p>
        </w:tc>
        <w:tc>
          <w:tcPr>
            <w:tcW w:w="6812" w:type="dxa"/>
          </w:tcPr>
          <w:p w14:paraId="1FF72944" w14:textId="77777777" w:rsidR="00D91CBA" w:rsidRDefault="00DB64C9" w:rsidP="00B66695">
            <w:r>
              <w:t>That’s really good. Keep working on it.</w:t>
            </w:r>
            <w:r>
              <w:tab/>
            </w:r>
          </w:p>
        </w:tc>
      </w:tr>
      <w:tr w:rsidR="00D91CBA" w14:paraId="206C6FEB" w14:textId="77777777" w:rsidTr="006C2E21">
        <w:tc>
          <w:tcPr>
            <w:tcW w:w="1370" w:type="dxa"/>
          </w:tcPr>
          <w:p w14:paraId="05F788B1" w14:textId="77777777" w:rsidR="00D91CBA" w:rsidRDefault="00DB64C9" w:rsidP="00B66695">
            <w:r>
              <w:t>0</w:t>
            </w:r>
            <w:r w:rsidRPr="00DB64C9">
              <w:t>0:04:45.1</w:t>
            </w:r>
          </w:p>
          <w:p w14:paraId="04439D23" w14:textId="77777777" w:rsidR="00D91CBA" w:rsidRPr="00EF2AA9" w:rsidRDefault="00D91CBA" w:rsidP="00B66695"/>
        </w:tc>
        <w:tc>
          <w:tcPr>
            <w:tcW w:w="1168" w:type="dxa"/>
          </w:tcPr>
          <w:p w14:paraId="30EFE8FC" w14:textId="77777777" w:rsidR="00D91CBA" w:rsidRPr="00EF2AA9" w:rsidRDefault="00C100B9" w:rsidP="00B66695">
            <w:r>
              <w:t>PT</w:t>
            </w:r>
          </w:p>
        </w:tc>
        <w:tc>
          <w:tcPr>
            <w:tcW w:w="6812" w:type="dxa"/>
          </w:tcPr>
          <w:p w14:paraId="7EC9D7E5" w14:textId="77777777" w:rsidR="00D91CBA" w:rsidRDefault="00DB64C9" w:rsidP="00B66695">
            <w:r>
              <w:t>Thank you.</w:t>
            </w:r>
            <w:r>
              <w:tab/>
            </w:r>
          </w:p>
        </w:tc>
      </w:tr>
      <w:tr w:rsidR="00D91CBA" w14:paraId="07942581" w14:textId="77777777" w:rsidTr="006C2E21">
        <w:trPr>
          <w:trHeight w:val="711"/>
        </w:trPr>
        <w:tc>
          <w:tcPr>
            <w:tcW w:w="1370" w:type="dxa"/>
          </w:tcPr>
          <w:p w14:paraId="7B0E4A6E" w14:textId="77777777" w:rsidR="00D91CBA" w:rsidRDefault="00DB64C9" w:rsidP="00B66695">
            <w:r>
              <w:t>0</w:t>
            </w:r>
            <w:r w:rsidRPr="00DB64C9">
              <w:t>0:04:45.4</w:t>
            </w:r>
          </w:p>
          <w:p w14:paraId="6E4A69C6" w14:textId="77777777" w:rsidR="00D91CBA" w:rsidRPr="00EF2AA9" w:rsidRDefault="00D91CBA" w:rsidP="00B66695"/>
        </w:tc>
        <w:tc>
          <w:tcPr>
            <w:tcW w:w="1168" w:type="dxa"/>
          </w:tcPr>
          <w:p w14:paraId="37C8CF09" w14:textId="77777777" w:rsidR="00D91CBA" w:rsidRPr="00EF2AA9" w:rsidRDefault="00D55E39" w:rsidP="00B66695">
            <w:r>
              <w:t>HCP1</w:t>
            </w:r>
          </w:p>
        </w:tc>
        <w:tc>
          <w:tcPr>
            <w:tcW w:w="6812" w:type="dxa"/>
          </w:tcPr>
          <w:p w14:paraId="2DBB5AB9" w14:textId="5579FC34" w:rsidR="00D91CBA" w:rsidRDefault="00DB64C9" w:rsidP="00EF0576">
            <w:r>
              <w:t xml:space="preserve">Uh, I know sometimes we feel like we need </w:t>
            </w:r>
            <w:r w:rsidR="00EF0576">
              <w:t>to depend on</w:t>
            </w:r>
            <w:r>
              <w:t xml:space="preserve"> things, but it’s better to cut down.</w:t>
            </w:r>
            <w:r>
              <w:tab/>
            </w:r>
          </w:p>
        </w:tc>
      </w:tr>
      <w:tr w:rsidR="00D91CBA" w14:paraId="2E50A981" w14:textId="77777777" w:rsidTr="006C2E21">
        <w:tc>
          <w:tcPr>
            <w:tcW w:w="1370" w:type="dxa"/>
          </w:tcPr>
          <w:p w14:paraId="596F857A" w14:textId="77777777" w:rsidR="00D91CBA" w:rsidRDefault="00DB64C9" w:rsidP="00B66695">
            <w:r>
              <w:t>0</w:t>
            </w:r>
            <w:r w:rsidRPr="00DB64C9">
              <w:t>0:04:48.9</w:t>
            </w:r>
          </w:p>
          <w:p w14:paraId="26607B54" w14:textId="77777777" w:rsidR="00D91CBA" w:rsidRPr="00EF2AA9" w:rsidRDefault="00D91CBA" w:rsidP="00B66695"/>
        </w:tc>
        <w:tc>
          <w:tcPr>
            <w:tcW w:w="1168" w:type="dxa"/>
          </w:tcPr>
          <w:p w14:paraId="5E680F78" w14:textId="77777777" w:rsidR="00D91CBA" w:rsidRPr="00EF2AA9" w:rsidRDefault="00C100B9" w:rsidP="00B66695">
            <w:r>
              <w:t>PT</w:t>
            </w:r>
          </w:p>
        </w:tc>
        <w:tc>
          <w:tcPr>
            <w:tcW w:w="6812" w:type="dxa"/>
          </w:tcPr>
          <w:p w14:paraId="59265325" w14:textId="77777777" w:rsidR="00D91CBA" w:rsidRDefault="00DB64C9" w:rsidP="00B66695">
            <w:r>
              <w:t>Yes.</w:t>
            </w:r>
            <w:r>
              <w:tab/>
            </w:r>
          </w:p>
        </w:tc>
      </w:tr>
      <w:tr w:rsidR="00D91CBA" w14:paraId="66AFF783" w14:textId="77777777" w:rsidTr="006C2E21">
        <w:tc>
          <w:tcPr>
            <w:tcW w:w="1370" w:type="dxa"/>
          </w:tcPr>
          <w:p w14:paraId="67838564" w14:textId="77777777" w:rsidR="00D91CBA" w:rsidRDefault="00DB64C9" w:rsidP="00B66695">
            <w:r>
              <w:lastRenderedPageBreak/>
              <w:t>0</w:t>
            </w:r>
            <w:r w:rsidRPr="00DB64C9">
              <w:t>0:04:48.9</w:t>
            </w:r>
          </w:p>
          <w:p w14:paraId="3BA12AC4" w14:textId="77777777" w:rsidR="00D91CBA" w:rsidRPr="00EF2AA9" w:rsidRDefault="00D91CBA" w:rsidP="00B66695"/>
        </w:tc>
        <w:tc>
          <w:tcPr>
            <w:tcW w:w="1168" w:type="dxa"/>
          </w:tcPr>
          <w:p w14:paraId="30F26816" w14:textId="77777777" w:rsidR="00D91CBA" w:rsidRPr="00EF2AA9" w:rsidRDefault="00D55E39" w:rsidP="00B66695">
            <w:r>
              <w:t>HCP1</w:t>
            </w:r>
          </w:p>
        </w:tc>
        <w:tc>
          <w:tcPr>
            <w:tcW w:w="6812" w:type="dxa"/>
          </w:tcPr>
          <w:p w14:paraId="5E8FE763" w14:textId="77777777" w:rsidR="00D91CBA" w:rsidRDefault="00DB64C9" w:rsidP="00B66695">
            <w:r>
              <w:t>So that’s really, really great.</w:t>
            </w:r>
          </w:p>
          <w:p w14:paraId="51ACA12C" w14:textId="77777777" w:rsidR="00DB64C9" w:rsidRDefault="00DB64C9" w:rsidP="00B66695"/>
        </w:tc>
      </w:tr>
      <w:tr w:rsidR="00D91CBA" w14:paraId="565F537E" w14:textId="77777777" w:rsidTr="006C2E21">
        <w:tc>
          <w:tcPr>
            <w:tcW w:w="1370" w:type="dxa"/>
          </w:tcPr>
          <w:p w14:paraId="07B75753" w14:textId="77777777" w:rsidR="00D91CBA" w:rsidRDefault="00DB64C9" w:rsidP="00B66695">
            <w:r>
              <w:t>0</w:t>
            </w:r>
            <w:r w:rsidRPr="00DB64C9">
              <w:t>0:04:50.2</w:t>
            </w:r>
          </w:p>
          <w:p w14:paraId="1F9DD2DC" w14:textId="77777777" w:rsidR="00D91CBA" w:rsidRDefault="00D91CBA" w:rsidP="00B66695"/>
        </w:tc>
        <w:tc>
          <w:tcPr>
            <w:tcW w:w="1168" w:type="dxa"/>
          </w:tcPr>
          <w:p w14:paraId="04AF153F" w14:textId="77777777" w:rsidR="00D91CBA" w:rsidRDefault="00C100B9" w:rsidP="00B66695">
            <w:r>
              <w:t>PT</w:t>
            </w:r>
          </w:p>
        </w:tc>
        <w:tc>
          <w:tcPr>
            <w:tcW w:w="6812" w:type="dxa"/>
          </w:tcPr>
          <w:p w14:paraId="4BCEC4C3" w14:textId="77777777" w:rsidR="00D91CBA" w:rsidRDefault="00DB64C9" w:rsidP="00B66695">
            <w:r>
              <w:t>Thank you.</w:t>
            </w:r>
            <w:r>
              <w:tab/>
            </w:r>
          </w:p>
        </w:tc>
      </w:tr>
      <w:tr w:rsidR="00D91CBA" w14:paraId="600ADD17" w14:textId="77777777" w:rsidTr="006C2E21">
        <w:tc>
          <w:tcPr>
            <w:tcW w:w="1370" w:type="dxa"/>
          </w:tcPr>
          <w:p w14:paraId="2212DCC5" w14:textId="77777777" w:rsidR="00D91CBA" w:rsidRDefault="00DB64C9" w:rsidP="00B66695">
            <w:r>
              <w:t>0</w:t>
            </w:r>
            <w:r w:rsidRPr="00DB64C9">
              <w:t>0:04:50.8</w:t>
            </w:r>
          </w:p>
          <w:p w14:paraId="48AC3CCB" w14:textId="77777777" w:rsidR="00D91CBA" w:rsidRPr="00EF2AA9" w:rsidRDefault="00D91CBA" w:rsidP="00B66695"/>
        </w:tc>
        <w:tc>
          <w:tcPr>
            <w:tcW w:w="1168" w:type="dxa"/>
          </w:tcPr>
          <w:p w14:paraId="12A51FAD" w14:textId="77777777" w:rsidR="00D91CBA" w:rsidRPr="00EF2AA9" w:rsidRDefault="00D55E39" w:rsidP="00B66695">
            <w:r>
              <w:t>HCP1</w:t>
            </w:r>
          </w:p>
        </w:tc>
        <w:tc>
          <w:tcPr>
            <w:tcW w:w="6812" w:type="dxa"/>
          </w:tcPr>
          <w:p w14:paraId="63BCE0D9" w14:textId="77777777" w:rsidR="00D91CBA" w:rsidRDefault="00DB64C9" w:rsidP="00B66695">
            <w:r>
              <w:t>Um, and then, sometimes you drink, right?</w:t>
            </w:r>
            <w:r>
              <w:tab/>
            </w:r>
          </w:p>
        </w:tc>
      </w:tr>
      <w:tr w:rsidR="00D91CBA" w14:paraId="426AE641" w14:textId="77777777" w:rsidTr="006C2E21">
        <w:trPr>
          <w:trHeight w:val="693"/>
        </w:trPr>
        <w:tc>
          <w:tcPr>
            <w:tcW w:w="1370" w:type="dxa"/>
          </w:tcPr>
          <w:p w14:paraId="1BD0A9A7" w14:textId="77777777" w:rsidR="00D91CBA" w:rsidRDefault="00DB64C9" w:rsidP="00B66695">
            <w:r>
              <w:t>0</w:t>
            </w:r>
            <w:r w:rsidRPr="00DB64C9">
              <w:t>0:04:53.0</w:t>
            </w:r>
          </w:p>
          <w:p w14:paraId="2F092D88" w14:textId="77777777" w:rsidR="00D91CBA" w:rsidRPr="00EF2AA9" w:rsidRDefault="00D91CBA" w:rsidP="00B66695"/>
        </w:tc>
        <w:tc>
          <w:tcPr>
            <w:tcW w:w="1168" w:type="dxa"/>
          </w:tcPr>
          <w:p w14:paraId="0E248749" w14:textId="77777777" w:rsidR="00D91CBA" w:rsidRPr="00EF2AA9" w:rsidRDefault="00C100B9" w:rsidP="00B66695">
            <w:r>
              <w:t>PT</w:t>
            </w:r>
          </w:p>
        </w:tc>
        <w:tc>
          <w:tcPr>
            <w:tcW w:w="6812" w:type="dxa"/>
          </w:tcPr>
          <w:p w14:paraId="2A66BCEF" w14:textId="77777777" w:rsidR="00D91CBA" w:rsidRDefault="00DB64C9" w:rsidP="00B66695">
            <w:r>
              <w:t>I was, um, that, another reason why they took me off work – I, um, had a drinking problem.</w:t>
            </w:r>
            <w:r>
              <w:tab/>
            </w:r>
          </w:p>
        </w:tc>
      </w:tr>
      <w:tr w:rsidR="00D91CBA" w14:paraId="499ACBBF" w14:textId="77777777" w:rsidTr="006C2E21">
        <w:tc>
          <w:tcPr>
            <w:tcW w:w="1370" w:type="dxa"/>
          </w:tcPr>
          <w:p w14:paraId="1A1025C1" w14:textId="77777777" w:rsidR="00D91CBA" w:rsidRDefault="00DB64C9" w:rsidP="00B66695">
            <w:r>
              <w:t>0</w:t>
            </w:r>
            <w:r w:rsidRPr="00DB64C9">
              <w:t>0:04:59.1</w:t>
            </w:r>
          </w:p>
          <w:p w14:paraId="7885244B" w14:textId="77777777" w:rsidR="00D91CBA" w:rsidRPr="00EF2AA9" w:rsidRDefault="00D91CBA" w:rsidP="00B66695"/>
        </w:tc>
        <w:tc>
          <w:tcPr>
            <w:tcW w:w="1168" w:type="dxa"/>
          </w:tcPr>
          <w:p w14:paraId="26CE4084" w14:textId="77777777" w:rsidR="00D91CBA" w:rsidRPr="00EF2AA9" w:rsidRDefault="00D55E39" w:rsidP="00B66695">
            <w:r>
              <w:t>HCP1</w:t>
            </w:r>
          </w:p>
        </w:tc>
        <w:tc>
          <w:tcPr>
            <w:tcW w:w="6812" w:type="dxa"/>
          </w:tcPr>
          <w:p w14:paraId="518DD7C0" w14:textId="77777777" w:rsidR="00D91CBA" w:rsidRDefault="00DB64C9" w:rsidP="00B66695">
            <w:r>
              <w:t>Mm-hmm.</w:t>
            </w:r>
            <w:r>
              <w:tab/>
            </w:r>
          </w:p>
        </w:tc>
      </w:tr>
      <w:tr w:rsidR="00D91CBA" w14:paraId="0FBD7060" w14:textId="77777777" w:rsidTr="006C2E21">
        <w:tc>
          <w:tcPr>
            <w:tcW w:w="1370" w:type="dxa"/>
          </w:tcPr>
          <w:p w14:paraId="528746E9" w14:textId="77777777" w:rsidR="00D91CBA" w:rsidRDefault="00DB64C9" w:rsidP="00B66695">
            <w:r>
              <w:t>0</w:t>
            </w:r>
            <w:r w:rsidRPr="00DB64C9">
              <w:t>0:04:59.7</w:t>
            </w:r>
          </w:p>
          <w:p w14:paraId="2AB84165" w14:textId="77777777" w:rsidR="00D91CBA" w:rsidRPr="00EF2AA9" w:rsidRDefault="00D91CBA" w:rsidP="00B66695"/>
        </w:tc>
        <w:tc>
          <w:tcPr>
            <w:tcW w:w="1168" w:type="dxa"/>
          </w:tcPr>
          <w:p w14:paraId="79B196FB" w14:textId="77777777" w:rsidR="00D91CBA" w:rsidRPr="00EF2AA9" w:rsidRDefault="00C100B9" w:rsidP="00B66695">
            <w:r>
              <w:t>PT</w:t>
            </w:r>
          </w:p>
        </w:tc>
        <w:tc>
          <w:tcPr>
            <w:tcW w:w="6812" w:type="dxa"/>
          </w:tcPr>
          <w:p w14:paraId="2CFA0C7A" w14:textId="77777777" w:rsidR="00D91CBA" w:rsidRDefault="00DB64C9" w:rsidP="00B66695">
            <w:r>
              <w:t>So, um, they set me up with a counselor, and I was going …</w:t>
            </w:r>
            <w:r>
              <w:tab/>
            </w:r>
          </w:p>
        </w:tc>
      </w:tr>
      <w:tr w:rsidR="00D91CBA" w14:paraId="26143012" w14:textId="77777777" w:rsidTr="006C2E21">
        <w:tc>
          <w:tcPr>
            <w:tcW w:w="1370" w:type="dxa"/>
          </w:tcPr>
          <w:p w14:paraId="718CD45C" w14:textId="77777777" w:rsidR="00D91CBA" w:rsidRDefault="00DB64C9" w:rsidP="00B66695">
            <w:r>
              <w:t>0</w:t>
            </w:r>
            <w:r w:rsidRPr="00DB64C9">
              <w:t>0:05:02.4</w:t>
            </w:r>
          </w:p>
          <w:p w14:paraId="42BBC42F" w14:textId="77777777" w:rsidR="00D91CBA" w:rsidRDefault="00D91CBA" w:rsidP="00B66695"/>
        </w:tc>
        <w:tc>
          <w:tcPr>
            <w:tcW w:w="1168" w:type="dxa"/>
          </w:tcPr>
          <w:p w14:paraId="3862152B" w14:textId="77777777" w:rsidR="00D91CBA" w:rsidRDefault="00D55E39" w:rsidP="00B66695">
            <w:r>
              <w:t>HCP1</w:t>
            </w:r>
          </w:p>
        </w:tc>
        <w:tc>
          <w:tcPr>
            <w:tcW w:w="6812" w:type="dxa"/>
          </w:tcPr>
          <w:p w14:paraId="25D2E126" w14:textId="77777777" w:rsidR="00D91CBA" w:rsidRDefault="00DB64C9" w:rsidP="00B66695">
            <w:r>
              <w:t>Okay.</w:t>
            </w:r>
            <w:r>
              <w:tab/>
            </w:r>
          </w:p>
        </w:tc>
      </w:tr>
      <w:tr w:rsidR="00D91CBA" w14:paraId="73E31255" w14:textId="77777777" w:rsidTr="006C2E21">
        <w:tc>
          <w:tcPr>
            <w:tcW w:w="1370" w:type="dxa"/>
          </w:tcPr>
          <w:p w14:paraId="6F84DE08" w14:textId="77777777" w:rsidR="00D91CBA" w:rsidRDefault="00DB64C9" w:rsidP="00B66695">
            <w:r>
              <w:t>0</w:t>
            </w:r>
            <w:r w:rsidRPr="00DB64C9">
              <w:t>0:05:02.9</w:t>
            </w:r>
          </w:p>
          <w:p w14:paraId="5746BB49" w14:textId="77777777" w:rsidR="00D91CBA" w:rsidRPr="00EF2AA9" w:rsidRDefault="00D91CBA" w:rsidP="00B66695"/>
        </w:tc>
        <w:tc>
          <w:tcPr>
            <w:tcW w:w="1168" w:type="dxa"/>
          </w:tcPr>
          <w:p w14:paraId="4F8BCC64" w14:textId="77777777" w:rsidR="00D91CBA" w:rsidRPr="00EF2AA9" w:rsidRDefault="00C100B9" w:rsidP="00B66695">
            <w:r>
              <w:t>PT</w:t>
            </w:r>
          </w:p>
        </w:tc>
        <w:tc>
          <w:tcPr>
            <w:tcW w:w="6812" w:type="dxa"/>
          </w:tcPr>
          <w:p w14:paraId="412CEF3F" w14:textId="77777777" w:rsidR="00D91CBA" w:rsidRDefault="00DB64C9" w:rsidP="00B66695">
            <w:r>
              <w:t>… to AA meetings, which …</w:t>
            </w:r>
            <w:r>
              <w:tab/>
            </w:r>
          </w:p>
        </w:tc>
      </w:tr>
      <w:tr w:rsidR="00D91CBA" w14:paraId="27B9A6AC" w14:textId="77777777" w:rsidTr="006C2E21">
        <w:tc>
          <w:tcPr>
            <w:tcW w:w="1370" w:type="dxa"/>
          </w:tcPr>
          <w:p w14:paraId="69434DE6" w14:textId="77777777" w:rsidR="00D91CBA" w:rsidRDefault="00DB64C9" w:rsidP="00B66695">
            <w:r>
              <w:t>0</w:t>
            </w:r>
            <w:r w:rsidRPr="00DB64C9">
              <w:t>0:05:04.1</w:t>
            </w:r>
          </w:p>
          <w:p w14:paraId="561056AE" w14:textId="77777777" w:rsidR="00D91CBA" w:rsidRPr="00EF2AA9" w:rsidRDefault="00D91CBA" w:rsidP="00B66695"/>
        </w:tc>
        <w:tc>
          <w:tcPr>
            <w:tcW w:w="1168" w:type="dxa"/>
          </w:tcPr>
          <w:p w14:paraId="4BDA4127" w14:textId="77777777" w:rsidR="00D91CBA" w:rsidRPr="00EF2AA9" w:rsidRDefault="00D55E39" w:rsidP="00B66695">
            <w:r>
              <w:t>HCP1</w:t>
            </w:r>
          </w:p>
        </w:tc>
        <w:tc>
          <w:tcPr>
            <w:tcW w:w="6812" w:type="dxa"/>
          </w:tcPr>
          <w:p w14:paraId="0F025D3F" w14:textId="77777777" w:rsidR="00D91CBA" w:rsidRDefault="00DB64C9" w:rsidP="00B66695">
            <w:r>
              <w:t>Okay.</w:t>
            </w:r>
          </w:p>
          <w:p w14:paraId="68BFF8D3" w14:textId="77777777" w:rsidR="00DB64C9" w:rsidRDefault="00DB64C9" w:rsidP="00B66695"/>
        </w:tc>
      </w:tr>
      <w:tr w:rsidR="00D91CBA" w14:paraId="54249DF5" w14:textId="77777777" w:rsidTr="006C2E21">
        <w:tc>
          <w:tcPr>
            <w:tcW w:w="1370" w:type="dxa"/>
          </w:tcPr>
          <w:p w14:paraId="183BDD2B" w14:textId="77777777" w:rsidR="00D91CBA" w:rsidRDefault="00DB64C9" w:rsidP="00B66695">
            <w:r>
              <w:t>0</w:t>
            </w:r>
            <w:r w:rsidRPr="00DB64C9">
              <w:t>0:05:04.1</w:t>
            </w:r>
          </w:p>
          <w:p w14:paraId="4BA07570" w14:textId="77777777" w:rsidR="00D91CBA" w:rsidRPr="00EF2AA9" w:rsidRDefault="00D91CBA" w:rsidP="00B66695"/>
        </w:tc>
        <w:tc>
          <w:tcPr>
            <w:tcW w:w="1168" w:type="dxa"/>
          </w:tcPr>
          <w:p w14:paraId="65C63A14" w14:textId="77777777" w:rsidR="00D91CBA" w:rsidRPr="00EF2AA9" w:rsidRDefault="00C100B9" w:rsidP="00B66695">
            <w:r>
              <w:t>PT</w:t>
            </w:r>
          </w:p>
        </w:tc>
        <w:tc>
          <w:tcPr>
            <w:tcW w:w="6812" w:type="dxa"/>
          </w:tcPr>
          <w:p w14:paraId="00AEFCCB" w14:textId="77777777" w:rsidR="00D91CBA" w:rsidRDefault="00DB64C9" w:rsidP="00B66695">
            <w:r>
              <w:t xml:space="preserve">… </w:t>
            </w:r>
            <w:proofErr w:type="gramStart"/>
            <w:r>
              <w:t>kind</w:t>
            </w:r>
            <w:proofErr w:type="gramEnd"/>
            <w:r>
              <w:t xml:space="preserve"> of slowed my drinking habits down.</w:t>
            </w:r>
            <w:r>
              <w:tab/>
            </w:r>
          </w:p>
        </w:tc>
      </w:tr>
      <w:tr w:rsidR="00D91CBA" w14:paraId="74B2015B" w14:textId="77777777" w:rsidTr="006C2E21">
        <w:tc>
          <w:tcPr>
            <w:tcW w:w="1370" w:type="dxa"/>
          </w:tcPr>
          <w:p w14:paraId="1BCCB246" w14:textId="77777777" w:rsidR="00D91CBA" w:rsidRDefault="00DB64C9" w:rsidP="00B66695">
            <w:r>
              <w:t>0</w:t>
            </w:r>
            <w:r w:rsidRPr="00DB64C9">
              <w:t>0:05:05.9</w:t>
            </w:r>
          </w:p>
          <w:p w14:paraId="16DFE672" w14:textId="77777777" w:rsidR="00D91CBA" w:rsidRPr="00EF2AA9" w:rsidRDefault="00D91CBA" w:rsidP="00B66695"/>
        </w:tc>
        <w:tc>
          <w:tcPr>
            <w:tcW w:w="1168" w:type="dxa"/>
          </w:tcPr>
          <w:p w14:paraId="2698740A" w14:textId="77777777" w:rsidR="00D91CBA" w:rsidRPr="00EF2AA9" w:rsidRDefault="00D55E39" w:rsidP="00B66695">
            <w:r>
              <w:t>HCP1</w:t>
            </w:r>
          </w:p>
        </w:tc>
        <w:tc>
          <w:tcPr>
            <w:tcW w:w="6812" w:type="dxa"/>
          </w:tcPr>
          <w:p w14:paraId="41A86831" w14:textId="77777777" w:rsidR="00D91CBA" w:rsidRDefault="00DB64C9" w:rsidP="00B66695">
            <w:r>
              <w:t>Okay. So now how much are you drinking?</w:t>
            </w:r>
            <w:r>
              <w:tab/>
            </w:r>
          </w:p>
        </w:tc>
      </w:tr>
      <w:tr w:rsidR="00D91CBA" w14:paraId="7DA42749" w14:textId="77777777" w:rsidTr="006C2E21">
        <w:tc>
          <w:tcPr>
            <w:tcW w:w="1370" w:type="dxa"/>
          </w:tcPr>
          <w:p w14:paraId="6BEAECED" w14:textId="77777777" w:rsidR="00D91CBA" w:rsidRDefault="00DB64C9" w:rsidP="00B66695">
            <w:r>
              <w:t>0</w:t>
            </w:r>
            <w:r w:rsidRPr="00DB64C9">
              <w:t>0:05:09.8</w:t>
            </w:r>
          </w:p>
          <w:p w14:paraId="2E903D74" w14:textId="77777777" w:rsidR="00D91CBA" w:rsidRDefault="00D91CBA" w:rsidP="00B66695"/>
        </w:tc>
        <w:tc>
          <w:tcPr>
            <w:tcW w:w="1168" w:type="dxa"/>
          </w:tcPr>
          <w:p w14:paraId="6E9260A2" w14:textId="77777777" w:rsidR="00D91CBA" w:rsidRDefault="00C100B9" w:rsidP="00B66695">
            <w:r>
              <w:t>PT</w:t>
            </w:r>
          </w:p>
        </w:tc>
        <w:tc>
          <w:tcPr>
            <w:tcW w:w="6812" w:type="dxa"/>
          </w:tcPr>
          <w:p w14:paraId="00920A5C" w14:textId="77777777" w:rsidR="00D91CBA" w:rsidRDefault="00DB64C9" w:rsidP="00B66695">
            <w:r>
              <w:t>Mm, it went from drinking literally every day …</w:t>
            </w:r>
            <w:r>
              <w:tab/>
            </w:r>
          </w:p>
        </w:tc>
      </w:tr>
      <w:tr w:rsidR="00D91CBA" w14:paraId="43FCBC6C" w14:textId="77777777" w:rsidTr="006C2E21">
        <w:tc>
          <w:tcPr>
            <w:tcW w:w="1370" w:type="dxa"/>
          </w:tcPr>
          <w:p w14:paraId="1D8420BF" w14:textId="77777777" w:rsidR="00D91CBA" w:rsidRDefault="00DB64C9" w:rsidP="00B66695">
            <w:r>
              <w:t>0</w:t>
            </w:r>
            <w:r w:rsidRPr="00DB64C9">
              <w:t>0:05:13.3</w:t>
            </w:r>
          </w:p>
          <w:p w14:paraId="70E8FCC0" w14:textId="77777777" w:rsidR="00D91CBA" w:rsidRPr="00EF2AA9" w:rsidRDefault="00D91CBA" w:rsidP="00B66695"/>
        </w:tc>
        <w:tc>
          <w:tcPr>
            <w:tcW w:w="1168" w:type="dxa"/>
          </w:tcPr>
          <w:p w14:paraId="353548E3" w14:textId="77777777" w:rsidR="00D91CBA" w:rsidRPr="00EF2AA9" w:rsidRDefault="00D55E39" w:rsidP="00B66695">
            <w:r>
              <w:t>HCP1</w:t>
            </w:r>
          </w:p>
        </w:tc>
        <w:tc>
          <w:tcPr>
            <w:tcW w:w="6812" w:type="dxa"/>
          </w:tcPr>
          <w:p w14:paraId="5839FF1C" w14:textId="77777777" w:rsidR="00D91CBA" w:rsidRDefault="00DB64C9" w:rsidP="00B66695">
            <w:r>
              <w:t>Uh-huh.</w:t>
            </w:r>
            <w:r>
              <w:tab/>
            </w:r>
          </w:p>
        </w:tc>
      </w:tr>
      <w:tr w:rsidR="00D91CBA" w14:paraId="355B0E0A" w14:textId="77777777" w:rsidTr="006C2E21">
        <w:tc>
          <w:tcPr>
            <w:tcW w:w="1370" w:type="dxa"/>
          </w:tcPr>
          <w:p w14:paraId="51D5609D" w14:textId="77777777" w:rsidR="00D91CBA" w:rsidRDefault="00DB64C9" w:rsidP="00B66695">
            <w:r>
              <w:t>0</w:t>
            </w:r>
            <w:r w:rsidRPr="00DB64C9">
              <w:t>0:05:13.3</w:t>
            </w:r>
          </w:p>
          <w:p w14:paraId="01E837AA" w14:textId="77777777" w:rsidR="00D91CBA" w:rsidRPr="00EF2AA9" w:rsidRDefault="00D91CBA" w:rsidP="00B66695"/>
        </w:tc>
        <w:tc>
          <w:tcPr>
            <w:tcW w:w="1168" w:type="dxa"/>
          </w:tcPr>
          <w:p w14:paraId="44AC12F4" w14:textId="77777777" w:rsidR="00D91CBA" w:rsidRPr="00EF2AA9" w:rsidRDefault="00C100B9" w:rsidP="00B66695">
            <w:r>
              <w:t>PT</w:t>
            </w:r>
          </w:p>
        </w:tc>
        <w:tc>
          <w:tcPr>
            <w:tcW w:w="6812" w:type="dxa"/>
          </w:tcPr>
          <w:p w14:paraId="185FFC34" w14:textId="77777777" w:rsidR="00D91CBA" w:rsidRDefault="00DB64C9" w:rsidP="00B66695">
            <w:r>
              <w:t xml:space="preserve">… </w:t>
            </w:r>
            <w:proofErr w:type="gramStart"/>
            <w:r>
              <w:t>to</w:t>
            </w:r>
            <w:proofErr w:type="gramEnd"/>
            <w:r>
              <w:t>, I think the last time I had a drink was Thanksgiving.</w:t>
            </w:r>
            <w:r>
              <w:tab/>
            </w:r>
          </w:p>
        </w:tc>
      </w:tr>
      <w:tr w:rsidR="00D91CBA" w14:paraId="6571A097" w14:textId="77777777" w:rsidTr="006C2E21">
        <w:tc>
          <w:tcPr>
            <w:tcW w:w="1370" w:type="dxa"/>
          </w:tcPr>
          <w:p w14:paraId="0136637D" w14:textId="77777777" w:rsidR="00D91CBA" w:rsidRDefault="00DB64C9" w:rsidP="00B66695">
            <w:r>
              <w:t>0</w:t>
            </w:r>
            <w:r w:rsidRPr="00DB64C9">
              <w:t>0:05:17.1</w:t>
            </w:r>
          </w:p>
          <w:p w14:paraId="1E935B53" w14:textId="77777777" w:rsidR="00D91CBA" w:rsidRPr="00EF2AA9" w:rsidRDefault="00D91CBA" w:rsidP="00B66695"/>
        </w:tc>
        <w:tc>
          <w:tcPr>
            <w:tcW w:w="1168" w:type="dxa"/>
          </w:tcPr>
          <w:p w14:paraId="16233960" w14:textId="77777777" w:rsidR="00D91CBA" w:rsidRPr="00EF2AA9" w:rsidRDefault="00D55E39" w:rsidP="00B66695">
            <w:r>
              <w:t>HCP1</w:t>
            </w:r>
          </w:p>
        </w:tc>
        <w:tc>
          <w:tcPr>
            <w:tcW w:w="6812" w:type="dxa"/>
          </w:tcPr>
          <w:p w14:paraId="605CDC05" w14:textId="678C57A5" w:rsidR="00D91CBA" w:rsidRDefault="00DB64C9" w:rsidP="00EF0576">
            <w:r>
              <w:t xml:space="preserve">Okay. </w:t>
            </w:r>
            <w:r w:rsidR="00EF0576">
              <w:t>I have to give you a hug for that</w:t>
            </w:r>
            <w:r w:rsidR="00364D14">
              <w:t xml:space="preserve">. </w:t>
            </w:r>
            <w:r>
              <w:t>That’s, like, really good. Good job.</w:t>
            </w:r>
            <w:r>
              <w:tab/>
            </w:r>
          </w:p>
        </w:tc>
      </w:tr>
      <w:tr w:rsidR="00D91CBA" w14:paraId="54B77216" w14:textId="77777777" w:rsidTr="006C2E21">
        <w:tc>
          <w:tcPr>
            <w:tcW w:w="1370" w:type="dxa"/>
          </w:tcPr>
          <w:p w14:paraId="532AB13F" w14:textId="77777777" w:rsidR="00D91CBA" w:rsidRDefault="00DB64C9" w:rsidP="00B66695">
            <w:r>
              <w:t>0</w:t>
            </w:r>
            <w:r w:rsidRPr="00DB64C9">
              <w:t>0:05:20.3</w:t>
            </w:r>
          </w:p>
          <w:p w14:paraId="27DEA969" w14:textId="77777777" w:rsidR="00D91CBA" w:rsidRPr="00EF2AA9" w:rsidRDefault="00D91CBA" w:rsidP="00B66695"/>
        </w:tc>
        <w:tc>
          <w:tcPr>
            <w:tcW w:w="1168" w:type="dxa"/>
          </w:tcPr>
          <w:p w14:paraId="2415EDB9" w14:textId="77777777" w:rsidR="00D91CBA" w:rsidRPr="00EF2AA9" w:rsidRDefault="00C100B9" w:rsidP="00B66695">
            <w:r>
              <w:t>PT</w:t>
            </w:r>
          </w:p>
        </w:tc>
        <w:tc>
          <w:tcPr>
            <w:tcW w:w="6812" w:type="dxa"/>
          </w:tcPr>
          <w:p w14:paraId="784D9E1B" w14:textId="77777777" w:rsidR="00D91CBA" w:rsidRDefault="00DB64C9" w:rsidP="00B66695">
            <w:r>
              <w:t>Thank you.</w:t>
            </w:r>
            <w:r>
              <w:tab/>
            </w:r>
          </w:p>
        </w:tc>
      </w:tr>
      <w:tr w:rsidR="00D91CBA" w14:paraId="0C5AF8B1" w14:textId="77777777" w:rsidTr="006C2E21">
        <w:trPr>
          <w:trHeight w:val="657"/>
        </w:trPr>
        <w:tc>
          <w:tcPr>
            <w:tcW w:w="1370" w:type="dxa"/>
          </w:tcPr>
          <w:p w14:paraId="1CA08EA3" w14:textId="77777777" w:rsidR="00D91CBA" w:rsidRDefault="00DB64C9" w:rsidP="00B66695">
            <w:r>
              <w:t>0</w:t>
            </w:r>
            <w:r w:rsidRPr="00DB64C9">
              <w:t>0:05:21.2</w:t>
            </w:r>
          </w:p>
          <w:p w14:paraId="568CB21E" w14:textId="77777777" w:rsidR="00D91CBA" w:rsidRDefault="00D91CBA" w:rsidP="00B66695"/>
        </w:tc>
        <w:tc>
          <w:tcPr>
            <w:tcW w:w="1168" w:type="dxa"/>
          </w:tcPr>
          <w:p w14:paraId="6E9A1DDC" w14:textId="77777777" w:rsidR="00D91CBA" w:rsidRDefault="00D55E39" w:rsidP="00B66695">
            <w:r>
              <w:t>HCP1</w:t>
            </w:r>
          </w:p>
        </w:tc>
        <w:tc>
          <w:tcPr>
            <w:tcW w:w="6812" w:type="dxa"/>
          </w:tcPr>
          <w:p w14:paraId="29786F85" w14:textId="5046209D" w:rsidR="00D91CBA" w:rsidRDefault="00EF0576" w:rsidP="00EF0576">
            <w:r>
              <w:t>That’s</w:t>
            </w:r>
            <w:r w:rsidR="00DB64C9">
              <w:t xml:space="preserve"> fantastic. It sounds like you’re really, really making a lot of good </w:t>
            </w:r>
            <w:r>
              <w:t>choices.</w:t>
            </w:r>
            <w:r w:rsidR="00DB64C9">
              <w:tab/>
            </w:r>
          </w:p>
        </w:tc>
      </w:tr>
      <w:tr w:rsidR="00D91CBA" w14:paraId="3B154013" w14:textId="77777777" w:rsidTr="006C2E21">
        <w:tc>
          <w:tcPr>
            <w:tcW w:w="1370" w:type="dxa"/>
          </w:tcPr>
          <w:p w14:paraId="19035AB2" w14:textId="77777777" w:rsidR="00D91CBA" w:rsidRDefault="00DB64C9" w:rsidP="00B66695">
            <w:r>
              <w:t>0</w:t>
            </w:r>
            <w:r w:rsidRPr="00DB64C9">
              <w:t>0:05:24.8</w:t>
            </w:r>
          </w:p>
          <w:p w14:paraId="30BB2194" w14:textId="77777777" w:rsidR="00D91CBA" w:rsidRPr="00EF2AA9" w:rsidRDefault="00D91CBA" w:rsidP="00B66695"/>
        </w:tc>
        <w:tc>
          <w:tcPr>
            <w:tcW w:w="1168" w:type="dxa"/>
          </w:tcPr>
          <w:p w14:paraId="1603E61D" w14:textId="77777777" w:rsidR="00D91CBA" w:rsidRPr="00EF2AA9" w:rsidRDefault="00C100B9" w:rsidP="00B66695">
            <w:r>
              <w:t>PT</w:t>
            </w:r>
          </w:p>
        </w:tc>
        <w:tc>
          <w:tcPr>
            <w:tcW w:w="6812" w:type="dxa"/>
          </w:tcPr>
          <w:p w14:paraId="2E9F949E" w14:textId="77777777" w:rsidR="00D91CBA" w:rsidRDefault="00DB64C9" w:rsidP="00B66695">
            <w:r>
              <w:t xml:space="preserve">Thank you. </w:t>
            </w:r>
          </w:p>
        </w:tc>
      </w:tr>
      <w:tr w:rsidR="00D91CBA" w14:paraId="3044776B" w14:textId="77777777" w:rsidTr="006C2E21">
        <w:trPr>
          <w:trHeight w:val="711"/>
        </w:trPr>
        <w:tc>
          <w:tcPr>
            <w:tcW w:w="1370" w:type="dxa"/>
          </w:tcPr>
          <w:p w14:paraId="3947E81A" w14:textId="77777777" w:rsidR="00D91CBA" w:rsidRDefault="00DB64C9" w:rsidP="00B66695">
            <w:r>
              <w:t>0</w:t>
            </w:r>
            <w:r w:rsidRPr="00DB64C9">
              <w:t>0:05:25.4</w:t>
            </w:r>
          </w:p>
          <w:p w14:paraId="16A00710" w14:textId="77777777" w:rsidR="00D91CBA" w:rsidRPr="00EF2AA9" w:rsidRDefault="00D91CBA" w:rsidP="00B66695"/>
        </w:tc>
        <w:tc>
          <w:tcPr>
            <w:tcW w:w="1168" w:type="dxa"/>
          </w:tcPr>
          <w:p w14:paraId="143BAD95" w14:textId="77777777" w:rsidR="00D91CBA" w:rsidRPr="00EF2AA9" w:rsidRDefault="00D55E39" w:rsidP="00B66695">
            <w:r>
              <w:t>HCP1</w:t>
            </w:r>
          </w:p>
        </w:tc>
        <w:tc>
          <w:tcPr>
            <w:tcW w:w="6812" w:type="dxa"/>
          </w:tcPr>
          <w:p w14:paraId="507EEC84" w14:textId="77777777" w:rsidR="00D91CBA" w:rsidRDefault="00DB64C9" w:rsidP="00B66695">
            <w:r>
              <w:t>Like, like turning things around. So that’s really great. Do you want to know your numbers from last time?</w:t>
            </w:r>
            <w:r>
              <w:tab/>
            </w:r>
          </w:p>
        </w:tc>
      </w:tr>
      <w:tr w:rsidR="00D91CBA" w14:paraId="3774898C" w14:textId="77777777" w:rsidTr="006C2E21">
        <w:tc>
          <w:tcPr>
            <w:tcW w:w="1370" w:type="dxa"/>
          </w:tcPr>
          <w:p w14:paraId="4DA61A30" w14:textId="77777777" w:rsidR="00D91CBA" w:rsidRDefault="00DB64C9" w:rsidP="00B66695">
            <w:r>
              <w:t>0</w:t>
            </w:r>
            <w:r w:rsidRPr="00DB64C9">
              <w:t>0:05:30.2</w:t>
            </w:r>
          </w:p>
          <w:p w14:paraId="784786DD" w14:textId="77777777" w:rsidR="00D91CBA" w:rsidRPr="00EF2AA9" w:rsidRDefault="00D91CBA" w:rsidP="00B66695"/>
        </w:tc>
        <w:tc>
          <w:tcPr>
            <w:tcW w:w="1168" w:type="dxa"/>
          </w:tcPr>
          <w:p w14:paraId="6B0DCDE9" w14:textId="77777777" w:rsidR="00D91CBA" w:rsidRPr="00EF2AA9" w:rsidRDefault="00C100B9" w:rsidP="00B66695">
            <w:r>
              <w:t>PT</w:t>
            </w:r>
          </w:p>
        </w:tc>
        <w:tc>
          <w:tcPr>
            <w:tcW w:w="6812" w:type="dxa"/>
          </w:tcPr>
          <w:p w14:paraId="0BA146C7" w14:textId="77777777" w:rsidR="00D91CBA" w:rsidRDefault="00DB64C9" w:rsidP="00B66695">
            <w:r>
              <w:t>Please.</w:t>
            </w:r>
          </w:p>
          <w:p w14:paraId="4524FFC2" w14:textId="77777777" w:rsidR="00DB64C9" w:rsidRDefault="00DB64C9" w:rsidP="00B66695"/>
        </w:tc>
      </w:tr>
      <w:tr w:rsidR="00D91CBA" w14:paraId="00CFFF33" w14:textId="77777777" w:rsidTr="006C2E21">
        <w:tc>
          <w:tcPr>
            <w:tcW w:w="1370" w:type="dxa"/>
          </w:tcPr>
          <w:p w14:paraId="0CCD920F" w14:textId="77777777" w:rsidR="00D91CBA" w:rsidRDefault="00DB64C9" w:rsidP="00B66695">
            <w:r>
              <w:t>0</w:t>
            </w:r>
            <w:r w:rsidRPr="00DB64C9">
              <w:t>0:05:30.6</w:t>
            </w:r>
          </w:p>
          <w:p w14:paraId="456906E4" w14:textId="77777777" w:rsidR="00D91CBA" w:rsidRPr="00EF2AA9" w:rsidRDefault="00D91CBA" w:rsidP="00B66695"/>
        </w:tc>
        <w:tc>
          <w:tcPr>
            <w:tcW w:w="1168" w:type="dxa"/>
          </w:tcPr>
          <w:p w14:paraId="693A3091" w14:textId="77777777" w:rsidR="00D91CBA" w:rsidRPr="00EF2AA9" w:rsidRDefault="00D55E39" w:rsidP="00B66695">
            <w:r>
              <w:t>HCP1</w:t>
            </w:r>
          </w:p>
        </w:tc>
        <w:tc>
          <w:tcPr>
            <w:tcW w:w="6812" w:type="dxa"/>
          </w:tcPr>
          <w:p w14:paraId="78661F69" w14:textId="77777777" w:rsidR="00D91CBA" w:rsidRDefault="00DB64C9" w:rsidP="00B66695">
            <w:r>
              <w:t xml:space="preserve">So, your viral load is like less than 20, which is, </w:t>
            </w:r>
            <w:proofErr w:type="gramStart"/>
            <w:r>
              <w:t>like</w:t>
            </w:r>
            <w:proofErr w:type="gramEnd"/>
            <w:r>
              <w:t>, undetectable.</w:t>
            </w:r>
            <w:r>
              <w:tab/>
            </w:r>
          </w:p>
        </w:tc>
      </w:tr>
      <w:tr w:rsidR="00D91CBA" w14:paraId="62D8513A" w14:textId="77777777" w:rsidTr="006C2E21">
        <w:tc>
          <w:tcPr>
            <w:tcW w:w="1370" w:type="dxa"/>
          </w:tcPr>
          <w:p w14:paraId="467E0B56" w14:textId="77777777" w:rsidR="00D91CBA" w:rsidRDefault="00DB64C9" w:rsidP="00B66695">
            <w:r>
              <w:t>0</w:t>
            </w:r>
            <w:r w:rsidRPr="00DB64C9">
              <w:t>0:05:33.5</w:t>
            </w:r>
          </w:p>
          <w:p w14:paraId="6C85CAD7" w14:textId="77777777" w:rsidR="00D91CBA" w:rsidRDefault="00D91CBA" w:rsidP="00B66695"/>
        </w:tc>
        <w:tc>
          <w:tcPr>
            <w:tcW w:w="1168" w:type="dxa"/>
          </w:tcPr>
          <w:p w14:paraId="63C39549" w14:textId="77777777" w:rsidR="00D91CBA" w:rsidRDefault="00C100B9" w:rsidP="00B66695">
            <w:r>
              <w:t>PT</w:t>
            </w:r>
          </w:p>
        </w:tc>
        <w:tc>
          <w:tcPr>
            <w:tcW w:w="6812" w:type="dxa"/>
          </w:tcPr>
          <w:p w14:paraId="61430309" w14:textId="77777777" w:rsidR="00D91CBA" w:rsidRDefault="00DB64C9" w:rsidP="00B66695">
            <w:r>
              <w:t>Okay.</w:t>
            </w:r>
            <w:r>
              <w:tab/>
            </w:r>
          </w:p>
        </w:tc>
      </w:tr>
      <w:tr w:rsidR="00D91CBA" w14:paraId="0EFFF50B" w14:textId="77777777" w:rsidTr="006C2E21">
        <w:tc>
          <w:tcPr>
            <w:tcW w:w="1370" w:type="dxa"/>
          </w:tcPr>
          <w:p w14:paraId="1FB0F98F" w14:textId="77777777" w:rsidR="00D91CBA" w:rsidRDefault="00DB64C9" w:rsidP="00B66695">
            <w:r>
              <w:lastRenderedPageBreak/>
              <w:t>0</w:t>
            </w:r>
            <w:r w:rsidRPr="00DB64C9">
              <w:t>0:05:33.5</w:t>
            </w:r>
          </w:p>
          <w:p w14:paraId="6362B478" w14:textId="77777777" w:rsidR="00D91CBA" w:rsidRPr="00EF2AA9" w:rsidRDefault="00D91CBA" w:rsidP="00B66695"/>
        </w:tc>
        <w:tc>
          <w:tcPr>
            <w:tcW w:w="1168" w:type="dxa"/>
          </w:tcPr>
          <w:p w14:paraId="5CB25169" w14:textId="77777777" w:rsidR="00D91CBA" w:rsidRPr="00EF2AA9" w:rsidRDefault="00D55E39" w:rsidP="00B66695">
            <w:r>
              <w:t>HCP1</w:t>
            </w:r>
          </w:p>
        </w:tc>
        <w:tc>
          <w:tcPr>
            <w:tcW w:w="6812" w:type="dxa"/>
          </w:tcPr>
          <w:p w14:paraId="3FE9FF9D" w14:textId="77777777" w:rsidR="00D91CBA" w:rsidRDefault="00DB64C9" w:rsidP="00B66695">
            <w:r>
              <w:t>So that’s really great.</w:t>
            </w:r>
            <w:r>
              <w:tab/>
            </w:r>
          </w:p>
        </w:tc>
      </w:tr>
      <w:tr w:rsidR="00D91CBA" w14:paraId="46604BE8" w14:textId="77777777" w:rsidTr="006C2E21">
        <w:tc>
          <w:tcPr>
            <w:tcW w:w="1370" w:type="dxa"/>
          </w:tcPr>
          <w:p w14:paraId="0C6853A8" w14:textId="77777777" w:rsidR="00D91CBA" w:rsidRDefault="00DB64C9" w:rsidP="00B66695">
            <w:r>
              <w:t>0</w:t>
            </w:r>
            <w:r w:rsidRPr="00DB64C9">
              <w:t>0:05:34.8</w:t>
            </w:r>
          </w:p>
          <w:p w14:paraId="195E1166" w14:textId="77777777" w:rsidR="00D91CBA" w:rsidRPr="00EF2AA9" w:rsidRDefault="00D91CBA" w:rsidP="00B66695"/>
        </w:tc>
        <w:tc>
          <w:tcPr>
            <w:tcW w:w="1168" w:type="dxa"/>
          </w:tcPr>
          <w:p w14:paraId="48CE46D4" w14:textId="77777777" w:rsidR="00D91CBA" w:rsidRPr="00EF2AA9" w:rsidRDefault="00C100B9" w:rsidP="00B66695">
            <w:r>
              <w:t>PT</w:t>
            </w:r>
          </w:p>
        </w:tc>
        <w:tc>
          <w:tcPr>
            <w:tcW w:w="6812" w:type="dxa"/>
          </w:tcPr>
          <w:p w14:paraId="2C800583" w14:textId="77777777" w:rsidR="00D91CBA" w:rsidRDefault="00DB64C9" w:rsidP="00B66695">
            <w:r>
              <w:t>Cool. Thank you.</w:t>
            </w:r>
            <w:r>
              <w:tab/>
            </w:r>
          </w:p>
        </w:tc>
      </w:tr>
      <w:tr w:rsidR="00D91CBA" w14:paraId="7F287E46" w14:textId="77777777" w:rsidTr="006C2E21">
        <w:tc>
          <w:tcPr>
            <w:tcW w:w="1370" w:type="dxa"/>
          </w:tcPr>
          <w:p w14:paraId="774CCA89" w14:textId="77777777" w:rsidR="00D91CBA" w:rsidRDefault="00DB64C9" w:rsidP="00B66695">
            <w:r>
              <w:t>0</w:t>
            </w:r>
            <w:r w:rsidRPr="00DB64C9">
              <w:t>0:05:35.5</w:t>
            </w:r>
          </w:p>
          <w:p w14:paraId="5802E001" w14:textId="77777777" w:rsidR="00D91CBA" w:rsidRPr="00EF2AA9" w:rsidRDefault="00D91CBA" w:rsidP="00B66695"/>
        </w:tc>
        <w:tc>
          <w:tcPr>
            <w:tcW w:w="1168" w:type="dxa"/>
          </w:tcPr>
          <w:p w14:paraId="0158787C" w14:textId="77777777" w:rsidR="00D91CBA" w:rsidRPr="00EF2AA9" w:rsidRDefault="00D55E39" w:rsidP="00B66695">
            <w:r>
              <w:t>HCP1</w:t>
            </w:r>
          </w:p>
        </w:tc>
        <w:tc>
          <w:tcPr>
            <w:tcW w:w="6812" w:type="dxa"/>
          </w:tcPr>
          <w:p w14:paraId="3A12D2A9" w14:textId="77777777" w:rsidR="00D91CBA" w:rsidRDefault="00DB64C9" w:rsidP="00B66695">
            <w:r>
              <w:t xml:space="preserve">Awesome. </w:t>
            </w:r>
            <w:proofErr w:type="gramStart"/>
            <w:r>
              <w:t>There’s</w:t>
            </w:r>
            <w:proofErr w:type="gramEnd"/>
            <w:r>
              <w:t xml:space="preserve"> lots of good things.</w:t>
            </w:r>
            <w:r>
              <w:tab/>
            </w:r>
          </w:p>
        </w:tc>
      </w:tr>
      <w:tr w:rsidR="00D91CBA" w14:paraId="2324006B" w14:textId="77777777" w:rsidTr="006C2E21">
        <w:tc>
          <w:tcPr>
            <w:tcW w:w="1370" w:type="dxa"/>
          </w:tcPr>
          <w:p w14:paraId="4F8149C7" w14:textId="77777777" w:rsidR="00D91CBA" w:rsidRDefault="00DB64C9" w:rsidP="00B66695">
            <w:r>
              <w:t>0</w:t>
            </w:r>
            <w:r w:rsidRPr="00DB64C9">
              <w:t>0:05:36.9</w:t>
            </w:r>
          </w:p>
          <w:p w14:paraId="2DF824FF" w14:textId="77777777" w:rsidR="00D91CBA" w:rsidRPr="00EF2AA9" w:rsidRDefault="00D91CBA" w:rsidP="00B66695"/>
        </w:tc>
        <w:tc>
          <w:tcPr>
            <w:tcW w:w="1168" w:type="dxa"/>
          </w:tcPr>
          <w:p w14:paraId="23B00BFA" w14:textId="77777777" w:rsidR="00D91CBA" w:rsidRPr="00EF2AA9" w:rsidRDefault="00C100B9" w:rsidP="00B66695">
            <w:r>
              <w:t>PT</w:t>
            </w:r>
          </w:p>
        </w:tc>
        <w:tc>
          <w:tcPr>
            <w:tcW w:w="6812" w:type="dxa"/>
          </w:tcPr>
          <w:p w14:paraId="33C83848" w14:textId="77777777" w:rsidR="00D91CBA" w:rsidRDefault="00DB64C9" w:rsidP="00B66695">
            <w:r>
              <w:t>Thank you.</w:t>
            </w:r>
          </w:p>
        </w:tc>
      </w:tr>
      <w:tr w:rsidR="00D91CBA" w14:paraId="089EEF90" w14:textId="77777777" w:rsidTr="006C2E21">
        <w:trPr>
          <w:trHeight w:val="1755"/>
        </w:trPr>
        <w:tc>
          <w:tcPr>
            <w:tcW w:w="1370" w:type="dxa"/>
          </w:tcPr>
          <w:p w14:paraId="3730CFAE" w14:textId="77777777" w:rsidR="00D91CBA" w:rsidRDefault="00DB64C9" w:rsidP="00B66695">
            <w:r>
              <w:t>0</w:t>
            </w:r>
            <w:r w:rsidRPr="00DB64C9">
              <w:t>0:05:37.5</w:t>
            </w:r>
          </w:p>
          <w:p w14:paraId="669C12A3" w14:textId="77777777" w:rsidR="00D91CBA" w:rsidRDefault="00D91CBA" w:rsidP="00B66695"/>
        </w:tc>
        <w:tc>
          <w:tcPr>
            <w:tcW w:w="1168" w:type="dxa"/>
          </w:tcPr>
          <w:p w14:paraId="0C83DB8C" w14:textId="77777777" w:rsidR="00D91CBA" w:rsidRDefault="00D55E39" w:rsidP="00B66695">
            <w:r>
              <w:t>HCP1</w:t>
            </w:r>
          </w:p>
        </w:tc>
        <w:tc>
          <w:tcPr>
            <w:tcW w:w="6812" w:type="dxa"/>
          </w:tcPr>
          <w:p w14:paraId="398A45A7" w14:textId="04029590" w:rsidR="00D91CBA" w:rsidRDefault="00DB64C9" w:rsidP="00EF0576">
            <w:r>
              <w:t xml:space="preserve">Um, and everything else was good. </w:t>
            </w:r>
            <w:proofErr w:type="gramStart"/>
            <w:r>
              <w:t>There’s no other issues</w:t>
            </w:r>
            <w:proofErr w:type="gramEnd"/>
            <w:r>
              <w:t xml:space="preserve"> or anything like that. So today she’ll probably want to get a couple more labs, because I know </w:t>
            </w:r>
            <w:r w:rsidR="00EF0576">
              <w:t>there wasn’t as many</w:t>
            </w:r>
            <w:r>
              <w:t xml:space="preserve"> last time. So that’s probably what we’ll do today. </w:t>
            </w:r>
            <w:r w:rsidR="00EF0576">
              <w:t>Dr. Secord will</w:t>
            </w:r>
            <w:r>
              <w:t xml:space="preserve"> come in and talk to you. So, if you have any more questions about that, </w:t>
            </w:r>
            <w:r w:rsidR="00EF0576">
              <w:t xml:space="preserve">alcohol and marijuana…and you want </w:t>
            </w:r>
            <w:r>
              <w:t>more resources from us, just like let us know, and …</w:t>
            </w:r>
            <w:r>
              <w:tab/>
            </w:r>
          </w:p>
        </w:tc>
      </w:tr>
      <w:tr w:rsidR="00D91CBA" w14:paraId="5FDBF69A" w14:textId="77777777" w:rsidTr="006C2E21">
        <w:tc>
          <w:tcPr>
            <w:tcW w:w="1370" w:type="dxa"/>
          </w:tcPr>
          <w:p w14:paraId="54591D43" w14:textId="77777777" w:rsidR="00D91CBA" w:rsidRDefault="00DB64C9" w:rsidP="00B66695">
            <w:r>
              <w:t>0</w:t>
            </w:r>
            <w:r w:rsidRPr="00DB64C9">
              <w:t>0:05:54.4</w:t>
            </w:r>
          </w:p>
          <w:p w14:paraId="79C464C9" w14:textId="77777777" w:rsidR="00D91CBA" w:rsidRPr="00EF2AA9" w:rsidRDefault="00D91CBA" w:rsidP="00B66695"/>
        </w:tc>
        <w:tc>
          <w:tcPr>
            <w:tcW w:w="1168" w:type="dxa"/>
          </w:tcPr>
          <w:p w14:paraId="7E5B5DDD" w14:textId="77777777" w:rsidR="00D91CBA" w:rsidRPr="00EF2AA9" w:rsidRDefault="00C100B9" w:rsidP="00B66695">
            <w:r>
              <w:t>PT</w:t>
            </w:r>
          </w:p>
        </w:tc>
        <w:tc>
          <w:tcPr>
            <w:tcW w:w="6812" w:type="dxa"/>
          </w:tcPr>
          <w:p w14:paraId="122CE864" w14:textId="77777777" w:rsidR="00D91CBA" w:rsidRDefault="00DB64C9" w:rsidP="00B66695">
            <w:r>
              <w:t>Okay.</w:t>
            </w:r>
            <w:r>
              <w:tab/>
            </w:r>
          </w:p>
        </w:tc>
      </w:tr>
      <w:tr w:rsidR="00D91CBA" w14:paraId="5B9B7836" w14:textId="77777777" w:rsidTr="006C2E21">
        <w:tc>
          <w:tcPr>
            <w:tcW w:w="1370" w:type="dxa"/>
          </w:tcPr>
          <w:p w14:paraId="14906D94" w14:textId="77777777" w:rsidR="00D91CBA" w:rsidRDefault="00DB64C9" w:rsidP="00B66695">
            <w:r>
              <w:t>0</w:t>
            </w:r>
            <w:r w:rsidRPr="00DB64C9">
              <w:t>0:05:55.0</w:t>
            </w:r>
          </w:p>
          <w:p w14:paraId="03C8955F" w14:textId="77777777" w:rsidR="00D91CBA" w:rsidRPr="00EF2AA9" w:rsidRDefault="00D91CBA" w:rsidP="00B66695"/>
        </w:tc>
        <w:tc>
          <w:tcPr>
            <w:tcW w:w="1168" w:type="dxa"/>
          </w:tcPr>
          <w:p w14:paraId="4116FF61" w14:textId="77777777" w:rsidR="00D91CBA" w:rsidRPr="00EF2AA9" w:rsidRDefault="00D55E39" w:rsidP="00B66695">
            <w:r>
              <w:t>HCP1</w:t>
            </w:r>
          </w:p>
        </w:tc>
        <w:tc>
          <w:tcPr>
            <w:tcW w:w="6812" w:type="dxa"/>
          </w:tcPr>
          <w:p w14:paraId="2A5009FA" w14:textId="77777777" w:rsidR="00D91CBA" w:rsidRDefault="00DB64C9" w:rsidP="00B66695">
            <w:r>
              <w:t>So this is really good.</w:t>
            </w:r>
            <w:r>
              <w:tab/>
            </w:r>
          </w:p>
        </w:tc>
      </w:tr>
      <w:tr w:rsidR="00D91CBA" w14:paraId="6B2EE83A" w14:textId="77777777" w:rsidTr="006C2E21">
        <w:tc>
          <w:tcPr>
            <w:tcW w:w="1370" w:type="dxa"/>
          </w:tcPr>
          <w:p w14:paraId="765F98E3" w14:textId="77777777" w:rsidR="00D91CBA" w:rsidRDefault="00DB64C9" w:rsidP="00B66695">
            <w:r>
              <w:t>0</w:t>
            </w:r>
            <w:r w:rsidRPr="00DB64C9">
              <w:t>0:05:55.7</w:t>
            </w:r>
          </w:p>
          <w:p w14:paraId="4C794489" w14:textId="77777777" w:rsidR="00D91CBA" w:rsidRPr="00EF2AA9" w:rsidRDefault="00D91CBA" w:rsidP="00B66695"/>
        </w:tc>
        <w:tc>
          <w:tcPr>
            <w:tcW w:w="1168" w:type="dxa"/>
          </w:tcPr>
          <w:p w14:paraId="63471036" w14:textId="77777777" w:rsidR="00D91CBA" w:rsidRPr="00EF2AA9" w:rsidRDefault="00C100B9" w:rsidP="00B66695">
            <w:r>
              <w:t>PT</w:t>
            </w:r>
          </w:p>
        </w:tc>
        <w:tc>
          <w:tcPr>
            <w:tcW w:w="6812" w:type="dxa"/>
          </w:tcPr>
          <w:p w14:paraId="3845DCA8" w14:textId="77777777" w:rsidR="00D91CBA" w:rsidRDefault="00DB64C9" w:rsidP="00B66695">
            <w:r>
              <w:t>Thank you.</w:t>
            </w:r>
            <w:r>
              <w:tab/>
            </w:r>
          </w:p>
        </w:tc>
      </w:tr>
      <w:tr w:rsidR="00D91CBA" w14:paraId="1DC0B0ED" w14:textId="77777777" w:rsidTr="006C2E21">
        <w:tc>
          <w:tcPr>
            <w:tcW w:w="1370" w:type="dxa"/>
          </w:tcPr>
          <w:p w14:paraId="018FF90D" w14:textId="77777777" w:rsidR="00D91CBA" w:rsidRDefault="00DB64C9" w:rsidP="00B66695">
            <w:r>
              <w:t>0</w:t>
            </w:r>
            <w:r w:rsidRPr="00DB64C9">
              <w:t>0:05:56.0</w:t>
            </w:r>
          </w:p>
          <w:p w14:paraId="0B52247E" w14:textId="77777777" w:rsidR="00D91CBA" w:rsidRPr="00EF2AA9" w:rsidRDefault="00D91CBA" w:rsidP="00B66695"/>
        </w:tc>
        <w:tc>
          <w:tcPr>
            <w:tcW w:w="1168" w:type="dxa"/>
          </w:tcPr>
          <w:p w14:paraId="694EB529" w14:textId="77777777" w:rsidR="00D91CBA" w:rsidRPr="00EF2AA9" w:rsidRDefault="00D55E39" w:rsidP="00B66695">
            <w:r>
              <w:t>HCP1</w:t>
            </w:r>
          </w:p>
        </w:tc>
        <w:tc>
          <w:tcPr>
            <w:tcW w:w="6812" w:type="dxa"/>
          </w:tcPr>
          <w:p w14:paraId="0B88E4DD" w14:textId="77777777" w:rsidR="00D91CBA" w:rsidRDefault="00DB64C9" w:rsidP="00B66695">
            <w:r>
              <w:t>Like, keep it up.</w:t>
            </w:r>
            <w:r>
              <w:tab/>
            </w:r>
          </w:p>
        </w:tc>
      </w:tr>
      <w:tr w:rsidR="00D91CBA" w14:paraId="3FB47F4E" w14:textId="77777777" w:rsidTr="006C2E21">
        <w:tc>
          <w:tcPr>
            <w:tcW w:w="1370" w:type="dxa"/>
          </w:tcPr>
          <w:p w14:paraId="0450483F" w14:textId="77777777" w:rsidR="00D91CBA" w:rsidRDefault="00DB64C9" w:rsidP="00B66695">
            <w:r>
              <w:t>0</w:t>
            </w:r>
            <w:r w:rsidRPr="00DB64C9">
              <w:t>0:05:57.0</w:t>
            </w:r>
          </w:p>
          <w:p w14:paraId="16F04BB1" w14:textId="77777777" w:rsidR="00D91CBA" w:rsidRDefault="00D91CBA" w:rsidP="00B66695"/>
        </w:tc>
        <w:tc>
          <w:tcPr>
            <w:tcW w:w="1168" w:type="dxa"/>
          </w:tcPr>
          <w:p w14:paraId="1B947EA0" w14:textId="77777777" w:rsidR="00D91CBA" w:rsidRDefault="00C100B9" w:rsidP="00B66695">
            <w:r>
              <w:t>PT</w:t>
            </w:r>
          </w:p>
        </w:tc>
        <w:tc>
          <w:tcPr>
            <w:tcW w:w="6812" w:type="dxa"/>
          </w:tcPr>
          <w:p w14:paraId="2ACA71E1" w14:textId="77777777" w:rsidR="00D91CBA" w:rsidRDefault="00DB64C9" w:rsidP="00B66695">
            <w:r>
              <w:t>Thank you so much.</w:t>
            </w:r>
          </w:p>
          <w:p w14:paraId="337F8F98" w14:textId="77777777" w:rsidR="00DB64C9" w:rsidRDefault="00DB64C9" w:rsidP="00B66695"/>
        </w:tc>
      </w:tr>
      <w:tr w:rsidR="00D91CBA" w14:paraId="0ECFA5D0" w14:textId="77777777" w:rsidTr="006C2E21">
        <w:tc>
          <w:tcPr>
            <w:tcW w:w="1370" w:type="dxa"/>
          </w:tcPr>
          <w:p w14:paraId="0A8498F3" w14:textId="77777777" w:rsidR="00D91CBA" w:rsidRDefault="00DB64C9" w:rsidP="00B66695">
            <w:r>
              <w:t>0</w:t>
            </w:r>
            <w:r w:rsidRPr="00DB64C9">
              <w:t>0:05:57.0</w:t>
            </w:r>
          </w:p>
          <w:p w14:paraId="1BEC4BF1" w14:textId="77777777" w:rsidR="00D91CBA" w:rsidRPr="00EF2AA9" w:rsidRDefault="00D91CBA" w:rsidP="00B66695"/>
        </w:tc>
        <w:tc>
          <w:tcPr>
            <w:tcW w:w="1168" w:type="dxa"/>
          </w:tcPr>
          <w:p w14:paraId="532A0FBA" w14:textId="77777777" w:rsidR="00D91CBA" w:rsidRPr="00EF2AA9" w:rsidRDefault="00D55E39" w:rsidP="00B66695">
            <w:r>
              <w:t>HCP1</w:t>
            </w:r>
          </w:p>
        </w:tc>
        <w:tc>
          <w:tcPr>
            <w:tcW w:w="6812" w:type="dxa"/>
          </w:tcPr>
          <w:p w14:paraId="0FAA2EBC" w14:textId="77777777" w:rsidR="00D91CBA" w:rsidRDefault="00DB64C9" w:rsidP="00B66695">
            <w:r>
              <w:t>You’re doing great.</w:t>
            </w:r>
            <w:r>
              <w:tab/>
            </w:r>
          </w:p>
        </w:tc>
      </w:tr>
      <w:tr w:rsidR="00D91CBA" w14:paraId="1D96F34A" w14:textId="77777777" w:rsidTr="006C2E21">
        <w:tc>
          <w:tcPr>
            <w:tcW w:w="1370" w:type="dxa"/>
          </w:tcPr>
          <w:p w14:paraId="4F18C2ED" w14:textId="77777777" w:rsidR="00D91CBA" w:rsidRDefault="00DB64C9" w:rsidP="00B66695">
            <w:r>
              <w:t>0</w:t>
            </w:r>
            <w:r w:rsidRPr="00DB64C9">
              <w:t>0:05:58.2</w:t>
            </w:r>
          </w:p>
          <w:p w14:paraId="03FAD7F1" w14:textId="77777777" w:rsidR="00D91CBA" w:rsidRPr="00EF2AA9" w:rsidRDefault="00D91CBA" w:rsidP="00B66695"/>
        </w:tc>
        <w:tc>
          <w:tcPr>
            <w:tcW w:w="1168" w:type="dxa"/>
          </w:tcPr>
          <w:p w14:paraId="493AE3DC" w14:textId="77777777" w:rsidR="00D91CBA" w:rsidRPr="00EF2AA9" w:rsidRDefault="00C100B9" w:rsidP="00B66695">
            <w:r>
              <w:t>PT</w:t>
            </w:r>
          </w:p>
        </w:tc>
        <w:tc>
          <w:tcPr>
            <w:tcW w:w="6812" w:type="dxa"/>
          </w:tcPr>
          <w:p w14:paraId="7344484F" w14:textId="77777777" w:rsidR="00D91CBA" w:rsidRDefault="00DB64C9" w:rsidP="00B66695">
            <w:r>
              <w:t>Thank you.</w:t>
            </w:r>
            <w:r>
              <w:tab/>
            </w:r>
          </w:p>
        </w:tc>
      </w:tr>
      <w:tr w:rsidR="00D91CBA" w14:paraId="7E26F42A" w14:textId="77777777" w:rsidTr="006C2E21">
        <w:trPr>
          <w:trHeight w:val="729"/>
        </w:trPr>
        <w:tc>
          <w:tcPr>
            <w:tcW w:w="1370" w:type="dxa"/>
          </w:tcPr>
          <w:p w14:paraId="430029A3" w14:textId="77777777" w:rsidR="00D91CBA" w:rsidRPr="00EF2AA9" w:rsidRDefault="00DB64C9" w:rsidP="00B66695">
            <w:r w:rsidRPr="00DB64C9">
              <w:t>0</w:t>
            </w:r>
            <w:r w:rsidR="00D55E39">
              <w:t>0</w:t>
            </w:r>
            <w:r w:rsidRPr="00DB64C9">
              <w:t>:05:58.2</w:t>
            </w:r>
          </w:p>
        </w:tc>
        <w:tc>
          <w:tcPr>
            <w:tcW w:w="1168" w:type="dxa"/>
          </w:tcPr>
          <w:p w14:paraId="784A1E30" w14:textId="77777777" w:rsidR="00D91CBA" w:rsidRPr="00EF2AA9" w:rsidRDefault="00D55E39" w:rsidP="00B66695">
            <w:r>
              <w:t>HCP1</w:t>
            </w:r>
          </w:p>
        </w:tc>
        <w:tc>
          <w:tcPr>
            <w:tcW w:w="6812" w:type="dxa"/>
          </w:tcPr>
          <w:p w14:paraId="4E751EAF" w14:textId="04786780" w:rsidR="00D91CBA" w:rsidRDefault="00EF0576" w:rsidP="00EF0576">
            <w:r>
              <w:t>Keep with the AA</w:t>
            </w:r>
            <w:r w:rsidR="00364D14">
              <w:t xml:space="preserve">, </w:t>
            </w:r>
            <w:r w:rsidR="00DB64C9">
              <w:t xml:space="preserve">that’s fantastic, and enjoy your comeback at work. I’m sure it’ll be good to be back </w:t>
            </w:r>
            <w:r>
              <w:t>and see everyone.</w:t>
            </w:r>
            <w:r w:rsidR="00DB64C9">
              <w:tab/>
            </w:r>
          </w:p>
        </w:tc>
      </w:tr>
      <w:tr w:rsidR="00D91CBA" w14:paraId="6AB068AF" w14:textId="77777777" w:rsidTr="006C2E21">
        <w:tc>
          <w:tcPr>
            <w:tcW w:w="1370" w:type="dxa"/>
          </w:tcPr>
          <w:p w14:paraId="3771F23C" w14:textId="77777777" w:rsidR="00D91CBA" w:rsidRDefault="00DB64C9" w:rsidP="00B66695">
            <w:r>
              <w:t>0</w:t>
            </w:r>
            <w:r w:rsidRPr="00DB64C9">
              <w:t>0:06:03.7</w:t>
            </w:r>
          </w:p>
          <w:p w14:paraId="2966AEC1" w14:textId="77777777" w:rsidR="00D91CBA" w:rsidRPr="00EF2AA9" w:rsidRDefault="00D91CBA" w:rsidP="00B66695"/>
        </w:tc>
        <w:tc>
          <w:tcPr>
            <w:tcW w:w="1168" w:type="dxa"/>
          </w:tcPr>
          <w:p w14:paraId="634AFC7A" w14:textId="77777777" w:rsidR="00D91CBA" w:rsidRPr="00EF2AA9" w:rsidRDefault="00C100B9" w:rsidP="00B66695">
            <w:r>
              <w:t>PT</w:t>
            </w:r>
          </w:p>
        </w:tc>
        <w:tc>
          <w:tcPr>
            <w:tcW w:w="6812" w:type="dxa"/>
          </w:tcPr>
          <w:p w14:paraId="4EC4B068" w14:textId="77777777" w:rsidR="00D91CBA" w:rsidRDefault="00DB64C9" w:rsidP="00B66695">
            <w:r>
              <w:t xml:space="preserve">Yes. Thank you </w:t>
            </w:r>
          </w:p>
        </w:tc>
      </w:tr>
      <w:tr w:rsidR="00D91CBA" w14:paraId="3E44DEE2" w14:textId="77777777" w:rsidTr="006C2E21">
        <w:tc>
          <w:tcPr>
            <w:tcW w:w="1370" w:type="dxa"/>
          </w:tcPr>
          <w:p w14:paraId="0CACF8CA" w14:textId="77777777" w:rsidR="00D91CBA" w:rsidRDefault="00DB64C9" w:rsidP="00B66695">
            <w:r>
              <w:t>0</w:t>
            </w:r>
            <w:r w:rsidRPr="00DB64C9">
              <w:t>0:06:05.1</w:t>
            </w:r>
          </w:p>
          <w:p w14:paraId="62D1107B" w14:textId="77777777" w:rsidR="00D91CBA" w:rsidRDefault="00D91CBA" w:rsidP="00B66695"/>
        </w:tc>
        <w:tc>
          <w:tcPr>
            <w:tcW w:w="1168" w:type="dxa"/>
          </w:tcPr>
          <w:p w14:paraId="09723A3E" w14:textId="77777777" w:rsidR="00D91CBA" w:rsidRDefault="00D55E39" w:rsidP="00B66695">
            <w:r>
              <w:t>HCP1</w:t>
            </w:r>
          </w:p>
        </w:tc>
        <w:tc>
          <w:tcPr>
            <w:tcW w:w="6812" w:type="dxa"/>
          </w:tcPr>
          <w:p w14:paraId="7E312427" w14:textId="77777777" w:rsidR="00D91CBA" w:rsidRDefault="00DB64C9" w:rsidP="00B66695">
            <w:r>
              <w:t>All right. Anything else you want to ask?</w:t>
            </w:r>
            <w:r>
              <w:tab/>
              <w:t xml:space="preserve"> </w:t>
            </w:r>
          </w:p>
        </w:tc>
      </w:tr>
      <w:tr w:rsidR="00D91CBA" w14:paraId="63992CF1" w14:textId="77777777" w:rsidTr="006C2E21">
        <w:tc>
          <w:tcPr>
            <w:tcW w:w="1370" w:type="dxa"/>
          </w:tcPr>
          <w:p w14:paraId="73276189" w14:textId="77777777" w:rsidR="00D91CBA" w:rsidRDefault="00DB64C9" w:rsidP="00B66695">
            <w:r>
              <w:t>0</w:t>
            </w:r>
            <w:r w:rsidRPr="00DB64C9">
              <w:t>0:06:06.6</w:t>
            </w:r>
          </w:p>
          <w:p w14:paraId="48D5B204" w14:textId="77777777" w:rsidR="00D91CBA" w:rsidRPr="00EF2AA9" w:rsidRDefault="00D91CBA" w:rsidP="00B66695"/>
        </w:tc>
        <w:tc>
          <w:tcPr>
            <w:tcW w:w="1168" w:type="dxa"/>
          </w:tcPr>
          <w:p w14:paraId="491B16FF" w14:textId="1A27579E" w:rsidR="00D91CBA" w:rsidRPr="00EF2AA9" w:rsidRDefault="00EF0576" w:rsidP="00B66695">
            <w:r>
              <w:t>HCP2</w:t>
            </w:r>
          </w:p>
        </w:tc>
        <w:tc>
          <w:tcPr>
            <w:tcW w:w="6812" w:type="dxa"/>
          </w:tcPr>
          <w:p w14:paraId="2F4E22C8" w14:textId="77777777" w:rsidR="00D91CBA" w:rsidRDefault="00DB64C9" w:rsidP="00B66695">
            <w:r>
              <w:t>No, I think you’re really thorough. Good job.</w:t>
            </w:r>
            <w:r>
              <w:tab/>
            </w:r>
          </w:p>
        </w:tc>
      </w:tr>
      <w:tr w:rsidR="00D91CBA" w14:paraId="3E8EFC05" w14:textId="77777777" w:rsidTr="006C2E21">
        <w:tc>
          <w:tcPr>
            <w:tcW w:w="1370" w:type="dxa"/>
          </w:tcPr>
          <w:p w14:paraId="065E1509" w14:textId="77777777" w:rsidR="00D91CBA" w:rsidRDefault="00DB64C9" w:rsidP="00B66695">
            <w:r>
              <w:t>0</w:t>
            </w:r>
            <w:r w:rsidRPr="00DB64C9">
              <w:t>0:06:08.4</w:t>
            </w:r>
          </w:p>
          <w:p w14:paraId="6259BAEE" w14:textId="77777777" w:rsidR="00D91CBA" w:rsidRPr="00EF2AA9" w:rsidRDefault="00D91CBA" w:rsidP="00B66695"/>
        </w:tc>
        <w:tc>
          <w:tcPr>
            <w:tcW w:w="1168" w:type="dxa"/>
          </w:tcPr>
          <w:p w14:paraId="2765334D" w14:textId="77777777" w:rsidR="00D91CBA" w:rsidRPr="00EF2AA9" w:rsidRDefault="00D55E39" w:rsidP="00B66695">
            <w:r>
              <w:t>HCP1</w:t>
            </w:r>
          </w:p>
        </w:tc>
        <w:tc>
          <w:tcPr>
            <w:tcW w:w="6812" w:type="dxa"/>
          </w:tcPr>
          <w:p w14:paraId="706DC798" w14:textId="77777777" w:rsidR="00D91CBA" w:rsidRDefault="00DB64C9" w:rsidP="00B66695">
            <w:r>
              <w:t>All right.</w:t>
            </w:r>
            <w:r>
              <w:tab/>
            </w:r>
          </w:p>
        </w:tc>
      </w:tr>
      <w:tr w:rsidR="00D91CBA" w14:paraId="3B4F2DF7" w14:textId="77777777" w:rsidTr="006C2E21">
        <w:tc>
          <w:tcPr>
            <w:tcW w:w="1370" w:type="dxa"/>
          </w:tcPr>
          <w:p w14:paraId="0E671194" w14:textId="77777777" w:rsidR="00D91CBA" w:rsidRDefault="00DB64C9" w:rsidP="00B66695">
            <w:r>
              <w:t>0</w:t>
            </w:r>
            <w:r w:rsidRPr="00DB64C9">
              <w:t>0:06:08.7</w:t>
            </w:r>
          </w:p>
          <w:p w14:paraId="231A125D" w14:textId="77777777" w:rsidR="00D91CBA" w:rsidRPr="00EF2AA9" w:rsidRDefault="00D91CBA" w:rsidP="00B66695"/>
        </w:tc>
        <w:tc>
          <w:tcPr>
            <w:tcW w:w="1168" w:type="dxa"/>
          </w:tcPr>
          <w:p w14:paraId="3A3F4B15" w14:textId="77777777" w:rsidR="00D91CBA" w:rsidRPr="00EF2AA9" w:rsidRDefault="00C100B9" w:rsidP="00B66695">
            <w:r>
              <w:t>PT</w:t>
            </w:r>
          </w:p>
        </w:tc>
        <w:tc>
          <w:tcPr>
            <w:tcW w:w="6812" w:type="dxa"/>
          </w:tcPr>
          <w:p w14:paraId="2930418B" w14:textId="77777777" w:rsidR="00D91CBA" w:rsidRDefault="00DB64C9" w:rsidP="00B66695">
            <w:r>
              <w:t xml:space="preserve">Thank you so much. </w:t>
            </w:r>
          </w:p>
        </w:tc>
      </w:tr>
      <w:tr w:rsidR="00D91CBA" w14:paraId="2EF5684C" w14:textId="77777777" w:rsidTr="006C2E21">
        <w:tc>
          <w:tcPr>
            <w:tcW w:w="1370" w:type="dxa"/>
          </w:tcPr>
          <w:p w14:paraId="67A3269C" w14:textId="77777777" w:rsidR="00D91CBA" w:rsidRDefault="007F7AE7" w:rsidP="00B66695">
            <w:r>
              <w:t>0</w:t>
            </w:r>
            <w:r w:rsidRPr="007F7AE7">
              <w:t>0:06:09.9</w:t>
            </w:r>
          </w:p>
          <w:p w14:paraId="790D0C41" w14:textId="77777777" w:rsidR="00D91CBA" w:rsidRPr="00EF2AA9" w:rsidRDefault="00D91CBA" w:rsidP="00B66695"/>
        </w:tc>
        <w:tc>
          <w:tcPr>
            <w:tcW w:w="1168" w:type="dxa"/>
          </w:tcPr>
          <w:p w14:paraId="049C14CD" w14:textId="72591220" w:rsidR="00D91CBA" w:rsidRPr="00EF2AA9" w:rsidRDefault="00EF0576" w:rsidP="00B66695">
            <w:r>
              <w:t>HCP2</w:t>
            </w:r>
          </w:p>
        </w:tc>
        <w:tc>
          <w:tcPr>
            <w:tcW w:w="6812" w:type="dxa"/>
          </w:tcPr>
          <w:p w14:paraId="72D6A142" w14:textId="77777777" w:rsidR="00D91CBA" w:rsidRDefault="007F7AE7" w:rsidP="00B66695">
            <w:r>
              <w:t>Anything else, any questions you have or …</w:t>
            </w:r>
            <w:r>
              <w:tab/>
            </w:r>
          </w:p>
        </w:tc>
      </w:tr>
      <w:tr w:rsidR="00D91CBA" w14:paraId="305D3771" w14:textId="77777777" w:rsidTr="006C2E21">
        <w:tc>
          <w:tcPr>
            <w:tcW w:w="1370" w:type="dxa"/>
          </w:tcPr>
          <w:p w14:paraId="17AF0740" w14:textId="77777777" w:rsidR="00D91CBA" w:rsidRDefault="007F7AE7" w:rsidP="00B66695">
            <w:r>
              <w:t>0</w:t>
            </w:r>
            <w:r w:rsidRPr="007F7AE7">
              <w:t>0:06:11.6</w:t>
            </w:r>
          </w:p>
          <w:p w14:paraId="30B5DB59" w14:textId="77777777" w:rsidR="00D91CBA" w:rsidRDefault="00D91CBA" w:rsidP="00B66695"/>
        </w:tc>
        <w:tc>
          <w:tcPr>
            <w:tcW w:w="1168" w:type="dxa"/>
          </w:tcPr>
          <w:p w14:paraId="4BACA88B" w14:textId="77777777" w:rsidR="00D91CBA" w:rsidRDefault="00C100B9" w:rsidP="00B66695">
            <w:r>
              <w:t>PT</w:t>
            </w:r>
          </w:p>
        </w:tc>
        <w:tc>
          <w:tcPr>
            <w:tcW w:w="6812" w:type="dxa"/>
          </w:tcPr>
          <w:p w14:paraId="39CAB3B7" w14:textId="77777777" w:rsidR="00D91CBA" w:rsidRDefault="00FB7E93" w:rsidP="00B66695">
            <w:r>
              <w:t>[00:</w:t>
            </w:r>
            <w:r w:rsidR="007F7AE7" w:rsidRPr="007F7AE7">
              <w:t>06:11.6</w:t>
            </w:r>
            <w:r w:rsidR="007F7AE7">
              <w:t>] I think …</w:t>
            </w:r>
            <w:r w:rsidR="007F7AE7">
              <w:tab/>
            </w:r>
          </w:p>
        </w:tc>
      </w:tr>
      <w:tr w:rsidR="00D91CBA" w14:paraId="770EE9AF" w14:textId="77777777" w:rsidTr="006C2E21">
        <w:tc>
          <w:tcPr>
            <w:tcW w:w="1370" w:type="dxa"/>
          </w:tcPr>
          <w:p w14:paraId="0324BA3A" w14:textId="77777777" w:rsidR="00D91CBA" w:rsidRDefault="007F7AE7" w:rsidP="00B66695">
            <w:r>
              <w:lastRenderedPageBreak/>
              <w:t>0</w:t>
            </w:r>
            <w:r w:rsidRPr="007F7AE7">
              <w:t>0:06:11.6</w:t>
            </w:r>
          </w:p>
          <w:p w14:paraId="3309042F" w14:textId="77777777" w:rsidR="00D91CBA" w:rsidRPr="00EF2AA9" w:rsidRDefault="00D91CBA" w:rsidP="00B66695"/>
        </w:tc>
        <w:tc>
          <w:tcPr>
            <w:tcW w:w="1168" w:type="dxa"/>
          </w:tcPr>
          <w:p w14:paraId="7BF252FE" w14:textId="77777777" w:rsidR="00D91CBA" w:rsidRPr="00EF2AA9" w:rsidRDefault="00D55E39" w:rsidP="00B66695">
            <w:r>
              <w:t>HCP2</w:t>
            </w:r>
          </w:p>
        </w:tc>
        <w:tc>
          <w:tcPr>
            <w:tcW w:w="6812" w:type="dxa"/>
          </w:tcPr>
          <w:p w14:paraId="1A66DBE7" w14:textId="77777777" w:rsidR="00D91CBA" w:rsidRDefault="007F7AE7" w:rsidP="00B66695">
            <w:r>
              <w:t xml:space="preserve">… </w:t>
            </w:r>
            <w:proofErr w:type="gramStart"/>
            <w:r>
              <w:t>anything</w:t>
            </w:r>
            <w:proofErr w:type="gramEnd"/>
            <w:r>
              <w:t xml:space="preserve"> you want to talk about?</w:t>
            </w:r>
            <w:r>
              <w:tab/>
            </w:r>
          </w:p>
        </w:tc>
      </w:tr>
      <w:tr w:rsidR="00D91CBA" w14:paraId="44B2E750" w14:textId="77777777" w:rsidTr="006C2E21">
        <w:tc>
          <w:tcPr>
            <w:tcW w:w="1370" w:type="dxa"/>
          </w:tcPr>
          <w:p w14:paraId="1227C454" w14:textId="77777777" w:rsidR="00D91CBA" w:rsidRDefault="007F7AE7" w:rsidP="00B66695">
            <w:r>
              <w:t>0</w:t>
            </w:r>
            <w:r w:rsidRPr="007F7AE7">
              <w:t>0:06:12.2</w:t>
            </w:r>
          </w:p>
          <w:p w14:paraId="1AA397C5" w14:textId="77777777" w:rsidR="00D91CBA" w:rsidRPr="00EF2AA9" w:rsidRDefault="00D91CBA" w:rsidP="00B66695"/>
        </w:tc>
        <w:tc>
          <w:tcPr>
            <w:tcW w:w="1168" w:type="dxa"/>
          </w:tcPr>
          <w:p w14:paraId="11021E76" w14:textId="77777777" w:rsidR="00D91CBA" w:rsidRPr="00EF2AA9" w:rsidRDefault="00C100B9" w:rsidP="00B66695">
            <w:r>
              <w:t>PT</w:t>
            </w:r>
          </w:p>
        </w:tc>
        <w:tc>
          <w:tcPr>
            <w:tcW w:w="6812" w:type="dxa"/>
          </w:tcPr>
          <w:p w14:paraId="195749B2" w14:textId="26E592CC" w:rsidR="00D91CBA" w:rsidRDefault="007F7AE7" w:rsidP="000D11B8">
            <w:r>
              <w:t>… I</w:t>
            </w:r>
            <w:r w:rsidR="000D11B8">
              <w:t>’ve been having some problems with</w:t>
            </w:r>
            <w:r w:rsidR="00364D14">
              <w:t xml:space="preserve"> </w:t>
            </w:r>
            <w:r>
              <w:t>my back.</w:t>
            </w:r>
            <w:r>
              <w:tab/>
            </w:r>
          </w:p>
        </w:tc>
      </w:tr>
      <w:tr w:rsidR="00D91CBA" w14:paraId="6D4E2715" w14:textId="77777777" w:rsidTr="006C2E21">
        <w:tc>
          <w:tcPr>
            <w:tcW w:w="1370" w:type="dxa"/>
          </w:tcPr>
          <w:p w14:paraId="1E60C400" w14:textId="77777777" w:rsidR="00D91CBA" w:rsidRDefault="007F7AE7" w:rsidP="00B66695">
            <w:r>
              <w:t>0</w:t>
            </w:r>
            <w:r w:rsidRPr="007F7AE7">
              <w:t>0:06:15.2</w:t>
            </w:r>
          </w:p>
          <w:p w14:paraId="014C08F9" w14:textId="77777777" w:rsidR="00D91CBA" w:rsidRPr="00EF2AA9" w:rsidRDefault="00D91CBA" w:rsidP="00B66695"/>
        </w:tc>
        <w:tc>
          <w:tcPr>
            <w:tcW w:w="1168" w:type="dxa"/>
          </w:tcPr>
          <w:p w14:paraId="5D00EB2F" w14:textId="77777777" w:rsidR="00D91CBA" w:rsidRPr="00EF2AA9" w:rsidRDefault="00D55E39" w:rsidP="00B66695">
            <w:r>
              <w:t>HCP1</w:t>
            </w:r>
          </w:p>
        </w:tc>
        <w:tc>
          <w:tcPr>
            <w:tcW w:w="6812" w:type="dxa"/>
          </w:tcPr>
          <w:p w14:paraId="074B42CB" w14:textId="77777777" w:rsidR="00D91CBA" w:rsidRDefault="007F7AE7" w:rsidP="00B66695">
            <w:r>
              <w:t>Oh, okay.</w:t>
            </w:r>
            <w:r>
              <w:tab/>
            </w:r>
          </w:p>
        </w:tc>
      </w:tr>
      <w:tr w:rsidR="00D91CBA" w14:paraId="5C259469" w14:textId="77777777" w:rsidTr="006C2E21">
        <w:tc>
          <w:tcPr>
            <w:tcW w:w="1370" w:type="dxa"/>
          </w:tcPr>
          <w:p w14:paraId="6A3E3974" w14:textId="77777777" w:rsidR="00D91CBA" w:rsidRDefault="007F7AE7" w:rsidP="00B66695">
            <w:r>
              <w:t>0</w:t>
            </w:r>
            <w:r w:rsidRPr="007F7AE7">
              <w:t>0:06:16.1</w:t>
            </w:r>
          </w:p>
          <w:p w14:paraId="702EF579" w14:textId="77777777" w:rsidR="00D91CBA" w:rsidRPr="00EF2AA9" w:rsidRDefault="00D91CBA" w:rsidP="00B66695"/>
        </w:tc>
        <w:tc>
          <w:tcPr>
            <w:tcW w:w="1168" w:type="dxa"/>
          </w:tcPr>
          <w:p w14:paraId="548C1718" w14:textId="77777777" w:rsidR="00D91CBA" w:rsidRPr="00EF2AA9" w:rsidRDefault="00C100B9" w:rsidP="00B66695">
            <w:r>
              <w:t>PT</w:t>
            </w:r>
          </w:p>
        </w:tc>
        <w:tc>
          <w:tcPr>
            <w:tcW w:w="6812" w:type="dxa"/>
          </w:tcPr>
          <w:p w14:paraId="1D5EE28A" w14:textId="77777777" w:rsidR="00D91CBA" w:rsidRDefault="007F7AE7" w:rsidP="00B66695">
            <w:r>
              <w:t>Uh, like, really, my – sore.</w:t>
            </w:r>
            <w:r>
              <w:tab/>
            </w:r>
          </w:p>
        </w:tc>
      </w:tr>
      <w:tr w:rsidR="00D91CBA" w14:paraId="6F167675" w14:textId="77777777" w:rsidTr="006C2E21">
        <w:tc>
          <w:tcPr>
            <w:tcW w:w="1370" w:type="dxa"/>
          </w:tcPr>
          <w:p w14:paraId="28BB568A" w14:textId="77777777" w:rsidR="00D91CBA" w:rsidRDefault="007F7AE7" w:rsidP="00B66695">
            <w:r>
              <w:t>0</w:t>
            </w:r>
            <w:r w:rsidRPr="007F7AE7">
              <w:t>0:06:19.0</w:t>
            </w:r>
          </w:p>
          <w:p w14:paraId="35F3B02B" w14:textId="77777777" w:rsidR="00D91CBA" w:rsidRDefault="00D91CBA" w:rsidP="00B66695"/>
        </w:tc>
        <w:tc>
          <w:tcPr>
            <w:tcW w:w="1168" w:type="dxa"/>
          </w:tcPr>
          <w:p w14:paraId="60BA38C3" w14:textId="77777777" w:rsidR="00D91CBA" w:rsidRDefault="00D55E39" w:rsidP="00B66695">
            <w:r>
              <w:t>HCP1</w:t>
            </w:r>
          </w:p>
        </w:tc>
        <w:tc>
          <w:tcPr>
            <w:tcW w:w="6812" w:type="dxa"/>
          </w:tcPr>
          <w:p w14:paraId="63207431" w14:textId="77777777" w:rsidR="00D91CBA" w:rsidRDefault="007F7AE7" w:rsidP="00B66695">
            <w:r>
              <w:t>Uh-huh.</w:t>
            </w:r>
            <w:r>
              <w:tab/>
            </w:r>
          </w:p>
        </w:tc>
      </w:tr>
      <w:tr w:rsidR="00D91CBA" w14:paraId="545C26DA" w14:textId="77777777" w:rsidTr="006C2E21">
        <w:trPr>
          <w:trHeight w:val="675"/>
        </w:trPr>
        <w:tc>
          <w:tcPr>
            <w:tcW w:w="1370" w:type="dxa"/>
          </w:tcPr>
          <w:p w14:paraId="4BCB4D9B" w14:textId="77777777" w:rsidR="00D91CBA" w:rsidRDefault="007F7AE7" w:rsidP="00B66695">
            <w:r>
              <w:t>0</w:t>
            </w:r>
            <w:r w:rsidRPr="007F7AE7">
              <w:t>0:06:19.1</w:t>
            </w:r>
          </w:p>
          <w:p w14:paraId="516D0AC0" w14:textId="77777777" w:rsidR="00D91CBA" w:rsidRPr="00EF2AA9" w:rsidRDefault="00D91CBA" w:rsidP="00B66695"/>
        </w:tc>
        <w:tc>
          <w:tcPr>
            <w:tcW w:w="1168" w:type="dxa"/>
          </w:tcPr>
          <w:p w14:paraId="5F42409D" w14:textId="77777777" w:rsidR="00D91CBA" w:rsidRPr="00EF2AA9" w:rsidRDefault="00C100B9" w:rsidP="00B66695">
            <w:r>
              <w:t>PT</w:t>
            </w:r>
          </w:p>
        </w:tc>
        <w:tc>
          <w:tcPr>
            <w:tcW w:w="6812" w:type="dxa"/>
          </w:tcPr>
          <w:p w14:paraId="0BB5B136" w14:textId="53F43E6E" w:rsidR="00D91CBA" w:rsidRDefault="007F7AE7" w:rsidP="000D11B8">
            <w:r>
              <w:t xml:space="preserve">Like, um, it started off down here a few months ago. Um, I know that Dr. </w:t>
            </w:r>
            <w:r w:rsidR="000D11B8">
              <w:t xml:space="preserve">Secord or Patrice </w:t>
            </w:r>
            <w:r>
              <w:t xml:space="preserve">gave me a prescription to get </w:t>
            </w:r>
            <w:r w:rsidR="000D11B8">
              <w:t>a different chair at work.</w:t>
            </w:r>
            <w:r>
              <w:tab/>
            </w:r>
          </w:p>
        </w:tc>
      </w:tr>
      <w:tr w:rsidR="00D91CBA" w14:paraId="23DE33BA" w14:textId="77777777" w:rsidTr="006C2E21">
        <w:tc>
          <w:tcPr>
            <w:tcW w:w="1370" w:type="dxa"/>
          </w:tcPr>
          <w:p w14:paraId="6E4B68E9" w14:textId="77777777" w:rsidR="00D91CBA" w:rsidRPr="00EF2AA9" w:rsidRDefault="007F7AE7" w:rsidP="007F7AE7">
            <w:r>
              <w:t>0</w:t>
            </w:r>
            <w:r w:rsidRPr="007F7AE7">
              <w:t>0:06:28.2</w:t>
            </w:r>
          </w:p>
        </w:tc>
        <w:tc>
          <w:tcPr>
            <w:tcW w:w="1168" w:type="dxa"/>
          </w:tcPr>
          <w:p w14:paraId="5E04AC2D" w14:textId="77777777" w:rsidR="00D91CBA" w:rsidRPr="00EF2AA9" w:rsidRDefault="00D55E39" w:rsidP="00B66695">
            <w:r>
              <w:t>HCP1</w:t>
            </w:r>
          </w:p>
        </w:tc>
        <w:tc>
          <w:tcPr>
            <w:tcW w:w="6812" w:type="dxa"/>
          </w:tcPr>
          <w:p w14:paraId="744E2C29" w14:textId="77777777" w:rsidR="00D91CBA" w:rsidRDefault="007F7AE7" w:rsidP="00B66695">
            <w:r>
              <w:t>Mm-hmm.</w:t>
            </w:r>
            <w:r>
              <w:tab/>
            </w:r>
          </w:p>
          <w:p w14:paraId="76011DB9" w14:textId="77777777" w:rsidR="007F7AE7" w:rsidRDefault="007F7AE7" w:rsidP="00B66695"/>
        </w:tc>
      </w:tr>
      <w:tr w:rsidR="00D91CBA" w14:paraId="2F9829EB" w14:textId="77777777" w:rsidTr="006C2E21">
        <w:trPr>
          <w:trHeight w:val="711"/>
        </w:trPr>
        <w:tc>
          <w:tcPr>
            <w:tcW w:w="1370" w:type="dxa"/>
          </w:tcPr>
          <w:p w14:paraId="1E73213E" w14:textId="77777777" w:rsidR="00D91CBA" w:rsidRDefault="007F7AE7" w:rsidP="00B66695">
            <w:r>
              <w:t>0</w:t>
            </w:r>
            <w:r w:rsidRPr="007F7AE7">
              <w:t>0:06:28.2</w:t>
            </w:r>
          </w:p>
          <w:p w14:paraId="41CF039E" w14:textId="77777777" w:rsidR="00D91CBA" w:rsidRPr="00EF2AA9" w:rsidRDefault="00D91CBA" w:rsidP="00B66695"/>
        </w:tc>
        <w:tc>
          <w:tcPr>
            <w:tcW w:w="1168" w:type="dxa"/>
          </w:tcPr>
          <w:p w14:paraId="3DCA91CD" w14:textId="77777777" w:rsidR="00D91CBA" w:rsidRPr="00EF2AA9" w:rsidRDefault="00C100B9" w:rsidP="00B66695">
            <w:r>
              <w:t>PT</w:t>
            </w:r>
          </w:p>
        </w:tc>
        <w:tc>
          <w:tcPr>
            <w:tcW w:w="6812" w:type="dxa"/>
          </w:tcPr>
          <w:p w14:paraId="1F48314D" w14:textId="77777777" w:rsidR="00D91CBA" w:rsidRDefault="007F7AE7" w:rsidP="00B66695">
            <w:r>
              <w:t>Um, now it’s starting, like, my whole back. Like, when I lift, like when I lift, or when I bend down …</w:t>
            </w:r>
            <w:r>
              <w:tab/>
            </w:r>
          </w:p>
        </w:tc>
      </w:tr>
      <w:tr w:rsidR="00D91CBA" w14:paraId="18004411" w14:textId="77777777" w:rsidTr="006C2E21">
        <w:tc>
          <w:tcPr>
            <w:tcW w:w="1370" w:type="dxa"/>
          </w:tcPr>
          <w:p w14:paraId="7B8CF921" w14:textId="77777777" w:rsidR="00D91CBA" w:rsidRDefault="007F7AE7" w:rsidP="00B66695">
            <w:r>
              <w:t>0</w:t>
            </w:r>
            <w:r w:rsidRPr="007F7AE7">
              <w:t>0:06:35.6</w:t>
            </w:r>
          </w:p>
          <w:p w14:paraId="6A3E623E" w14:textId="77777777" w:rsidR="00D91CBA" w:rsidRPr="00EF2AA9" w:rsidRDefault="00D91CBA" w:rsidP="00B66695"/>
        </w:tc>
        <w:tc>
          <w:tcPr>
            <w:tcW w:w="1168" w:type="dxa"/>
          </w:tcPr>
          <w:p w14:paraId="764BDD14" w14:textId="77777777" w:rsidR="00D91CBA" w:rsidRPr="00EF2AA9" w:rsidRDefault="00D55E39" w:rsidP="00B66695">
            <w:r>
              <w:t>HCP1</w:t>
            </w:r>
          </w:p>
        </w:tc>
        <w:tc>
          <w:tcPr>
            <w:tcW w:w="6812" w:type="dxa"/>
          </w:tcPr>
          <w:p w14:paraId="576D526F" w14:textId="77777777" w:rsidR="00D91CBA" w:rsidRDefault="007F7AE7" w:rsidP="00B66695">
            <w:r>
              <w:t>Mm-hmm.</w:t>
            </w:r>
            <w:r>
              <w:tab/>
            </w:r>
          </w:p>
        </w:tc>
      </w:tr>
      <w:tr w:rsidR="00D91CBA" w14:paraId="38807095" w14:textId="77777777" w:rsidTr="006C2E21">
        <w:trPr>
          <w:trHeight w:val="1323"/>
        </w:trPr>
        <w:tc>
          <w:tcPr>
            <w:tcW w:w="1370" w:type="dxa"/>
          </w:tcPr>
          <w:p w14:paraId="5D400E8D" w14:textId="77777777" w:rsidR="00D91CBA" w:rsidRDefault="007F7AE7" w:rsidP="00B66695">
            <w:r>
              <w:t>0</w:t>
            </w:r>
            <w:r w:rsidRPr="007F7AE7">
              <w:t>0:06:36.3</w:t>
            </w:r>
          </w:p>
          <w:p w14:paraId="7D7B10E9" w14:textId="77777777" w:rsidR="00D91CBA" w:rsidRDefault="00D91CBA" w:rsidP="00B66695"/>
        </w:tc>
        <w:tc>
          <w:tcPr>
            <w:tcW w:w="1168" w:type="dxa"/>
          </w:tcPr>
          <w:p w14:paraId="7544A4BD" w14:textId="77777777" w:rsidR="00D91CBA" w:rsidRDefault="00C100B9" w:rsidP="00B66695">
            <w:r>
              <w:t>PT</w:t>
            </w:r>
          </w:p>
        </w:tc>
        <w:tc>
          <w:tcPr>
            <w:tcW w:w="6812" w:type="dxa"/>
          </w:tcPr>
          <w:p w14:paraId="6570EEA7" w14:textId="77777777" w:rsidR="00D91CBA" w:rsidRDefault="007F7AE7" w:rsidP="007F7AE7">
            <w:r>
              <w:t xml:space="preserve">… </w:t>
            </w:r>
            <w:proofErr w:type="gramStart"/>
            <w:r>
              <w:t>sometimes</w:t>
            </w:r>
            <w:proofErr w:type="gramEnd"/>
            <w:r>
              <w:t xml:space="preserve"> I feel like it’s </w:t>
            </w:r>
            <w:r w:rsidR="0091518E">
              <w:t>about</w:t>
            </w:r>
            <w:r>
              <w:t xml:space="preserve"> to give out, so I have to lean against something. Um, I don’t know. I’ve been taking Motrin 800 for it, but I don’t want to keep taking Motrin ever time my back hurts. I don’t know …</w:t>
            </w:r>
            <w:r>
              <w:tab/>
            </w:r>
          </w:p>
        </w:tc>
      </w:tr>
      <w:tr w:rsidR="00D91CBA" w14:paraId="251276CD" w14:textId="77777777" w:rsidTr="006C2E21">
        <w:tc>
          <w:tcPr>
            <w:tcW w:w="1370" w:type="dxa"/>
          </w:tcPr>
          <w:p w14:paraId="326BDDE5" w14:textId="77777777" w:rsidR="00D91CBA" w:rsidRDefault="007F7AE7" w:rsidP="00B66695">
            <w:r>
              <w:t>0</w:t>
            </w:r>
            <w:r w:rsidRPr="007F7AE7">
              <w:t>0:06:48.3</w:t>
            </w:r>
          </w:p>
          <w:p w14:paraId="6F2C64E4" w14:textId="77777777" w:rsidR="00D91CBA" w:rsidRPr="00EF2AA9" w:rsidRDefault="00D91CBA" w:rsidP="00B66695"/>
        </w:tc>
        <w:tc>
          <w:tcPr>
            <w:tcW w:w="1168" w:type="dxa"/>
          </w:tcPr>
          <w:p w14:paraId="152782B4" w14:textId="77777777" w:rsidR="00D91CBA" w:rsidRPr="00EF2AA9" w:rsidRDefault="00D55E39" w:rsidP="00B66695">
            <w:r>
              <w:t>HCP1</w:t>
            </w:r>
          </w:p>
        </w:tc>
        <w:tc>
          <w:tcPr>
            <w:tcW w:w="6812" w:type="dxa"/>
          </w:tcPr>
          <w:p w14:paraId="27CE013E" w14:textId="77777777" w:rsidR="00D91CBA" w:rsidRDefault="007F7AE7" w:rsidP="00B66695">
            <w:r>
              <w:t>Okay.</w:t>
            </w:r>
            <w:r>
              <w:tab/>
            </w:r>
          </w:p>
        </w:tc>
      </w:tr>
      <w:tr w:rsidR="00D91CBA" w14:paraId="5AA0648C" w14:textId="77777777" w:rsidTr="006C2E21">
        <w:tc>
          <w:tcPr>
            <w:tcW w:w="1370" w:type="dxa"/>
          </w:tcPr>
          <w:p w14:paraId="506450B1" w14:textId="77777777" w:rsidR="00D91CBA" w:rsidRDefault="007F7AE7" w:rsidP="00B66695">
            <w:r>
              <w:t>0</w:t>
            </w:r>
            <w:r w:rsidRPr="007F7AE7">
              <w:t>0:06:48.3</w:t>
            </w:r>
          </w:p>
          <w:p w14:paraId="33787550" w14:textId="77777777" w:rsidR="00D91CBA" w:rsidRPr="00EF2AA9" w:rsidRDefault="00D91CBA" w:rsidP="00B66695"/>
        </w:tc>
        <w:tc>
          <w:tcPr>
            <w:tcW w:w="1168" w:type="dxa"/>
          </w:tcPr>
          <w:p w14:paraId="2F393DD4" w14:textId="77777777" w:rsidR="00D91CBA" w:rsidRPr="00EF2AA9" w:rsidRDefault="00C100B9" w:rsidP="00B66695">
            <w:r>
              <w:t>PT</w:t>
            </w:r>
          </w:p>
        </w:tc>
        <w:tc>
          <w:tcPr>
            <w:tcW w:w="6812" w:type="dxa"/>
          </w:tcPr>
          <w:p w14:paraId="4205B798" w14:textId="77777777" w:rsidR="00D91CBA" w:rsidRDefault="007F7AE7" w:rsidP="00B66695">
            <w:r>
              <w:t xml:space="preserve">… </w:t>
            </w:r>
            <w:proofErr w:type="gramStart"/>
            <w:r>
              <w:t>what’s</w:t>
            </w:r>
            <w:proofErr w:type="gramEnd"/>
            <w:r>
              <w:t xml:space="preserve"> going on. Also, my hands. Like, they lock up, and then they seem like they get stiff.</w:t>
            </w:r>
            <w:r>
              <w:tab/>
            </w:r>
          </w:p>
          <w:p w14:paraId="70612A4B" w14:textId="77777777" w:rsidR="007F7AE7" w:rsidRDefault="007F7AE7" w:rsidP="00B66695"/>
        </w:tc>
      </w:tr>
      <w:tr w:rsidR="00D91CBA" w14:paraId="6D4C930E" w14:textId="77777777" w:rsidTr="006C2E21">
        <w:tc>
          <w:tcPr>
            <w:tcW w:w="1370" w:type="dxa"/>
          </w:tcPr>
          <w:p w14:paraId="563E3EE0" w14:textId="77777777" w:rsidR="00D91CBA" w:rsidRDefault="007F7AE7" w:rsidP="00B66695">
            <w:r>
              <w:t>0</w:t>
            </w:r>
            <w:r w:rsidRPr="007F7AE7">
              <w:t>0:06:53.5</w:t>
            </w:r>
          </w:p>
          <w:p w14:paraId="2CFF066C" w14:textId="77777777" w:rsidR="00D91CBA" w:rsidRPr="00EF2AA9" w:rsidRDefault="00D91CBA" w:rsidP="00B66695"/>
        </w:tc>
        <w:tc>
          <w:tcPr>
            <w:tcW w:w="1168" w:type="dxa"/>
          </w:tcPr>
          <w:p w14:paraId="4EA6180D" w14:textId="77777777" w:rsidR="00D91CBA" w:rsidRPr="00EF2AA9" w:rsidRDefault="00D55E39" w:rsidP="00B66695">
            <w:r>
              <w:t>HCP1</w:t>
            </w:r>
          </w:p>
        </w:tc>
        <w:tc>
          <w:tcPr>
            <w:tcW w:w="6812" w:type="dxa"/>
          </w:tcPr>
          <w:p w14:paraId="54F59B1D" w14:textId="77777777" w:rsidR="00D91CBA" w:rsidRDefault="007F7AE7" w:rsidP="00B66695">
            <w:r>
              <w:t>Do you type a lot?</w:t>
            </w:r>
            <w:r>
              <w:tab/>
            </w:r>
          </w:p>
        </w:tc>
      </w:tr>
      <w:tr w:rsidR="00D91CBA" w14:paraId="50508934" w14:textId="77777777" w:rsidTr="006C2E21">
        <w:tc>
          <w:tcPr>
            <w:tcW w:w="1370" w:type="dxa"/>
          </w:tcPr>
          <w:p w14:paraId="2DB27307" w14:textId="77777777" w:rsidR="00D91CBA" w:rsidRDefault="007F7AE7" w:rsidP="00B66695">
            <w:r>
              <w:t>0</w:t>
            </w:r>
            <w:r w:rsidRPr="007F7AE7">
              <w:t>0:06:55.0</w:t>
            </w:r>
          </w:p>
          <w:p w14:paraId="31F39F99" w14:textId="77777777" w:rsidR="00D91CBA" w:rsidRPr="00EF2AA9" w:rsidRDefault="00D91CBA" w:rsidP="00B66695"/>
        </w:tc>
        <w:tc>
          <w:tcPr>
            <w:tcW w:w="1168" w:type="dxa"/>
          </w:tcPr>
          <w:p w14:paraId="6A3E7211" w14:textId="77777777" w:rsidR="00D91CBA" w:rsidRPr="00EF2AA9" w:rsidRDefault="00C100B9" w:rsidP="00B66695">
            <w:r>
              <w:t>PT</w:t>
            </w:r>
          </w:p>
        </w:tc>
        <w:tc>
          <w:tcPr>
            <w:tcW w:w="6812" w:type="dxa"/>
          </w:tcPr>
          <w:p w14:paraId="78AAECEF" w14:textId="77777777" w:rsidR="00D91CBA" w:rsidRDefault="007F7AE7" w:rsidP="00B66695">
            <w:r>
              <w:t>Yes.</w:t>
            </w:r>
            <w:r>
              <w:tab/>
            </w:r>
          </w:p>
        </w:tc>
      </w:tr>
      <w:tr w:rsidR="00D91CBA" w14:paraId="14E25442" w14:textId="77777777" w:rsidTr="006C2E21">
        <w:tc>
          <w:tcPr>
            <w:tcW w:w="1370" w:type="dxa"/>
          </w:tcPr>
          <w:p w14:paraId="3CAC7DD0" w14:textId="77777777" w:rsidR="00D91CBA" w:rsidRDefault="007F7AE7" w:rsidP="00B66695">
            <w:r>
              <w:t>0</w:t>
            </w:r>
            <w:r w:rsidRPr="007F7AE7">
              <w:t>0:06:55.4</w:t>
            </w:r>
          </w:p>
          <w:p w14:paraId="406359F2" w14:textId="77777777" w:rsidR="00D91CBA" w:rsidRDefault="00D91CBA" w:rsidP="00B66695"/>
        </w:tc>
        <w:tc>
          <w:tcPr>
            <w:tcW w:w="1168" w:type="dxa"/>
          </w:tcPr>
          <w:p w14:paraId="3E7E7A65" w14:textId="77777777" w:rsidR="00D91CBA" w:rsidRDefault="00D55E39" w:rsidP="00B66695">
            <w:r>
              <w:t>HCP1</w:t>
            </w:r>
          </w:p>
        </w:tc>
        <w:tc>
          <w:tcPr>
            <w:tcW w:w="6812" w:type="dxa"/>
          </w:tcPr>
          <w:p w14:paraId="152A5A99" w14:textId="77777777" w:rsidR="00D91CBA" w:rsidRDefault="007F7AE7" w:rsidP="00B66695">
            <w:r>
              <w:t>Like a lot, a lot?</w:t>
            </w:r>
            <w:r>
              <w:tab/>
            </w:r>
          </w:p>
        </w:tc>
      </w:tr>
      <w:tr w:rsidR="00D91CBA" w14:paraId="31780C78" w14:textId="77777777" w:rsidTr="006C2E21">
        <w:tc>
          <w:tcPr>
            <w:tcW w:w="1370" w:type="dxa"/>
          </w:tcPr>
          <w:p w14:paraId="49C7360D" w14:textId="77777777" w:rsidR="00D91CBA" w:rsidRDefault="007F7AE7" w:rsidP="00B66695">
            <w:r>
              <w:t>0</w:t>
            </w:r>
            <w:r w:rsidRPr="007F7AE7">
              <w:t>0:06:56.1</w:t>
            </w:r>
          </w:p>
          <w:p w14:paraId="7A7174E6" w14:textId="77777777" w:rsidR="00D91CBA" w:rsidRPr="00EF2AA9" w:rsidRDefault="00D91CBA" w:rsidP="00B66695"/>
        </w:tc>
        <w:tc>
          <w:tcPr>
            <w:tcW w:w="1168" w:type="dxa"/>
          </w:tcPr>
          <w:p w14:paraId="6D9E9623" w14:textId="77777777" w:rsidR="00D91CBA" w:rsidRPr="00EF2AA9" w:rsidRDefault="00C100B9" w:rsidP="00B66695">
            <w:r>
              <w:t>PT</w:t>
            </w:r>
          </w:p>
        </w:tc>
        <w:tc>
          <w:tcPr>
            <w:tcW w:w="6812" w:type="dxa"/>
          </w:tcPr>
          <w:p w14:paraId="77F29CD8" w14:textId="77777777" w:rsidR="00D91CBA" w:rsidRDefault="007F7AE7" w:rsidP="00B66695">
            <w:r>
              <w:t>Yes.</w:t>
            </w:r>
            <w:r>
              <w:tab/>
            </w:r>
          </w:p>
        </w:tc>
      </w:tr>
      <w:tr w:rsidR="00D91CBA" w14:paraId="0E76233D" w14:textId="77777777" w:rsidTr="006C2E21">
        <w:tc>
          <w:tcPr>
            <w:tcW w:w="1370" w:type="dxa"/>
          </w:tcPr>
          <w:p w14:paraId="65833720" w14:textId="77777777" w:rsidR="00D91CBA" w:rsidRDefault="007F7AE7" w:rsidP="00B66695">
            <w:r>
              <w:t>0</w:t>
            </w:r>
            <w:r w:rsidRPr="007F7AE7">
              <w:t>0:06:56.6</w:t>
            </w:r>
          </w:p>
          <w:p w14:paraId="75E6B72A" w14:textId="77777777" w:rsidR="00D91CBA" w:rsidRPr="00EF2AA9" w:rsidRDefault="00D91CBA" w:rsidP="00B66695"/>
        </w:tc>
        <w:tc>
          <w:tcPr>
            <w:tcW w:w="1168" w:type="dxa"/>
          </w:tcPr>
          <w:p w14:paraId="2F0DBFB8" w14:textId="77777777" w:rsidR="00D91CBA" w:rsidRPr="00EF2AA9" w:rsidRDefault="00D55E39" w:rsidP="00B66695">
            <w:r>
              <w:t>HCP1</w:t>
            </w:r>
          </w:p>
        </w:tc>
        <w:tc>
          <w:tcPr>
            <w:tcW w:w="6812" w:type="dxa"/>
          </w:tcPr>
          <w:p w14:paraId="3D80BA41" w14:textId="77777777" w:rsidR="00D91CBA" w:rsidRDefault="007F7AE7" w:rsidP="00B66695">
            <w:r>
              <w:t>Okay.</w:t>
            </w:r>
            <w:r>
              <w:tab/>
            </w:r>
          </w:p>
        </w:tc>
      </w:tr>
      <w:tr w:rsidR="00D91CBA" w14:paraId="2EE1D429" w14:textId="77777777" w:rsidTr="006C2E21">
        <w:tc>
          <w:tcPr>
            <w:tcW w:w="1370" w:type="dxa"/>
          </w:tcPr>
          <w:p w14:paraId="6532838B" w14:textId="77777777" w:rsidR="00D91CBA" w:rsidRDefault="007F7AE7" w:rsidP="00B66695">
            <w:r>
              <w:t>0</w:t>
            </w:r>
            <w:r w:rsidRPr="007F7AE7">
              <w:t>0:06:57.5</w:t>
            </w:r>
          </w:p>
          <w:p w14:paraId="5DED6807" w14:textId="77777777" w:rsidR="00D91CBA" w:rsidRPr="00EF2AA9" w:rsidRDefault="00D91CBA" w:rsidP="00B66695"/>
        </w:tc>
        <w:tc>
          <w:tcPr>
            <w:tcW w:w="1168" w:type="dxa"/>
          </w:tcPr>
          <w:p w14:paraId="77BCAA08" w14:textId="77777777" w:rsidR="00D91CBA" w:rsidRPr="00EF2AA9" w:rsidRDefault="00C100B9" w:rsidP="00B66695">
            <w:r>
              <w:t>PT</w:t>
            </w:r>
          </w:p>
        </w:tc>
        <w:tc>
          <w:tcPr>
            <w:tcW w:w="6812" w:type="dxa"/>
          </w:tcPr>
          <w:p w14:paraId="1BD3FEC7" w14:textId="77777777" w:rsidR="00D91CBA" w:rsidRDefault="007F7AE7" w:rsidP="00B66695">
            <w:r>
              <w:t>And that’s pretty much it.</w:t>
            </w:r>
            <w:r>
              <w:tab/>
            </w:r>
          </w:p>
        </w:tc>
      </w:tr>
      <w:tr w:rsidR="00D91CBA" w14:paraId="47AD8BE8" w14:textId="77777777" w:rsidTr="006C2E21">
        <w:tc>
          <w:tcPr>
            <w:tcW w:w="1370" w:type="dxa"/>
          </w:tcPr>
          <w:p w14:paraId="289507C1" w14:textId="77777777" w:rsidR="00D91CBA" w:rsidRDefault="007F7AE7" w:rsidP="00B66695">
            <w:r>
              <w:t>0</w:t>
            </w:r>
            <w:r w:rsidRPr="007F7AE7">
              <w:t>0:06:58.7</w:t>
            </w:r>
          </w:p>
          <w:p w14:paraId="78574F4D" w14:textId="77777777" w:rsidR="00D91CBA" w:rsidRPr="00EF2AA9" w:rsidRDefault="00D91CBA" w:rsidP="00B66695"/>
        </w:tc>
        <w:tc>
          <w:tcPr>
            <w:tcW w:w="1168" w:type="dxa"/>
          </w:tcPr>
          <w:p w14:paraId="488A3528" w14:textId="77777777" w:rsidR="00D91CBA" w:rsidRPr="00EF2AA9" w:rsidRDefault="00D55E39" w:rsidP="00B66695">
            <w:r>
              <w:t>HCP2</w:t>
            </w:r>
          </w:p>
        </w:tc>
        <w:tc>
          <w:tcPr>
            <w:tcW w:w="6812" w:type="dxa"/>
          </w:tcPr>
          <w:p w14:paraId="792626DB" w14:textId="77777777" w:rsidR="00D91CBA" w:rsidRDefault="007F7AE7" w:rsidP="00B66695">
            <w:r>
              <w:t>Are you on the computer most of the day?</w:t>
            </w:r>
            <w:r>
              <w:tab/>
            </w:r>
          </w:p>
        </w:tc>
      </w:tr>
      <w:tr w:rsidR="00D91CBA" w14:paraId="6F5C7D10" w14:textId="77777777" w:rsidTr="006C2E21">
        <w:tc>
          <w:tcPr>
            <w:tcW w:w="1370" w:type="dxa"/>
          </w:tcPr>
          <w:p w14:paraId="67DD0FEE" w14:textId="77777777" w:rsidR="00D91CBA" w:rsidRDefault="007F7AE7" w:rsidP="00B66695">
            <w:r>
              <w:t>0</w:t>
            </w:r>
            <w:r w:rsidRPr="007F7AE7">
              <w:t>0:07:00.4</w:t>
            </w:r>
          </w:p>
          <w:p w14:paraId="26B916B2" w14:textId="77777777" w:rsidR="00D91CBA" w:rsidRDefault="00D91CBA" w:rsidP="00B66695"/>
        </w:tc>
        <w:tc>
          <w:tcPr>
            <w:tcW w:w="1168" w:type="dxa"/>
          </w:tcPr>
          <w:p w14:paraId="25A88075" w14:textId="77777777" w:rsidR="00D91CBA" w:rsidRDefault="00C100B9" w:rsidP="00B66695">
            <w:r>
              <w:t>PT</w:t>
            </w:r>
          </w:p>
        </w:tc>
        <w:tc>
          <w:tcPr>
            <w:tcW w:w="6812" w:type="dxa"/>
          </w:tcPr>
          <w:p w14:paraId="4C54E185" w14:textId="77777777" w:rsidR="00D91CBA" w:rsidRDefault="007F7AE7" w:rsidP="00B66695">
            <w:r>
              <w:t>Yes.</w:t>
            </w:r>
            <w:r>
              <w:tab/>
            </w:r>
          </w:p>
        </w:tc>
      </w:tr>
      <w:tr w:rsidR="00D91CBA" w14:paraId="0C71018D" w14:textId="77777777" w:rsidTr="006C2E21">
        <w:tc>
          <w:tcPr>
            <w:tcW w:w="1370" w:type="dxa"/>
          </w:tcPr>
          <w:p w14:paraId="4A36AF2C" w14:textId="77777777" w:rsidR="00D91CBA" w:rsidRPr="00EF2AA9" w:rsidRDefault="007F7AE7" w:rsidP="00B66695">
            <w:r w:rsidRPr="007F7AE7">
              <w:lastRenderedPageBreak/>
              <w:t>0</w:t>
            </w:r>
            <w:r w:rsidR="00D55E39">
              <w:t>0</w:t>
            </w:r>
            <w:r w:rsidRPr="007F7AE7">
              <w:t>:07:00.4</w:t>
            </w:r>
          </w:p>
        </w:tc>
        <w:tc>
          <w:tcPr>
            <w:tcW w:w="1168" w:type="dxa"/>
          </w:tcPr>
          <w:p w14:paraId="2EEAF53D" w14:textId="77777777" w:rsidR="00D91CBA" w:rsidRPr="00EF2AA9" w:rsidRDefault="00D55E39" w:rsidP="00B66695">
            <w:r>
              <w:t>HCP2</w:t>
            </w:r>
          </w:p>
        </w:tc>
        <w:tc>
          <w:tcPr>
            <w:tcW w:w="6812" w:type="dxa"/>
          </w:tcPr>
          <w:p w14:paraId="06CEFF3A" w14:textId="77777777" w:rsidR="00D91CBA" w:rsidRDefault="007F7AE7" w:rsidP="00B66695">
            <w:r>
              <w:t>Yes. Sitting down?</w:t>
            </w:r>
            <w:r>
              <w:tab/>
            </w:r>
          </w:p>
          <w:p w14:paraId="4E221449" w14:textId="77777777" w:rsidR="007F7AE7" w:rsidRDefault="007F7AE7" w:rsidP="00B66695"/>
        </w:tc>
      </w:tr>
      <w:tr w:rsidR="00D91CBA" w14:paraId="2ACDFF0C" w14:textId="77777777" w:rsidTr="006C2E21">
        <w:tc>
          <w:tcPr>
            <w:tcW w:w="1370" w:type="dxa"/>
          </w:tcPr>
          <w:p w14:paraId="66552735" w14:textId="77777777" w:rsidR="00D91CBA" w:rsidRDefault="007F7AE7" w:rsidP="00B66695">
            <w:r>
              <w:t>0</w:t>
            </w:r>
            <w:r w:rsidRPr="007F7AE7">
              <w:t>0:07:01.4</w:t>
            </w:r>
          </w:p>
          <w:p w14:paraId="6BCE03CD" w14:textId="77777777" w:rsidR="00D91CBA" w:rsidRPr="00EF2AA9" w:rsidRDefault="00D91CBA" w:rsidP="00B66695"/>
        </w:tc>
        <w:tc>
          <w:tcPr>
            <w:tcW w:w="1168" w:type="dxa"/>
          </w:tcPr>
          <w:p w14:paraId="5974D0B9" w14:textId="77777777" w:rsidR="00D91CBA" w:rsidRPr="00EF2AA9" w:rsidRDefault="00C100B9" w:rsidP="00B66695">
            <w:r>
              <w:t>PT</w:t>
            </w:r>
          </w:p>
        </w:tc>
        <w:tc>
          <w:tcPr>
            <w:tcW w:w="6812" w:type="dxa"/>
          </w:tcPr>
          <w:p w14:paraId="71782FC8" w14:textId="77777777" w:rsidR="00D91CBA" w:rsidRDefault="007F7AE7" w:rsidP="00B66695">
            <w:r>
              <w:t xml:space="preserve">Yes. </w:t>
            </w:r>
          </w:p>
        </w:tc>
      </w:tr>
      <w:tr w:rsidR="00D91CBA" w14:paraId="5E0BCEAC" w14:textId="77777777" w:rsidTr="006C2E21">
        <w:tc>
          <w:tcPr>
            <w:tcW w:w="1370" w:type="dxa"/>
          </w:tcPr>
          <w:p w14:paraId="3BBE3EB6" w14:textId="77777777" w:rsidR="00D91CBA" w:rsidRDefault="007F7AE7" w:rsidP="00B66695">
            <w:r>
              <w:t>0</w:t>
            </w:r>
            <w:r w:rsidRPr="007F7AE7">
              <w:t>0:07:01.6</w:t>
            </w:r>
          </w:p>
          <w:p w14:paraId="0C788D4F" w14:textId="77777777" w:rsidR="00D91CBA" w:rsidRPr="00EF2AA9" w:rsidRDefault="00D91CBA" w:rsidP="00B66695"/>
        </w:tc>
        <w:tc>
          <w:tcPr>
            <w:tcW w:w="1168" w:type="dxa"/>
          </w:tcPr>
          <w:p w14:paraId="07D1C43A" w14:textId="77777777" w:rsidR="00D91CBA" w:rsidRPr="00EF2AA9" w:rsidRDefault="00D55E39" w:rsidP="00B66695">
            <w:r>
              <w:t>HCP2</w:t>
            </w:r>
          </w:p>
        </w:tc>
        <w:tc>
          <w:tcPr>
            <w:tcW w:w="6812" w:type="dxa"/>
          </w:tcPr>
          <w:p w14:paraId="1561A536" w14:textId="77777777" w:rsidR="00D91CBA" w:rsidRDefault="007F7AE7" w:rsidP="00B66695">
            <w:r>
              <w:t>Do you do any like lifting of boxes or anything like that at work?</w:t>
            </w:r>
            <w:r>
              <w:tab/>
            </w:r>
          </w:p>
        </w:tc>
      </w:tr>
      <w:tr w:rsidR="00D91CBA" w14:paraId="785E0CE4" w14:textId="77777777" w:rsidTr="006C2E21">
        <w:tc>
          <w:tcPr>
            <w:tcW w:w="1370" w:type="dxa"/>
          </w:tcPr>
          <w:p w14:paraId="06049652" w14:textId="77777777" w:rsidR="00D91CBA" w:rsidRDefault="007F7AE7" w:rsidP="00B66695">
            <w:r>
              <w:t>0</w:t>
            </w:r>
            <w:r w:rsidRPr="007F7AE7">
              <w:t>0:07:04.2</w:t>
            </w:r>
          </w:p>
          <w:p w14:paraId="79078899" w14:textId="77777777" w:rsidR="00D91CBA" w:rsidRPr="00EF2AA9" w:rsidRDefault="00D91CBA" w:rsidP="00B66695"/>
        </w:tc>
        <w:tc>
          <w:tcPr>
            <w:tcW w:w="1168" w:type="dxa"/>
          </w:tcPr>
          <w:p w14:paraId="31105A5B" w14:textId="77777777" w:rsidR="00D91CBA" w:rsidRPr="00EF2AA9" w:rsidRDefault="00C100B9" w:rsidP="00B66695">
            <w:r>
              <w:t>PT</w:t>
            </w:r>
          </w:p>
        </w:tc>
        <w:tc>
          <w:tcPr>
            <w:tcW w:w="6812" w:type="dxa"/>
          </w:tcPr>
          <w:p w14:paraId="5B6729CD" w14:textId="77777777" w:rsidR="00D91CBA" w:rsidRDefault="007F7AE7" w:rsidP="00B66695">
            <w:r>
              <w:t>No.</w:t>
            </w:r>
          </w:p>
          <w:p w14:paraId="1FBB8806" w14:textId="77777777" w:rsidR="007F7AE7" w:rsidRDefault="007F7AE7" w:rsidP="00B66695"/>
        </w:tc>
      </w:tr>
      <w:tr w:rsidR="00D91CBA" w14:paraId="09B61181" w14:textId="77777777" w:rsidTr="006C2E21">
        <w:trPr>
          <w:trHeight w:val="693"/>
        </w:trPr>
        <w:tc>
          <w:tcPr>
            <w:tcW w:w="1370" w:type="dxa"/>
          </w:tcPr>
          <w:p w14:paraId="4B21884E" w14:textId="77777777" w:rsidR="00D91CBA" w:rsidRDefault="007F7AE7" w:rsidP="00B66695">
            <w:r>
              <w:t>0</w:t>
            </w:r>
            <w:r w:rsidRPr="007F7AE7">
              <w:t>0:07:04.9</w:t>
            </w:r>
          </w:p>
          <w:p w14:paraId="6076ED61" w14:textId="77777777" w:rsidR="00D91CBA" w:rsidRDefault="00D91CBA" w:rsidP="00B66695"/>
        </w:tc>
        <w:tc>
          <w:tcPr>
            <w:tcW w:w="1168" w:type="dxa"/>
          </w:tcPr>
          <w:p w14:paraId="4D7D824C" w14:textId="77777777" w:rsidR="00D91CBA" w:rsidRDefault="00D55E39" w:rsidP="00B66695">
            <w:r>
              <w:t>HCP2</w:t>
            </w:r>
          </w:p>
        </w:tc>
        <w:tc>
          <w:tcPr>
            <w:tcW w:w="6812" w:type="dxa"/>
          </w:tcPr>
          <w:p w14:paraId="62FC7234" w14:textId="77777777" w:rsidR="00D91CBA" w:rsidRDefault="007F7AE7" w:rsidP="00B66695">
            <w:r>
              <w:t>No. When is your pain the worst? Usually when you’re standing? When you’re sitting?</w:t>
            </w:r>
            <w:r>
              <w:tab/>
            </w:r>
          </w:p>
        </w:tc>
      </w:tr>
      <w:tr w:rsidR="00D91CBA" w14:paraId="029D778A" w14:textId="77777777" w:rsidTr="006C2E21">
        <w:tc>
          <w:tcPr>
            <w:tcW w:w="1370" w:type="dxa"/>
          </w:tcPr>
          <w:p w14:paraId="28CA48D2" w14:textId="77777777" w:rsidR="00D91CBA" w:rsidRDefault="007F7AE7" w:rsidP="00B66695">
            <w:r>
              <w:t>0</w:t>
            </w:r>
            <w:r w:rsidRPr="007F7AE7">
              <w:t>0:07:08.8</w:t>
            </w:r>
          </w:p>
          <w:p w14:paraId="73587AA6" w14:textId="77777777" w:rsidR="00D91CBA" w:rsidRPr="00EF2AA9" w:rsidRDefault="00D91CBA" w:rsidP="00B66695"/>
        </w:tc>
        <w:tc>
          <w:tcPr>
            <w:tcW w:w="1168" w:type="dxa"/>
          </w:tcPr>
          <w:p w14:paraId="246634C2" w14:textId="77777777" w:rsidR="00D91CBA" w:rsidRPr="00EF2AA9" w:rsidRDefault="00C100B9" w:rsidP="00B66695">
            <w:r>
              <w:t>PT</w:t>
            </w:r>
          </w:p>
        </w:tc>
        <w:tc>
          <w:tcPr>
            <w:tcW w:w="6812" w:type="dxa"/>
          </w:tcPr>
          <w:p w14:paraId="0002B319" w14:textId="77777777" w:rsidR="00D91CBA" w:rsidRDefault="007F7AE7" w:rsidP="00B66695">
            <w:r>
              <w:t>Um …</w:t>
            </w:r>
            <w:r>
              <w:tab/>
            </w:r>
          </w:p>
        </w:tc>
      </w:tr>
      <w:tr w:rsidR="00D91CBA" w14:paraId="49AB6FFB" w14:textId="77777777" w:rsidTr="006C2E21">
        <w:tc>
          <w:tcPr>
            <w:tcW w:w="1370" w:type="dxa"/>
          </w:tcPr>
          <w:p w14:paraId="6DFF981D" w14:textId="77777777" w:rsidR="00D91CBA" w:rsidRDefault="007F7AE7" w:rsidP="00B66695">
            <w:r>
              <w:t>0</w:t>
            </w:r>
            <w:r w:rsidRPr="007F7AE7">
              <w:t>0:07:09.2</w:t>
            </w:r>
          </w:p>
          <w:p w14:paraId="017B73F2" w14:textId="77777777" w:rsidR="00D91CBA" w:rsidRPr="00EF2AA9" w:rsidRDefault="00D91CBA" w:rsidP="00B66695"/>
        </w:tc>
        <w:tc>
          <w:tcPr>
            <w:tcW w:w="1168" w:type="dxa"/>
          </w:tcPr>
          <w:p w14:paraId="781BA91B" w14:textId="77777777" w:rsidR="00D91CBA" w:rsidRPr="00EF2AA9" w:rsidRDefault="00D55E39" w:rsidP="00B66695">
            <w:r>
              <w:t>HCP2</w:t>
            </w:r>
          </w:p>
        </w:tc>
        <w:tc>
          <w:tcPr>
            <w:tcW w:w="6812" w:type="dxa"/>
          </w:tcPr>
          <w:p w14:paraId="583378BB" w14:textId="77777777" w:rsidR="00D91CBA" w:rsidRDefault="007F7AE7" w:rsidP="00B66695">
            <w:r>
              <w:t>The, the pain in your back.</w:t>
            </w:r>
            <w:r>
              <w:tab/>
            </w:r>
          </w:p>
        </w:tc>
      </w:tr>
      <w:tr w:rsidR="00D91CBA" w14:paraId="4218110A" w14:textId="77777777" w:rsidTr="006C2E21">
        <w:tc>
          <w:tcPr>
            <w:tcW w:w="1370" w:type="dxa"/>
          </w:tcPr>
          <w:p w14:paraId="50F3C60D" w14:textId="77777777" w:rsidR="00D91CBA" w:rsidRDefault="007F7AE7" w:rsidP="00B66695">
            <w:r>
              <w:t>0</w:t>
            </w:r>
            <w:r w:rsidRPr="007F7AE7">
              <w:t>0:07:11.7</w:t>
            </w:r>
          </w:p>
          <w:p w14:paraId="3301C0B5" w14:textId="77777777" w:rsidR="00D91CBA" w:rsidRPr="00EF2AA9" w:rsidRDefault="00D91CBA" w:rsidP="00B66695"/>
        </w:tc>
        <w:tc>
          <w:tcPr>
            <w:tcW w:w="1168" w:type="dxa"/>
          </w:tcPr>
          <w:p w14:paraId="654AAD61" w14:textId="77777777" w:rsidR="00D91CBA" w:rsidRPr="00EF2AA9" w:rsidRDefault="00C100B9" w:rsidP="00B66695">
            <w:r>
              <w:t>PT</w:t>
            </w:r>
          </w:p>
        </w:tc>
        <w:tc>
          <w:tcPr>
            <w:tcW w:w="6812" w:type="dxa"/>
          </w:tcPr>
          <w:p w14:paraId="7CEA42F8" w14:textId="77777777" w:rsidR="00D91CBA" w:rsidRDefault="007F7AE7" w:rsidP="00B66695">
            <w:r>
              <w:t>Um, it’s kind of both.</w:t>
            </w:r>
            <w:r>
              <w:tab/>
            </w:r>
          </w:p>
        </w:tc>
      </w:tr>
      <w:tr w:rsidR="00D91CBA" w14:paraId="1E9DE326" w14:textId="77777777" w:rsidTr="006C2E21">
        <w:tc>
          <w:tcPr>
            <w:tcW w:w="1370" w:type="dxa"/>
          </w:tcPr>
          <w:p w14:paraId="30528AAB" w14:textId="77777777" w:rsidR="00D91CBA" w:rsidRDefault="007F7AE7" w:rsidP="00B66695">
            <w:r>
              <w:t>0</w:t>
            </w:r>
            <w:r w:rsidRPr="007F7AE7">
              <w:t>0:07:14.0</w:t>
            </w:r>
          </w:p>
          <w:p w14:paraId="699E9A62" w14:textId="77777777" w:rsidR="00D91CBA" w:rsidRPr="00EF2AA9" w:rsidRDefault="00D91CBA" w:rsidP="00B66695"/>
        </w:tc>
        <w:tc>
          <w:tcPr>
            <w:tcW w:w="1168" w:type="dxa"/>
          </w:tcPr>
          <w:p w14:paraId="0495A0C2" w14:textId="77777777" w:rsidR="00D91CBA" w:rsidRPr="00EF2AA9" w:rsidRDefault="00D55E39" w:rsidP="00B66695">
            <w:r>
              <w:t>HCP2</w:t>
            </w:r>
          </w:p>
        </w:tc>
        <w:tc>
          <w:tcPr>
            <w:tcW w:w="6812" w:type="dxa"/>
          </w:tcPr>
          <w:p w14:paraId="7B44EF51" w14:textId="77777777" w:rsidR="00D91CBA" w:rsidRDefault="007F7AE7" w:rsidP="00B66695">
            <w:r>
              <w:t>Both.</w:t>
            </w:r>
            <w:r>
              <w:tab/>
            </w:r>
          </w:p>
        </w:tc>
      </w:tr>
      <w:tr w:rsidR="00D91CBA" w14:paraId="37EA67C0" w14:textId="77777777" w:rsidTr="006C2E21">
        <w:tc>
          <w:tcPr>
            <w:tcW w:w="1370" w:type="dxa"/>
          </w:tcPr>
          <w:p w14:paraId="2A1FF1DD" w14:textId="77777777" w:rsidR="00D91CBA" w:rsidRDefault="007F7AE7" w:rsidP="00B66695">
            <w:r>
              <w:t>0</w:t>
            </w:r>
            <w:r w:rsidRPr="007F7AE7">
              <w:t>0:07:14.3</w:t>
            </w:r>
          </w:p>
          <w:p w14:paraId="268E6296" w14:textId="77777777" w:rsidR="00D91CBA" w:rsidRDefault="00D91CBA" w:rsidP="00B66695"/>
        </w:tc>
        <w:tc>
          <w:tcPr>
            <w:tcW w:w="1168" w:type="dxa"/>
          </w:tcPr>
          <w:p w14:paraId="3F68C9EB" w14:textId="77777777" w:rsidR="00D91CBA" w:rsidRDefault="00C100B9" w:rsidP="00B66695">
            <w:r>
              <w:t>PT</w:t>
            </w:r>
          </w:p>
        </w:tc>
        <w:tc>
          <w:tcPr>
            <w:tcW w:w="6812" w:type="dxa"/>
          </w:tcPr>
          <w:p w14:paraId="32170367" w14:textId="77777777" w:rsidR="00D91CBA" w:rsidRDefault="007F7AE7" w:rsidP="00B66695">
            <w:r>
              <w:t>Mm-hmm.</w:t>
            </w:r>
            <w:r>
              <w:tab/>
            </w:r>
          </w:p>
        </w:tc>
      </w:tr>
      <w:tr w:rsidR="00D91CBA" w14:paraId="36D5ACC0" w14:textId="77777777" w:rsidTr="006C2E21">
        <w:tc>
          <w:tcPr>
            <w:tcW w:w="1370" w:type="dxa"/>
          </w:tcPr>
          <w:p w14:paraId="369B08B7" w14:textId="77777777" w:rsidR="00D91CBA" w:rsidRDefault="007F7AE7" w:rsidP="00B66695">
            <w:r>
              <w:t>0</w:t>
            </w:r>
            <w:r w:rsidRPr="007F7AE7">
              <w:t>0:07:14.9</w:t>
            </w:r>
          </w:p>
          <w:p w14:paraId="74AA37C2" w14:textId="77777777" w:rsidR="00D91CBA" w:rsidRPr="00EF2AA9" w:rsidRDefault="00D91CBA" w:rsidP="00B66695"/>
        </w:tc>
        <w:tc>
          <w:tcPr>
            <w:tcW w:w="1168" w:type="dxa"/>
          </w:tcPr>
          <w:p w14:paraId="412A012B" w14:textId="77777777" w:rsidR="00D91CBA" w:rsidRPr="00EF2AA9" w:rsidRDefault="00D55E39" w:rsidP="00B66695">
            <w:r>
              <w:t>HCP2</w:t>
            </w:r>
          </w:p>
        </w:tc>
        <w:tc>
          <w:tcPr>
            <w:tcW w:w="6812" w:type="dxa"/>
          </w:tcPr>
          <w:p w14:paraId="037B937C" w14:textId="77777777" w:rsidR="00D91CBA" w:rsidRDefault="007F7AE7" w:rsidP="00B66695">
            <w:r>
              <w:t>Is it worse in the morning or at night?</w:t>
            </w:r>
            <w:r>
              <w:tab/>
            </w:r>
          </w:p>
        </w:tc>
      </w:tr>
      <w:tr w:rsidR="00D91CBA" w14:paraId="6A623085" w14:textId="77777777" w:rsidTr="006C2E21">
        <w:tc>
          <w:tcPr>
            <w:tcW w:w="1370" w:type="dxa"/>
          </w:tcPr>
          <w:p w14:paraId="3E511E23" w14:textId="77777777" w:rsidR="00D91CBA" w:rsidRDefault="007F7AE7" w:rsidP="00B66695">
            <w:r>
              <w:t>0</w:t>
            </w:r>
            <w:r w:rsidRPr="007F7AE7">
              <w:t>0:07:17.1</w:t>
            </w:r>
          </w:p>
          <w:p w14:paraId="48FDFD21" w14:textId="77777777" w:rsidR="00D91CBA" w:rsidRPr="00EF2AA9" w:rsidRDefault="00D91CBA" w:rsidP="00B66695"/>
        </w:tc>
        <w:tc>
          <w:tcPr>
            <w:tcW w:w="1168" w:type="dxa"/>
          </w:tcPr>
          <w:p w14:paraId="52E4C1B7" w14:textId="77777777" w:rsidR="00D91CBA" w:rsidRPr="00EF2AA9" w:rsidRDefault="00C100B9" w:rsidP="00B66695">
            <w:r>
              <w:t>PT</w:t>
            </w:r>
          </w:p>
        </w:tc>
        <w:tc>
          <w:tcPr>
            <w:tcW w:w="6812" w:type="dxa"/>
          </w:tcPr>
          <w:p w14:paraId="2CE86472" w14:textId="77777777" w:rsidR="00D91CBA" w:rsidRDefault="007F7AE7" w:rsidP="00B66695">
            <w:r>
              <w:t>Night. Uh, it’s really worse at night.</w:t>
            </w:r>
            <w:r>
              <w:tab/>
            </w:r>
          </w:p>
        </w:tc>
      </w:tr>
      <w:tr w:rsidR="00D91CBA" w14:paraId="07089DA6" w14:textId="77777777" w:rsidTr="006C2E21">
        <w:tc>
          <w:tcPr>
            <w:tcW w:w="1370" w:type="dxa"/>
          </w:tcPr>
          <w:p w14:paraId="53EC469E" w14:textId="77777777" w:rsidR="00D91CBA" w:rsidRDefault="007F7AE7" w:rsidP="00B66695">
            <w:r>
              <w:t>0</w:t>
            </w:r>
            <w:r w:rsidRPr="007F7AE7">
              <w:t>0:07:18.5</w:t>
            </w:r>
          </w:p>
          <w:p w14:paraId="2A5DEF3F" w14:textId="77777777" w:rsidR="00D91CBA" w:rsidRPr="00EF2AA9" w:rsidRDefault="00D91CBA" w:rsidP="00B66695"/>
        </w:tc>
        <w:tc>
          <w:tcPr>
            <w:tcW w:w="1168" w:type="dxa"/>
          </w:tcPr>
          <w:p w14:paraId="70B0012D" w14:textId="77777777" w:rsidR="00D91CBA" w:rsidRPr="00EF2AA9" w:rsidRDefault="00D55E39" w:rsidP="00B66695">
            <w:r>
              <w:t>HCP2</w:t>
            </w:r>
          </w:p>
        </w:tc>
        <w:tc>
          <w:tcPr>
            <w:tcW w:w="6812" w:type="dxa"/>
          </w:tcPr>
          <w:p w14:paraId="2B2A0B84" w14:textId="77777777" w:rsidR="00D91CBA" w:rsidRDefault="007F7AE7" w:rsidP="00B66695">
            <w:r>
              <w:t xml:space="preserve">Worse at night, after </w:t>
            </w:r>
            <w:r w:rsidR="00FB7E93">
              <w:t>[00:</w:t>
            </w:r>
            <w:r w:rsidRPr="007F7AE7">
              <w:t>07:19.5</w:t>
            </w:r>
            <w:r>
              <w:t>]</w:t>
            </w:r>
          </w:p>
        </w:tc>
      </w:tr>
      <w:tr w:rsidR="00D91CBA" w14:paraId="18E754C3" w14:textId="77777777" w:rsidTr="006C2E21">
        <w:tc>
          <w:tcPr>
            <w:tcW w:w="1370" w:type="dxa"/>
          </w:tcPr>
          <w:p w14:paraId="7094A2D9" w14:textId="77777777" w:rsidR="00D91CBA" w:rsidRDefault="007F7AE7" w:rsidP="00B66695">
            <w:r>
              <w:t>0</w:t>
            </w:r>
            <w:r w:rsidRPr="007F7AE7">
              <w:t>0:07:19.5</w:t>
            </w:r>
          </w:p>
          <w:p w14:paraId="11384BDB" w14:textId="77777777" w:rsidR="00D91CBA" w:rsidRPr="00EF2AA9" w:rsidRDefault="00D91CBA" w:rsidP="00B66695"/>
        </w:tc>
        <w:tc>
          <w:tcPr>
            <w:tcW w:w="1168" w:type="dxa"/>
          </w:tcPr>
          <w:p w14:paraId="37C2CF20" w14:textId="77777777" w:rsidR="00D91CBA" w:rsidRPr="00EF2AA9" w:rsidRDefault="00C100B9" w:rsidP="00B66695">
            <w:r>
              <w:t>PT</w:t>
            </w:r>
          </w:p>
        </w:tc>
        <w:tc>
          <w:tcPr>
            <w:tcW w:w="6812" w:type="dxa"/>
          </w:tcPr>
          <w:p w14:paraId="4790CBCD" w14:textId="77777777" w:rsidR="00D91CBA" w:rsidRDefault="00FB7E93" w:rsidP="00B66695">
            <w:r>
              <w:t>[00:</w:t>
            </w:r>
            <w:r w:rsidR="007F7AE7" w:rsidRPr="007F7AE7">
              <w:t>07:19.5</w:t>
            </w:r>
            <w:r w:rsidR="007F7AE7">
              <w:t>]</w:t>
            </w:r>
          </w:p>
        </w:tc>
      </w:tr>
      <w:tr w:rsidR="00D91CBA" w14:paraId="503F6BA7" w14:textId="77777777" w:rsidTr="006C2E21">
        <w:tc>
          <w:tcPr>
            <w:tcW w:w="1370" w:type="dxa"/>
          </w:tcPr>
          <w:p w14:paraId="7DAB75C8" w14:textId="77777777" w:rsidR="00D91CBA" w:rsidRDefault="007F7AE7" w:rsidP="00B66695">
            <w:r>
              <w:t>0</w:t>
            </w:r>
            <w:r w:rsidRPr="007F7AE7">
              <w:t>0:07:19.9</w:t>
            </w:r>
          </w:p>
          <w:p w14:paraId="35D27BA8" w14:textId="77777777" w:rsidR="00D91CBA" w:rsidRDefault="00D91CBA" w:rsidP="00B66695"/>
        </w:tc>
        <w:tc>
          <w:tcPr>
            <w:tcW w:w="1168" w:type="dxa"/>
          </w:tcPr>
          <w:p w14:paraId="66DEBB90" w14:textId="77777777" w:rsidR="00D91CBA" w:rsidRDefault="00D55E39" w:rsidP="00B66695">
            <w:r>
              <w:t>HCP2</w:t>
            </w:r>
          </w:p>
        </w:tc>
        <w:tc>
          <w:tcPr>
            <w:tcW w:w="6812" w:type="dxa"/>
          </w:tcPr>
          <w:p w14:paraId="09CE73DC" w14:textId="77777777" w:rsidR="00D91CBA" w:rsidRDefault="007F7AE7" w:rsidP="00B66695">
            <w:r>
              <w:t xml:space="preserve">… </w:t>
            </w:r>
            <w:proofErr w:type="gramStart"/>
            <w:r>
              <w:t>the</w:t>
            </w:r>
            <w:proofErr w:type="gramEnd"/>
            <w:r>
              <w:t xml:space="preserve"> whole day?</w:t>
            </w:r>
            <w:r>
              <w:tab/>
            </w:r>
          </w:p>
        </w:tc>
      </w:tr>
      <w:tr w:rsidR="00D91CBA" w14:paraId="00AA864F" w14:textId="77777777" w:rsidTr="006C2E21">
        <w:tc>
          <w:tcPr>
            <w:tcW w:w="1370" w:type="dxa"/>
          </w:tcPr>
          <w:p w14:paraId="2C11D05E" w14:textId="77777777" w:rsidR="00D91CBA" w:rsidRDefault="007F7AE7" w:rsidP="00B66695">
            <w:r>
              <w:t>0</w:t>
            </w:r>
            <w:r w:rsidRPr="007F7AE7">
              <w:t>0:07:20.8</w:t>
            </w:r>
          </w:p>
          <w:p w14:paraId="427372CD" w14:textId="77777777" w:rsidR="00D91CBA" w:rsidRPr="00EF2AA9" w:rsidRDefault="00D91CBA" w:rsidP="00B66695"/>
        </w:tc>
        <w:tc>
          <w:tcPr>
            <w:tcW w:w="1168" w:type="dxa"/>
          </w:tcPr>
          <w:p w14:paraId="6207F557" w14:textId="77777777" w:rsidR="00D91CBA" w:rsidRPr="00EF2AA9" w:rsidRDefault="00C100B9" w:rsidP="00B66695">
            <w:r>
              <w:t>PT</w:t>
            </w:r>
          </w:p>
        </w:tc>
        <w:tc>
          <w:tcPr>
            <w:tcW w:w="6812" w:type="dxa"/>
          </w:tcPr>
          <w:p w14:paraId="665C06C2" w14:textId="77777777" w:rsidR="00D91CBA" w:rsidRDefault="007F7AE7" w:rsidP="00B66695">
            <w:r>
              <w:t>Mm-hmm.</w:t>
            </w:r>
          </w:p>
          <w:p w14:paraId="737C3FDA" w14:textId="77777777" w:rsidR="007F7AE7" w:rsidRDefault="007F7AE7" w:rsidP="00B66695"/>
        </w:tc>
      </w:tr>
      <w:tr w:rsidR="00D91CBA" w14:paraId="05E21CEF" w14:textId="77777777" w:rsidTr="006C2E21">
        <w:tc>
          <w:tcPr>
            <w:tcW w:w="1370" w:type="dxa"/>
          </w:tcPr>
          <w:p w14:paraId="28EF3EC5" w14:textId="77777777" w:rsidR="00D91CBA" w:rsidRDefault="007F7AE7" w:rsidP="00B66695">
            <w:r>
              <w:t>0</w:t>
            </w:r>
            <w:r w:rsidRPr="007F7AE7">
              <w:t>0:07:21.5</w:t>
            </w:r>
          </w:p>
          <w:p w14:paraId="7D47DCA3" w14:textId="77777777" w:rsidR="00D91CBA" w:rsidRPr="00EF2AA9" w:rsidRDefault="00D91CBA" w:rsidP="00B66695"/>
        </w:tc>
        <w:tc>
          <w:tcPr>
            <w:tcW w:w="1168" w:type="dxa"/>
          </w:tcPr>
          <w:p w14:paraId="48E85316" w14:textId="77777777" w:rsidR="00D91CBA" w:rsidRPr="00EF2AA9" w:rsidRDefault="00D55E39" w:rsidP="00B66695">
            <w:r>
              <w:t>HCP2</w:t>
            </w:r>
          </w:p>
        </w:tc>
        <w:tc>
          <w:tcPr>
            <w:tcW w:w="6812" w:type="dxa"/>
          </w:tcPr>
          <w:p w14:paraId="13C84A96" w14:textId="77777777" w:rsidR="00D91CBA" w:rsidRDefault="007F7AE7" w:rsidP="00B66695">
            <w:r>
              <w:t>Yes.</w:t>
            </w:r>
            <w:r>
              <w:tab/>
            </w:r>
          </w:p>
        </w:tc>
      </w:tr>
      <w:tr w:rsidR="00D91CBA" w14:paraId="130A146A" w14:textId="77777777" w:rsidTr="006C2E21">
        <w:tc>
          <w:tcPr>
            <w:tcW w:w="1370" w:type="dxa"/>
          </w:tcPr>
          <w:p w14:paraId="4E7CB864" w14:textId="77777777" w:rsidR="00D91CBA" w:rsidRPr="00EF2AA9" w:rsidRDefault="007F7AE7" w:rsidP="00B66695">
            <w:r w:rsidRPr="007F7AE7">
              <w:t>0</w:t>
            </w:r>
            <w:r w:rsidR="00C100B9">
              <w:t>0</w:t>
            </w:r>
            <w:r w:rsidRPr="007F7AE7">
              <w:t>:07:21.5</w:t>
            </w:r>
          </w:p>
        </w:tc>
        <w:tc>
          <w:tcPr>
            <w:tcW w:w="1168" w:type="dxa"/>
          </w:tcPr>
          <w:p w14:paraId="21BABDAE" w14:textId="77777777" w:rsidR="00D91CBA" w:rsidRPr="00EF2AA9" w:rsidRDefault="00C100B9" w:rsidP="00B66695">
            <w:r>
              <w:t>PT</w:t>
            </w:r>
          </w:p>
        </w:tc>
        <w:tc>
          <w:tcPr>
            <w:tcW w:w="6812" w:type="dxa"/>
          </w:tcPr>
          <w:p w14:paraId="140B7E87" w14:textId="77777777" w:rsidR="00D91CBA" w:rsidRDefault="007F7AE7" w:rsidP="00B66695">
            <w:r>
              <w:t xml:space="preserve">Like, I can’t even, like, </w:t>
            </w:r>
            <w:proofErr w:type="gramStart"/>
            <w:r>
              <w:t>lay</w:t>
            </w:r>
            <w:proofErr w:type="gramEnd"/>
            <w:r>
              <w:t xml:space="preserve"> down.</w:t>
            </w:r>
          </w:p>
          <w:p w14:paraId="1801AB01" w14:textId="77777777" w:rsidR="007F7AE7" w:rsidRDefault="007F7AE7" w:rsidP="00B66695"/>
        </w:tc>
      </w:tr>
      <w:tr w:rsidR="00D91CBA" w14:paraId="1C77659F" w14:textId="77777777" w:rsidTr="006C2E21">
        <w:tc>
          <w:tcPr>
            <w:tcW w:w="1370" w:type="dxa"/>
          </w:tcPr>
          <w:p w14:paraId="04BDF230" w14:textId="77777777" w:rsidR="00D91CBA" w:rsidRDefault="007F7AE7" w:rsidP="00B66695">
            <w:r>
              <w:t>0</w:t>
            </w:r>
            <w:r w:rsidRPr="007F7AE7">
              <w:t>0:07:24.0</w:t>
            </w:r>
          </w:p>
          <w:p w14:paraId="0600E073" w14:textId="77777777" w:rsidR="00D91CBA" w:rsidRPr="00EF2AA9" w:rsidRDefault="00D91CBA" w:rsidP="00B66695"/>
        </w:tc>
        <w:tc>
          <w:tcPr>
            <w:tcW w:w="1168" w:type="dxa"/>
          </w:tcPr>
          <w:p w14:paraId="6AAF5A6A" w14:textId="77777777" w:rsidR="00D91CBA" w:rsidRPr="00EF2AA9" w:rsidRDefault="00D55E39" w:rsidP="00B66695">
            <w:r>
              <w:t>HCP2</w:t>
            </w:r>
          </w:p>
        </w:tc>
        <w:tc>
          <w:tcPr>
            <w:tcW w:w="6812" w:type="dxa"/>
          </w:tcPr>
          <w:p w14:paraId="642C8F04" w14:textId="77777777" w:rsidR="00D91CBA" w:rsidRDefault="007F7AE7" w:rsidP="00B66695">
            <w:r>
              <w:t>Okay. How often are you taking a Motrin 800?</w:t>
            </w:r>
            <w:r>
              <w:tab/>
            </w:r>
          </w:p>
        </w:tc>
      </w:tr>
      <w:tr w:rsidR="00D91CBA" w14:paraId="6D666247" w14:textId="77777777" w:rsidTr="006C2E21">
        <w:trPr>
          <w:trHeight w:val="729"/>
        </w:trPr>
        <w:tc>
          <w:tcPr>
            <w:tcW w:w="1370" w:type="dxa"/>
          </w:tcPr>
          <w:p w14:paraId="2B823E15" w14:textId="77777777" w:rsidR="00D91CBA" w:rsidRDefault="007F7AE7" w:rsidP="00B66695">
            <w:r>
              <w:t>0</w:t>
            </w:r>
            <w:r w:rsidRPr="007F7AE7">
              <w:t>0:07:27.0</w:t>
            </w:r>
          </w:p>
          <w:p w14:paraId="3E9483BF" w14:textId="77777777" w:rsidR="00D91CBA" w:rsidRDefault="00D91CBA" w:rsidP="00B66695"/>
        </w:tc>
        <w:tc>
          <w:tcPr>
            <w:tcW w:w="1168" w:type="dxa"/>
          </w:tcPr>
          <w:p w14:paraId="628F013D" w14:textId="77777777" w:rsidR="00D91CBA" w:rsidRDefault="00C100B9" w:rsidP="00B66695">
            <w:r>
              <w:t>PT</w:t>
            </w:r>
          </w:p>
        </w:tc>
        <w:tc>
          <w:tcPr>
            <w:tcW w:w="6812" w:type="dxa"/>
          </w:tcPr>
          <w:p w14:paraId="232F6C9C" w14:textId="77777777" w:rsidR="00D91CBA" w:rsidRDefault="007F7AE7" w:rsidP="00B66695">
            <w:r>
              <w:t xml:space="preserve">Um, normally, sometimes if I, if it </w:t>
            </w:r>
            <w:r w:rsidR="0091518E">
              <w:t>hur</w:t>
            </w:r>
            <w:r>
              <w:t>t</w:t>
            </w:r>
            <w:r w:rsidR="0091518E">
              <w:t>s</w:t>
            </w:r>
            <w:r>
              <w:t xml:space="preserve"> at work, I take it when I’m at work; or I normally take it before I go to sleep.</w:t>
            </w:r>
            <w:r>
              <w:tab/>
              <w:t xml:space="preserve"> </w:t>
            </w:r>
          </w:p>
        </w:tc>
      </w:tr>
      <w:tr w:rsidR="00D91CBA" w14:paraId="586F4F8B" w14:textId="77777777" w:rsidTr="006C2E21">
        <w:tc>
          <w:tcPr>
            <w:tcW w:w="1370" w:type="dxa"/>
          </w:tcPr>
          <w:p w14:paraId="0BD5342F" w14:textId="77777777" w:rsidR="00D91CBA" w:rsidRDefault="007F7AE7" w:rsidP="00B66695">
            <w:r>
              <w:t>0</w:t>
            </w:r>
            <w:r w:rsidRPr="007F7AE7">
              <w:t>0:07:33.6</w:t>
            </w:r>
          </w:p>
          <w:p w14:paraId="0D3FA241" w14:textId="77777777" w:rsidR="00D91CBA" w:rsidRPr="00EF2AA9" w:rsidRDefault="00D91CBA" w:rsidP="00B66695"/>
        </w:tc>
        <w:tc>
          <w:tcPr>
            <w:tcW w:w="1168" w:type="dxa"/>
          </w:tcPr>
          <w:p w14:paraId="5D404D69" w14:textId="77777777" w:rsidR="00D91CBA" w:rsidRPr="00EF2AA9" w:rsidRDefault="00D55E39" w:rsidP="00B66695">
            <w:r>
              <w:t>HCP2</w:t>
            </w:r>
          </w:p>
        </w:tc>
        <w:tc>
          <w:tcPr>
            <w:tcW w:w="6812" w:type="dxa"/>
          </w:tcPr>
          <w:p w14:paraId="06E69F06" w14:textId="77777777" w:rsidR="00D91CBA" w:rsidRDefault="007F7AE7" w:rsidP="00B66695">
            <w:r>
              <w:t>So at least once a day, every day.</w:t>
            </w:r>
            <w:r>
              <w:tab/>
            </w:r>
          </w:p>
        </w:tc>
      </w:tr>
      <w:tr w:rsidR="00D91CBA" w14:paraId="28C85FE9" w14:textId="77777777" w:rsidTr="006C2E21">
        <w:tc>
          <w:tcPr>
            <w:tcW w:w="1370" w:type="dxa"/>
          </w:tcPr>
          <w:p w14:paraId="414B6156" w14:textId="77777777" w:rsidR="00D91CBA" w:rsidRDefault="007F7AE7" w:rsidP="00B66695">
            <w:r>
              <w:t>0</w:t>
            </w:r>
            <w:r w:rsidRPr="007F7AE7">
              <w:t>0:07:35.4</w:t>
            </w:r>
          </w:p>
          <w:p w14:paraId="03E1F1EB" w14:textId="77777777" w:rsidR="00D91CBA" w:rsidRPr="00EF2AA9" w:rsidRDefault="00D91CBA" w:rsidP="00B66695"/>
        </w:tc>
        <w:tc>
          <w:tcPr>
            <w:tcW w:w="1168" w:type="dxa"/>
          </w:tcPr>
          <w:p w14:paraId="0E0A7767" w14:textId="77777777" w:rsidR="00D91CBA" w:rsidRPr="00EF2AA9" w:rsidRDefault="00C100B9" w:rsidP="00B66695">
            <w:r>
              <w:t>PT</w:t>
            </w:r>
          </w:p>
        </w:tc>
        <w:tc>
          <w:tcPr>
            <w:tcW w:w="6812" w:type="dxa"/>
          </w:tcPr>
          <w:p w14:paraId="42935248" w14:textId="77777777" w:rsidR="00D91CBA" w:rsidRDefault="007F7AE7" w:rsidP="00B66695">
            <w:r>
              <w:t>Yes.</w:t>
            </w:r>
            <w:r>
              <w:tab/>
            </w:r>
          </w:p>
        </w:tc>
      </w:tr>
      <w:tr w:rsidR="00D91CBA" w14:paraId="26E9EBAB" w14:textId="77777777" w:rsidTr="006C2E21">
        <w:tc>
          <w:tcPr>
            <w:tcW w:w="1370" w:type="dxa"/>
          </w:tcPr>
          <w:p w14:paraId="2A1439A0" w14:textId="77777777" w:rsidR="00D91CBA" w:rsidRDefault="007F7AE7" w:rsidP="00B66695">
            <w:r>
              <w:t>0</w:t>
            </w:r>
            <w:r w:rsidRPr="007F7AE7">
              <w:t>0:07:35.8</w:t>
            </w:r>
          </w:p>
          <w:p w14:paraId="64F369A4" w14:textId="77777777" w:rsidR="00D91CBA" w:rsidRPr="00EF2AA9" w:rsidRDefault="00D91CBA" w:rsidP="00B66695"/>
        </w:tc>
        <w:tc>
          <w:tcPr>
            <w:tcW w:w="1168" w:type="dxa"/>
          </w:tcPr>
          <w:p w14:paraId="6928B375" w14:textId="77777777" w:rsidR="00D91CBA" w:rsidRPr="00EF2AA9" w:rsidRDefault="00D55E39" w:rsidP="00B66695">
            <w:r>
              <w:lastRenderedPageBreak/>
              <w:t>HCP2</w:t>
            </w:r>
          </w:p>
        </w:tc>
        <w:tc>
          <w:tcPr>
            <w:tcW w:w="6812" w:type="dxa"/>
          </w:tcPr>
          <w:p w14:paraId="59798B82" w14:textId="77777777" w:rsidR="00D91CBA" w:rsidRDefault="007F7AE7" w:rsidP="00B66695">
            <w:r>
              <w:t>How long have you been taking that for?</w:t>
            </w:r>
            <w:r>
              <w:tab/>
            </w:r>
          </w:p>
        </w:tc>
      </w:tr>
      <w:tr w:rsidR="00D91CBA" w14:paraId="25F4186C" w14:textId="77777777" w:rsidTr="006C2E21">
        <w:tc>
          <w:tcPr>
            <w:tcW w:w="1370" w:type="dxa"/>
          </w:tcPr>
          <w:p w14:paraId="7702D91B" w14:textId="77777777" w:rsidR="00D91CBA" w:rsidRDefault="007F7AE7" w:rsidP="00B66695">
            <w:r>
              <w:lastRenderedPageBreak/>
              <w:t>0</w:t>
            </w:r>
            <w:r w:rsidRPr="007F7AE7">
              <w:t>0:07:37.2</w:t>
            </w:r>
          </w:p>
          <w:p w14:paraId="434FE6C8" w14:textId="77777777" w:rsidR="00D91CBA" w:rsidRPr="00EF2AA9" w:rsidRDefault="00D91CBA" w:rsidP="00B66695"/>
        </w:tc>
        <w:tc>
          <w:tcPr>
            <w:tcW w:w="1168" w:type="dxa"/>
          </w:tcPr>
          <w:p w14:paraId="6B5557CD" w14:textId="77777777" w:rsidR="00D91CBA" w:rsidRPr="00EF2AA9" w:rsidRDefault="00C100B9" w:rsidP="00B66695">
            <w:r>
              <w:t>PT</w:t>
            </w:r>
          </w:p>
        </w:tc>
        <w:tc>
          <w:tcPr>
            <w:tcW w:w="6812" w:type="dxa"/>
          </w:tcPr>
          <w:p w14:paraId="441648CF" w14:textId="77777777" w:rsidR="00D91CBA" w:rsidRDefault="007F7AE7" w:rsidP="00B66695">
            <w:r>
              <w:t xml:space="preserve">For about two and a half weeks. </w:t>
            </w:r>
          </w:p>
        </w:tc>
      </w:tr>
      <w:tr w:rsidR="00D91CBA" w14:paraId="24EA73A2" w14:textId="77777777" w:rsidTr="006C2E21">
        <w:trPr>
          <w:trHeight w:val="720"/>
        </w:trPr>
        <w:tc>
          <w:tcPr>
            <w:tcW w:w="1370" w:type="dxa"/>
          </w:tcPr>
          <w:p w14:paraId="2059BE4E" w14:textId="77777777" w:rsidR="00D91CBA" w:rsidRDefault="009631CD" w:rsidP="00B66695">
            <w:r>
              <w:t>0</w:t>
            </w:r>
            <w:r w:rsidRPr="009631CD">
              <w:t>0:07:39.4</w:t>
            </w:r>
          </w:p>
          <w:p w14:paraId="2DE66C5C" w14:textId="77777777" w:rsidR="00D91CBA" w:rsidRDefault="00D91CBA" w:rsidP="00B66695"/>
        </w:tc>
        <w:tc>
          <w:tcPr>
            <w:tcW w:w="1168" w:type="dxa"/>
          </w:tcPr>
          <w:p w14:paraId="7BD7DDD5" w14:textId="77777777" w:rsidR="00D91CBA" w:rsidRDefault="00D55E39" w:rsidP="00D55E39">
            <w:r>
              <w:t>HCP2</w:t>
            </w:r>
          </w:p>
        </w:tc>
        <w:tc>
          <w:tcPr>
            <w:tcW w:w="6812" w:type="dxa"/>
          </w:tcPr>
          <w:p w14:paraId="23664179" w14:textId="77777777" w:rsidR="00D91CBA" w:rsidRDefault="009631CD" w:rsidP="00B66695">
            <w:r>
              <w:t>Two and a half weeks, every single day. Has your stomach been bothering you at all?</w:t>
            </w:r>
            <w:r>
              <w:tab/>
            </w:r>
          </w:p>
        </w:tc>
      </w:tr>
      <w:tr w:rsidR="00D91CBA" w14:paraId="33479858" w14:textId="77777777" w:rsidTr="006C2E21">
        <w:tc>
          <w:tcPr>
            <w:tcW w:w="1370" w:type="dxa"/>
          </w:tcPr>
          <w:p w14:paraId="5162DBED" w14:textId="77777777" w:rsidR="00D91CBA" w:rsidRDefault="009631CD" w:rsidP="00B66695">
            <w:r>
              <w:t>0</w:t>
            </w:r>
            <w:r w:rsidRPr="009631CD">
              <w:t>0:07:42.4</w:t>
            </w:r>
          </w:p>
          <w:p w14:paraId="589BF747" w14:textId="77777777" w:rsidR="00D91CBA" w:rsidRPr="00EF2AA9" w:rsidRDefault="00D91CBA" w:rsidP="00B66695"/>
        </w:tc>
        <w:tc>
          <w:tcPr>
            <w:tcW w:w="1168" w:type="dxa"/>
          </w:tcPr>
          <w:p w14:paraId="726A3302" w14:textId="77777777" w:rsidR="00D91CBA" w:rsidRPr="00EF2AA9" w:rsidRDefault="00C100B9" w:rsidP="00B66695">
            <w:r>
              <w:t>PT</w:t>
            </w:r>
          </w:p>
        </w:tc>
        <w:tc>
          <w:tcPr>
            <w:tcW w:w="6812" w:type="dxa"/>
          </w:tcPr>
          <w:p w14:paraId="6F33DA38" w14:textId="77777777" w:rsidR="00D91CBA" w:rsidRDefault="009631CD" w:rsidP="00B66695">
            <w:r>
              <w:t>No.</w:t>
            </w:r>
            <w:r>
              <w:tab/>
            </w:r>
          </w:p>
        </w:tc>
      </w:tr>
      <w:tr w:rsidR="00D91CBA" w14:paraId="189041BE" w14:textId="77777777" w:rsidTr="004C0F02">
        <w:trPr>
          <w:trHeight w:val="981"/>
        </w:trPr>
        <w:tc>
          <w:tcPr>
            <w:tcW w:w="1370" w:type="dxa"/>
          </w:tcPr>
          <w:p w14:paraId="5CAC4780" w14:textId="77777777" w:rsidR="00D91CBA" w:rsidRDefault="009631CD" w:rsidP="00B66695">
            <w:r>
              <w:t>0</w:t>
            </w:r>
            <w:r w:rsidRPr="009631CD">
              <w:t>0:07:43.0</w:t>
            </w:r>
          </w:p>
          <w:p w14:paraId="583FEA0B" w14:textId="77777777" w:rsidR="00D91CBA" w:rsidRPr="00EF2AA9" w:rsidRDefault="00D91CBA" w:rsidP="00B66695"/>
        </w:tc>
        <w:tc>
          <w:tcPr>
            <w:tcW w:w="1168" w:type="dxa"/>
          </w:tcPr>
          <w:p w14:paraId="27027B18" w14:textId="77777777" w:rsidR="00D91CBA" w:rsidRPr="00EF2AA9" w:rsidRDefault="00D55E39" w:rsidP="00B66695">
            <w:r>
              <w:t>HCP2</w:t>
            </w:r>
          </w:p>
        </w:tc>
        <w:tc>
          <w:tcPr>
            <w:tcW w:w="6812" w:type="dxa"/>
          </w:tcPr>
          <w:p w14:paraId="25390C0E" w14:textId="77777777" w:rsidR="00D91CBA" w:rsidRDefault="009631CD" w:rsidP="00B66695">
            <w:r>
              <w:t>Make sure when you take Motrin, you take it with a piece of bread or some crackers. Make sure you have a full stomach, because it can bother your stomach.</w:t>
            </w:r>
            <w:r>
              <w:tab/>
            </w:r>
          </w:p>
        </w:tc>
      </w:tr>
      <w:tr w:rsidR="00D91CBA" w14:paraId="0EF97CC6" w14:textId="77777777" w:rsidTr="006C2E21">
        <w:tc>
          <w:tcPr>
            <w:tcW w:w="1370" w:type="dxa"/>
          </w:tcPr>
          <w:p w14:paraId="7136C287" w14:textId="77777777" w:rsidR="00D91CBA" w:rsidRDefault="009631CD" w:rsidP="00B66695">
            <w:r>
              <w:t>0</w:t>
            </w:r>
            <w:r w:rsidRPr="009631CD">
              <w:t>0:07:48.9</w:t>
            </w:r>
          </w:p>
          <w:p w14:paraId="5CD1B133" w14:textId="77777777" w:rsidR="00D91CBA" w:rsidRPr="00EF2AA9" w:rsidRDefault="00D91CBA" w:rsidP="00B66695"/>
        </w:tc>
        <w:tc>
          <w:tcPr>
            <w:tcW w:w="1168" w:type="dxa"/>
          </w:tcPr>
          <w:p w14:paraId="7387CA9D" w14:textId="77777777" w:rsidR="00D91CBA" w:rsidRPr="00EF2AA9" w:rsidRDefault="00C100B9" w:rsidP="00B66695">
            <w:r>
              <w:t>PT</w:t>
            </w:r>
          </w:p>
        </w:tc>
        <w:tc>
          <w:tcPr>
            <w:tcW w:w="6812" w:type="dxa"/>
          </w:tcPr>
          <w:p w14:paraId="3B74E81D" w14:textId="77777777" w:rsidR="00D91CBA" w:rsidRDefault="009631CD" w:rsidP="00B66695">
            <w:r>
              <w:t>Okay. Okay.</w:t>
            </w:r>
            <w:r>
              <w:tab/>
            </w:r>
          </w:p>
        </w:tc>
      </w:tr>
      <w:tr w:rsidR="00D91CBA" w14:paraId="0A391CE4" w14:textId="77777777" w:rsidTr="004C0F02">
        <w:trPr>
          <w:trHeight w:val="702"/>
        </w:trPr>
        <w:tc>
          <w:tcPr>
            <w:tcW w:w="1370" w:type="dxa"/>
          </w:tcPr>
          <w:p w14:paraId="14348269" w14:textId="77777777" w:rsidR="00D91CBA" w:rsidRDefault="009631CD" w:rsidP="00B66695">
            <w:r>
              <w:t>0</w:t>
            </w:r>
            <w:r w:rsidRPr="009631CD">
              <w:t>0:07:50.0</w:t>
            </w:r>
          </w:p>
          <w:p w14:paraId="3D7BBEC0" w14:textId="77777777" w:rsidR="00D91CBA" w:rsidRPr="00EF2AA9" w:rsidRDefault="00D91CBA" w:rsidP="00B66695"/>
        </w:tc>
        <w:tc>
          <w:tcPr>
            <w:tcW w:w="1168" w:type="dxa"/>
          </w:tcPr>
          <w:p w14:paraId="4F51A5F7" w14:textId="77777777" w:rsidR="00D91CBA" w:rsidRPr="00EF2AA9" w:rsidRDefault="00D55E39" w:rsidP="00B66695">
            <w:r>
              <w:t>HCP2</w:t>
            </w:r>
          </w:p>
        </w:tc>
        <w:tc>
          <w:tcPr>
            <w:tcW w:w="6812" w:type="dxa"/>
          </w:tcPr>
          <w:p w14:paraId="0A58C2E2" w14:textId="77777777" w:rsidR="00D91CBA" w:rsidRDefault="009631CD" w:rsidP="009631CD">
            <w:r>
              <w:t>Um, if – are you having any bleeding when you go to the bathroom, when you’re pooping, anything like that?</w:t>
            </w:r>
            <w:r>
              <w:tab/>
            </w:r>
          </w:p>
        </w:tc>
      </w:tr>
      <w:tr w:rsidR="00D91CBA" w14:paraId="7F8AD368" w14:textId="77777777" w:rsidTr="006C2E21">
        <w:tc>
          <w:tcPr>
            <w:tcW w:w="1370" w:type="dxa"/>
          </w:tcPr>
          <w:p w14:paraId="4C160090" w14:textId="77777777" w:rsidR="00D91CBA" w:rsidRDefault="009631CD" w:rsidP="00B66695">
            <w:r>
              <w:t>0</w:t>
            </w:r>
            <w:r w:rsidRPr="009631CD">
              <w:t>0:07:54.3</w:t>
            </w:r>
          </w:p>
          <w:p w14:paraId="032074D3" w14:textId="77777777" w:rsidR="00D91CBA" w:rsidRDefault="00D91CBA" w:rsidP="00B66695"/>
        </w:tc>
        <w:tc>
          <w:tcPr>
            <w:tcW w:w="1168" w:type="dxa"/>
          </w:tcPr>
          <w:p w14:paraId="0F2E7455" w14:textId="77777777" w:rsidR="00D91CBA" w:rsidRDefault="00C100B9" w:rsidP="00B66695">
            <w:r>
              <w:t>PT</w:t>
            </w:r>
          </w:p>
        </w:tc>
        <w:tc>
          <w:tcPr>
            <w:tcW w:w="6812" w:type="dxa"/>
          </w:tcPr>
          <w:p w14:paraId="0431A4C5" w14:textId="77777777" w:rsidR="00D91CBA" w:rsidRDefault="009631CD" w:rsidP="00B66695">
            <w:r>
              <w:t>No.</w:t>
            </w:r>
            <w:r>
              <w:tab/>
            </w:r>
          </w:p>
        </w:tc>
      </w:tr>
      <w:tr w:rsidR="00D91CBA" w14:paraId="152A6371" w14:textId="77777777" w:rsidTr="006C2E21">
        <w:tc>
          <w:tcPr>
            <w:tcW w:w="1370" w:type="dxa"/>
          </w:tcPr>
          <w:p w14:paraId="0BDD45AE" w14:textId="77777777" w:rsidR="00D91CBA" w:rsidRPr="00EF2AA9" w:rsidRDefault="009631CD" w:rsidP="00B66695">
            <w:r w:rsidRPr="009631CD">
              <w:t>0</w:t>
            </w:r>
            <w:r w:rsidR="00C100B9">
              <w:t>0</w:t>
            </w:r>
            <w:r w:rsidRPr="009631CD">
              <w:t>:07:54.2</w:t>
            </w:r>
          </w:p>
        </w:tc>
        <w:tc>
          <w:tcPr>
            <w:tcW w:w="1168" w:type="dxa"/>
          </w:tcPr>
          <w:p w14:paraId="42C6D24B" w14:textId="77777777" w:rsidR="00D91CBA" w:rsidRPr="00EF2AA9" w:rsidRDefault="00D55E39" w:rsidP="00B66695">
            <w:r>
              <w:t>HCP2</w:t>
            </w:r>
          </w:p>
        </w:tc>
        <w:tc>
          <w:tcPr>
            <w:tcW w:w="6812" w:type="dxa"/>
          </w:tcPr>
          <w:p w14:paraId="607E55EB" w14:textId="77777777" w:rsidR="00D91CBA" w:rsidRDefault="009631CD" w:rsidP="00B66695">
            <w:r>
              <w:t>Any dark stools?</w:t>
            </w:r>
          </w:p>
          <w:p w14:paraId="69B30DEE" w14:textId="77777777" w:rsidR="009631CD" w:rsidRDefault="009631CD" w:rsidP="00B66695"/>
        </w:tc>
      </w:tr>
      <w:tr w:rsidR="00D91CBA" w14:paraId="252448AC" w14:textId="77777777" w:rsidTr="006C2E21">
        <w:tc>
          <w:tcPr>
            <w:tcW w:w="1370" w:type="dxa"/>
          </w:tcPr>
          <w:p w14:paraId="1635A2D2" w14:textId="77777777" w:rsidR="00D91CBA" w:rsidRDefault="009631CD" w:rsidP="00B66695">
            <w:r>
              <w:t>0</w:t>
            </w:r>
            <w:r w:rsidRPr="009631CD">
              <w:t>0:07:55.1</w:t>
            </w:r>
          </w:p>
          <w:p w14:paraId="22B411AE" w14:textId="77777777" w:rsidR="00D91CBA" w:rsidRPr="00EF2AA9" w:rsidRDefault="00D91CBA" w:rsidP="00B66695"/>
        </w:tc>
        <w:tc>
          <w:tcPr>
            <w:tcW w:w="1168" w:type="dxa"/>
          </w:tcPr>
          <w:p w14:paraId="71170D4F" w14:textId="77777777" w:rsidR="00D91CBA" w:rsidRPr="00EF2AA9" w:rsidRDefault="00C100B9" w:rsidP="00B66695">
            <w:r>
              <w:t>PT</w:t>
            </w:r>
          </w:p>
        </w:tc>
        <w:tc>
          <w:tcPr>
            <w:tcW w:w="6812" w:type="dxa"/>
          </w:tcPr>
          <w:p w14:paraId="1C668C62" w14:textId="77777777" w:rsidR="00D91CBA" w:rsidRDefault="009631CD" w:rsidP="00B66695">
            <w:r>
              <w:t>No.</w:t>
            </w:r>
            <w:r>
              <w:tab/>
            </w:r>
          </w:p>
        </w:tc>
      </w:tr>
      <w:tr w:rsidR="00D91CBA" w14:paraId="733CE86F" w14:textId="77777777" w:rsidTr="004C0F02">
        <w:trPr>
          <w:trHeight w:val="783"/>
        </w:trPr>
        <w:tc>
          <w:tcPr>
            <w:tcW w:w="1370" w:type="dxa"/>
          </w:tcPr>
          <w:p w14:paraId="7C04A361" w14:textId="77777777" w:rsidR="00D91CBA" w:rsidRDefault="009631CD" w:rsidP="00B66695">
            <w:r>
              <w:t>0</w:t>
            </w:r>
            <w:r w:rsidRPr="009631CD">
              <w:t>0:07:55.9</w:t>
            </w:r>
          </w:p>
          <w:p w14:paraId="58FCC995" w14:textId="77777777" w:rsidR="00D91CBA" w:rsidRPr="00EF2AA9" w:rsidRDefault="00D91CBA" w:rsidP="00B66695"/>
        </w:tc>
        <w:tc>
          <w:tcPr>
            <w:tcW w:w="1168" w:type="dxa"/>
          </w:tcPr>
          <w:p w14:paraId="74CE3104" w14:textId="77777777" w:rsidR="00D91CBA" w:rsidRPr="00EF2AA9" w:rsidRDefault="00D55E39" w:rsidP="00B66695">
            <w:r>
              <w:t>HCP2</w:t>
            </w:r>
          </w:p>
        </w:tc>
        <w:tc>
          <w:tcPr>
            <w:tcW w:w="6812" w:type="dxa"/>
          </w:tcPr>
          <w:p w14:paraId="253B6921" w14:textId="77777777" w:rsidR="00D91CBA" w:rsidRDefault="009631CD" w:rsidP="00B66695">
            <w:r>
              <w:t xml:space="preserve">No. Okay. And is your pain going anywhere? Is it radiating </w:t>
            </w:r>
            <w:r w:rsidR="0091518E">
              <w:t>down</w:t>
            </w:r>
            <w:r>
              <w:t xml:space="preserve"> your legs?</w:t>
            </w:r>
            <w:r>
              <w:tab/>
            </w:r>
          </w:p>
        </w:tc>
      </w:tr>
      <w:tr w:rsidR="00D91CBA" w14:paraId="14A8E93C" w14:textId="77777777" w:rsidTr="004C0F02">
        <w:trPr>
          <w:trHeight w:val="441"/>
        </w:trPr>
        <w:tc>
          <w:tcPr>
            <w:tcW w:w="1370" w:type="dxa"/>
          </w:tcPr>
          <w:p w14:paraId="02ADD52D" w14:textId="77777777" w:rsidR="00D91CBA" w:rsidRPr="00EF2AA9" w:rsidRDefault="009631CD" w:rsidP="00B66695">
            <w:r>
              <w:t>0</w:t>
            </w:r>
            <w:r w:rsidRPr="009631CD">
              <w:t>0:08:00.8</w:t>
            </w:r>
          </w:p>
        </w:tc>
        <w:tc>
          <w:tcPr>
            <w:tcW w:w="1168" w:type="dxa"/>
          </w:tcPr>
          <w:p w14:paraId="61D7D3B9" w14:textId="77777777" w:rsidR="00D91CBA" w:rsidRPr="00EF2AA9" w:rsidRDefault="00C100B9" w:rsidP="00B66695">
            <w:r>
              <w:t>PT</w:t>
            </w:r>
          </w:p>
        </w:tc>
        <w:tc>
          <w:tcPr>
            <w:tcW w:w="6812" w:type="dxa"/>
          </w:tcPr>
          <w:p w14:paraId="2FE238C7" w14:textId="77777777" w:rsidR="00D91CBA" w:rsidRDefault="009631CD" w:rsidP="00B66695">
            <w:r>
              <w:t>Um, just going from, like, my sides up the lower of my back …</w:t>
            </w:r>
            <w:r>
              <w:tab/>
            </w:r>
          </w:p>
        </w:tc>
      </w:tr>
      <w:tr w:rsidR="00D91CBA" w14:paraId="0694CCF2" w14:textId="77777777" w:rsidTr="006C2E21">
        <w:tc>
          <w:tcPr>
            <w:tcW w:w="1370" w:type="dxa"/>
          </w:tcPr>
          <w:p w14:paraId="2F086C74" w14:textId="77777777" w:rsidR="00D91CBA" w:rsidRDefault="009631CD" w:rsidP="00B66695">
            <w:r>
              <w:t>0</w:t>
            </w:r>
            <w:r w:rsidRPr="009631CD">
              <w:t>0:08:04.6</w:t>
            </w:r>
          </w:p>
          <w:p w14:paraId="713566D2" w14:textId="77777777" w:rsidR="00D91CBA" w:rsidRDefault="00D91CBA" w:rsidP="00B66695"/>
        </w:tc>
        <w:tc>
          <w:tcPr>
            <w:tcW w:w="1168" w:type="dxa"/>
          </w:tcPr>
          <w:p w14:paraId="28B66779" w14:textId="77777777" w:rsidR="00D91CBA" w:rsidRDefault="00D55E39" w:rsidP="00B66695">
            <w:r>
              <w:t>HCP2</w:t>
            </w:r>
          </w:p>
        </w:tc>
        <w:tc>
          <w:tcPr>
            <w:tcW w:w="6812" w:type="dxa"/>
          </w:tcPr>
          <w:p w14:paraId="78AC570F" w14:textId="77777777" w:rsidR="00D91CBA" w:rsidRDefault="009631CD" w:rsidP="00B66695">
            <w:r>
              <w:t>Lower back.</w:t>
            </w:r>
            <w:r>
              <w:tab/>
            </w:r>
          </w:p>
        </w:tc>
      </w:tr>
      <w:tr w:rsidR="009631CD" w14:paraId="092811AE" w14:textId="77777777" w:rsidTr="006C2E21">
        <w:tc>
          <w:tcPr>
            <w:tcW w:w="1370" w:type="dxa"/>
          </w:tcPr>
          <w:p w14:paraId="15870202" w14:textId="77777777" w:rsidR="009631CD" w:rsidRDefault="009631CD" w:rsidP="00B66695">
            <w:r>
              <w:t>0</w:t>
            </w:r>
            <w:r w:rsidRPr="009631CD">
              <w:t>0:08:04.9</w:t>
            </w:r>
          </w:p>
        </w:tc>
        <w:tc>
          <w:tcPr>
            <w:tcW w:w="1168" w:type="dxa"/>
          </w:tcPr>
          <w:p w14:paraId="7764D300" w14:textId="77777777" w:rsidR="009631CD" w:rsidRDefault="00C100B9" w:rsidP="00B66695">
            <w:r>
              <w:t>PT</w:t>
            </w:r>
          </w:p>
        </w:tc>
        <w:tc>
          <w:tcPr>
            <w:tcW w:w="6812" w:type="dxa"/>
          </w:tcPr>
          <w:p w14:paraId="71FFA3C1" w14:textId="77777777" w:rsidR="009631CD" w:rsidRDefault="009631CD" w:rsidP="00B66695">
            <w:r>
              <w:t xml:space="preserve">… </w:t>
            </w:r>
            <w:proofErr w:type="gramStart"/>
            <w:r>
              <w:t>to</w:t>
            </w:r>
            <w:proofErr w:type="gramEnd"/>
            <w:r>
              <w:t xml:space="preserve"> the top of my back.</w:t>
            </w:r>
            <w:r>
              <w:tab/>
            </w:r>
          </w:p>
          <w:p w14:paraId="773A0D95" w14:textId="77777777" w:rsidR="009631CD" w:rsidRDefault="009631CD" w:rsidP="00B66695"/>
        </w:tc>
      </w:tr>
      <w:tr w:rsidR="009631CD" w14:paraId="53CCB8CA" w14:textId="77777777" w:rsidTr="006C2E21">
        <w:tc>
          <w:tcPr>
            <w:tcW w:w="1370" w:type="dxa"/>
          </w:tcPr>
          <w:p w14:paraId="613B0020" w14:textId="77777777" w:rsidR="009631CD" w:rsidRDefault="009631CD" w:rsidP="00B66695">
            <w:r>
              <w:t>0</w:t>
            </w:r>
            <w:r w:rsidRPr="009631CD">
              <w:t>0:08:06.8</w:t>
            </w:r>
          </w:p>
        </w:tc>
        <w:tc>
          <w:tcPr>
            <w:tcW w:w="1168" w:type="dxa"/>
          </w:tcPr>
          <w:p w14:paraId="2F80A324" w14:textId="77777777" w:rsidR="009631CD" w:rsidRDefault="00D55E39" w:rsidP="00B66695">
            <w:r>
              <w:t>HCP2</w:t>
            </w:r>
          </w:p>
        </w:tc>
        <w:tc>
          <w:tcPr>
            <w:tcW w:w="6812" w:type="dxa"/>
          </w:tcPr>
          <w:p w14:paraId="74FF7BE9" w14:textId="77777777" w:rsidR="009631CD" w:rsidRDefault="009631CD" w:rsidP="00B66695">
            <w:r>
              <w:t>Top of your back. Okay. Okay. But it’s not radiating down.</w:t>
            </w:r>
            <w:r>
              <w:tab/>
            </w:r>
          </w:p>
          <w:p w14:paraId="08417FB3" w14:textId="77777777" w:rsidR="009631CD" w:rsidRDefault="009631CD" w:rsidP="00B66695"/>
        </w:tc>
      </w:tr>
      <w:tr w:rsidR="009631CD" w14:paraId="54C1583C" w14:textId="77777777" w:rsidTr="006C2E21">
        <w:tc>
          <w:tcPr>
            <w:tcW w:w="1370" w:type="dxa"/>
          </w:tcPr>
          <w:p w14:paraId="6FD9F126" w14:textId="77777777" w:rsidR="009631CD" w:rsidRDefault="009631CD" w:rsidP="00B66695">
            <w:r>
              <w:t>0</w:t>
            </w:r>
            <w:r w:rsidRPr="009631CD">
              <w:t>0:08:10.4</w:t>
            </w:r>
          </w:p>
        </w:tc>
        <w:tc>
          <w:tcPr>
            <w:tcW w:w="1168" w:type="dxa"/>
          </w:tcPr>
          <w:p w14:paraId="170541DB" w14:textId="77777777" w:rsidR="009631CD" w:rsidRDefault="00C100B9" w:rsidP="00B66695">
            <w:r>
              <w:t>PT</w:t>
            </w:r>
          </w:p>
        </w:tc>
        <w:tc>
          <w:tcPr>
            <w:tcW w:w="6812" w:type="dxa"/>
          </w:tcPr>
          <w:p w14:paraId="3FBC3C8F" w14:textId="77777777" w:rsidR="009631CD" w:rsidRDefault="009631CD" w:rsidP="00B66695">
            <w:r>
              <w:t>No.</w:t>
            </w:r>
          </w:p>
          <w:p w14:paraId="336C1729" w14:textId="77777777" w:rsidR="009631CD" w:rsidRDefault="009631CD" w:rsidP="00B66695"/>
        </w:tc>
      </w:tr>
      <w:tr w:rsidR="009631CD" w14:paraId="640CDDEC" w14:textId="77777777" w:rsidTr="006C2E21">
        <w:tc>
          <w:tcPr>
            <w:tcW w:w="1370" w:type="dxa"/>
          </w:tcPr>
          <w:p w14:paraId="1862D58F" w14:textId="77777777" w:rsidR="009631CD" w:rsidRDefault="009631CD" w:rsidP="00B66695">
            <w:r>
              <w:t>0</w:t>
            </w:r>
            <w:r w:rsidRPr="009631CD">
              <w:t>0:08:11.0</w:t>
            </w:r>
          </w:p>
        </w:tc>
        <w:tc>
          <w:tcPr>
            <w:tcW w:w="1168" w:type="dxa"/>
          </w:tcPr>
          <w:p w14:paraId="22A787AC" w14:textId="77777777" w:rsidR="009631CD" w:rsidRDefault="00D55E39" w:rsidP="00B66695">
            <w:r>
              <w:t>HCP2</w:t>
            </w:r>
          </w:p>
        </w:tc>
        <w:tc>
          <w:tcPr>
            <w:tcW w:w="6812" w:type="dxa"/>
          </w:tcPr>
          <w:p w14:paraId="100C9838" w14:textId="77777777" w:rsidR="009631CD" w:rsidRDefault="009631CD" w:rsidP="00B66695">
            <w:r>
              <w:t>No. Okay. Have you ever tried physical therapy in the past?</w:t>
            </w:r>
            <w:r>
              <w:tab/>
            </w:r>
          </w:p>
          <w:p w14:paraId="4E3861CD" w14:textId="77777777" w:rsidR="009631CD" w:rsidRDefault="009631CD" w:rsidP="00B66695"/>
        </w:tc>
      </w:tr>
      <w:tr w:rsidR="009631CD" w14:paraId="43BB98F9" w14:textId="77777777" w:rsidTr="006C2E21">
        <w:tc>
          <w:tcPr>
            <w:tcW w:w="1370" w:type="dxa"/>
          </w:tcPr>
          <w:p w14:paraId="5CAA8884" w14:textId="77777777" w:rsidR="009631CD" w:rsidRDefault="009631CD" w:rsidP="00B66695">
            <w:r>
              <w:t>0</w:t>
            </w:r>
            <w:r w:rsidRPr="009631CD">
              <w:t>0:08:14.4</w:t>
            </w:r>
          </w:p>
        </w:tc>
        <w:tc>
          <w:tcPr>
            <w:tcW w:w="1168" w:type="dxa"/>
          </w:tcPr>
          <w:p w14:paraId="15440B5E" w14:textId="77777777" w:rsidR="009631CD" w:rsidRDefault="00C100B9" w:rsidP="00B66695">
            <w:r>
              <w:t>PT</w:t>
            </w:r>
          </w:p>
        </w:tc>
        <w:tc>
          <w:tcPr>
            <w:tcW w:w="6812" w:type="dxa"/>
          </w:tcPr>
          <w:p w14:paraId="6E74DFB3" w14:textId="77777777" w:rsidR="009631CD" w:rsidRDefault="009631CD" w:rsidP="00B66695">
            <w:r>
              <w:t>No.</w:t>
            </w:r>
          </w:p>
          <w:p w14:paraId="14B6CBF8" w14:textId="77777777" w:rsidR="009631CD" w:rsidRDefault="009631CD" w:rsidP="00B66695"/>
        </w:tc>
      </w:tr>
      <w:tr w:rsidR="009631CD" w14:paraId="431694A9" w14:textId="77777777" w:rsidTr="006C2E21">
        <w:tc>
          <w:tcPr>
            <w:tcW w:w="1370" w:type="dxa"/>
          </w:tcPr>
          <w:p w14:paraId="0EE864EC" w14:textId="77777777" w:rsidR="009631CD" w:rsidRDefault="009631CD" w:rsidP="00B66695">
            <w:r>
              <w:t>0</w:t>
            </w:r>
            <w:r w:rsidRPr="009631CD">
              <w:t>0:08:14.7</w:t>
            </w:r>
          </w:p>
        </w:tc>
        <w:tc>
          <w:tcPr>
            <w:tcW w:w="1168" w:type="dxa"/>
          </w:tcPr>
          <w:p w14:paraId="04746AC2" w14:textId="77777777" w:rsidR="009631CD" w:rsidRDefault="00D55E39" w:rsidP="00B66695">
            <w:r>
              <w:t>HCP2</w:t>
            </w:r>
          </w:p>
        </w:tc>
        <w:tc>
          <w:tcPr>
            <w:tcW w:w="6812" w:type="dxa"/>
          </w:tcPr>
          <w:p w14:paraId="013050B9" w14:textId="77777777" w:rsidR="009631CD" w:rsidRDefault="009631CD" w:rsidP="00B66695">
            <w:r>
              <w:t xml:space="preserve">Did they get you </w:t>
            </w:r>
            <w:r w:rsidR="0091518E">
              <w:t xml:space="preserve">a </w:t>
            </w:r>
            <w:r>
              <w:t>new chair at work?</w:t>
            </w:r>
            <w:r>
              <w:tab/>
            </w:r>
          </w:p>
          <w:p w14:paraId="35957E2F" w14:textId="77777777" w:rsidR="009631CD" w:rsidRDefault="009631CD" w:rsidP="00B66695"/>
        </w:tc>
      </w:tr>
      <w:tr w:rsidR="009631CD" w14:paraId="2B651FE2" w14:textId="77777777" w:rsidTr="006C2E21">
        <w:tc>
          <w:tcPr>
            <w:tcW w:w="1370" w:type="dxa"/>
          </w:tcPr>
          <w:p w14:paraId="5451F68D" w14:textId="77777777" w:rsidR="009631CD" w:rsidRDefault="009631CD" w:rsidP="00B66695">
            <w:r>
              <w:t>0</w:t>
            </w:r>
            <w:r w:rsidRPr="009631CD">
              <w:t>0:08:16.2</w:t>
            </w:r>
          </w:p>
        </w:tc>
        <w:tc>
          <w:tcPr>
            <w:tcW w:w="1168" w:type="dxa"/>
          </w:tcPr>
          <w:p w14:paraId="676C7349" w14:textId="77777777" w:rsidR="009631CD" w:rsidRDefault="00C100B9" w:rsidP="00B66695">
            <w:r>
              <w:t>PT</w:t>
            </w:r>
          </w:p>
        </w:tc>
        <w:tc>
          <w:tcPr>
            <w:tcW w:w="6812" w:type="dxa"/>
          </w:tcPr>
          <w:p w14:paraId="468F9F38" w14:textId="77777777" w:rsidR="009631CD" w:rsidRDefault="009631CD" w:rsidP="009631CD">
            <w:r>
              <w:t xml:space="preserve">They did, and the chair is comfortable; but it’s, </w:t>
            </w:r>
            <w:proofErr w:type="gramStart"/>
            <w:r>
              <w:t>it’s</w:t>
            </w:r>
            <w:proofErr w:type="gramEnd"/>
            <w:r>
              <w:t xml:space="preserve"> still – I, I don’t know. It’s like – I don’t, it’s not </w:t>
            </w:r>
            <w:r w:rsidR="0091518E">
              <w:t>really</w:t>
            </w:r>
            <w:r>
              <w:t xml:space="preserve"> …</w:t>
            </w:r>
            <w:r>
              <w:tab/>
              <w:t xml:space="preserve"> </w:t>
            </w:r>
          </w:p>
          <w:p w14:paraId="0EDC102C" w14:textId="77777777" w:rsidR="009631CD" w:rsidRDefault="009631CD" w:rsidP="009631CD"/>
        </w:tc>
      </w:tr>
      <w:tr w:rsidR="009631CD" w14:paraId="19E674BB" w14:textId="77777777" w:rsidTr="006C2E21">
        <w:tc>
          <w:tcPr>
            <w:tcW w:w="1370" w:type="dxa"/>
          </w:tcPr>
          <w:p w14:paraId="6184E7E8" w14:textId="77777777" w:rsidR="009631CD" w:rsidRDefault="009631CD" w:rsidP="00B66695">
            <w:r>
              <w:t>0</w:t>
            </w:r>
            <w:r w:rsidRPr="009631CD">
              <w:t>0:08:22.3</w:t>
            </w:r>
          </w:p>
        </w:tc>
        <w:tc>
          <w:tcPr>
            <w:tcW w:w="1168" w:type="dxa"/>
          </w:tcPr>
          <w:p w14:paraId="42C1A212" w14:textId="77777777" w:rsidR="009631CD" w:rsidRDefault="00D55E39" w:rsidP="00B66695">
            <w:r>
              <w:t>HCP2</w:t>
            </w:r>
          </w:p>
        </w:tc>
        <w:tc>
          <w:tcPr>
            <w:tcW w:w="6812" w:type="dxa"/>
          </w:tcPr>
          <w:p w14:paraId="197370DF" w14:textId="77777777" w:rsidR="009631CD" w:rsidRDefault="009631CD" w:rsidP="00B66695">
            <w:r>
              <w:t>It’s not enough.</w:t>
            </w:r>
            <w:r>
              <w:tab/>
            </w:r>
          </w:p>
          <w:p w14:paraId="7CBDD6CD" w14:textId="77777777" w:rsidR="009631CD" w:rsidRDefault="009631CD" w:rsidP="00B66695"/>
        </w:tc>
      </w:tr>
      <w:tr w:rsidR="009631CD" w14:paraId="59B2EAF7" w14:textId="77777777" w:rsidTr="006C2E21">
        <w:tc>
          <w:tcPr>
            <w:tcW w:w="1370" w:type="dxa"/>
          </w:tcPr>
          <w:p w14:paraId="3918DFF5" w14:textId="77777777" w:rsidR="009631CD" w:rsidRDefault="009631CD" w:rsidP="00B66695">
            <w:r>
              <w:t>0</w:t>
            </w:r>
            <w:r w:rsidRPr="009631CD">
              <w:t>0:08:23.1</w:t>
            </w:r>
          </w:p>
        </w:tc>
        <w:tc>
          <w:tcPr>
            <w:tcW w:w="1168" w:type="dxa"/>
          </w:tcPr>
          <w:p w14:paraId="0A54926C" w14:textId="77777777" w:rsidR="009631CD" w:rsidRDefault="00C100B9" w:rsidP="00B66695">
            <w:r>
              <w:t>PT</w:t>
            </w:r>
          </w:p>
        </w:tc>
        <w:tc>
          <w:tcPr>
            <w:tcW w:w="6812" w:type="dxa"/>
          </w:tcPr>
          <w:p w14:paraId="6981F998" w14:textId="77777777" w:rsidR="009631CD" w:rsidRDefault="009631CD" w:rsidP="00B66695">
            <w:r>
              <w:t>Yes.</w:t>
            </w:r>
          </w:p>
          <w:p w14:paraId="3A513D8C" w14:textId="77777777" w:rsidR="009631CD" w:rsidRDefault="009631CD" w:rsidP="00B66695"/>
        </w:tc>
      </w:tr>
      <w:tr w:rsidR="009631CD" w14:paraId="0932B0DB" w14:textId="77777777" w:rsidTr="006C2E21">
        <w:tc>
          <w:tcPr>
            <w:tcW w:w="1370" w:type="dxa"/>
          </w:tcPr>
          <w:p w14:paraId="3FECEE08" w14:textId="77777777" w:rsidR="009631CD" w:rsidRDefault="009631CD" w:rsidP="00B66695">
            <w:r>
              <w:lastRenderedPageBreak/>
              <w:t>0</w:t>
            </w:r>
            <w:r w:rsidRPr="009631CD">
              <w:t>0:08:23.6</w:t>
            </w:r>
          </w:p>
        </w:tc>
        <w:tc>
          <w:tcPr>
            <w:tcW w:w="1168" w:type="dxa"/>
          </w:tcPr>
          <w:p w14:paraId="7F747CBF" w14:textId="77777777" w:rsidR="009631CD" w:rsidRDefault="00D55E39" w:rsidP="00B66695">
            <w:r>
              <w:t>HCP1</w:t>
            </w:r>
          </w:p>
        </w:tc>
        <w:tc>
          <w:tcPr>
            <w:tcW w:w="6812" w:type="dxa"/>
          </w:tcPr>
          <w:p w14:paraId="32E2B568" w14:textId="005E033B" w:rsidR="009631CD" w:rsidRDefault="009631CD" w:rsidP="00B66695">
            <w:r>
              <w:t xml:space="preserve">It’s not enough. Okay. We can examine you and talk to </w:t>
            </w:r>
            <w:r w:rsidR="000D11B8">
              <w:t>Dr. Secord.</w:t>
            </w:r>
          </w:p>
          <w:p w14:paraId="3E5620BC" w14:textId="77777777" w:rsidR="009631CD" w:rsidRDefault="009631CD" w:rsidP="00B66695"/>
        </w:tc>
      </w:tr>
      <w:tr w:rsidR="009631CD" w14:paraId="532AD707" w14:textId="77777777" w:rsidTr="006C2E21">
        <w:tc>
          <w:tcPr>
            <w:tcW w:w="1370" w:type="dxa"/>
          </w:tcPr>
          <w:p w14:paraId="78B76BE4" w14:textId="77777777" w:rsidR="009631CD" w:rsidRDefault="009631CD" w:rsidP="00B66695">
            <w:r>
              <w:t>0</w:t>
            </w:r>
            <w:r w:rsidRPr="009631CD">
              <w:t>0:08:26.6</w:t>
            </w:r>
          </w:p>
        </w:tc>
        <w:tc>
          <w:tcPr>
            <w:tcW w:w="1168" w:type="dxa"/>
          </w:tcPr>
          <w:p w14:paraId="2FB2FBB8" w14:textId="77777777" w:rsidR="009631CD" w:rsidRDefault="00C100B9" w:rsidP="00B66695">
            <w:r>
              <w:t>PT</w:t>
            </w:r>
          </w:p>
        </w:tc>
        <w:tc>
          <w:tcPr>
            <w:tcW w:w="6812" w:type="dxa"/>
          </w:tcPr>
          <w:p w14:paraId="006F9F49" w14:textId="77777777" w:rsidR="009631CD" w:rsidRDefault="009631CD" w:rsidP="00B66695">
            <w:r>
              <w:t>Okay.</w:t>
            </w:r>
          </w:p>
          <w:p w14:paraId="553E540A" w14:textId="77777777" w:rsidR="009631CD" w:rsidRDefault="009631CD" w:rsidP="00B66695"/>
        </w:tc>
      </w:tr>
      <w:tr w:rsidR="009631CD" w14:paraId="3BB417AD" w14:textId="77777777" w:rsidTr="006C2E21">
        <w:tc>
          <w:tcPr>
            <w:tcW w:w="1370" w:type="dxa"/>
          </w:tcPr>
          <w:p w14:paraId="2D881337" w14:textId="77777777" w:rsidR="009631CD" w:rsidRDefault="009631CD" w:rsidP="00B66695">
            <w:r>
              <w:t>0</w:t>
            </w:r>
            <w:r w:rsidRPr="009631CD">
              <w:t>0:08:26.9</w:t>
            </w:r>
          </w:p>
        </w:tc>
        <w:tc>
          <w:tcPr>
            <w:tcW w:w="1168" w:type="dxa"/>
          </w:tcPr>
          <w:p w14:paraId="5855FF7E" w14:textId="77777777" w:rsidR="009631CD" w:rsidRDefault="00D55E39" w:rsidP="00B66695">
            <w:r>
              <w:t>HCP2</w:t>
            </w:r>
          </w:p>
        </w:tc>
        <w:tc>
          <w:tcPr>
            <w:tcW w:w="6812" w:type="dxa"/>
          </w:tcPr>
          <w:p w14:paraId="76376ECB" w14:textId="77777777" w:rsidR="009631CD" w:rsidRDefault="009631CD" w:rsidP="00B66695">
            <w:r>
              <w:t>Anything else?</w:t>
            </w:r>
          </w:p>
          <w:p w14:paraId="47A262C6" w14:textId="77777777" w:rsidR="009631CD" w:rsidRDefault="009631CD" w:rsidP="00B66695"/>
        </w:tc>
      </w:tr>
      <w:tr w:rsidR="009631CD" w14:paraId="7C33D07C" w14:textId="77777777" w:rsidTr="006C2E21">
        <w:tc>
          <w:tcPr>
            <w:tcW w:w="1370" w:type="dxa"/>
          </w:tcPr>
          <w:p w14:paraId="06FD2836" w14:textId="77777777" w:rsidR="009631CD" w:rsidRDefault="009631CD" w:rsidP="00B66695">
            <w:r>
              <w:t>0</w:t>
            </w:r>
            <w:r w:rsidRPr="009631CD">
              <w:t>0:08:28.0</w:t>
            </w:r>
          </w:p>
        </w:tc>
        <w:tc>
          <w:tcPr>
            <w:tcW w:w="1168" w:type="dxa"/>
          </w:tcPr>
          <w:p w14:paraId="38FC435C" w14:textId="77777777" w:rsidR="009631CD" w:rsidRDefault="00C100B9" w:rsidP="00B66695">
            <w:r>
              <w:t>PT</w:t>
            </w:r>
          </w:p>
        </w:tc>
        <w:tc>
          <w:tcPr>
            <w:tcW w:w="6812" w:type="dxa"/>
          </w:tcPr>
          <w:p w14:paraId="40B0EC8D" w14:textId="77777777" w:rsidR="009631CD" w:rsidRDefault="009631CD" w:rsidP="00B66695">
            <w:r>
              <w:t>No. Nope, that’s it.</w:t>
            </w:r>
          </w:p>
          <w:p w14:paraId="5E6FA5AD" w14:textId="77777777" w:rsidR="009631CD" w:rsidRDefault="009631CD" w:rsidP="00B66695"/>
        </w:tc>
      </w:tr>
      <w:tr w:rsidR="009631CD" w14:paraId="6B8D7F11" w14:textId="77777777" w:rsidTr="006C2E21">
        <w:tc>
          <w:tcPr>
            <w:tcW w:w="1370" w:type="dxa"/>
          </w:tcPr>
          <w:p w14:paraId="6AD221CD" w14:textId="77777777" w:rsidR="009631CD" w:rsidRDefault="009631CD" w:rsidP="00B66695">
            <w:r>
              <w:t>0</w:t>
            </w:r>
            <w:r w:rsidRPr="009631CD">
              <w:t>0:08:28.9</w:t>
            </w:r>
          </w:p>
        </w:tc>
        <w:tc>
          <w:tcPr>
            <w:tcW w:w="1168" w:type="dxa"/>
          </w:tcPr>
          <w:p w14:paraId="1A679FF3" w14:textId="77777777" w:rsidR="009631CD" w:rsidRDefault="00D55E39" w:rsidP="00B66695">
            <w:r>
              <w:t>HCP2</w:t>
            </w:r>
          </w:p>
        </w:tc>
        <w:tc>
          <w:tcPr>
            <w:tcW w:w="6812" w:type="dxa"/>
          </w:tcPr>
          <w:p w14:paraId="146FE51A" w14:textId="77777777" w:rsidR="009631CD" w:rsidRDefault="009631CD" w:rsidP="00B66695">
            <w:r>
              <w:t>No.</w:t>
            </w:r>
          </w:p>
          <w:p w14:paraId="23B4D649" w14:textId="77777777" w:rsidR="009631CD" w:rsidRDefault="009631CD" w:rsidP="00B66695"/>
        </w:tc>
      </w:tr>
      <w:tr w:rsidR="009631CD" w14:paraId="5F1EFA2F" w14:textId="77777777" w:rsidTr="006C2E21">
        <w:tc>
          <w:tcPr>
            <w:tcW w:w="1370" w:type="dxa"/>
          </w:tcPr>
          <w:p w14:paraId="2E509322" w14:textId="77777777" w:rsidR="009631CD" w:rsidRDefault="009631CD" w:rsidP="00B66695">
            <w:r>
              <w:t>0</w:t>
            </w:r>
            <w:r w:rsidRPr="009631CD">
              <w:t>0:08:29.6</w:t>
            </w:r>
          </w:p>
        </w:tc>
        <w:tc>
          <w:tcPr>
            <w:tcW w:w="1168" w:type="dxa"/>
          </w:tcPr>
          <w:p w14:paraId="64293ED0" w14:textId="77777777" w:rsidR="009631CD" w:rsidRDefault="00D55E39" w:rsidP="00B66695">
            <w:r>
              <w:t>HCP1</w:t>
            </w:r>
          </w:p>
        </w:tc>
        <w:tc>
          <w:tcPr>
            <w:tcW w:w="6812" w:type="dxa"/>
          </w:tcPr>
          <w:p w14:paraId="1D5BABFF" w14:textId="6618FB88" w:rsidR="009631CD" w:rsidRDefault="009631CD" w:rsidP="00B66695">
            <w:r>
              <w:t xml:space="preserve">The other thing you can do, too, is get like </w:t>
            </w:r>
            <w:r w:rsidR="000D11B8">
              <w:t xml:space="preserve">a pillow or something to prop </w:t>
            </w:r>
            <w:r>
              <w:t>you, so you’re sitting straight and, like, not, you know …</w:t>
            </w:r>
            <w:r>
              <w:tab/>
            </w:r>
          </w:p>
          <w:p w14:paraId="60E227D5" w14:textId="77777777" w:rsidR="009631CD" w:rsidRDefault="009631CD" w:rsidP="00B66695"/>
        </w:tc>
      </w:tr>
      <w:tr w:rsidR="009631CD" w14:paraId="409D1B47" w14:textId="77777777" w:rsidTr="006C2E21">
        <w:tc>
          <w:tcPr>
            <w:tcW w:w="1370" w:type="dxa"/>
          </w:tcPr>
          <w:p w14:paraId="4270B4D1" w14:textId="77777777" w:rsidR="009631CD" w:rsidRDefault="009631CD" w:rsidP="00B66695">
            <w:r>
              <w:t>0</w:t>
            </w:r>
            <w:r w:rsidRPr="009631CD">
              <w:t>0:08:35.0</w:t>
            </w:r>
          </w:p>
        </w:tc>
        <w:tc>
          <w:tcPr>
            <w:tcW w:w="1168" w:type="dxa"/>
          </w:tcPr>
          <w:p w14:paraId="78D5844C" w14:textId="77777777" w:rsidR="009631CD" w:rsidRDefault="00C100B9" w:rsidP="00B66695">
            <w:r>
              <w:t>PT</w:t>
            </w:r>
          </w:p>
        </w:tc>
        <w:tc>
          <w:tcPr>
            <w:tcW w:w="6812" w:type="dxa"/>
          </w:tcPr>
          <w:p w14:paraId="324157AA" w14:textId="77777777" w:rsidR="009631CD" w:rsidRDefault="009631CD" w:rsidP="00B66695">
            <w:r>
              <w:t>Right.</w:t>
            </w:r>
          </w:p>
          <w:p w14:paraId="0FCCD892" w14:textId="77777777" w:rsidR="009631CD" w:rsidRDefault="009631CD" w:rsidP="00B66695"/>
        </w:tc>
      </w:tr>
      <w:tr w:rsidR="009631CD" w14:paraId="405AF7C7" w14:textId="77777777" w:rsidTr="006C2E21">
        <w:tc>
          <w:tcPr>
            <w:tcW w:w="1370" w:type="dxa"/>
          </w:tcPr>
          <w:p w14:paraId="662C3C25" w14:textId="77777777" w:rsidR="009631CD" w:rsidRDefault="009631CD" w:rsidP="00B66695">
            <w:r>
              <w:t>0</w:t>
            </w:r>
            <w:r w:rsidRPr="009631CD">
              <w:t>0:08:35.0</w:t>
            </w:r>
          </w:p>
        </w:tc>
        <w:tc>
          <w:tcPr>
            <w:tcW w:w="1168" w:type="dxa"/>
          </w:tcPr>
          <w:p w14:paraId="4A0C50FA" w14:textId="77777777" w:rsidR="009631CD" w:rsidRDefault="00D55E39" w:rsidP="00B66695">
            <w:r>
              <w:t>HCP1</w:t>
            </w:r>
          </w:p>
        </w:tc>
        <w:tc>
          <w:tcPr>
            <w:tcW w:w="6812" w:type="dxa"/>
          </w:tcPr>
          <w:p w14:paraId="558B521F" w14:textId="77777777" w:rsidR="009631CD" w:rsidRDefault="009631CD" w:rsidP="00B66695">
            <w:r>
              <w:t xml:space="preserve">… </w:t>
            </w:r>
            <w:proofErr w:type="gramStart"/>
            <w:r>
              <w:t>leaning</w:t>
            </w:r>
            <w:proofErr w:type="gramEnd"/>
            <w:r>
              <w:t xml:space="preserve"> one way.</w:t>
            </w:r>
            <w:r>
              <w:tab/>
            </w:r>
          </w:p>
          <w:p w14:paraId="5CDA5E27" w14:textId="77777777" w:rsidR="009631CD" w:rsidRDefault="009631CD" w:rsidP="00B66695"/>
        </w:tc>
      </w:tr>
      <w:tr w:rsidR="009631CD" w14:paraId="5318A114" w14:textId="77777777" w:rsidTr="006C2E21">
        <w:tc>
          <w:tcPr>
            <w:tcW w:w="1370" w:type="dxa"/>
          </w:tcPr>
          <w:p w14:paraId="7CE05F90" w14:textId="77777777" w:rsidR="009631CD" w:rsidRDefault="009631CD" w:rsidP="00B66695">
            <w:r>
              <w:t>0</w:t>
            </w:r>
            <w:r w:rsidRPr="009631CD">
              <w:t>0:08:36.3</w:t>
            </w:r>
          </w:p>
        </w:tc>
        <w:tc>
          <w:tcPr>
            <w:tcW w:w="1168" w:type="dxa"/>
          </w:tcPr>
          <w:p w14:paraId="46BF0216" w14:textId="77777777" w:rsidR="009631CD" w:rsidRDefault="00C100B9" w:rsidP="00B66695">
            <w:r>
              <w:t>PT</w:t>
            </w:r>
          </w:p>
        </w:tc>
        <w:tc>
          <w:tcPr>
            <w:tcW w:w="6812" w:type="dxa"/>
          </w:tcPr>
          <w:p w14:paraId="28BFD9B0" w14:textId="77777777" w:rsidR="009631CD" w:rsidRDefault="009631CD" w:rsidP="00B66695">
            <w:r>
              <w:t>Okay.</w:t>
            </w:r>
          </w:p>
          <w:p w14:paraId="630F0AA7" w14:textId="77777777" w:rsidR="009631CD" w:rsidRDefault="009631CD" w:rsidP="00B66695"/>
        </w:tc>
      </w:tr>
      <w:tr w:rsidR="009631CD" w14:paraId="52814B13" w14:textId="77777777" w:rsidTr="006C2E21">
        <w:tc>
          <w:tcPr>
            <w:tcW w:w="1370" w:type="dxa"/>
          </w:tcPr>
          <w:p w14:paraId="72E85221" w14:textId="77777777" w:rsidR="009631CD" w:rsidRDefault="009631CD" w:rsidP="00B66695">
            <w:r>
              <w:t>0</w:t>
            </w:r>
            <w:r w:rsidRPr="009631CD">
              <w:t>0:08:36.3</w:t>
            </w:r>
          </w:p>
        </w:tc>
        <w:tc>
          <w:tcPr>
            <w:tcW w:w="1168" w:type="dxa"/>
          </w:tcPr>
          <w:p w14:paraId="55A3C255" w14:textId="77777777" w:rsidR="009631CD" w:rsidRDefault="00D55E39" w:rsidP="00B66695">
            <w:r>
              <w:t>HCP1</w:t>
            </w:r>
          </w:p>
        </w:tc>
        <w:tc>
          <w:tcPr>
            <w:tcW w:w="6812" w:type="dxa"/>
          </w:tcPr>
          <w:p w14:paraId="06632AF2" w14:textId="77777777" w:rsidR="009631CD" w:rsidRDefault="009631CD" w:rsidP="00B66695">
            <w:r>
              <w:t>Something comfortable.</w:t>
            </w:r>
          </w:p>
          <w:p w14:paraId="25734741" w14:textId="77777777" w:rsidR="009631CD" w:rsidRDefault="009631CD" w:rsidP="00B66695"/>
        </w:tc>
      </w:tr>
      <w:tr w:rsidR="009631CD" w14:paraId="65A7BF95" w14:textId="77777777" w:rsidTr="006C2E21">
        <w:tc>
          <w:tcPr>
            <w:tcW w:w="1370" w:type="dxa"/>
          </w:tcPr>
          <w:p w14:paraId="4529F62A" w14:textId="77777777" w:rsidR="009631CD" w:rsidRDefault="009631CD" w:rsidP="00B66695">
            <w:r>
              <w:t>0</w:t>
            </w:r>
            <w:r w:rsidRPr="009631CD">
              <w:t>0:08:37.1</w:t>
            </w:r>
          </w:p>
        </w:tc>
        <w:tc>
          <w:tcPr>
            <w:tcW w:w="1168" w:type="dxa"/>
          </w:tcPr>
          <w:p w14:paraId="75D57010" w14:textId="77777777" w:rsidR="009631CD" w:rsidRDefault="00C100B9" w:rsidP="00B66695">
            <w:r>
              <w:t>PT</w:t>
            </w:r>
          </w:p>
        </w:tc>
        <w:tc>
          <w:tcPr>
            <w:tcW w:w="6812" w:type="dxa"/>
          </w:tcPr>
          <w:p w14:paraId="1839089B" w14:textId="77777777" w:rsidR="009631CD" w:rsidRDefault="009631CD" w:rsidP="00B66695">
            <w:r>
              <w:t>Okay.</w:t>
            </w:r>
          </w:p>
          <w:p w14:paraId="5F0BE046" w14:textId="77777777" w:rsidR="009631CD" w:rsidRDefault="009631CD" w:rsidP="00B66695"/>
        </w:tc>
      </w:tr>
      <w:tr w:rsidR="009631CD" w14:paraId="1E744E80" w14:textId="77777777" w:rsidTr="006C2E21">
        <w:tc>
          <w:tcPr>
            <w:tcW w:w="1370" w:type="dxa"/>
          </w:tcPr>
          <w:p w14:paraId="6F6DB561" w14:textId="77777777" w:rsidR="009631CD" w:rsidRDefault="009631CD" w:rsidP="00B66695">
            <w:r>
              <w:t>0</w:t>
            </w:r>
            <w:r w:rsidRPr="009631CD">
              <w:t>0:08:37.1</w:t>
            </w:r>
          </w:p>
        </w:tc>
        <w:tc>
          <w:tcPr>
            <w:tcW w:w="1168" w:type="dxa"/>
          </w:tcPr>
          <w:p w14:paraId="5ED44CE9" w14:textId="77777777" w:rsidR="009631CD" w:rsidRDefault="00D55E39" w:rsidP="00B66695">
            <w:r>
              <w:t>HCP1</w:t>
            </w:r>
          </w:p>
        </w:tc>
        <w:tc>
          <w:tcPr>
            <w:tcW w:w="6812" w:type="dxa"/>
          </w:tcPr>
          <w:p w14:paraId="11977E75" w14:textId="09E70DF0" w:rsidR="009631CD" w:rsidRDefault="000D11B8" w:rsidP="00B66695">
            <w:r>
              <w:t>That can be an option too. Dr. Secord herself sits on a ball, it’s really interesting.</w:t>
            </w:r>
          </w:p>
          <w:p w14:paraId="7BDB12FC" w14:textId="77777777" w:rsidR="009631CD" w:rsidRDefault="009631CD" w:rsidP="00B66695"/>
        </w:tc>
      </w:tr>
      <w:tr w:rsidR="000D11B8" w14:paraId="10654B8C" w14:textId="77777777" w:rsidTr="000D11B8">
        <w:trPr>
          <w:trHeight w:val="369"/>
        </w:trPr>
        <w:tc>
          <w:tcPr>
            <w:tcW w:w="1370" w:type="dxa"/>
          </w:tcPr>
          <w:p w14:paraId="7291D92B" w14:textId="731ED3B1" w:rsidR="000D11B8" w:rsidRDefault="000D11B8" w:rsidP="00B66695">
            <w:r>
              <w:t>00:08:40.1</w:t>
            </w:r>
          </w:p>
        </w:tc>
        <w:tc>
          <w:tcPr>
            <w:tcW w:w="1168" w:type="dxa"/>
          </w:tcPr>
          <w:p w14:paraId="60452F85" w14:textId="191006AA" w:rsidR="000D11B8" w:rsidRDefault="000D11B8" w:rsidP="00B66695">
            <w:r>
              <w:t>PT</w:t>
            </w:r>
          </w:p>
        </w:tc>
        <w:tc>
          <w:tcPr>
            <w:tcW w:w="6812" w:type="dxa"/>
          </w:tcPr>
          <w:p w14:paraId="593CE68B" w14:textId="16DC6234" w:rsidR="000D11B8" w:rsidDel="000D11B8" w:rsidRDefault="000D11B8" w:rsidP="00B66695">
            <w:r>
              <w:t>Does she?</w:t>
            </w:r>
          </w:p>
        </w:tc>
      </w:tr>
      <w:tr w:rsidR="000D11B8" w14:paraId="38DD0AA4" w14:textId="77777777" w:rsidTr="000D11B8">
        <w:trPr>
          <w:trHeight w:val="351"/>
        </w:trPr>
        <w:tc>
          <w:tcPr>
            <w:tcW w:w="1370" w:type="dxa"/>
          </w:tcPr>
          <w:p w14:paraId="00DE2C01" w14:textId="00AC3500" w:rsidR="000D11B8" w:rsidRDefault="000D11B8" w:rsidP="00B66695">
            <w:r>
              <w:t>00:08:41.1</w:t>
            </w:r>
          </w:p>
        </w:tc>
        <w:tc>
          <w:tcPr>
            <w:tcW w:w="1168" w:type="dxa"/>
          </w:tcPr>
          <w:p w14:paraId="664AC9D9" w14:textId="12EE0C93" w:rsidR="000D11B8" w:rsidRDefault="000D11B8" w:rsidP="00B66695">
            <w:r>
              <w:t>HCP1</w:t>
            </w:r>
          </w:p>
        </w:tc>
        <w:tc>
          <w:tcPr>
            <w:tcW w:w="6812" w:type="dxa"/>
          </w:tcPr>
          <w:p w14:paraId="5E2E7F78" w14:textId="51651275" w:rsidR="000D11B8" w:rsidRDefault="000D11B8" w:rsidP="00B66695">
            <w:r>
              <w:t>Yeah she does.</w:t>
            </w:r>
          </w:p>
        </w:tc>
      </w:tr>
      <w:tr w:rsidR="009631CD" w14:paraId="6B406456" w14:textId="77777777" w:rsidTr="006C2E21">
        <w:tc>
          <w:tcPr>
            <w:tcW w:w="1370" w:type="dxa"/>
          </w:tcPr>
          <w:p w14:paraId="6EF44F33" w14:textId="77777777" w:rsidR="009631CD" w:rsidRDefault="009631CD" w:rsidP="00B66695">
            <w:r>
              <w:t>0</w:t>
            </w:r>
            <w:r w:rsidRPr="009631CD">
              <w:t>0:08:42.7</w:t>
            </w:r>
          </w:p>
        </w:tc>
        <w:tc>
          <w:tcPr>
            <w:tcW w:w="1168" w:type="dxa"/>
          </w:tcPr>
          <w:p w14:paraId="2D8F5B67" w14:textId="77777777" w:rsidR="009631CD" w:rsidRDefault="00D55E39" w:rsidP="00B66695">
            <w:r>
              <w:t>HCP2</w:t>
            </w:r>
          </w:p>
        </w:tc>
        <w:tc>
          <w:tcPr>
            <w:tcW w:w="6812" w:type="dxa"/>
          </w:tcPr>
          <w:p w14:paraId="6FB24C44" w14:textId="77777777" w:rsidR="009631CD" w:rsidRDefault="009631CD" w:rsidP="00B66695">
            <w:r>
              <w:t>It sounds like muscle pain, like musculoskeletal pain, we call it.</w:t>
            </w:r>
          </w:p>
          <w:p w14:paraId="2624C258" w14:textId="77777777" w:rsidR="009631CD" w:rsidRDefault="009631CD" w:rsidP="00B66695"/>
        </w:tc>
      </w:tr>
      <w:tr w:rsidR="009631CD" w14:paraId="6D66DB57" w14:textId="77777777" w:rsidTr="006C2E21">
        <w:tc>
          <w:tcPr>
            <w:tcW w:w="1370" w:type="dxa"/>
          </w:tcPr>
          <w:p w14:paraId="20562431" w14:textId="77777777" w:rsidR="009631CD" w:rsidRDefault="009631CD" w:rsidP="00B66695">
            <w:r>
              <w:t>0</w:t>
            </w:r>
            <w:r w:rsidRPr="009631CD">
              <w:t>0:08:46.2</w:t>
            </w:r>
          </w:p>
        </w:tc>
        <w:tc>
          <w:tcPr>
            <w:tcW w:w="1168" w:type="dxa"/>
          </w:tcPr>
          <w:p w14:paraId="23B72379" w14:textId="77777777" w:rsidR="009631CD" w:rsidRDefault="00C100B9" w:rsidP="00B66695">
            <w:r>
              <w:t>PT</w:t>
            </w:r>
          </w:p>
        </w:tc>
        <w:tc>
          <w:tcPr>
            <w:tcW w:w="6812" w:type="dxa"/>
          </w:tcPr>
          <w:p w14:paraId="43D8B139" w14:textId="77777777" w:rsidR="009631CD" w:rsidRDefault="009631CD" w:rsidP="00B66695">
            <w:r>
              <w:t>Okay.</w:t>
            </w:r>
          </w:p>
          <w:p w14:paraId="6B13B07F" w14:textId="77777777" w:rsidR="009631CD" w:rsidRDefault="009631CD" w:rsidP="00B66695"/>
        </w:tc>
      </w:tr>
      <w:tr w:rsidR="009631CD" w14:paraId="36E6ECF5" w14:textId="77777777" w:rsidTr="006C2E21">
        <w:tc>
          <w:tcPr>
            <w:tcW w:w="1370" w:type="dxa"/>
          </w:tcPr>
          <w:p w14:paraId="1DF98554" w14:textId="77777777" w:rsidR="009631CD" w:rsidRDefault="009631CD" w:rsidP="00B66695">
            <w:r>
              <w:t>0</w:t>
            </w:r>
            <w:r w:rsidRPr="009631CD">
              <w:t>0:08:46.6</w:t>
            </w:r>
          </w:p>
        </w:tc>
        <w:tc>
          <w:tcPr>
            <w:tcW w:w="1168" w:type="dxa"/>
          </w:tcPr>
          <w:p w14:paraId="087CB093" w14:textId="77777777" w:rsidR="009631CD" w:rsidRDefault="00D55E39" w:rsidP="00B66695">
            <w:r>
              <w:t>HCP2</w:t>
            </w:r>
          </w:p>
        </w:tc>
        <w:tc>
          <w:tcPr>
            <w:tcW w:w="6812" w:type="dxa"/>
          </w:tcPr>
          <w:p w14:paraId="328EAEB3" w14:textId="77777777" w:rsidR="009631CD" w:rsidRDefault="009631CD" w:rsidP="00B66695">
            <w:r>
              <w:t>Especially because you’re saying it gets worse as the gay goes by, as you’re moving and working and sitting for a while.</w:t>
            </w:r>
            <w:r>
              <w:tab/>
            </w:r>
          </w:p>
          <w:p w14:paraId="26D0E4D1" w14:textId="77777777" w:rsidR="009631CD" w:rsidRDefault="009631CD" w:rsidP="00B66695"/>
        </w:tc>
      </w:tr>
      <w:tr w:rsidR="009631CD" w14:paraId="73FF13F0" w14:textId="77777777" w:rsidTr="006C2E21">
        <w:tc>
          <w:tcPr>
            <w:tcW w:w="1370" w:type="dxa"/>
          </w:tcPr>
          <w:p w14:paraId="541D5456" w14:textId="77777777" w:rsidR="009631CD" w:rsidRDefault="009631CD" w:rsidP="00B66695">
            <w:r>
              <w:t>0</w:t>
            </w:r>
            <w:r w:rsidRPr="009631CD">
              <w:t>0:08:52.4</w:t>
            </w:r>
          </w:p>
        </w:tc>
        <w:tc>
          <w:tcPr>
            <w:tcW w:w="1168" w:type="dxa"/>
          </w:tcPr>
          <w:p w14:paraId="04393F36" w14:textId="77777777" w:rsidR="009631CD" w:rsidRDefault="00C100B9" w:rsidP="00B66695">
            <w:r>
              <w:t>PT</w:t>
            </w:r>
          </w:p>
        </w:tc>
        <w:tc>
          <w:tcPr>
            <w:tcW w:w="6812" w:type="dxa"/>
          </w:tcPr>
          <w:p w14:paraId="233AB789" w14:textId="77777777" w:rsidR="009631CD" w:rsidRDefault="009631CD" w:rsidP="00B66695">
            <w:r>
              <w:t>Right.</w:t>
            </w:r>
          </w:p>
          <w:p w14:paraId="1E9FD019" w14:textId="77777777" w:rsidR="009631CD" w:rsidRDefault="009631CD" w:rsidP="00B66695"/>
        </w:tc>
      </w:tr>
      <w:tr w:rsidR="009631CD" w14:paraId="35C99A18" w14:textId="77777777" w:rsidTr="006C2E21">
        <w:tc>
          <w:tcPr>
            <w:tcW w:w="1370" w:type="dxa"/>
          </w:tcPr>
          <w:p w14:paraId="1BACDB9F" w14:textId="77777777" w:rsidR="009631CD" w:rsidRDefault="009631CD" w:rsidP="00B66695">
            <w:r>
              <w:t>0</w:t>
            </w:r>
            <w:r w:rsidRPr="009631CD">
              <w:t>0:08:53.4</w:t>
            </w:r>
          </w:p>
        </w:tc>
        <w:tc>
          <w:tcPr>
            <w:tcW w:w="1168" w:type="dxa"/>
          </w:tcPr>
          <w:p w14:paraId="517218EF" w14:textId="77777777" w:rsidR="009631CD" w:rsidRDefault="00D55E39" w:rsidP="00B66695">
            <w:r>
              <w:t>HCP2</w:t>
            </w:r>
          </w:p>
        </w:tc>
        <w:tc>
          <w:tcPr>
            <w:tcW w:w="6812" w:type="dxa"/>
          </w:tcPr>
          <w:p w14:paraId="21336F2E" w14:textId="77777777" w:rsidR="009631CD" w:rsidRDefault="009631CD" w:rsidP="00B66695">
            <w:r>
              <w:t>I think physical therapy might help you, or even just some stretching exercises. Sometimes you just need to go a few times.</w:t>
            </w:r>
          </w:p>
          <w:p w14:paraId="4D3CEFD5" w14:textId="77777777" w:rsidR="009631CD" w:rsidRDefault="009631CD" w:rsidP="00B66695"/>
        </w:tc>
      </w:tr>
      <w:tr w:rsidR="009631CD" w14:paraId="74D38982" w14:textId="77777777" w:rsidTr="006C2E21">
        <w:tc>
          <w:tcPr>
            <w:tcW w:w="1370" w:type="dxa"/>
          </w:tcPr>
          <w:p w14:paraId="12294AC9" w14:textId="77777777" w:rsidR="009631CD" w:rsidRDefault="009631CD" w:rsidP="00B66695">
            <w:r>
              <w:t>0</w:t>
            </w:r>
            <w:r w:rsidRPr="009631CD">
              <w:t>0:08:59.5</w:t>
            </w:r>
          </w:p>
        </w:tc>
        <w:tc>
          <w:tcPr>
            <w:tcW w:w="1168" w:type="dxa"/>
          </w:tcPr>
          <w:p w14:paraId="5526C01C" w14:textId="77777777" w:rsidR="009631CD" w:rsidRDefault="00C100B9" w:rsidP="00B66695">
            <w:r>
              <w:t>PT</w:t>
            </w:r>
          </w:p>
        </w:tc>
        <w:tc>
          <w:tcPr>
            <w:tcW w:w="6812" w:type="dxa"/>
          </w:tcPr>
          <w:p w14:paraId="4AA4C9C3" w14:textId="77777777" w:rsidR="009631CD" w:rsidRDefault="009631CD" w:rsidP="00B66695">
            <w:r>
              <w:t>Mm-hmm.</w:t>
            </w:r>
          </w:p>
          <w:p w14:paraId="2EDD24A5" w14:textId="77777777" w:rsidR="009631CD" w:rsidRDefault="009631CD" w:rsidP="00B66695"/>
        </w:tc>
      </w:tr>
      <w:tr w:rsidR="009631CD" w14:paraId="79F29D67" w14:textId="77777777" w:rsidTr="006C2E21">
        <w:tc>
          <w:tcPr>
            <w:tcW w:w="1370" w:type="dxa"/>
          </w:tcPr>
          <w:p w14:paraId="724F2993" w14:textId="77777777" w:rsidR="009631CD" w:rsidRDefault="009631CD" w:rsidP="00B66695">
            <w:r>
              <w:t>0</w:t>
            </w:r>
            <w:r w:rsidRPr="009631CD">
              <w:t>0:09:00.2</w:t>
            </w:r>
          </w:p>
        </w:tc>
        <w:tc>
          <w:tcPr>
            <w:tcW w:w="1168" w:type="dxa"/>
          </w:tcPr>
          <w:p w14:paraId="61FAD53A" w14:textId="77777777" w:rsidR="009631CD" w:rsidRDefault="00D55E39" w:rsidP="00B66695">
            <w:r>
              <w:t>HCP1</w:t>
            </w:r>
          </w:p>
        </w:tc>
        <w:tc>
          <w:tcPr>
            <w:tcW w:w="6812" w:type="dxa"/>
          </w:tcPr>
          <w:p w14:paraId="6ED2F067" w14:textId="242F0F49" w:rsidR="009631CD" w:rsidRDefault="009631CD" w:rsidP="009631CD">
            <w:r>
              <w:t xml:space="preserve">And they can teach you, like, what to do, like, how to stretch and how to, um, relieve that tension; and you can, you can do it by </w:t>
            </w:r>
            <w:r>
              <w:lastRenderedPageBreak/>
              <w:t xml:space="preserve">yourself </w:t>
            </w:r>
            <w:r w:rsidR="000D11B8">
              <w:t>after that.</w:t>
            </w:r>
            <w:r>
              <w:tab/>
            </w:r>
          </w:p>
          <w:p w14:paraId="2D5D938F" w14:textId="77777777" w:rsidR="009631CD" w:rsidRDefault="009631CD" w:rsidP="009631CD"/>
        </w:tc>
      </w:tr>
      <w:tr w:rsidR="009631CD" w14:paraId="6AE28603" w14:textId="77777777" w:rsidTr="006C2E21">
        <w:tc>
          <w:tcPr>
            <w:tcW w:w="1370" w:type="dxa"/>
          </w:tcPr>
          <w:p w14:paraId="6B8D6B0E" w14:textId="77777777" w:rsidR="009631CD" w:rsidRDefault="009631CD" w:rsidP="00B66695">
            <w:r>
              <w:lastRenderedPageBreak/>
              <w:t>0</w:t>
            </w:r>
            <w:r w:rsidRPr="009631CD">
              <w:t>0:09:07.8</w:t>
            </w:r>
          </w:p>
        </w:tc>
        <w:tc>
          <w:tcPr>
            <w:tcW w:w="1168" w:type="dxa"/>
          </w:tcPr>
          <w:p w14:paraId="2B50F4FE" w14:textId="77777777" w:rsidR="009631CD" w:rsidRDefault="00C100B9" w:rsidP="00B66695">
            <w:r>
              <w:t>PT</w:t>
            </w:r>
          </w:p>
        </w:tc>
        <w:tc>
          <w:tcPr>
            <w:tcW w:w="6812" w:type="dxa"/>
          </w:tcPr>
          <w:p w14:paraId="5BD38652" w14:textId="77777777" w:rsidR="009631CD" w:rsidRDefault="009631CD" w:rsidP="009631CD">
            <w:r>
              <w:t>Okay.</w:t>
            </w:r>
          </w:p>
          <w:p w14:paraId="5CD4CDA8" w14:textId="77777777" w:rsidR="009631CD" w:rsidRDefault="009631CD" w:rsidP="009631CD"/>
        </w:tc>
      </w:tr>
      <w:tr w:rsidR="009631CD" w14:paraId="335741B1" w14:textId="77777777" w:rsidTr="006C2E21">
        <w:tc>
          <w:tcPr>
            <w:tcW w:w="1370" w:type="dxa"/>
          </w:tcPr>
          <w:p w14:paraId="0F3C1515" w14:textId="77777777" w:rsidR="009631CD" w:rsidRDefault="009631CD" w:rsidP="00B66695">
            <w:r>
              <w:t>0</w:t>
            </w:r>
            <w:r w:rsidRPr="009631CD">
              <w:t>0:09:08.9</w:t>
            </w:r>
          </w:p>
        </w:tc>
        <w:tc>
          <w:tcPr>
            <w:tcW w:w="1168" w:type="dxa"/>
          </w:tcPr>
          <w:p w14:paraId="0F018100" w14:textId="77777777" w:rsidR="009631CD" w:rsidRDefault="00D55E39" w:rsidP="00B66695">
            <w:r>
              <w:t>HCP2</w:t>
            </w:r>
          </w:p>
        </w:tc>
        <w:tc>
          <w:tcPr>
            <w:tcW w:w="6812" w:type="dxa"/>
          </w:tcPr>
          <w:p w14:paraId="47BEA395" w14:textId="77777777" w:rsidR="00D55E39" w:rsidRDefault="009631CD" w:rsidP="00D55E39">
            <w:r>
              <w:t>But it could also be just from sitting all day.</w:t>
            </w:r>
            <w:r w:rsidR="00D55E39">
              <w:t xml:space="preserve"> I know when I study, that happens to me, too. If I’m sitting all day studying, my back starts to hurt, and my neck starts to hurt.</w:t>
            </w:r>
          </w:p>
          <w:p w14:paraId="77966903" w14:textId="77777777" w:rsidR="009631CD" w:rsidRDefault="009631CD" w:rsidP="009631CD"/>
          <w:p w14:paraId="604788C8" w14:textId="77777777" w:rsidR="009631CD" w:rsidRDefault="009631CD" w:rsidP="009631CD"/>
        </w:tc>
      </w:tr>
      <w:tr w:rsidR="009631CD" w14:paraId="1BBD779A" w14:textId="77777777" w:rsidTr="006C2E21">
        <w:tc>
          <w:tcPr>
            <w:tcW w:w="1370" w:type="dxa"/>
          </w:tcPr>
          <w:p w14:paraId="357FDF65" w14:textId="77777777" w:rsidR="009631CD" w:rsidRDefault="009631CD" w:rsidP="00B66695">
            <w:r>
              <w:t>0</w:t>
            </w:r>
            <w:r w:rsidRPr="009631CD">
              <w:t>0:09:17.2</w:t>
            </w:r>
          </w:p>
        </w:tc>
        <w:tc>
          <w:tcPr>
            <w:tcW w:w="1168" w:type="dxa"/>
          </w:tcPr>
          <w:p w14:paraId="05A9F319" w14:textId="77777777" w:rsidR="009631CD" w:rsidRDefault="00C100B9" w:rsidP="00B66695">
            <w:r>
              <w:t>PT</w:t>
            </w:r>
          </w:p>
        </w:tc>
        <w:tc>
          <w:tcPr>
            <w:tcW w:w="6812" w:type="dxa"/>
          </w:tcPr>
          <w:p w14:paraId="63DFAB8B" w14:textId="77777777" w:rsidR="009631CD" w:rsidRDefault="009631CD" w:rsidP="009631CD">
            <w:r>
              <w:t>Okay.</w:t>
            </w:r>
            <w:r>
              <w:tab/>
            </w:r>
          </w:p>
          <w:p w14:paraId="16C4ECCF" w14:textId="77777777" w:rsidR="00142791" w:rsidRDefault="00142791" w:rsidP="009631CD"/>
        </w:tc>
      </w:tr>
      <w:tr w:rsidR="009631CD" w14:paraId="6F9A3683" w14:textId="77777777" w:rsidTr="006C2E21">
        <w:tc>
          <w:tcPr>
            <w:tcW w:w="1370" w:type="dxa"/>
          </w:tcPr>
          <w:p w14:paraId="4EA1FD7A" w14:textId="77777777" w:rsidR="009631CD" w:rsidRDefault="00142791" w:rsidP="00B66695">
            <w:r>
              <w:t>0</w:t>
            </w:r>
            <w:r w:rsidRPr="00142791">
              <w:t>0:09:18.1</w:t>
            </w:r>
          </w:p>
        </w:tc>
        <w:tc>
          <w:tcPr>
            <w:tcW w:w="1168" w:type="dxa"/>
          </w:tcPr>
          <w:p w14:paraId="37860371" w14:textId="77777777" w:rsidR="009631CD" w:rsidRDefault="00D55E39" w:rsidP="00B66695">
            <w:r>
              <w:t>HCP1</w:t>
            </w:r>
          </w:p>
        </w:tc>
        <w:tc>
          <w:tcPr>
            <w:tcW w:w="6812" w:type="dxa"/>
          </w:tcPr>
          <w:p w14:paraId="2B3EE2E3" w14:textId="66BE8B37" w:rsidR="009631CD" w:rsidRDefault="00142791" w:rsidP="009631CD">
            <w:r>
              <w:t xml:space="preserve">If you, if your work is like really </w:t>
            </w:r>
            <w:r w:rsidR="00FB7E93">
              <w:t>[00:</w:t>
            </w:r>
            <w:r w:rsidRPr="00142791">
              <w:t>09:19.2</w:t>
            </w:r>
            <w:r>
              <w:t xml:space="preserve">] hands and arms are probably from typing. </w:t>
            </w:r>
          </w:p>
          <w:p w14:paraId="2692FA54" w14:textId="77777777" w:rsidR="00142791" w:rsidRDefault="00142791" w:rsidP="009631CD"/>
        </w:tc>
      </w:tr>
      <w:tr w:rsidR="00142791" w14:paraId="7DA2EC1B" w14:textId="77777777" w:rsidTr="006C2E21">
        <w:tc>
          <w:tcPr>
            <w:tcW w:w="1370" w:type="dxa"/>
          </w:tcPr>
          <w:p w14:paraId="0A2A432B" w14:textId="77777777" w:rsidR="00142791" w:rsidRDefault="00142791" w:rsidP="00B66695">
            <w:r>
              <w:t>0</w:t>
            </w:r>
            <w:r w:rsidRPr="00142791">
              <w:t>0:09:23.2</w:t>
            </w:r>
          </w:p>
        </w:tc>
        <w:tc>
          <w:tcPr>
            <w:tcW w:w="1168" w:type="dxa"/>
          </w:tcPr>
          <w:p w14:paraId="125F7A9A" w14:textId="77777777" w:rsidR="00142791" w:rsidRDefault="00C100B9" w:rsidP="00B66695">
            <w:r>
              <w:t>PT</w:t>
            </w:r>
          </w:p>
        </w:tc>
        <w:tc>
          <w:tcPr>
            <w:tcW w:w="6812" w:type="dxa"/>
          </w:tcPr>
          <w:p w14:paraId="73EF1F56" w14:textId="77777777" w:rsidR="00142791" w:rsidRDefault="00142791" w:rsidP="009631CD">
            <w:r>
              <w:t>Yes.</w:t>
            </w:r>
          </w:p>
          <w:p w14:paraId="37922BB1" w14:textId="77777777" w:rsidR="00142791" w:rsidRDefault="00142791" w:rsidP="009631CD"/>
        </w:tc>
      </w:tr>
      <w:tr w:rsidR="00142791" w14:paraId="07EB80DD" w14:textId="77777777" w:rsidTr="006C2E21">
        <w:tc>
          <w:tcPr>
            <w:tcW w:w="1370" w:type="dxa"/>
          </w:tcPr>
          <w:p w14:paraId="6E48BA99" w14:textId="77777777" w:rsidR="00142791" w:rsidRDefault="00142791" w:rsidP="00B66695">
            <w:r>
              <w:t>0</w:t>
            </w:r>
            <w:r w:rsidRPr="00142791">
              <w:t>0:09:23.1</w:t>
            </w:r>
          </w:p>
        </w:tc>
        <w:tc>
          <w:tcPr>
            <w:tcW w:w="1168" w:type="dxa"/>
          </w:tcPr>
          <w:p w14:paraId="772B63E8" w14:textId="77777777" w:rsidR="00142791" w:rsidRDefault="00D55E39" w:rsidP="00B66695">
            <w:r>
              <w:t>HCP1</w:t>
            </w:r>
          </w:p>
        </w:tc>
        <w:tc>
          <w:tcPr>
            <w:tcW w:w="6812" w:type="dxa"/>
          </w:tcPr>
          <w:p w14:paraId="56A4C3E0" w14:textId="77777777" w:rsidR="00142791" w:rsidRDefault="00142791" w:rsidP="009631CD">
            <w:r>
              <w:t xml:space="preserve">IF you feel like it’s tight and locking, just </w:t>
            </w:r>
            <w:r w:rsidR="00FB7E93">
              <w:t>[00:</w:t>
            </w:r>
            <w:r w:rsidRPr="00142791">
              <w:t>09:25.1</w:t>
            </w:r>
            <w:r>
              <w:t>].</w:t>
            </w:r>
          </w:p>
          <w:p w14:paraId="09FB4750" w14:textId="77777777" w:rsidR="00142791" w:rsidRDefault="00142791" w:rsidP="009631CD"/>
        </w:tc>
      </w:tr>
      <w:tr w:rsidR="00142791" w14:paraId="373F3A1F" w14:textId="77777777" w:rsidTr="006C2E21">
        <w:tc>
          <w:tcPr>
            <w:tcW w:w="1370" w:type="dxa"/>
          </w:tcPr>
          <w:p w14:paraId="70BB459F" w14:textId="77777777" w:rsidR="00142791" w:rsidRDefault="00142791" w:rsidP="00B66695">
            <w:r>
              <w:t>0</w:t>
            </w:r>
            <w:r w:rsidRPr="00142791">
              <w:t>0:09:25.2</w:t>
            </w:r>
          </w:p>
        </w:tc>
        <w:tc>
          <w:tcPr>
            <w:tcW w:w="1168" w:type="dxa"/>
          </w:tcPr>
          <w:p w14:paraId="5B6ACC76" w14:textId="77777777" w:rsidR="00142791" w:rsidRDefault="00C100B9" w:rsidP="00B66695">
            <w:r>
              <w:t>PT</w:t>
            </w:r>
          </w:p>
        </w:tc>
        <w:tc>
          <w:tcPr>
            <w:tcW w:w="6812" w:type="dxa"/>
          </w:tcPr>
          <w:p w14:paraId="2B32B3B2" w14:textId="77777777" w:rsidR="00142791" w:rsidRDefault="00142791" w:rsidP="009631CD">
            <w:r>
              <w:t>Okay.</w:t>
            </w:r>
          </w:p>
          <w:p w14:paraId="53246B8F" w14:textId="77777777" w:rsidR="00142791" w:rsidRDefault="00142791" w:rsidP="009631CD"/>
        </w:tc>
      </w:tr>
      <w:tr w:rsidR="00142791" w14:paraId="01AAA3E1" w14:textId="77777777" w:rsidTr="006C2E21">
        <w:tc>
          <w:tcPr>
            <w:tcW w:w="1370" w:type="dxa"/>
          </w:tcPr>
          <w:p w14:paraId="0FA583B1" w14:textId="77777777" w:rsidR="00142791" w:rsidRDefault="00142791" w:rsidP="00B66695">
            <w:r>
              <w:t>0</w:t>
            </w:r>
            <w:r w:rsidRPr="00142791">
              <w:t>0:09:33.1</w:t>
            </w:r>
          </w:p>
        </w:tc>
        <w:tc>
          <w:tcPr>
            <w:tcW w:w="1168" w:type="dxa"/>
          </w:tcPr>
          <w:p w14:paraId="5BB9DB44" w14:textId="77777777" w:rsidR="00142791" w:rsidRDefault="00D55E39" w:rsidP="00B66695">
            <w:r>
              <w:t>HCP2</w:t>
            </w:r>
          </w:p>
        </w:tc>
        <w:tc>
          <w:tcPr>
            <w:tcW w:w="6812" w:type="dxa"/>
          </w:tcPr>
          <w:p w14:paraId="041DA1DD" w14:textId="77777777" w:rsidR="00142791" w:rsidRDefault="00FB7E93" w:rsidP="009631CD">
            <w:r>
              <w:t>[00:</w:t>
            </w:r>
            <w:r w:rsidR="00142791" w:rsidRPr="00142791">
              <w:t>09:33.1</w:t>
            </w:r>
            <w:r w:rsidR="00142791">
              <w:t xml:space="preserve">] So no more diarrhea. </w:t>
            </w:r>
          </w:p>
          <w:p w14:paraId="7FD74CCF" w14:textId="77777777" w:rsidR="00142791" w:rsidRDefault="00142791" w:rsidP="009631CD"/>
        </w:tc>
      </w:tr>
      <w:tr w:rsidR="00142791" w14:paraId="17B2C099" w14:textId="77777777" w:rsidTr="006C2E21">
        <w:tc>
          <w:tcPr>
            <w:tcW w:w="1370" w:type="dxa"/>
          </w:tcPr>
          <w:p w14:paraId="0A5D99D3" w14:textId="77777777" w:rsidR="00142791" w:rsidRDefault="00142791" w:rsidP="00B66695">
            <w:r>
              <w:t>0</w:t>
            </w:r>
            <w:r w:rsidRPr="00142791">
              <w:t>0:09:43.9</w:t>
            </w:r>
          </w:p>
        </w:tc>
        <w:tc>
          <w:tcPr>
            <w:tcW w:w="1168" w:type="dxa"/>
          </w:tcPr>
          <w:p w14:paraId="43E2F824" w14:textId="77777777" w:rsidR="00142791" w:rsidRDefault="00C100B9" w:rsidP="00B66695">
            <w:r>
              <w:t>PT</w:t>
            </w:r>
          </w:p>
        </w:tc>
        <w:tc>
          <w:tcPr>
            <w:tcW w:w="6812" w:type="dxa"/>
          </w:tcPr>
          <w:p w14:paraId="7556484B" w14:textId="77777777" w:rsidR="00142791" w:rsidRDefault="00142791" w:rsidP="009631CD">
            <w:r>
              <w:t>No.</w:t>
            </w:r>
          </w:p>
          <w:p w14:paraId="0A206441" w14:textId="77777777" w:rsidR="00142791" w:rsidRDefault="00142791" w:rsidP="009631CD"/>
        </w:tc>
      </w:tr>
      <w:tr w:rsidR="00142791" w14:paraId="6B43A0E9" w14:textId="77777777" w:rsidTr="006C2E21">
        <w:tc>
          <w:tcPr>
            <w:tcW w:w="1370" w:type="dxa"/>
          </w:tcPr>
          <w:p w14:paraId="3F935CCA" w14:textId="77777777" w:rsidR="00142791" w:rsidRDefault="00142791" w:rsidP="00B66695">
            <w:r>
              <w:t>0</w:t>
            </w:r>
            <w:r w:rsidRPr="00142791">
              <w:t>0:09:44.3</w:t>
            </w:r>
          </w:p>
        </w:tc>
        <w:tc>
          <w:tcPr>
            <w:tcW w:w="1168" w:type="dxa"/>
          </w:tcPr>
          <w:p w14:paraId="135B757F" w14:textId="77777777" w:rsidR="00142791" w:rsidRDefault="00D55E39" w:rsidP="00B66695">
            <w:r>
              <w:t>HCP2</w:t>
            </w:r>
          </w:p>
        </w:tc>
        <w:tc>
          <w:tcPr>
            <w:tcW w:w="6812" w:type="dxa"/>
          </w:tcPr>
          <w:p w14:paraId="36B740E2" w14:textId="77777777" w:rsidR="00142791" w:rsidRDefault="00142791" w:rsidP="009631CD">
            <w:r>
              <w:t>Any, um, headaches, blurred vision, double vision?</w:t>
            </w:r>
            <w:r>
              <w:tab/>
            </w:r>
          </w:p>
          <w:p w14:paraId="2F40FD56" w14:textId="77777777" w:rsidR="00142791" w:rsidRDefault="00142791" w:rsidP="009631CD"/>
        </w:tc>
      </w:tr>
      <w:tr w:rsidR="00142791" w14:paraId="0FF66A1C" w14:textId="77777777" w:rsidTr="006C2E21">
        <w:tc>
          <w:tcPr>
            <w:tcW w:w="1370" w:type="dxa"/>
          </w:tcPr>
          <w:p w14:paraId="1C80EE3A" w14:textId="77777777" w:rsidR="00142791" w:rsidRDefault="00142791" w:rsidP="00B66695">
            <w:r>
              <w:t>0</w:t>
            </w:r>
            <w:r w:rsidRPr="00142791">
              <w:t>0:09:47.2</w:t>
            </w:r>
          </w:p>
        </w:tc>
        <w:tc>
          <w:tcPr>
            <w:tcW w:w="1168" w:type="dxa"/>
          </w:tcPr>
          <w:p w14:paraId="193FE9FC" w14:textId="77777777" w:rsidR="00142791" w:rsidRDefault="00C100B9" w:rsidP="00B66695">
            <w:r>
              <w:t>PT</w:t>
            </w:r>
          </w:p>
        </w:tc>
        <w:tc>
          <w:tcPr>
            <w:tcW w:w="6812" w:type="dxa"/>
          </w:tcPr>
          <w:p w14:paraId="440023E4" w14:textId="77777777" w:rsidR="00142791" w:rsidRDefault="00142791" w:rsidP="009631CD">
            <w:r>
              <w:t>Mm, no.</w:t>
            </w:r>
          </w:p>
          <w:p w14:paraId="546DB645" w14:textId="77777777" w:rsidR="00142791" w:rsidRDefault="00142791" w:rsidP="009631CD"/>
        </w:tc>
      </w:tr>
      <w:tr w:rsidR="00142791" w14:paraId="390920B2" w14:textId="77777777" w:rsidTr="006C2E21">
        <w:tc>
          <w:tcPr>
            <w:tcW w:w="1370" w:type="dxa"/>
          </w:tcPr>
          <w:p w14:paraId="7B515D01" w14:textId="77777777" w:rsidR="00142791" w:rsidRDefault="00142791" w:rsidP="00B66695">
            <w:r>
              <w:t>0</w:t>
            </w:r>
            <w:r w:rsidRPr="00142791">
              <w:t>0:09:48.3</w:t>
            </w:r>
          </w:p>
        </w:tc>
        <w:tc>
          <w:tcPr>
            <w:tcW w:w="1168" w:type="dxa"/>
          </w:tcPr>
          <w:p w14:paraId="7B69EF56" w14:textId="77777777" w:rsidR="00142791" w:rsidRDefault="00D55E39" w:rsidP="00B66695">
            <w:r>
              <w:t>HCP2</w:t>
            </w:r>
          </w:p>
        </w:tc>
        <w:tc>
          <w:tcPr>
            <w:tcW w:w="6812" w:type="dxa"/>
          </w:tcPr>
          <w:p w14:paraId="2A0FBFBD" w14:textId="77777777" w:rsidR="00142791" w:rsidRDefault="00FB7E93" w:rsidP="009631CD">
            <w:r>
              <w:t>[00:</w:t>
            </w:r>
            <w:r w:rsidR="00142791" w:rsidRPr="00142791">
              <w:t>09:48.3</w:t>
            </w:r>
            <w:r w:rsidR="00142791">
              <w:t>] runny nose, congestion, sneezing? Any sore throat?</w:t>
            </w:r>
            <w:r w:rsidR="00142791">
              <w:tab/>
            </w:r>
          </w:p>
          <w:p w14:paraId="393B7520" w14:textId="77777777" w:rsidR="00142791" w:rsidRDefault="00142791" w:rsidP="009631CD"/>
        </w:tc>
      </w:tr>
      <w:tr w:rsidR="00142791" w14:paraId="7833D560" w14:textId="77777777" w:rsidTr="006C2E21">
        <w:tc>
          <w:tcPr>
            <w:tcW w:w="1370" w:type="dxa"/>
          </w:tcPr>
          <w:p w14:paraId="2E381EDD" w14:textId="77777777" w:rsidR="00142791" w:rsidRDefault="00142791" w:rsidP="00B66695">
            <w:r>
              <w:t>0</w:t>
            </w:r>
            <w:r w:rsidRPr="00142791">
              <w:t>0:09:51.9</w:t>
            </w:r>
          </w:p>
        </w:tc>
        <w:tc>
          <w:tcPr>
            <w:tcW w:w="1168" w:type="dxa"/>
          </w:tcPr>
          <w:p w14:paraId="3A04C1BA" w14:textId="77777777" w:rsidR="00142791" w:rsidRDefault="00C100B9" w:rsidP="00B66695">
            <w:r>
              <w:t>PT</w:t>
            </w:r>
          </w:p>
        </w:tc>
        <w:tc>
          <w:tcPr>
            <w:tcW w:w="6812" w:type="dxa"/>
          </w:tcPr>
          <w:p w14:paraId="6388D44F" w14:textId="77777777" w:rsidR="00142791" w:rsidRDefault="00142791" w:rsidP="009631CD">
            <w:r>
              <w:t>No.</w:t>
            </w:r>
          </w:p>
          <w:p w14:paraId="1345CF71" w14:textId="77777777" w:rsidR="00142791" w:rsidRDefault="00142791" w:rsidP="009631CD"/>
        </w:tc>
      </w:tr>
      <w:tr w:rsidR="00142791" w14:paraId="7C63AB36" w14:textId="77777777" w:rsidTr="006C2E21">
        <w:tc>
          <w:tcPr>
            <w:tcW w:w="1370" w:type="dxa"/>
          </w:tcPr>
          <w:p w14:paraId="778DADF8" w14:textId="77777777" w:rsidR="00142791" w:rsidRDefault="00142791" w:rsidP="00B66695">
            <w:r>
              <w:t>0</w:t>
            </w:r>
            <w:r w:rsidRPr="00142791">
              <w:t>0:09:52.4</w:t>
            </w:r>
          </w:p>
        </w:tc>
        <w:tc>
          <w:tcPr>
            <w:tcW w:w="1168" w:type="dxa"/>
          </w:tcPr>
          <w:p w14:paraId="11580B17" w14:textId="77777777" w:rsidR="00142791" w:rsidRDefault="00D55E39" w:rsidP="00B66695">
            <w:r>
              <w:t>HCP2</w:t>
            </w:r>
          </w:p>
        </w:tc>
        <w:tc>
          <w:tcPr>
            <w:tcW w:w="6812" w:type="dxa"/>
          </w:tcPr>
          <w:p w14:paraId="79AE3EE7" w14:textId="77777777" w:rsidR="00142791" w:rsidRDefault="00142791" w:rsidP="009631CD">
            <w:r>
              <w:t>Sores in your mouth?</w:t>
            </w:r>
          </w:p>
          <w:p w14:paraId="2CB0240C" w14:textId="77777777" w:rsidR="00142791" w:rsidRDefault="00142791" w:rsidP="009631CD"/>
        </w:tc>
      </w:tr>
      <w:tr w:rsidR="00142791" w14:paraId="3ACB256A" w14:textId="77777777" w:rsidTr="006C2E21">
        <w:tc>
          <w:tcPr>
            <w:tcW w:w="1370" w:type="dxa"/>
          </w:tcPr>
          <w:p w14:paraId="16AC2211" w14:textId="77777777" w:rsidR="00142791" w:rsidRDefault="00142791" w:rsidP="00B66695">
            <w:r>
              <w:t>0</w:t>
            </w:r>
            <w:r w:rsidRPr="00142791">
              <w:t>0:09:53.5</w:t>
            </w:r>
          </w:p>
        </w:tc>
        <w:tc>
          <w:tcPr>
            <w:tcW w:w="1168" w:type="dxa"/>
          </w:tcPr>
          <w:p w14:paraId="64A3ABEF" w14:textId="77777777" w:rsidR="00142791" w:rsidRDefault="00C100B9" w:rsidP="00B66695">
            <w:r>
              <w:t>PT</w:t>
            </w:r>
          </w:p>
        </w:tc>
        <w:tc>
          <w:tcPr>
            <w:tcW w:w="6812" w:type="dxa"/>
          </w:tcPr>
          <w:p w14:paraId="7607CDC8" w14:textId="77777777" w:rsidR="00142791" w:rsidRDefault="00142791" w:rsidP="009631CD">
            <w:r>
              <w:t>No.</w:t>
            </w:r>
          </w:p>
          <w:p w14:paraId="246E6952" w14:textId="77777777" w:rsidR="00142791" w:rsidRDefault="00142791" w:rsidP="009631CD"/>
        </w:tc>
      </w:tr>
      <w:tr w:rsidR="00142791" w14:paraId="679957C4" w14:textId="77777777" w:rsidTr="006C2E21">
        <w:tc>
          <w:tcPr>
            <w:tcW w:w="1370" w:type="dxa"/>
          </w:tcPr>
          <w:p w14:paraId="1E6716F2" w14:textId="77777777" w:rsidR="00142791" w:rsidRDefault="00142791" w:rsidP="00B66695">
            <w:r>
              <w:t>0</w:t>
            </w:r>
            <w:r w:rsidRPr="00142791">
              <w:t>0:09:53.9</w:t>
            </w:r>
          </w:p>
        </w:tc>
        <w:tc>
          <w:tcPr>
            <w:tcW w:w="1168" w:type="dxa"/>
          </w:tcPr>
          <w:p w14:paraId="73E807AB" w14:textId="77777777" w:rsidR="00142791" w:rsidRDefault="00D55E39" w:rsidP="00B66695">
            <w:r>
              <w:t>HCP2</w:t>
            </w:r>
          </w:p>
        </w:tc>
        <w:tc>
          <w:tcPr>
            <w:tcW w:w="6812" w:type="dxa"/>
          </w:tcPr>
          <w:p w14:paraId="277B2F72" w14:textId="77777777" w:rsidR="00142791" w:rsidRDefault="00142791" w:rsidP="009631CD">
            <w:r>
              <w:t>No. Any chest pain?</w:t>
            </w:r>
          </w:p>
          <w:p w14:paraId="3BD7F9DD" w14:textId="77777777" w:rsidR="00142791" w:rsidRDefault="00142791" w:rsidP="009631CD"/>
        </w:tc>
      </w:tr>
      <w:tr w:rsidR="00142791" w14:paraId="2628CB96" w14:textId="77777777" w:rsidTr="006C2E21">
        <w:tc>
          <w:tcPr>
            <w:tcW w:w="1370" w:type="dxa"/>
          </w:tcPr>
          <w:p w14:paraId="00C8FB29" w14:textId="77777777" w:rsidR="00142791" w:rsidRDefault="00142791" w:rsidP="00B66695">
            <w:r>
              <w:t>0</w:t>
            </w:r>
            <w:r w:rsidRPr="00142791">
              <w:t>0:09:55.8</w:t>
            </w:r>
          </w:p>
        </w:tc>
        <w:tc>
          <w:tcPr>
            <w:tcW w:w="1168" w:type="dxa"/>
          </w:tcPr>
          <w:p w14:paraId="3957F829" w14:textId="77777777" w:rsidR="00142791" w:rsidRDefault="00C100B9" w:rsidP="00B66695">
            <w:r>
              <w:t>PT</w:t>
            </w:r>
          </w:p>
        </w:tc>
        <w:tc>
          <w:tcPr>
            <w:tcW w:w="6812" w:type="dxa"/>
          </w:tcPr>
          <w:p w14:paraId="7ED8136F" w14:textId="77777777" w:rsidR="00142791" w:rsidRDefault="00142791" w:rsidP="009631CD">
            <w:r>
              <w:t>No.</w:t>
            </w:r>
          </w:p>
          <w:p w14:paraId="426E8D20" w14:textId="77777777" w:rsidR="00142791" w:rsidRDefault="00142791" w:rsidP="009631CD"/>
        </w:tc>
      </w:tr>
      <w:tr w:rsidR="00142791" w14:paraId="5BC970C0" w14:textId="77777777" w:rsidTr="006C2E21">
        <w:tc>
          <w:tcPr>
            <w:tcW w:w="1370" w:type="dxa"/>
          </w:tcPr>
          <w:p w14:paraId="0616ED7F" w14:textId="77777777" w:rsidR="00142791" w:rsidRDefault="00142791" w:rsidP="00B66695">
            <w:r>
              <w:t>0</w:t>
            </w:r>
            <w:r w:rsidRPr="00142791">
              <w:t>0:09:56.3</w:t>
            </w:r>
          </w:p>
        </w:tc>
        <w:tc>
          <w:tcPr>
            <w:tcW w:w="1168" w:type="dxa"/>
          </w:tcPr>
          <w:p w14:paraId="38A1D6DC" w14:textId="77777777" w:rsidR="00142791" w:rsidRDefault="00D55E39" w:rsidP="00B66695">
            <w:r>
              <w:t>HCP2</w:t>
            </w:r>
          </w:p>
        </w:tc>
        <w:tc>
          <w:tcPr>
            <w:tcW w:w="6812" w:type="dxa"/>
          </w:tcPr>
          <w:p w14:paraId="33BC98D4" w14:textId="77777777" w:rsidR="00142791" w:rsidRDefault="00142791" w:rsidP="009631CD">
            <w:r>
              <w:t>Difficulty breathing?</w:t>
            </w:r>
          </w:p>
          <w:p w14:paraId="653FCDDC" w14:textId="77777777" w:rsidR="00142791" w:rsidRDefault="00142791" w:rsidP="009631CD"/>
        </w:tc>
      </w:tr>
      <w:tr w:rsidR="00142791" w14:paraId="5FB0C0F7" w14:textId="77777777" w:rsidTr="006C2E21">
        <w:tc>
          <w:tcPr>
            <w:tcW w:w="1370" w:type="dxa"/>
          </w:tcPr>
          <w:p w14:paraId="59F74AF1" w14:textId="77777777" w:rsidR="00142791" w:rsidRDefault="00142791" w:rsidP="00B66695">
            <w:r>
              <w:t>0</w:t>
            </w:r>
            <w:r w:rsidRPr="00142791">
              <w:t>0:09:57.4</w:t>
            </w:r>
          </w:p>
        </w:tc>
        <w:tc>
          <w:tcPr>
            <w:tcW w:w="1168" w:type="dxa"/>
          </w:tcPr>
          <w:p w14:paraId="7F02ED8B" w14:textId="77777777" w:rsidR="00142791" w:rsidRDefault="00C100B9" w:rsidP="00B66695">
            <w:r>
              <w:t>PT</w:t>
            </w:r>
          </w:p>
        </w:tc>
        <w:tc>
          <w:tcPr>
            <w:tcW w:w="6812" w:type="dxa"/>
          </w:tcPr>
          <w:p w14:paraId="2E5FE036" w14:textId="330FAF5D" w:rsidR="00142791" w:rsidRDefault="000D11B8" w:rsidP="009631CD">
            <w:r>
              <w:t>You know what;</w:t>
            </w:r>
            <w:r w:rsidR="00142791">
              <w:t xml:space="preserve"> </w:t>
            </w:r>
            <w:r>
              <w:t>I’m going to back to that question. Y</w:t>
            </w:r>
            <w:r w:rsidR="00142791">
              <w:t>es. I do have chest pain, but at first it was just like normal. Now it’s whenever I press on my chest.</w:t>
            </w:r>
          </w:p>
          <w:p w14:paraId="2F29550E" w14:textId="77777777" w:rsidR="00142791" w:rsidRDefault="00142791" w:rsidP="009631CD"/>
        </w:tc>
      </w:tr>
      <w:tr w:rsidR="00142791" w14:paraId="7AB81415" w14:textId="77777777" w:rsidTr="006C2E21">
        <w:tc>
          <w:tcPr>
            <w:tcW w:w="1370" w:type="dxa"/>
          </w:tcPr>
          <w:p w14:paraId="1AE7BD7E" w14:textId="77777777" w:rsidR="00142791" w:rsidRDefault="00142791" w:rsidP="00B66695">
            <w:r>
              <w:lastRenderedPageBreak/>
              <w:t>0</w:t>
            </w:r>
            <w:r w:rsidRPr="00142791">
              <w:t>0:10:07.2</w:t>
            </w:r>
          </w:p>
        </w:tc>
        <w:tc>
          <w:tcPr>
            <w:tcW w:w="1168" w:type="dxa"/>
          </w:tcPr>
          <w:p w14:paraId="475D449E" w14:textId="77777777" w:rsidR="00142791" w:rsidRDefault="00D55E39" w:rsidP="00B66695">
            <w:r>
              <w:t>HCP2</w:t>
            </w:r>
          </w:p>
        </w:tc>
        <w:tc>
          <w:tcPr>
            <w:tcW w:w="6812" w:type="dxa"/>
          </w:tcPr>
          <w:p w14:paraId="601E43ED" w14:textId="77777777" w:rsidR="00142791" w:rsidRDefault="00142791" w:rsidP="009631CD">
            <w:r>
              <w:t>Whenever you press on your chest. Okay. Does it hurt more when you take, like a big, deep breath?</w:t>
            </w:r>
          </w:p>
          <w:p w14:paraId="0420D5D6" w14:textId="77777777" w:rsidR="00142791" w:rsidRDefault="00142791" w:rsidP="009631CD"/>
        </w:tc>
      </w:tr>
      <w:tr w:rsidR="00142791" w14:paraId="7ABF81C7" w14:textId="77777777" w:rsidTr="006C2E21">
        <w:tc>
          <w:tcPr>
            <w:tcW w:w="1370" w:type="dxa"/>
          </w:tcPr>
          <w:p w14:paraId="02E76351" w14:textId="77777777" w:rsidR="00142791" w:rsidRDefault="00142791" w:rsidP="00B66695">
            <w:r>
              <w:t>0</w:t>
            </w:r>
            <w:r w:rsidRPr="00142791">
              <w:t>0:10:10.5</w:t>
            </w:r>
          </w:p>
        </w:tc>
        <w:tc>
          <w:tcPr>
            <w:tcW w:w="1168" w:type="dxa"/>
          </w:tcPr>
          <w:p w14:paraId="01D9CD4E" w14:textId="77777777" w:rsidR="00142791" w:rsidRDefault="00C100B9" w:rsidP="00B66695">
            <w:r>
              <w:t>PT</w:t>
            </w:r>
          </w:p>
        </w:tc>
        <w:tc>
          <w:tcPr>
            <w:tcW w:w="6812" w:type="dxa"/>
          </w:tcPr>
          <w:p w14:paraId="1BA5E9A1" w14:textId="77777777" w:rsidR="00142791" w:rsidRDefault="00142791" w:rsidP="009631CD">
            <w:r>
              <w:t>No.</w:t>
            </w:r>
          </w:p>
          <w:p w14:paraId="47008A1E" w14:textId="77777777" w:rsidR="00142791" w:rsidRDefault="00142791" w:rsidP="009631CD"/>
        </w:tc>
      </w:tr>
      <w:tr w:rsidR="00142791" w14:paraId="1DC5F32F" w14:textId="77777777" w:rsidTr="006C2E21">
        <w:tc>
          <w:tcPr>
            <w:tcW w:w="1370" w:type="dxa"/>
          </w:tcPr>
          <w:p w14:paraId="1FE2AA2D" w14:textId="77777777" w:rsidR="00142791" w:rsidRDefault="00142791" w:rsidP="00B66695">
            <w:r>
              <w:t>0</w:t>
            </w:r>
            <w:r w:rsidRPr="00142791">
              <w:t>0:10:11.3</w:t>
            </w:r>
          </w:p>
        </w:tc>
        <w:tc>
          <w:tcPr>
            <w:tcW w:w="1168" w:type="dxa"/>
          </w:tcPr>
          <w:p w14:paraId="55A755FD" w14:textId="77777777" w:rsidR="00142791" w:rsidRDefault="00D55E39" w:rsidP="00B66695">
            <w:r>
              <w:t>HCP2</w:t>
            </w:r>
          </w:p>
        </w:tc>
        <w:tc>
          <w:tcPr>
            <w:tcW w:w="6812" w:type="dxa"/>
          </w:tcPr>
          <w:p w14:paraId="0F9ABC5B" w14:textId="77777777" w:rsidR="00142791" w:rsidRDefault="00142791" w:rsidP="009631CD">
            <w:r>
              <w:t>No. Just when you press on your chest. Okay. Is it worse when you’re doing activity, like when you’re going up and down the stairs?</w:t>
            </w:r>
          </w:p>
          <w:p w14:paraId="3E38A2AF" w14:textId="77777777" w:rsidR="00142791" w:rsidRDefault="00142791" w:rsidP="009631CD"/>
        </w:tc>
      </w:tr>
      <w:tr w:rsidR="00142791" w14:paraId="56C0B7EF" w14:textId="77777777" w:rsidTr="006C2E21">
        <w:tc>
          <w:tcPr>
            <w:tcW w:w="1370" w:type="dxa"/>
          </w:tcPr>
          <w:p w14:paraId="4E0F2339" w14:textId="77777777" w:rsidR="00142791" w:rsidRDefault="00142791" w:rsidP="00B66695">
            <w:r>
              <w:t>0</w:t>
            </w:r>
            <w:r w:rsidRPr="00142791">
              <w:t>0:10:17.2</w:t>
            </w:r>
          </w:p>
        </w:tc>
        <w:tc>
          <w:tcPr>
            <w:tcW w:w="1168" w:type="dxa"/>
          </w:tcPr>
          <w:p w14:paraId="35C710AF" w14:textId="77777777" w:rsidR="00142791" w:rsidRDefault="00C100B9" w:rsidP="00B66695">
            <w:r>
              <w:t>PT</w:t>
            </w:r>
          </w:p>
        </w:tc>
        <w:tc>
          <w:tcPr>
            <w:tcW w:w="6812" w:type="dxa"/>
          </w:tcPr>
          <w:p w14:paraId="30D7CE49" w14:textId="77777777" w:rsidR="00142791" w:rsidRDefault="00142791" w:rsidP="009631CD">
            <w:r>
              <w:t>No.</w:t>
            </w:r>
          </w:p>
          <w:p w14:paraId="62118FA6" w14:textId="77777777" w:rsidR="00142791" w:rsidRDefault="00142791" w:rsidP="009631CD"/>
        </w:tc>
      </w:tr>
      <w:tr w:rsidR="00142791" w14:paraId="7A8F0EC8" w14:textId="77777777" w:rsidTr="006C2E21">
        <w:tc>
          <w:tcPr>
            <w:tcW w:w="1370" w:type="dxa"/>
          </w:tcPr>
          <w:p w14:paraId="3A5D237E" w14:textId="77777777" w:rsidR="00142791" w:rsidRDefault="00142791" w:rsidP="00B66695">
            <w:r>
              <w:t>0</w:t>
            </w:r>
            <w:r w:rsidRPr="00142791">
              <w:t>0:10:18.0</w:t>
            </w:r>
          </w:p>
        </w:tc>
        <w:tc>
          <w:tcPr>
            <w:tcW w:w="1168" w:type="dxa"/>
          </w:tcPr>
          <w:p w14:paraId="2227602F" w14:textId="77777777" w:rsidR="00142791" w:rsidRDefault="00D55E39" w:rsidP="00B66695">
            <w:r>
              <w:t>HCP2</w:t>
            </w:r>
          </w:p>
        </w:tc>
        <w:tc>
          <w:tcPr>
            <w:tcW w:w="6812" w:type="dxa"/>
          </w:tcPr>
          <w:p w14:paraId="5BA1A285" w14:textId="77777777" w:rsidR="00142791" w:rsidRDefault="00142791" w:rsidP="00142791">
            <w:r>
              <w:t xml:space="preserve">Is there any time, like, you press on your </w:t>
            </w:r>
            <w:proofErr w:type="gramStart"/>
            <w:r>
              <w:t>chest,</w:t>
            </w:r>
            <w:proofErr w:type="gramEnd"/>
            <w:r>
              <w:t xml:space="preserve"> it just feels a little bit sore?</w:t>
            </w:r>
            <w:r>
              <w:tab/>
            </w:r>
          </w:p>
          <w:p w14:paraId="62E4B20A" w14:textId="77777777" w:rsidR="00142791" w:rsidRDefault="00142791" w:rsidP="00142791"/>
        </w:tc>
      </w:tr>
      <w:tr w:rsidR="00142791" w14:paraId="272ACF2D" w14:textId="77777777" w:rsidTr="006C2E21">
        <w:tc>
          <w:tcPr>
            <w:tcW w:w="1370" w:type="dxa"/>
          </w:tcPr>
          <w:p w14:paraId="5D371719" w14:textId="77777777" w:rsidR="00142791" w:rsidRDefault="00142791" w:rsidP="00B66695">
            <w:r>
              <w:t>0</w:t>
            </w:r>
            <w:r w:rsidRPr="00142791">
              <w:t>0:10:21.1</w:t>
            </w:r>
          </w:p>
        </w:tc>
        <w:tc>
          <w:tcPr>
            <w:tcW w:w="1168" w:type="dxa"/>
          </w:tcPr>
          <w:p w14:paraId="257E1172" w14:textId="77777777" w:rsidR="00142791" w:rsidRDefault="00C100B9" w:rsidP="00B66695">
            <w:r>
              <w:t>PT</w:t>
            </w:r>
          </w:p>
        </w:tc>
        <w:tc>
          <w:tcPr>
            <w:tcW w:w="6812" w:type="dxa"/>
          </w:tcPr>
          <w:p w14:paraId="70700373" w14:textId="77777777" w:rsidR="00142791" w:rsidRDefault="00142791" w:rsidP="00142791">
            <w:r>
              <w:t>Yes.</w:t>
            </w:r>
          </w:p>
          <w:p w14:paraId="14414618" w14:textId="77777777" w:rsidR="00142791" w:rsidRDefault="00142791" w:rsidP="00142791"/>
        </w:tc>
      </w:tr>
      <w:tr w:rsidR="00142791" w14:paraId="707C3B18" w14:textId="77777777" w:rsidTr="006C2E21">
        <w:tc>
          <w:tcPr>
            <w:tcW w:w="1370" w:type="dxa"/>
          </w:tcPr>
          <w:p w14:paraId="305ABDA0" w14:textId="77777777" w:rsidR="00142791" w:rsidRDefault="00142791" w:rsidP="00B66695">
            <w:r>
              <w:t>0</w:t>
            </w:r>
            <w:r w:rsidRPr="00142791">
              <w:t>0:10:21.6</w:t>
            </w:r>
          </w:p>
        </w:tc>
        <w:tc>
          <w:tcPr>
            <w:tcW w:w="1168" w:type="dxa"/>
          </w:tcPr>
          <w:p w14:paraId="24297985" w14:textId="77777777" w:rsidR="00142791" w:rsidRDefault="00D55E39" w:rsidP="00B66695">
            <w:r>
              <w:t>HCP2</w:t>
            </w:r>
          </w:p>
        </w:tc>
        <w:tc>
          <w:tcPr>
            <w:tcW w:w="6812" w:type="dxa"/>
          </w:tcPr>
          <w:p w14:paraId="6627A759" w14:textId="77777777" w:rsidR="00142791" w:rsidRDefault="00142791" w:rsidP="00142791">
            <w:r>
              <w:t xml:space="preserve">Okay. Any belly pain? </w:t>
            </w:r>
          </w:p>
          <w:p w14:paraId="1A4BFED7" w14:textId="77777777" w:rsidR="00142791" w:rsidRDefault="00142791" w:rsidP="00142791"/>
        </w:tc>
      </w:tr>
      <w:tr w:rsidR="00142791" w14:paraId="2B0CC945" w14:textId="77777777" w:rsidTr="006C2E21">
        <w:tc>
          <w:tcPr>
            <w:tcW w:w="1370" w:type="dxa"/>
          </w:tcPr>
          <w:p w14:paraId="68F40260" w14:textId="77777777" w:rsidR="00142791" w:rsidRDefault="00142791" w:rsidP="00B66695">
            <w:r>
              <w:t>0</w:t>
            </w:r>
            <w:r w:rsidRPr="00142791">
              <w:t>0:10:23.1</w:t>
            </w:r>
          </w:p>
        </w:tc>
        <w:tc>
          <w:tcPr>
            <w:tcW w:w="1168" w:type="dxa"/>
          </w:tcPr>
          <w:p w14:paraId="740C040C" w14:textId="77777777" w:rsidR="00142791" w:rsidRDefault="00C100B9" w:rsidP="00B66695">
            <w:r>
              <w:t>PT</w:t>
            </w:r>
          </w:p>
        </w:tc>
        <w:tc>
          <w:tcPr>
            <w:tcW w:w="6812" w:type="dxa"/>
          </w:tcPr>
          <w:p w14:paraId="0C044523" w14:textId="77777777" w:rsidR="00142791" w:rsidRDefault="00142791" w:rsidP="00142791">
            <w:r>
              <w:t>No.</w:t>
            </w:r>
          </w:p>
          <w:p w14:paraId="1ADCFE19" w14:textId="77777777" w:rsidR="00142791" w:rsidRDefault="00142791" w:rsidP="00142791"/>
        </w:tc>
      </w:tr>
      <w:tr w:rsidR="00142791" w14:paraId="60F21D87" w14:textId="77777777" w:rsidTr="006C2E21">
        <w:tc>
          <w:tcPr>
            <w:tcW w:w="1370" w:type="dxa"/>
          </w:tcPr>
          <w:p w14:paraId="24921AC9" w14:textId="77777777" w:rsidR="00142791" w:rsidRDefault="00142791" w:rsidP="00B66695">
            <w:r>
              <w:t>0</w:t>
            </w:r>
            <w:r w:rsidRPr="00142791">
              <w:t>0:10:23.4</w:t>
            </w:r>
          </w:p>
        </w:tc>
        <w:tc>
          <w:tcPr>
            <w:tcW w:w="1168" w:type="dxa"/>
          </w:tcPr>
          <w:p w14:paraId="141A45C6" w14:textId="77777777" w:rsidR="00142791" w:rsidRDefault="00D55E39" w:rsidP="00B66695">
            <w:r>
              <w:t>HCP2</w:t>
            </w:r>
          </w:p>
        </w:tc>
        <w:tc>
          <w:tcPr>
            <w:tcW w:w="6812" w:type="dxa"/>
          </w:tcPr>
          <w:p w14:paraId="4EF36B9C" w14:textId="77777777" w:rsidR="00142791" w:rsidRDefault="00142791" w:rsidP="00142791">
            <w:r>
              <w:t>No. Um, any pain with urination?</w:t>
            </w:r>
          </w:p>
          <w:p w14:paraId="6B741FBA" w14:textId="77777777" w:rsidR="00142791" w:rsidRDefault="00142791" w:rsidP="00142791"/>
        </w:tc>
      </w:tr>
      <w:tr w:rsidR="00142791" w14:paraId="124E1A3B" w14:textId="77777777" w:rsidTr="006C2E21">
        <w:tc>
          <w:tcPr>
            <w:tcW w:w="1370" w:type="dxa"/>
          </w:tcPr>
          <w:p w14:paraId="4363A0BB" w14:textId="77777777" w:rsidR="00142791" w:rsidRDefault="00142791" w:rsidP="00B66695">
            <w:r>
              <w:t>0</w:t>
            </w:r>
            <w:r w:rsidRPr="00142791">
              <w:t>0:10:26.0</w:t>
            </w:r>
          </w:p>
        </w:tc>
        <w:tc>
          <w:tcPr>
            <w:tcW w:w="1168" w:type="dxa"/>
          </w:tcPr>
          <w:p w14:paraId="6019F3DB" w14:textId="77777777" w:rsidR="00142791" w:rsidRDefault="00C100B9" w:rsidP="00B66695">
            <w:r>
              <w:t>PT</w:t>
            </w:r>
          </w:p>
        </w:tc>
        <w:tc>
          <w:tcPr>
            <w:tcW w:w="6812" w:type="dxa"/>
          </w:tcPr>
          <w:p w14:paraId="5EAD152A" w14:textId="77777777" w:rsidR="00142791" w:rsidRDefault="00142791" w:rsidP="00142791">
            <w:r>
              <w:t>No.</w:t>
            </w:r>
          </w:p>
          <w:p w14:paraId="3111C8B8" w14:textId="77777777" w:rsidR="00142791" w:rsidRDefault="00142791" w:rsidP="00142791"/>
        </w:tc>
      </w:tr>
      <w:tr w:rsidR="00142791" w14:paraId="1256F619" w14:textId="77777777" w:rsidTr="006C2E21">
        <w:tc>
          <w:tcPr>
            <w:tcW w:w="1370" w:type="dxa"/>
          </w:tcPr>
          <w:p w14:paraId="595105AD" w14:textId="77777777" w:rsidR="00142791" w:rsidRDefault="00142791" w:rsidP="00B66695">
            <w:r>
              <w:t>0</w:t>
            </w:r>
            <w:r w:rsidRPr="00142791">
              <w:t>0:10:26.7</w:t>
            </w:r>
          </w:p>
        </w:tc>
        <w:tc>
          <w:tcPr>
            <w:tcW w:w="1168" w:type="dxa"/>
          </w:tcPr>
          <w:p w14:paraId="14539930" w14:textId="77777777" w:rsidR="00142791" w:rsidRDefault="00D55E39" w:rsidP="00B66695">
            <w:r>
              <w:t>HCP2</w:t>
            </w:r>
          </w:p>
        </w:tc>
        <w:tc>
          <w:tcPr>
            <w:tcW w:w="6812" w:type="dxa"/>
          </w:tcPr>
          <w:p w14:paraId="66288A05" w14:textId="77777777" w:rsidR="00142791" w:rsidRDefault="00142791" w:rsidP="00142791">
            <w:r>
              <w:t>Any discharge?</w:t>
            </w:r>
          </w:p>
          <w:p w14:paraId="3C43DBE0" w14:textId="77777777" w:rsidR="00142791" w:rsidRDefault="00142791" w:rsidP="00142791"/>
        </w:tc>
      </w:tr>
      <w:tr w:rsidR="00142791" w14:paraId="320B9E12" w14:textId="77777777" w:rsidTr="006C2E21">
        <w:tc>
          <w:tcPr>
            <w:tcW w:w="1370" w:type="dxa"/>
          </w:tcPr>
          <w:p w14:paraId="2D2BC8C4" w14:textId="77777777" w:rsidR="00142791" w:rsidRDefault="00142791" w:rsidP="00142791">
            <w:r>
              <w:t>0</w:t>
            </w:r>
            <w:r w:rsidRPr="00142791">
              <w:t>0:10:27.7</w:t>
            </w:r>
          </w:p>
        </w:tc>
        <w:tc>
          <w:tcPr>
            <w:tcW w:w="1168" w:type="dxa"/>
          </w:tcPr>
          <w:p w14:paraId="03C1DD13" w14:textId="77777777" w:rsidR="00142791" w:rsidRDefault="00C100B9" w:rsidP="00B66695">
            <w:r>
              <w:t>PT</w:t>
            </w:r>
          </w:p>
        </w:tc>
        <w:tc>
          <w:tcPr>
            <w:tcW w:w="6812" w:type="dxa"/>
          </w:tcPr>
          <w:p w14:paraId="3F4ADB86" w14:textId="77777777" w:rsidR="00142791" w:rsidRDefault="00142791" w:rsidP="00142791">
            <w:r>
              <w:t>No.</w:t>
            </w:r>
          </w:p>
          <w:p w14:paraId="35D4714E" w14:textId="77777777" w:rsidR="00142791" w:rsidRDefault="00142791" w:rsidP="00142791"/>
        </w:tc>
      </w:tr>
      <w:tr w:rsidR="00142791" w14:paraId="6AE75939" w14:textId="77777777" w:rsidTr="006C2E21">
        <w:tc>
          <w:tcPr>
            <w:tcW w:w="1370" w:type="dxa"/>
          </w:tcPr>
          <w:p w14:paraId="02BBDF20" w14:textId="77777777" w:rsidR="00142791" w:rsidRDefault="00142791" w:rsidP="00142791">
            <w:r>
              <w:t>0</w:t>
            </w:r>
            <w:r w:rsidRPr="00142791">
              <w:t>0:10:28.2</w:t>
            </w:r>
          </w:p>
        </w:tc>
        <w:tc>
          <w:tcPr>
            <w:tcW w:w="1168" w:type="dxa"/>
          </w:tcPr>
          <w:p w14:paraId="7C6B8625" w14:textId="77777777" w:rsidR="00142791" w:rsidRDefault="00D55E39" w:rsidP="00B66695">
            <w:r>
              <w:t>HCP2</w:t>
            </w:r>
          </w:p>
        </w:tc>
        <w:tc>
          <w:tcPr>
            <w:tcW w:w="6812" w:type="dxa"/>
          </w:tcPr>
          <w:p w14:paraId="44062A23" w14:textId="77777777" w:rsidR="00142791" w:rsidRDefault="00142791" w:rsidP="00142791">
            <w:r>
              <w:t xml:space="preserve"> No. Aches and pains in your joints besides your back?</w:t>
            </w:r>
          </w:p>
          <w:p w14:paraId="3B8B5276" w14:textId="77777777" w:rsidR="00142791" w:rsidRDefault="00142791" w:rsidP="00142791"/>
        </w:tc>
      </w:tr>
      <w:tr w:rsidR="00142791" w14:paraId="00537FB7" w14:textId="77777777" w:rsidTr="006C2E21">
        <w:tc>
          <w:tcPr>
            <w:tcW w:w="1370" w:type="dxa"/>
          </w:tcPr>
          <w:p w14:paraId="4856D02D" w14:textId="77777777" w:rsidR="00142791" w:rsidRDefault="00142791" w:rsidP="00142791">
            <w:r>
              <w:t>0</w:t>
            </w:r>
            <w:r w:rsidRPr="00142791">
              <w:t>0:10:30.6</w:t>
            </w:r>
          </w:p>
        </w:tc>
        <w:tc>
          <w:tcPr>
            <w:tcW w:w="1168" w:type="dxa"/>
          </w:tcPr>
          <w:p w14:paraId="457D1A8D" w14:textId="77777777" w:rsidR="00142791" w:rsidRDefault="00C100B9" w:rsidP="00B66695">
            <w:r>
              <w:t>PT</w:t>
            </w:r>
          </w:p>
        </w:tc>
        <w:tc>
          <w:tcPr>
            <w:tcW w:w="6812" w:type="dxa"/>
          </w:tcPr>
          <w:p w14:paraId="6B7062A5" w14:textId="77777777" w:rsidR="00142791" w:rsidRDefault="00142791" w:rsidP="00142791">
            <w:r>
              <w:t>No.</w:t>
            </w:r>
          </w:p>
          <w:p w14:paraId="51854276" w14:textId="77777777" w:rsidR="00142791" w:rsidRDefault="00142791" w:rsidP="00142791"/>
        </w:tc>
      </w:tr>
      <w:tr w:rsidR="00142791" w14:paraId="2F83D952" w14:textId="77777777" w:rsidTr="006C2E21">
        <w:tc>
          <w:tcPr>
            <w:tcW w:w="1370" w:type="dxa"/>
          </w:tcPr>
          <w:p w14:paraId="1E57309A" w14:textId="77777777" w:rsidR="00142791" w:rsidRDefault="00142791" w:rsidP="00142791">
            <w:r>
              <w:t>0</w:t>
            </w:r>
            <w:r w:rsidRPr="00142791">
              <w:t>0:10:31.2</w:t>
            </w:r>
          </w:p>
        </w:tc>
        <w:tc>
          <w:tcPr>
            <w:tcW w:w="1168" w:type="dxa"/>
          </w:tcPr>
          <w:p w14:paraId="11F0425D" w14:textId="77777777" w:rsidR="00142791" w:rsidRDefault="00D55E39" w:rsidP="00B66695">
            <w:r>
              <w:t>HCP2</w:t>
            </w:r>
          </w:p>
        </w:tc>
        <w:tc>
          <w:tcPr>
            <w:tcW w:w="6812" w:type="dxa"/>
          </w:tcPr>
          <w:p w14:paraId="492EB769" w14:textId="77777777" w:rsidR="00142791" w:rsidRDefault="00142791" w:rsidP="00142791">
            <w:r>
              <w:t>Any rash anywhere?</w:t>
            </w:r>
          </w:p>
          <w:p w14:paraId="203F17E1" w14:textId="77777777" w:rsidR="00142791" w:rsidRDefault="00142791" w:rsidP="00142791"/>
        </w:tc>
      </w:tr>
      <w:tr w:rsidR="00142791" w14:paraId="6E297F36" w14:textId="77777777" w:rsidTr="006C2E21">
        <w:tc>
          <w:tcPr>
            <w:tcW w:w="1370" w:type="dxa"/>
          </w:tcPr>
          <w:p w14:paraId="7034FCAC" w14:textId="77777777" w:rsidR="00142791" w:rsidRDefault="00142791" w:rsidP="00142791">
            <w:r>
              <w:t>0</w:t>
            </w:r>
            <w:r w:rsidRPr="00142791">
              <w:t>0:10:32.4</w:t>
            </w:r>
          </w:p>
        </w:tc>
        <w:tc>
          <w:tcPr>
            <w:tcW w:w="1168" w:type="dxa"/>
          </w:tcPr>
          <w:p w14:paraId="3BCE432D" w14:textId="77777777" w:rsidR="00142791" w:rsidRDefault="00C100B9" w:rsidP="00B66695">
            <w:r>
              <w:t>PT</w:t>
            </w:r>
          </w:p>
        </w:tc>
        <w:tc>
          <w:tcPr>
            <w:tcW w:w="6812" w:type="dxa"/>
          </w:tcPr>
          <w:p w14:paraId="72F3F661" w14:textId="77777777" w:rsidR="00142791" w:rsidRDefault="00142791" w:rsidP="00142791">
            <w:r>
              <w:t>No.</w:t>
            </w:r>
          </w:p>
          <w:p w14:paraId="143FC9B2" w14:textId="77777777" w:rsidR="00142791" w:rsidRDefault="00142791" w:rsidP="00142791"/>
        </w:tc>
      </w:tr>
      <w:tr w:rsidR="00142791" w14:paraId="140E5AED" w14:textId="77777777" w:rsidTr="006C2E21">
        <w:tc>
          <w:tcPr>
            <w:tcW w:w="1370" w:type="dxa"/>
          </w:tcPr>
          <w:p w14:paraId="49023ABF" w14:textId="77777777" w:rsidR="00142791" w:rsidRDefault="00142791" w:rsidP="00142791">
            <w:r>
              <w:t>0</w:t>
            </w:r>
            <w:r w:rsidRPr="00142791">
              <w:t>0:10:32.6</w:t>
            </w:r>
          </w:p>
        </w:tc>
        <w:tc>
          <w:tcPr>
            <w:tcW w:w="1168" w:type="dxa"/>
          </w:tcPr>
          <w:p w14:paraId="75947C3D" w14:textId="77777777" w:rsidR="00142791" w:rsidRDefault="00D55E39" w:rsidP="00B66695">
            <w:r>
              <w:t>HCP2</w:t>
            </w:r>
          </w:p>
        </w:tc>
        <w:tc>
          <w:tcPr>
            <w:tcW w:w="6812" w:type="dxa"/>
          </w:tcPr>
          <w:p w14:paraId="5C6F1B9B" w14:textId="77777777" w:rsidR="00142791" w:rsidRDefault="00142791" w:rsidP="00142791">
            <w:r>
              <w:t>No.</w:t>
            </w:r>
          </w:p>
          <w:p w14:paraId="2D82F56E" w14:textId="77777777" w:rsidR="00142791" w:rsidRDefault="00142791" w:rsidP="00142791"/>
        </w:tc>
      </w:tr>
      <w:tr w:rsidR="00142791" w14:paraId="10AF3CA6" w14:textId="77777777" w:rsidTr="006C2E21">
        <w:tc>
          <w:tcPr>
            <w:tcW w:w="1370" w:type="dxa"/>
          </w:tcPr>
          <w:p w14:paraId="05C2E109" w14:textId="77777777" w:rsidR="00142791" w:rsidRDefault="00142791" w:rsidP="00142791">
            <w:r>
              <w:t>0</w:t>
            </w:r>
            <w:r w:rsidRPr="00142791">
              <w:t>0:10:32.6</w:t>
            </w:r>
          </w:p>
        </w:tc>
        <w:tc>
          <w:tcPr>
            <w:tcW w:w="1168" w:type="dxa"/>
          </w:tcPr>
          <w:p w14:paraId="203FCCD2" w14:textId="77777777" w:rsidR="00142791" w:rsidRDefault="00C100B9" w:rsidP="00B66695">
            <w:r>
              <w:t>PT</w:t>
            </w:r>
          </w:p>
        </w:tc>
        <w:tc>
          <w:tcPr>
            <w:tcW w:w="6812" w:type="dxa"/>
          </w:tcPr>
          <w:p w14:paraId="4AA150C2" w14:textId="37621655" w:rsidR="00142791" w:rsidRDefault="000D11B8" w:rsidP="00142791">
            <w:r>
              <w:t>Do you need me to take this vest off?</w:t>
            </w:r>
          </w:p>
          <w:p w14:paraId="29A3EC5C" w14:textId="77777777" w:rsidR="00142791" w:rsidRDefault="00142791" w:rsidP="00142791"/>
        </w:tc>
      </w:tr>
      <w:tr w:rsidR="00142791" w14:paraId="33A99B42" w14:textId="77777777" w:rsidTr="006C2E21">
        <w:tc>
          <w:tcPr>
            <w:tcW w:w="1370" w:type="dxa"/>
          </w:tcPr>
          <w:p w14:paraId="2DB65AC3" w14:textId="77777777" w:rsidR="00142791" w:rsidRDefault="00142791" w:rsidP="00142791">
            <w:r>
              <w:t>0</w:t>
            </w:r>
            <w:r w:rsidRPr="00142791">
              <w:t>0:10:36.1</w:t>
            </w:r>
          </w:p>
        </w:tc>
        <w:tc>
          <w:tcPr>
            <w:tcW w:w="1168" w:type="dxa"/>
          </w:tcPr>
          <w:p w14:paraId="47C4B5FE" w14:textId="77777777" w:rsidR="00142791" w:rsidRDefault="00D55E39" w:rsidP="00B66695">
            <w:r>
              <w:t>HCP1</w:t>
            </w:r>
          </w:p>
        </w:tc>
        <w:tc>
          <w:tcPr>
            <w:tcW w:w="6812" w:type="dxa"/>
          </w:tcPr>
          <w:p w14:paraId="6086B23B" w14:textId="600DBBC0" w:rsidR="00142791" w:rsidRDefault="00FB7E93" w:rsidP="00142791">
            <w:r>
              <w:t>[00:</w:t>
            </w:r>
            <w:r w:rsidR="00142791" w:rsidRPr="00142791">
              <w:t>10:36.1</w:t>
            </w:r>
            <w:r w:rsidR="00142791">
              <w:t xml:space="preserve">] Can you put your hands together </w:t>
            </w:r>
            <w:r>
              <w:t>[00:</w:t>
            </w:r>
            <w:r w:rsidR="00142791" w:rsidRPr="00142791">
              <w:t>10:43.5</w:t>
            </w:r>
            <w:r w:rsidR="00142791">
              <w:t xml:space="preserve">]. Does that hurt? Does that cause you </w:t>
            </w:r>
            <w:r w:rsidR="000D11B8">
              <w:t xml:space="preserve">extreme pain? </w:t>
            </w:r>
            <w:r w:rsidR="00142791">
              <w:t xml:space="preserve">Okay. Can you look up? </w:t>
            </w:r>
            <w:r>
              <w:t>[00:</w:t>
            </w:r>
            <w:r w:rsidR="00A36684" w:rsidRPr="00A36684">
              <w:t>11:05.2</w:t>
            </w:r>
            <w:r w:rsidR="00A36684">
              <w:t>]</w:t>
            </w:r>
            <w:r w:rsidR="000D11B8">
              <w:t xml:space="preserve"> I know when we come at your</w:t>
            </w:r>
            <w:r w:rsidR="00A36684">
              <w:t xml:space="preserve"> face you think we’re going </w:t>
            </w:r>
            <w:r>
              <w:t>[00:</w:t>
            </w:r>
            <w:r w:rsidR="00A36684" w:rsidRPr="00A36684">
              <w:t>11:08.3</w:t>
            </w:r>
            <w:r w:rsidR="00A36684">
              <w:t>] say ah.</w:t>
            </w:r>
            <w:r w:rsidR="00A36684">
              <w:tab/>
            </w:r>
          </w:p>
          <w:p w14:paraId="2A705CEC" w14:textId="77777777" w:rsidR="00142791" w:rsidRDefault="00142791" w:rsidP="00142791"/>
        </w:tc>
      </w:tr>
      <w:tr w:rsidR="00A36684" w14:paraId="621B557A" w14:textId="77777777" w:rsidTr="006C2E21">
        <w:tc>
          <w:tcPr>
            <w:tcW w:w="1370" w:type="dxa"/>
          </w:tcPr>
          <w:p w14:paraId="0CB5FE6F" w14:textId="77777777" w:rsidR="00A36684" w:rsidRDefault="00A36684" w:rsidP="00142791">
            <w:r>
              <w:t>0</w:t>
            </w:r>
            <w:r w:rsidRPr="00A36684">
              <w:t>0:11:10.6</w:t>
            </w:r>
          </w:p>
        </w:tc>
        <w:tc>
          <w:tcPr>
            <w:tcW w:w="1168" w:type="dxa"/>
          </w:tcPr>
          <w:p w14:paraId="3CEE986E" w14:textId="77777777" w:rsidR="00A36684" w:rsidRDefault="00C100B9" w:rsidP="00B66695">
            <w:r>
              <w:t>PT</w:t>
            </w:r>
          </w:p>
        </w:tc>
        <w:tc>
          <w:tcPr>
            <w:tcW w:w="6812" w:type="dxa"/>
          </w:tcPr>
          <w:p w14:paraId="285A7EF7" w14:textId="77777777" w:rsidR="00A36684" w:rsidRDefault="00A36684" w:rsidP="00142791">
            <w:r>
              <w:t>Ah.</w:t>
            </w:r>
          </w:p>
          <w:p w14:paraId="32C59CC1" w14:textId="77777777" w:rsidR="00A36684" w:rsidRDefault="00A36684" w:rsidP="00142791"/>
        </w:tc>
      </w:tr>
      <w:tr w:rsidR="00A36684" w14:paraId="48805373" w14:textId="77777777" w:rsidTr="006C2E21">
        <w:tc>
          <w:tcPr>
            <w:tcW w:w="1370" w:type="dxa"/>
          </w:tcPr>
          <w:p w14:paraId="4DAB2075" w14:textId="77777777" w:rsidR="00A36684" w:rsidRDefault="00A36684" w:rsidP="00142791">
            <w:r>
              <w:lastRenderedPageBreak/>
              <w:t>0</w:t>
            </w:r>
            <w:r w:rsidRPr="00A36684">
              <w:t>0:11:15.2</w:t>
            </w:r>
          </w:p>
        </w:tc>
        <w:tc>
          <w:tcPr>
            <w:tcW w:w="1168" w:type="dxa"/>
          </w:tcPr>
          <w:p w14:paraId="3908FB00" w14:textId="77777777" w:rsidR="00A36684" w:rsidRDefault="00D55E39" w:rsidP="00B66695">
            <w:r>
              <w:t>HCP2</w:t>
            </w:r>
          </w:p>
        </w:tc>
        <w:tc>
          <w:tcPr>
            <w:tcW w:w="6812" w:type="dxa"/>
          </w:tcPr>
          <w:p w14:paraId="28920851" w14:textId="77777777" w:rsidR="00A36684" w:rsidRDefault="00A36684" w:rsidP="00142791">
            <w:r>
              <w:t>Do you have any bruises like on your chest? Did you get into something, or hit yourself, anything like that?</w:t>
            </w:r>
          </w:p>
          <w:p w14:paraId="0555D2B0" w14:textId="77777777" w:rsidR="00A36684" w:rsidRDefault="00A36684" w:rsidP="00142791"/>
        </w:tc>
      </w:tr>
      <w:tr w:rsidR="00A36684" w14:paraId="0BB7910C" w14:textId="77777777" w:rsidTr="006C2E21">
        <w:tc>
          <w:tcPr>
            <w:tcW w:w="1370" w:type="dxa"/>
          </w:tcPr>
          <w:p w14:paraId="7E0E2E60" w14:textId="77777777" w:rsidR="00A36684" w:rsidRDefault="00A36684" w:rsidP="00142791">
            <w:r>
              <w:t>0</w:t>
            </w:r>
            <w:r w:rsidRPr="00A36684">
              <w:t>0:11:19.8</w:t>
            </w:r>
          </w:p>
        </w:tc>
        <w:tc>
          <w:tcPr>
            <w:tcW w:w="1168" w:type="dxa"/>
          </w:tcPr>
          <w:p w14:paraId="011623A5" w14:textId="77777777" w:rsidR="00A36684" w:rsidRDefault="00C100B9" w:rsidP="00B66695">
            <w:r>
              <w:t>PT</w:t>
            </w:r>
          </w:p>
        </w:tc>
        <w:tc>
          <w:tcPr>
            <w:tcW w:w="6812" w:type="dxa"/>
          </w:tcPr>
          <w:p w14:paraId="496233B4" w14:textId="77777777" w:rsidR="00A36684" w:rsidRDefault="00A36684" w:rsidP="00142791">
            <w:r>
              <w:t xml:space="preserve">Um, no. I thought at first it was a – because I helped my uncle move </w:t>
            </w:r>
            <w:r w:rsidR="00FB7E93">
              <w:t>[00:</w:t>
            </w:r>
            <w:r w:rsidRPr="00A36684">
              <w:t>11:23.4</w:t>
            </w:r>
            <w:r>
              <w:t>].</w:t>
            </w:r>
          </w:p>
          <w:p w14:paraId="57665429" w14:textId="77777777" w:rsidR="00A36684" w:rsidRDefault="00A36684" w:rsidP="00142791"/>
        </w:tc>
      </w:tr>
      <w:tr w:rsidR="00A36684" w14:paraId="165603B9" w14:textId="77777777" w:rsidTr="006C2E21">
        <w:tc>
          <w:tcPr>
            <w:tcW w:w="1370" w:type="dxa"/>
          </w:tcPr>
          <w:p w14:paraId="1C443F45" w14:textId="77777777" w:rsidR="00A36684" w:rsidRDefault="00A36684" w:rsidP="00142791">
            <w:r>
              <w:t>0</w:t>
            </w:r>
            <w:r w:rsidRPr="00A36684">
              <w:t>0:11:24.0</w:t>
            </w:r>
          </w:p>
        </w:tc>
        <w:tc>
          <w:tcPr>
            <w:tcW w:w="1168" w:type="dxa"/>
          </w:tcPr>
          <w:p w14:paraId="013BFF9B" w14:textId="77777777" w:rsidR="00A36684" w:rsidRDefault="00D55E39" w:rsidP="00B66695">
            <w:r>
              <w:t>HCP2</w:t>
            </w:r>
          </w:p>
        </w:tc>
        <w:tc>
          <w:tcPr>
            <w:tcW w:w="6812" w:type="dxa"/>
          </w:tcPr>
          <w:p w14:paraId="75C97FFF" w14:textId="77777777" w:rsidR="00A36684" w:rsidRDefault="00A36684" w:rsidP="00142791">
            <w:r>
              <w:t>Yes, like you pulled a muscle or something.</w:t>
            </w:r>
          </w:p>
          <w:p w14:paraId="4E405DA9" w14:textId="77777777" w:rsidR="00A36684" w:rsidRDefault="00A36684" w:rsidP="00142791"/>
        </w:tc>
      </w:tr>
      <w:tr w:rsidR="00A36684" w14:paraId="1ABA6F9B" w14:textId="77777777" w:rsidTr="006C2E21">
        <w:tc>
          <w:tcPr>
            <w:tcW w:w="1370" w:type="dxa"/>
          </w:tcPr>
          <w:p w14:paraId="7CD99630" w14:textId="77777777" w:rsidR="00A36684" w:rsidRDefault="00A36684" w:rsidP="00142791">
            <w:r>
              <w:t>0</w:t>
            </w:r>
            <w:r w:rsidRPr="00A36684">
              <w:t>0:11:25.3</w:t>
            </w:r>
          </w:p>
        </w:tc>
        <w:tc>
          <w:tcPr>
            <w:tcW w:w="1168" w:type="dxa"/>
          </w:tcPr>
          <w:p w14:paraId="4263A24E" w14:textId="77777777" w:rsidR="00A36684" w:rsidRDefault="00C100B9" w:rsidP="00B66695">
            <w:r>
              <w:t>PT</w:t>
            </w:r>
          </w:p>
        </w:tc>
        <w:tc>
          <w:tcPr>
            <w:tcW w:w="6812" w:type="dxa"/>
          </w:tcPr>
          <w:p w14:paraId="03564F59" w14:textId="77777777" w:rsidR="00A36684" w:rsidRDefault="00A36684" w:rsidP="00142791">
            <w:r>
              <w:t>Mm-hmm. But it’s …</w:t>
            </w:r>
            <w:r>
              <w:tab/>
            </w:r>
          </w:p>
          <w:p w14:paraId="212EC7F9" w14:textId="77777777" w:rsidR="00A36684" w:rsidRDefault="00A36684" w:rsidP="00142791"/>
        </w:tc>
      </w:tr>
      <w:tr w:rsidR="00A36684" w14:paraId="7FB0E95D" w14:textId="77777777" w:rsidTr="006C2E21">
        <w:tc>
          <w:tcPr>
            <w:tcW w:w="1370" w:type="dxa"/>
          </w:tcPr>
          <w:p w14:paraId="7D58401B" w14:textId="77777777" w:rsidR="00A36684" w:rsidRDefault="00A36684" w:rsidP="00142791">
            <w:r>
              <w:t>0</w:t>
            </w:r>
            <w:r w:rsidRPr="00A36684">
              <w:t>0:11:27.1</w:t>
            </w:r>
          </w:p>
        </w:tc>
        <w:tc>
          <w:tcPr>
            <w:tcW w:w="1168" w:type="dxa"/>
          </w:tcPr>
          <w:p w14:paraId="3DA051DB" w14:textId="77777777" w:rsidR="00A36684" w:rsidRDefault="00D55E39" w:rsidP="00B66695">
            <w:r>
              <w:t>HCP2</w:t>
            </w:r>
          </w:p>
        </w:tc>
        <w:tc>
          <w:tcPr>
            <w:tcW w:w="6812" w:type="dxa"/>
          </w:tcPr>
          <w:p w14:paraId="4A7116C0" w14:textId="77777777" w:rsidR="00A36684" w:rsidRDefault="0091518E" w:rsidP="00142791">
            <w:r>
              <w:t>It hur</w:t>
            </w:r>
            <w:r w:rsidR="00A36684">
              <w:t>t</w:t>
            </w:r>
            <w:r>
              <w:t>s</w:t>
            </w:r>
            <w:r w:rsidR="00A36684">
              <w:t xml:space="preserve"> different.</w:t>
            </w:r>
          </w:p>
          <w:p w14:paraId="6F829592" w14:textId="77777777" w:rsidR="00A36684" w:rsidRDefault="00A36684" w:rsidP="00142791"/>
        </w:tc>
      </w:tr>
      <w:tr w:rsidR="00A36684" w14:paraId="7B52F309" w14:textId="77777777" w:rsidTr="006C2E21">
        <w:tc>
          <w:tcPr>
            <w:tcW w:w="1370" w:type="dxa"/>
          </w:tcPr>
          <w:p w14:paraId="40F58135" w14:textId="77777777" w:rsidR="00A36684" w:rsidRDefault="00A36684" w:rsidP="00142791">
            <w:r>
              <w:t>0</w:t>
            </w:r>
            <w:r w:rsidRPr="00A36684">
              <w:t>0:11:27.6</w:t>
            </w:r>
          </w:p>
        </w:tc>
        <w:tc>
          <w:tcPr>
            <w:tcW w:w="1168" w:type="dxa"/>
          </w:tcPr>
          <w:p w14:paraId="256AA1CD" w14:textId="77777777" w:rsidR="00A36684" w:rsidRDefault="00C100B9" w:rsidP="00B66695">
            <w:r>
              <w:t>PT</w:t>
            </w:r>
          </w:p>
        </w:tc>
        <w:tc>
          <w:tcPr>
            <w:tcW w:w="6812" w:type="dxa"/>
          </w:tcPr>
          <w:p w14:paraId="06CDFD42" w14:textId="77777777" w:rsidR="00A36684" w:rsidRDefault="00A36684" w:rsidP="00142791">
            <w:r>
              <w:t>It’s tender right there.</w:t>
            </w:r>
            <w:r>
              <w:tab/>
            </w:r>
          </w:p>
          <w:p w14:paraId="277980E7" w14:textId="77777777" w:rsidR="00A36684" w:rsidRDefault="00A36684" w:rsidP="00142791"/>
        </w:tc>
      </w:tr>
      <w:tr w:rsidR="00A36684" w14:paraId="51216472" w14:textId="77777777" w:rsidTr="006C2E21">
        <w:tc>
          <w:tcPr>
            <w:tcW w:w="1370" w:type="dxa"/>
          </w:tcPr>
          <w:p w14:paraId="3842874C" w14:textId="77777777" w:rsidR="00A36684" w:rsidRDefault="00A36684" w:rsidP="00142791">
            <w:r>
              <w:t>0</w:t>
            </w:r>
            <w:r w:rsidRPr="00A36684">
              <w:t>0:11:29.3</w:t>
            </w:r>
          </w:p>
        </w:tc>
        <w:tc>
          <w:tcPr>
            <w:tcW w:w="1168" w:type="dxa"/>
          </w:tcPr>
          <w:p w14:paraId="6B4D3F28" w14:textId="77777777" w:rsidR="00A36684" w:rsidRDefault="00D55E39" w:rsidP="00B66695">
            <w:r>
              <w:t>HCP2</w:t>
            </w:r>
          </w:p>
        </w:tc>
        <w:tc>
          <w:tcPr>
            <w:tcW w:w="6812" w:type="dxa"/>
          </w:tcPr>
          <w:p w14:paraId="0D7CC57D" w14:textId="77777777" w:rsidR="00A36684" w:rsidRDefault="00A36684" w:rsidP="00142791">
            <w:r>
              <w:t>Okay.</w:t>
            </w:r>
          </w:p>
          <w:p w14:paraId="06B10BE1" w14:textId="77777777" w:rsidR="00A36684" w:rsidRDefault="00A36684" w:rsidP="00142791"/>
        </w:tc>
      </w:tr>
      <w:tr w:rsidR="00A36684" w14:paraId="64EB8E20" w14:textId="77777777" w:rsidTr="006C2E21">
        <w:tc>
          <w:tcPr>
            <w:tcW w:w="1370" w:type="dxa"/>
          </w:tcPr>
          <w:p w14:paraId="09173B9D" w14:textId="77777777" w:rsidR="00A36684" w:rsidRDefault="00A36684" w:rsidP="00142791">
            <w:r>
              <w:t>0</w:t>
            </w:r>
            <w:r w:rsidRPr="00A36684">
              <w:t>0:11:32.2</w:t>
            </w:r>
          </w:p>
        </w:tc>
        <w:tc>
          <w:tcPr>
            <w:tcW w:w="1168" w:type="dxa"/>
          </w:tcPr>
          <w:p w14:paraId="5B56B37A" w14:textId="77777777" w:rsidR="00A36684" w:rsidRDefault="00C100B9" w:rsidP="00B66695">
            <w:r>
              <w:t>PT</w:t>
            </w:r>
          </w:p>
        </w:tc>
        <w:tc>
          <w:tcPr>
            <w:tcW w:w="6812" w:type="dxa"/>
          </w:tcPr>
          <w:p w14:paraId="28302710" w14:textId="77777777" w:rsidR="00A36684" w:rsidRDefault="00A36684" w:rsidP="00142791">
            <w:r>
              <w:t>Yes, right there.</w:t>
            </w:r>
          </w:p>
          <w:p w14:paraId="5A575F30" w14:textId="77777777" w:rsidR="00A36684" w:rsidRDefault="00A36684" w:rsidP="00142791"/>
        </w:tc>
      </w:tr>
      <w:tr w:rsidR="00A36684" w14:paraId="72604AEB" w14:textId="77777777" w:rsidTr="006C2E21">
        <w:tc>
          <w:tcPr>
            <w:tcW w:w="1370" w:type="dxa"/>
          </w:tcPr>
          <w:p w14:paraId="3BB84BB9" w14:textId="77777777" w:rsidR="00A36684" w:rsidRDefault="00A36684" w:rsidP="00142791">
            <w:r>
              <w:t>0</w:t>
            </w:r>
            <w:r w:rsidRPr="00A36684">
              <w:t>0:11:33.1</w:t>
            </w:r>
          </w:p>
        </w:tc>
        <w:tc>
          <w:tcPr>
            <w:tcW w:w="1168" w:type="dxa"/>
          </w:tcPr>
          <w:p w14:paraId="283DD9D7" w14:textId="77777777" w:rsidR="00A36684" w:rsidRDefault="00D55E39" w:rsidP="00B66695">
            <w:r>
              <w:t>HCP2</w:t>
            </w:r>
          </w:p>
        </w:tc>
        <w:tc>
          <w:tcPr>
            <w:tcW w:w="6812" w:type="dxa"/>
          </w:tcPr>
          <w:p w14:paraId="67DADA94" w14:textId="77777777" w:rsidR="00A36684" w:rsidRDefault="00A36684" w:rsidP="00142791">
            <w:r>
              <w:t xml:space="preserve"> Just tender. Okay. Do you mind unbuttoning your shirt?</w:t>
            </w:r>
            <w:r>
              <w:tab/>
            </w:r>
          </w:p>
          <w:p w14:paraId="520058ED" w14:textId="77777777" w:rsidR="00A36684" w:rsidRDefault="00A36684" w:rsidP="00142791"/>
        </w:tc>
      </w:tr>
      <w:tr w:rsidR="00A36684" w14:paraId="37A2130A" w14:textId="77777777" w:rsidTr="006C2E21">
        <w:tc>
          <w:tcPr>
            <w:tcW w:w="1370" w:type="dxa"/>
          </w:tcPr>
          <w:p w14:paraId="73271CDE" w14:textId="77777777" w:rsidR="00A36684" w:rsidRDefault="00A36684" w:rsidP="00142791">
            <w:r>
              <w:t>0</w:t>
            </w:r>
            <w:r w:rsidRPr="00A36684">
              <w:t>0:11:35.0</w:t>
            </w:r>
          </w:p>
        </w:tc>
        <w:tc>
          <w:tcPr>
            <w:tcW w:w="1168" w:type="dxa"/>
          </w:tcPr>
          <w:p w14:paraId="3E8B6876" w14:textId="77777777" w:rsidR="00A36684" w:rsidRDefault="00C100B9" w:rsidP="00B66695">
            <w:r>
              <w:t>PT</w:t>
            </w:r>
            <w:r w:rsidR="00A36684">
              <w:t xml:space="preserve"> </w:t>
            </w:r>
          </w:p>
        </w:tc>
        <w:tc>
          <w:tcPr>
            <w:tcW w:w="6812" w:type="dxa"/>
          </w:tcPr>
          <w:p w14:paraId="05333B6E" w14:textId="77777777" w:rsidR="00A36684" w:rsidRDefault="00A36684" w:rsidP="00142791">
            <w:r>
              <w:t>Sure. I have on a few layers, because it’s cold.</w:t>
            </w:r>
            <w:r>
              <w:tab/>
            </w:r>
          </w:p>
          <w:p w14:paraId="197BA628" w14:textId="77777777" w:rsidR="00A36684" w:rsidRDefault="00A36684" w:rsidP="00142791"/>
        </w:tc>
      </w:tr>
      <w:tr w:rsidR="00A36684" w14:paraId="2F29D118" w14:textId="77777777" w:rsidTr="006C2E21">
        <w:tc>
          <w:tcPr>
            <w:tcW w:w="1370" w:type="dxa"/>
          </w:tcPr>
          <w:p w14:paraId="5FC13D8C" w14:textId="77777777" w:rsidR="00A36684" w:rsidRDefault="00A36684" w:rsidP="00142791">
            <w:r>
              <w:t>0</w:t>
            </w:r>
            <w:r w:rsidRPr="00A36684">
              <w:t>0:11:38.6</w:t>
            </w:r>
          </w:p>
        </w:tc>
        <w:tc>
          <w:tcPr>
            <w:tcW w:w="1168" w:type="dxa"/>
          </w:tcPr>
          <w:p w14:paraId="136318AD" w14:textId="77777777" w:rsidR="00A36684" w:rsidRDefault="00D55E39" w:rsidP="00B66695">
            <w:r>
              <w:t>HCP1</w:t>
            </w:r>
          </w:p>
        </w:tc>
        <w:tc>
          <w:tcPr>
            <w:tcW w:w="6812" w:type="dxa"/>
          </w:tcPr>
          <w:p w14:paraId="5BB65F24" w14:textId="77777777" w:rsidR="00A36684" w:rsidRDefault="00A36684" w:rsidP="00142791">
            <w:r>
              <w:t>It is cold.</w:t>
            </w:r>
          </w:p>
          <w:p w14:paraId="7E6CCE0D" w14:textId="77777777" w:rsidR="00A36684" w:rsidRDefault="00A36684" w:rsidP="00142791"/>
        </w:tc>
      </w:tr>
      <w:tr w:rsidR="00A36684" w14:paraId="24C65500" w14:textId="77777777" w:rsidTr="006C2E21">
        <w:tc>
          <w:tcPr>
            <w:tcW w:w="1370" w:type="dxa"/>
          </w:tcPr>
          <w:p w14:paraId="72474FAC" w14:textId="77777777" w:rsidR="00A36684" w:rsidRDefault="00A36684" w:rsidP="00142791">
            <w:r w:rsidRPr="00A36684">
              <w:t>0</w:t>
            </w:r>
            <w:r w:rsidR="00D55E39">
              <w:t>0</w:t>
            </w:r>
            <w:r w:rsidRPr="00A36684">
              <w:t>:11:38.6</w:t>
            </w:r>
          </w:p>
        </w:tc>
        <w:tc>
          <w:tcPr>
            <w:tcW w:w="1168" w:type="dxa"/>
          </w:tcPr>
          <w:p w14:paraId="34C85E0A" w14:textId="77777777" w:rsidR="00A36684" w:rsidRDefault="00D55E39" w:rsidP="00B66695">
            <w:r>
              <w:t>HCP2</w:t>
            </w:r>
          </w:p>
        </w:tc>
        <w:tc>
          <w:tcPr>
            <w:tcW w:w="6812" w:type="dxa"/>
          </w:tcPr>
          <w:p w14:paraId="05CC767C" w14:textId="77777777" w:rsidR="00A36684" w:rsidRDefault="00A36684" w:rsidP="00142791">
            <w:r>
              <w:t xml:space="preserve">I know </w:t>
            </w:r>
            <w:r w:rsidR="00FB7E93">
              <w:t>[00:</w:t>
            </w:r>
            <w:r w:rsidRPr="00A36684">
              <w:t>11:38.9</w:t>
            </w:r>
            <w:r>
              <w:t>].</w:t>
            </w:r>
          </w:p>
          <w:p w14:paraId="0FEA2627" w14:textId="77777777" w:rsidR="00A36684" w:rsidRDefault="00A36684" w:rsidP="00142791"/>
        </w:tc>
      </w:tr>
      <w:tr w:rsidR="00A36684" w14:paraId="5D33EA8F" w14:textId="77777777" w:rsidTr="006C2E21">
        <w:tc>
          <w:tcPr>
            <w:tcW w:w="1370" w:type="dxa"/>
          </w:tcPr>
          <w:p w14:paraId="67B7A8A1" w14:textId="77777777" w:rsidR="00A36684" w:rsidRPr="00A36684" w:rsidRDefault="00A36684" w:rsidP="00142791">
            <w:r>
              <w:t>0</w:t>
            </w:r>
            <w:r w:rsidRPr="00A36684">
              <w:t>0:11:39.9</w:t>
            </w:r>
          </w:p>
        </w:tc>
        <w:tc>
          <w:tcPr>
            <w:tcW w:w="1168" w:type="dxa"/>
          </w:tcPr>
          <w:p w14:paraId="0BCD1B35" w14:textId="77777777" w:rsidR="00A36684" w:rsidRDefault="00D55E39" w:rsidP="00B66695">
            <w:r>
              <w:t>HCP1</w:t>
            </w:r>
          </w:p>
        </w:tc>
        <w:tc>
          <w:tcPr>
            <w:tcW w:w="6812" w:type="dxa"/>
          </w:tcPr>
          <w:p w14:paraId="56997740" w14:textId="77777777" w:rsidR="00A36684" w:rsidRDefault="00A36684" w:rsidP="00142791">
            <w:r>
              <w:t>It’s getting to be that time.</w:t>
            </w:r>
          </w:p>
          <w:p w14:paraId="5880B887" w14:textId="77777777" w:rsidR="00A36684" w:rsidRDefault="00A36684" w:rsidP="00142791"/>
        </w:tc>
      </w:tr>
      <w:tr w:rsidR="00A36684" w14:paraId="679E2021" w14:textId="77777777" w:rsidTr="006C2E21">
        <w:tc>
          <w:tcPr>
            <w:tcW w:w="1370" w:type="dxa"/>
          </w:tcPr>
          <w:p w14:paraId="2BBA4FC9" w14:textId="77777777" w:rsidR="00A36684" w:rsidRDefault="00A36684" w:rsidP="00142791">
            <w:r>
              <w:t>0</w:t>
            </w:r>
            <w:r w:rsidRPr="00A36684">
              <w:t>0:11:41.1</w:t>
            </w:r>
          </w:p>
        </w:tc>
        <w:tc>
          <w:tcPr>
            <w:tcW w:w="1168" w:type="dxa"/>
          </w:tcPr>
          <w:p w14:paraId="259391B6" w14:textId="77777777" w:rsidR="00A36684" w:rsidRDefault="00C100B9" w:rsidP="00B66695">
            <w:r>
              <w:t>PT</w:t>
            </w:r>
          </w:p>
        </w:tc>
        <w:tc>
          <w:tcPr>
            <w:tcW w:w="6812" w:type="dxa"/>
          </w:tcPr>
          <w:p w14:paraId="2949B5BB" w14:textId="77777777" w:rsidR="00A36684" w:rsidRDefault="00A36684" w:rsidP="00142791">
            <w:r>
              <w:t>Yes.</w:t>
            </w:r>
          </w:p>
          <w:p w14:paraId="0BCD8CC5" w14:textId="77777777" w:rsidR="00A36684" w:rsidRDefault="00A36684" w:rsidP="00142791"/>
        </w:tc>
      </w:tr>
      <w:tr w:rsidR="00A36684" w14:paraId="55C23257" w14:textId="77777777" w:rsidTr="006C2E21">
        <w:tc>
          <w:tcPr>
            <w:tcW w:w="1370" w:type="dxa"/>
          </w:tcPr>
          <w:p w14:paraId="38438587" w14:textId="77777777" w:rsidR="00A36684" w:rsidRDefault="00A36684" w:rsidP="00142791">
            <w:r>
              <w:t>0</w:t>
            </w:r>
            <w:r w:rsidRPr="00A36684">
              <w:t>0:11:41.8</w:t>
            </w:r>
          </w:p>
        </w:tc>
        <w:tc>
          <w:tcPr>
            <w:tcW w:w="1168" w:type="dxa"/>
          </w:tcPr>
          <w:p w14:paraId="11666955" w14:textId="77777777" w:rsidR="00A36684" w:rsidRDefault="00D55E39" w:rsidP="00B66695">
            <w:r>
              <w:t>HCP2</w:t>
            </w:r>
          </w:p>
        </w:tc>
        <w:tc>
          <w:tcPr>
            <w:tcW w:w="6812" w:type="dxa"/>
          </w:tcPr>
          <w:p w14:paraId="20E39AD4" w14:textId="0F9A4CC9" w:rsidR="00A36684" w:rsidRDefault="00A36684" w:rsidP="00142791">
            <w:r>
              <w:t xml:space="preserve">I just want to make sure you </w:t>
            </w:r>
            <w:r w:rsidR="00FB7E93">
              <w:t>[</w:t>
            </w:r>
            <w:r w:rsidR="004C0F02">
              <w:t>bruises</w:t>
            </w:r>
            <w:r>
              <w:t>].</w:t>
            </w:r>
          </w:p>
          <w:p w14:paraId="56B76C4A" w14:textId="77777777" w:rsidR="00A36684" w:rsidRDefault="00A36684" w:rsidP="00142791"/>
        </w:tc>
      </w:tr>
      <w:tr w:rsidR="00A36684" w14:paraId="6FAAD241" w14:textId="77777777" w:rsidTr="006C2E21">
        <w:tc>
          <w:tcPr>
            <w:tcW w:w="1370" w:type="dxa"/>
          </w:tcPr>
          <w:p w14:paraId="16121D2F" w14:textId="77777777" w:rsidR="00A36684" w:rsidRDefault="00A36684" w:rsidP="00142791">
            <w:r>
              <w:t>0</w:t>
            </w:r>
            <w:r w:rsidRPr="00A36684">
              <w:t>0:11:43.9</w:t>
            </w:r>
          </w:p>
        </w:tc>
        <w:tc>
          <w:tcPr>
            <w:tcW w:w="1168" w:type="dxa"/>
          </w:tcPr>
          <w:p w14:paraId="4FF644ED" w14:textId="77777777" w:rsidR="00A36684" w:rsidRDefault="00C100B9" w:rsidP="00B66695">
            <w:r>
              <w:t>PT</w:t>
            </w:r>
          </w:p>
        </w:tc>
        <w:tc>
          <w:tcPr>
            <w:tcW w:w="6812" w:type="dxa"/>
          </w:tcPr>
          <w:p w14:paraId="35BF226C" w14:textId="77777777" w:rsidR="00A36684" w:rsidRDefault="00A36684" w:rsidP="00142791">
            <w:r>
              <w:t>Okay.</w:t>
            </w:r>
          </w:p>
          <w:p w14:paraId="00985969" w14:textId="77777777" w:rsidR="00A36684" w:rsidRDefault="00A36684" w:rsidP="00142791"/>
        </w:tc>
      </w:tr>
      <w:tr w:rsidR="00A36684" w14:paraId="1E869068" w14:textId="77777777" w:rsidTr="006C2E21">
        <w:tc>
          <w:tcPr>
            <w:tcW w:w="1370" w:type="dxa"/>
          </w:tcPr>
          <w:p w14:paraId="075101E7" w14:textId="77777777" w:rsidR="00A36684" w:rsidRDefault="00A36684" w:rsidP="00142791">
            <w:r>
              <w:t>0</w:t>
            </w:r>
            <w:r w:rsidRPr="00A36684">
              <w:t>0:11:47.3</w:t>
            </w:r>
          </w:p>
        </w:tc>
        <w:tc>
          <w:tcPr>
            <w:tcW w:w="1168" w:type="dxa"/>
          </w:tcPr>
          <w:p w14:paraId="49C2A45A" w14:textId="77777777" w:rsidR="00A36684" w:rsidRDefault="00D55E39" w:rsidP="00B66695">
            <w:r>
              <w:t>HCP2</w:t>
            </w:r>
          </w:p>
        </w:tc>
        <w:tc>
          <w:tcPr>
            <w:tcW w:w="6812" w:type="dxa"/>
          </w:tcPr>
          <w:p w14:paraId="4B27FBB1" w14:textId="77777777" w:rsidR="00A36684" w:rsidRDefault="00A36684" w:rsidP="00142791">
            <w:r>
              <w:t>When were you helping your uncle move some stuff?</w:t>
            </w:r>
            <w:r>
              <w:tab/>
            </w:r>
          </w:p>
          <w:p w14:paraId="57EF9DD3" w14:textId="77777777" w:rsidR="00A36684" w:rsidRDefault="00A36684" w:rsidP="00142791"/>
        </w:tc>
      </w:tr>
      <w:tr w:rsidR="00A36684" w14:paraId="301C6109" w14:textId="77777777" w:rsidTr="006C2E21">
        <w:tc>
          <w:tcPr>
            <w:tcW w:w="1370" w:type="dxa"/>
          </w:tcPr>
          <w:p w14:paraId="2B5E96B6" w14:textId="77777777" w:rsidR="00A36684" w:rsidRDefault="00A36684" w:rsidP="00142791">
            <w:r>
              <w:t>0</w:t>
            </w:r>
            <w:r w:rsidRPr="00A36684">
              <w:t>0:11:49.4</w:t>
            </w:r>
          </w:p>
        </w:tc>
        <w:tc>
          <w:tcPr>
            <w:tcW w:w="1168" w:type="dxa"/>
          </w:tcPr>
          <w:p w14:paraId="66C88F0B" w14:textId="77777777" w:rsidR="00A36684" w:rsidRDefault="00C100B9" w:rsidP="00B66695">
            <w:r>
              <w:t>PT</w:t>
            </w:r>
          </w:p>
        </w:tc>
        <w:tc>
          <w:tcPr>
            <w:tcW w:w="6812" w:type="dxa"/>
          </w:tcPr>
          <w:p w14:paraId="37248B6A" w14:textId="7B89491D" w:rsidR="00A36684" w:rsidRDefault="00A36684" w:rsidP="00142791">
            <w:r>
              <w:t>Um, it was about</w:t>
            </w:r>
            <w:r w:rsidR="004C0F02">
              <w:t xml:space="preserve">…I think he moved into his </w:t>
            </w:r>
            <w:proofErr w:type="gramStart"/>
            <w:r w:rsidR="004C0F02">
              <w:t>apartment</w:t>
            </w:r>
            <w:r>
              <w:t xml:space="preserve">  about</w:t>
            </w:r>
            <w:proofErr w:type="gramEnd"/>
            <w:r>
              <w:t xml:space="preserve"> a week or two ago.</w:t>
            </w:r>
          </w:p>
          <w:p w14:paraId="10052300" w14:textId="77777777" w:rsidR="00A36684" w:rsidRDefault="00A36684" w:rsidP="00142791"/>
        </w:tc>
      </w:tr>
      <w:tr w:rsidR="00A36684" w14:paraId="7C7331BC" w14:textId="77777777" w:rsidTr="006C2E21">
        <w:tc>
          <w:tcPr>
            <w:tcW w:w="1370" w:type="dxa"/>
          </w:tcPr>
          <w:p w14:paraId="4BC36C49" w14:textId="77777777" w:rsidR="00A36684" w:rsidRDefault="00A36684" w:rsidP="00142791">
            <w:r>
              <w:t>0</w:t>
            </w:r>
            <w:r w:rsidRPr="00A36684">
              <w:t>0:11:53.7</w:t>
            </w:r>
          </w:p>
        </w:tc>
        <w:tc>
          <w:tcPr>
            <w:tcW w:w="1168" w:type="dxa"/>
          </w:tcPr>
          <w:p w14:paraId="231E1A71" w14:textId="77777777" w:rsidR="00A36684" w:rsidRDefault="00D55E39" w:rsidP="00B66695">
            <w:r>
              <w:t>HCP2</w:t>
            </w:r>
          </w:p>
        </w:tc>
        <w:tc>
          <w:tcPr>
            <w:tcW w:w="6812" w:type="dxa"/>
          </w:tcPr>
          <w:p w14:paraId="54E9266F" w14:textId="77777777" w:rsidR="00A36684" w:rsidRDefault="00A36684" w:rsidP="00142791">
            <w:r>
              <w:t>And is it after that?</w:t>
            </w:r>
            <w:r>
              <w:tab/>
            </w:r>
          </w:p>
          <w:p w14:paraId="0F7451CF" w14:textId="77777777" w:rsidR="00A36684" w:rsidRDefault="00A36684" w:rsidP="00142791"/>
        </w:tc>
      </w:tr>
      <w:tr w:rsidR="00A36684" w14:paraId="37D34661" w14:textId="77777777" w:rsidTr="006C2E21">
        <w:tc>
          <w:tcPr>
            <w:tcW w:w="1370" w:type="dxa"/>
          </w:tcPr>
          <w:p w14:paraId="6A47FAB2" w14:textId="77777777" w:rsidR="00A36684" w:rsidRDefault="00A36684" w:rsidP="00142791">
            <w:r>
              <w:t>0</w:t>
            </w:r>
            <w:r w:rsidRPr="00A36684">
              <w:t>0:11:55.5</w:t>
            </w:r>
          </w:p>
        </w:tc>
        <w:tc>
          <w:tcPr>
            <w:tcW w:w="1168" w:type="dxa"/>
          </w:tcPr>
          <w:p w14:paraId="6669732D" w14:textId="77777777" w:rsidR="00A36684" w:rsidRDefault="00C100B9" w:rsidP="00B66695">
            <w:r>
              <w:t>PT</w:t>
            </w:r>
          </w:p>
        </w:tc>
        <w:tc>
          <w:tcPr>
            <w:tcW w:w="6812" w:type="dxa"/>
          </w:tcPr>
          <w:p w14:paraId="7674707E" w14:textId="77777777" w:rsidR="00A36684" w:rsidRDefault="00A36684" w:rsidP="00142791">
            <w:r>
              <w:t>Um, after, yes.</w:t>
            </w:r>
          </w:p>
          <w:p w14:paraId="6C0C883C" w14:textId="77777777" w:rsidR="00A36684" w:rsidRDefault="00A36684" w:rsidP="00142791"/>
        </w:tc>
      </w:tr>
      <w:tr w:rsidR="00A36684" w14:paraId="4D07EFDB" w14:textId="77777777" w:rsidTr="006C2E21">
        <w:tc>
          <w:tcPr>
            <w:tcW w:w="1370" w:type="dxa"/>
          </w:tcPr>
          <w:p w14:paraId="3F3FD653" w14:textId="77777777" w:rsidR="00A36684" w:rsidRDefault="00A36684" w:rsidP="00142791">
            <w:r>
              <w:t>0</w:t>
            </w:r>
            <w:r w:rsidRPr="00A36684">
              <w:t>0:11:56.4</w:t>
            </w:r>
          </w:p>
        </w:tc>
        <w:tc>
          <w:tcPr>
            <w:tcW w:w="1168" w:type="dxa"/>
          </w:tcPr>
          <w:p w14:paraId="0F0DF4E3" w14:textId="77777777" w:rsidR="00A36684" w:rsidRDefault="00D55E39" w:rsidP="00B66695">
            <w:r>
              <w:t>HCP2</w:t>
            </w:r>
          </w:p>
        </w:tc>
        <w:tc>
          <w:tcPr>
            <w:tcW w:w="6812" w:type="dxa"/>
          </w:tcPr>
          <w:p w14:paraId="25786DED" w14:textId="77777777" w:rsidR="00A36684" w:rsidRDefault="00A36684" w:rsidP="00142791">
            <w:r>
              <w:t>You don’t look bruised, but it could be, too, just like some musculoskeletal pain.</w:t>
            </w:r>
          </w:p>
          <w:p w14:paraId="181DDF30" w14:textId="77777777" w:rsidR="00A36684" w:rsidRDefault="00A36684" w:rsidP="00142791"/>
        </w:tc>
      </w:tr>
      <w:tr w:rsidR="00A36684" w14:paraId="016134CD" w14:textId="77777777" w:rsidTr="006C2E21">
        <w:tc>
          <w:tcPr>
            <w:tcW w:w="1370" w:type="dxa"/>
          </w:tcPr>
          <w:p w14:paraId="44897FF9" w14:textId="77777777" w:rsidR="00A36684" w:rsidRDefault="00A36684" w:rsidP="00142791">
            <w:r>
              <w:lastRenderedPageBreak/>
              <w:t>0</w:t>
            </w:r>
            <w:r w:rsidRPr="00A36684">
              <w:t>0:12:00.5</w:t>
            </w:r>
          </w:p>
        </w:tc>
        <w:tc>
          <w:tcPr>
            <w:tcW w:w="1168" w:type="dxa"/>
          </w:tcPr>
          <w:p w14:paraId="69FF3E02" w14:textId="77777777" w:rsidR="00A36684" w:rsidRDefault="00C100B9" w:rsidP="00B66695">
            <w:r>
              <w:t>PT</w:t>
            </w:r>
          </w:p>
        </w:tc>
        <w:tc>
          <w:tcPr>
            <w:tcW w:w="6812" w:type="dxa"/>
          </w:tcPr>
          <w:p w14:paraId="7FFAC8A9" w14:textId="77777777" w:rsidR="00A36684" w:rsidRDefault="00A36684" w:rsidP="00142791">
            <w:r>
              <w:t xml:space="preserve">Okay. </w:t>
            </w:r>
          </w:p>
          <w:p w14:paraId="52F0F7D9" w14:textId="77777777" w:rsidR="00A36684" w:rsidRDefault="00A36684" w:rsidP="00142791"/>
        </w:tc>
      </w:tr>
      <w:tr w:rsidR="00A36684" w14:paraId="11D62397" w14:textId="77777777" w:rsidTr="006C2E21">
        <w:tc>
          <w:tcPr>
            <w:tcW w:w="1370" w:type="dxa"/>
          </w:tcPr>
          <w:p w14:paraId="09333E58" w14:textId="77777777" w:rsidR="00A36684" w:rsidRDefault="00A36684" w:rsidP="00142791">
            <w:r>
              <w:t>0</w:t>
            </w:r>
            <w:r w:rsidRPr="00A36684">
              <w:t>0:12:00.5</w:t>
            </w:r>
          </w:p>
        </w:tc>
        <w:tc>
          <w:tcPr>
            <w:tcW w:w="1168" w:type="dxa"/>
          </w:tcPr>
          <w:p w14:paraId="0DEB6D58" w14:textId="77777777" w:rsidR="00A36684" w:rsidRDefault="00D55E39" w:rsidP="00B66695">
            <w:r>
              <w:t>HCP2</w:t>
            </w:r>
          </w:p>
        </w:tc>
        <w:tc>
          <w:tcPr>
            <w:tcW w:w="6812" w:type="dxa"/>
          </w:tcPr>
          <w:p w14:paraId="1BCE90DD" w14:textId="77777777" w:rsidR="00A36684" w:rsidRDefault="00A36684" w:rsidP="00A36684">
            <w:r>
              <w:t>Okay. Well, when you take the Motrin for your back, does that help that pain?</w:t>
            </w:r>
            <w:r>
              <w:tab/>
            </w:r>
          </w:p>
          <w:p w14:paraId="5E983FD8" w14:textId="77777777" w:rsidR="00A36684" w:rsidRDefault="00A36684" w:rsidP="00A36684"/>
        </w:tc>
      </w:tr>
      <w:tr w:rsidR="00A36684" w14:paraId="7826B69E" w14:textId="77777777" w:rsidTr="006C2E21">
        <w:tc>
          <w:tcPr>
            <w:tcW w:w="1370" w:type="dxa"/>
          </w:tcPr>
          <w:p w14:paraId="5F20190B" w14:textId="77777777" w:rsidR="00A36684" w:rsidRDefault="00A36684" w:rsidP="00142791">
            <w:r>
              <w:t>0</w:t>
            </w:r>
            <w:r w:rsidRPr="00A36684">
              <w:t>0:12:04.0</w:t>
            </w:r>
          </w:p>
        </w:tc>
        <w:tc>
          <w:tcPr>
            <w:tcW w:w="1168" w:type="dxa"/>
          </w:tcPr>
          <w:p w14:paraId="6D6D95E2" w14:textId="77777777" w:rsidR="00A36684" w:rsidRDefault="00C100B9" w:rsidP="00B66695">
            <w:r>
              <w:t>PT</w:t>
            </w:r>
          </w:p>
        </w:tc>
        <w:tc>
          <w:tcPr>
            <w:tcW w:w="6812" w:type="dxa"/>
          </w:tcPr>
          <w:p w14:paraId="201BE59B" w14:textId="77777777" w:rsidR="00A36684" w:rsidRDefault="00A36684" w:rsidP="00A36684">
            <w:r>
              <w:t>Yes.</w:t>
            </w:r>
          </w:p>
          <w:p w14:paraId="6944315D" w14:textId="77777777" w:rsidR="00A36684" w:rsidRDefault="00A36684" w:rsidP="00A36684"/>
        </w:tc>
      </w:tr>
      <w:tr w:rsidR="00A36684" w14:paraId="3877FF9B" w14:textId="77777777" w:rsidTr="006C2E21">
        <w:tc>
          <w:tcPr>
            <w:tcW w:w="1370" w:type="dxa"/>
          </w:tcPr>
          <w:p w14:paraId="0038B294" w14:textId="77777777" w:rsidR="00A36684" w:rsidRDefault="00A36684" w:rsidP="00142791">
            <w:r>
              <w:t>0</w:t>
            </w:r>
            <w:r w:rsidRPr="00A36684">
              <w:t>0:12:04.8</w:t>
            </w:r>
          </w:p>
        </w:tc>
        <w:tc>
          <w:tcPr>
            <w:tcW w:w="1168" w:type="dxa"/>
          </w:tcPr>
          <w:p w14:paraId="1A278FE4" w14:textId="77777777" w:rsidR="00A36684" w:rsidRDefault="00D55E39" w:rsidP="00B66695">
            <w:r>
              <w:t>HCP2</w:t>
            </w:r>
          </w:p>
        </w:tc>
        <w:tc>
          <w:tcPr>
            <w:tcW w:w="6812" w:type="dxa"/>
          </w:tcPr>
          <w:p w14:paraId="7AC7D32D" w14:textId="77777777" w:rsidR="00A36684" w:rsidRDefault="00A36684" w:rsidP="00A36684">
            <w:r>
              <w:t>Yes. Okay. Okay. Just give us a couple minutes, and we’ll be right back.</w:t>
            </w:r>
            <w:r>
              <w:tab/>
            </w:r>
          </w:p>
          <w:p w14:paraId="5EFD5A24" w14:textId="77777777" w:rsidR="00A36684" w:rsidRDefault="00A36684" w:rsidP="00A36684"/>
        </w:tc>
      </w:tr>
      <w:tr w:rsidR="00A36684" w14:paraId="00A115FE" w14:textId="77777777" w:rsidTr="006C2E21">
        <w:tc>
          <w:tcPr>
            <w:tcW w:w="1370" w:type="dxa"/>
          </w:tcPr>
          <w:p w14:paraId="6E959FB1" w14:textId="77777777" w:rsidR="00A36684" w:rsidRDefault="00A36684" w:rsidP="00142791">
            <w:r>
              <w:t>0</w:t>
            </w:r>
            <w:r w:rsidRPr="00A36684">
              <w:t>0:12:09.6</w:t>
            </w:r>
          </w:p>
        </w:tc>
        <w:tc>
          <w:tcPr>
            <w:tcW w:w="1168" w:type="dxa"/>
          </w:tcPr>
          <w:p w14:paraId="7D1C46F4" w14:textId="77777777" w:rsidR="00A36684" w:rsidRDefault="00C100B9" w:rsidP="00B66695">
            <w:r>
              <w:t>PT</w:t>
            </w:r>
          </w:p>
        </w:tc>
        <w:tc>
          <w:tcPr>
            <w:tcW w:w="6812" w:type="dxa"/>
          </w:tcPr>
          <w:p w14:paraId="40DAF002" w14:textId="77777777" w:rsidR="00A36684" w:rsidRDefault="00A36684" w:rsidP="00A36684">
            <w:r>
              <w:t>Okay.</w:t>
            </w:r>
          </w:p>
          <w:p w14:paraId="2A364FD3" w14:textId="77777777" w:rsidR="00A36684" w:rsidRDefault="00A36684" w:rsidP="00A36684"/>
        </w:tc>
      </w:tr>
      <w:tr w:rsidR="00A36684" w14:paraId="199607C7" w14:textId="77777777" w:rsidTr="006C2E21">
        <w:tc>
          <w:tcPr>
            <w:tcW w:w="1370" w:type="dxa"/>
          </w:tcPr>
          <w:p w14:paraId="3ED55790" w14:textId="77777777" w:rsidR="00A36684" w:rsidRDefault="00A36684" w:rsidP="00142791">
            <w:r>
              <w:t>0</w:t>
            </w:r>
            <w:r w:rsidRPr="00A36684">
              <w:t>0:12:10.6</w:t>
            </w:r>
          </w:p>
        </w:tc>
        <w:tc>
          <w:tcPr>
            <w:tcW w:w="1168" w:type="dxa"/>
          </w:tcPr>
          <w:p w14:paraId="198D0230" w14:textId="77777777" w:rsidR="00A36684" w:rsidRDefault="00D55E39" w:rsidP="00B66695">
            <w:r>
              <w:t>HCP1</w:t>
            </w:r>
          </w:p>
        </w:tc>
        <w:tc>
          <w:tcPr>
            <w:tcW w:w="6812" w:type="dxa"/>
          </w:tcPr>
          <w:p w14:paraId="5199A655" w14:textId="59CCB6B3" w:rsidR="00A36684" w:rsidRDefault="00A36684" w:rsidP="00A36684">
            <w:r>
              <w:t>Probably, like, a lot of it’s related to like</w:t>
            </w:r>
            <w:r w:rsidR="004C0F02">
              <w:t xml:space="preserve"> the stuff you said like</w:t>
            </w:r>
            <w:r>
              <w:t xml:space="preserve"> lifting and turning and </w:t>
            </w:r>
            <w:r w:rsidR="00FB7E93">
              <w:t>[00:</w:t>
            </w:r>
            <w:r w:rsidRPr="00A36684">
              <w:t>12:14.5</w:t>
            </w:r>
            <w:r>
              <w:t xml:space="preserve">]. At least diarrhea </w:t>
            </w:r>
            <w:r w:rsidR="004C0F02">
              <w:t>and stomach pain is gone</w:t>
            </w:r>
            <w:r>
              <w:t xml:space="preserve"> right? One thing is out of the way.</w:t>
            </w:r>
            <w:r>
              <w:tab/>
            </w:r>
          </w:p>
          <w:p w14:paraId="0E8EDBE1" w14:textId="77777777" w:rsidR="00A36684" w:rsidRDefault="00A36684" w:rsidP="00A36684"/>
        </w:tc>
      </w:tr>
      <w:tr w:rsidR="00A36684" w14:paraId="69A44BFC" w14:textId="77777777" w:rsidTr="006C2E21">
        <w:tc>
          <w:tcPr>
            <w:tcW w:w="1370" w:type="dxa"/>
          </w:tcPr>
          <w:p w14:paraId="2BB52A3F" w14:textId="77777777" w:rsidR="00A36684" w:rsidRDefault="00A36684" w:rsidP="00142791">
            <w:r>
              <w:t>0</w:t>
            </w:r>
            <w:r w:rsidRPr="00A36684">
              <w:t>0:12:20.8</w:t>
            </w:r>
          </w:p>
        </w:tc>
        <w:tc>
          <w:tcPr>
            <w:tcW w:w="1168" w:type="dxa"/>
          </w:tcPr>
          <w:p w14:paraId="60227B44" w14:textId="77777777" w:rsidR="00A36684" w:rsidRDefault="00C100B9" w:rsidP="00B66695">
            <w:r>
              <w:t>PT</w:t>
            </w:r>
          </w:p>
        </w:tc>
        <w:tc>
          <w:tcPr>
            <w:tcW w:w="6812" w:type="dxa"/>
          </w:tcPr>
          <w:p w14:paraId="25DFCB61" w14:textId="77777777" w:rsidR="00A36684" w:rsidRDefault="00A36684" w:rsidP="00A36684">
            <w:r>
              <w:t>Right.</w:t>
            </w:r>
          </w:p>
          <w:p w14:paraId="1589FC64" w14:textId="77777777" w:rsidR="00A36684" w:rsidRDefault="00A36684" w:rsidP="00A36684"/>
        </w:tc>
      </w:tr>
      <w:tr w:rsidR="00A36684" w14:paraId="509F0E95" w14:textId="77777777" w:rsidTr="006C2E21">
        <w:tc>
          <w:tcPr>
            <w:tcW w:w="1370" w:type="dxa"/>
          </w:tcPr>
          <w:p w14:paraId="5F040392" w14:textId="77777777" w:rsidR="00A36684" w:rsidRDefault="00A36684" w:rsidP="00142791">
            <w:r w:rsidRPr="00A36684">
              <w:t>0</w:t>
            </w:r>
            <w:r w:rsidR="00D55E39">
              <w:t>0</w:t>
            </w:r>
            <w:r w:rsidRPr="00A36684">
              <w:t>:12:20.8</w:t>
            </w:r>
          </w:p>
        </w:tc>
        <w:tc>
          <w:tcPr>
            <w:tcW w:w="1168" w:type="dxa"/>
          </w:tcPr>
          <w:p w14:paraId="3809F000" w14:textId="77777777" w:rsidR="00A36684" w:rsidRDefault="00D55E39" w:rsidP="00B66695">
            <w:r>
              <w:t>HCP1</w:t>
            </w:r>
          </w:p>
        </w:tc>
        <w:tc>
          <w:tcPr>
            <w:tcW w:w="6812" w:type="dxa"/>
          </w:tcPr>
          <w:p w14:paraId="7049026B" w14:textId="77777777" w:rsidR="00A36684" w:rsidRDefault="00A36684" w:rsidP="00A36684">
            <w:r>
              <w:t>One thing is out of the way.</w:t>
            </w:r>
          </w:p>
          <w:p w14:paraId="3BEEBB95" w14:textId="77777777" w:rsidR="00A36684" w:rsidRDefault="00A36684" w:rsidP="00A36684"/>
        </w:tc>
      </w:tr>
      <w:tr w:rsidR="00A36684" w14:paraId="378584C7" w14:textId="77777777" w:rsidTr="006C2E21">
        <w:tc>
          <w:tcPr>
            <w:tcW w:w="1370" w:type="dxa"/>
          </w:tcPr>
          <w:p w14:paraId="00FF409A" w14:textId="77777777" w:rsidR="00A36684" w:rsidRPr="00A36684" w:rsidRDefault="00A36684" w:rsidP="00142791">
            <w:r>
              <w:t>0</w:t>
            </w:r>
            <w:r w:rsidRPr="00A36684">
              <w:t>0:12:22.0</w:t>
            </w:r>
          </w:p>
        </w:tc>
        <w:tc>
          <w:tcPr>
            <w:tcW w:w="1168" w:type="dxa"/>
          </w:tcPr>
          <w:p w14:paraId="5B5DF895" w14:textId="77777777" w:rsidR="00A36684" w:rsidRDefault="00C100B9" w:rsidP="00B66695">
            <w:r>
              <w:t>PT</w:t>
            </w:r>
          </w:p>
        </w:tc>
        <w:tc>
          <w:tcPr>
            <w:tcW w:w="6812" w:type="dxa"/>
          </w:tcPr>
          <w:p w14:paraId="3F166584" w14:textId="77777777" w:rsidR="00A36684" w:rsidRDefault="00A36684" w:rsidP="00A36684">
            <w:r>
              <w:t>Right. Thank you.</w:t>
            </w:r>
          </w:p>
          <w:p w14:paraId="594141C8" w14:textId="77777777" w:rsidR="00A36684" w:rsidRDefault="00A36684" w:rsidP="00A36684"/>
        </w:tc>
      </w:tr>
      <w:tr w:rsidR="00A36684" w14:paraId="1A89AB03" w14:textId="77777777" w:rsidTr="006C2E21">
        <w:tc>
          <w:tcPr>
            <w:tcW w:w="1370" w:type="dxa"/>
          </w:tcPr>
          <w:p w14:paraId="18438815" w14:textId="77777777" w:rsidR="00A36684" w:rsidRDefault="00A36684" w:rsidP="00142791">
            <w:r>
              <w:t>0</w:t>
            </w:r>
            <w:r w:rsidR="00524DE3" w:rsidRPr="00524DE3">
              <w:t>0:12:34.6</w:t>
            </w:r>
          </w:p>
        </w:tc>
        <w:tc>
          <w:tcPr>
            <w:tcW w:w="1168" w:type="dxa"/>
          </w:tcPr>
          <w:p w14:paraId="71C85389" w14:textId="77777777" w:rsidR="00A36684" w:rsidRDefault="00D55E39" w:rsidP="00B66695">
            <w:r>
              <w:t>HCP2</w:t>
            </w:r>
          </w:p>
        </w:tc>
        <w:tc>
          <w:tcPr>
            <w:tcW w:w="6812" w:type="dxa"/>
          </w:tcPr>
          <w:p w14:paraId="2D399AAB" w14:textId="77777777" w:rsidR="00A36684" w:rsidRDefault="00524DE3" w:rsidP="00A36684">
            <w:r>
              <w:t>We’ll be back in a few.</w:t>
            </w:r>
            <w:r>
              <w:tab/>
            </w:r>
          </w:p>
          <w:p w14:paraId="15EF5B2E" w14:textId="77777777" w:rsidR="00524DE3" w:rsidRDefault="00524DE3" w:rsidP="00A36684"/>
        </w:tc>
      </w:tr>
      <w:tr w:rsidR="00524DE3" w14:paraId="4495308B" w14:textId="77777777" w:rsidTr="006C2E21">
        <w:tc>
          <w:tcPr>
            <w:tcW w:w="1370" w:type="dxa"/>
          </w:tcPr>
          <w:p w14:paraId="2E724784" w14:textId="77777777" w:rsidR="00524DE3" w:rsidRDefault="00524DE3" w:rsidP="00142791">
            <w:r>
              <w:t>00:12:35.8</w:t>
            </w:r>
          </w:p>
        </w:tc>
        <w:tc>
          <w:tcPr>
            <w:tcW w:w="1168" w:type="dxa"/>
          </w:tcPr>
          <w:p w14:paraId="712E59FC" w14:textId="77777777" w:rsidR="00524DE3" w:rsidRDefault="00C100B9" w:rsidP="00B66695">
            <w:r>
              <w:t>PT</w:t>
            </w:r>
          </w:p>
        </w:tc>
        <w:tc>
          <w:tcPr>
            <w:tcW w:w="6812" w:type="dxa"/>
          </w:tcPr>
          <w:p w14:paraId="1A3EF9E2" w14:textId="77777777" w:rsidR="00524DE3" w:rsidRDefault="00524DE3" w:rsidP="00A36684">
            <w:r>
              <w:t xml:space="preserve">Okay. </w:t>
            </w:r>
          </w:p>
          <w:p w14:paraId="7D0504C7" w14:textId="77777777" w:rsidR="00524DE3" w:rsidRDefault="00524DE3" w:rsidP="00A36684"/>
        </w:tc>
      </w:tr>
      <w:tr w:rsidR="00524DE3" w14:paraId="54DC97BB" w14:textId="77777777" w:rsidTr="006C2E21">
        <w:tc>
          <w:tcPr>
            <w:tcW w:w="1370" w:type="dxa"/>
          </w:tcPr>
          <w:p w14:paraId="2A740DDA" w14:textId="77777777" w:rsidR="00524DE3" w:rsidRDefault="00524DE3" w:rsidP="00524DE3"/>
        </w:tc>
        <w:tc>
          <w:tcPr>
            <w:tcW w:w="1168" w:type="dxa"/>
          </w:tcPr>
          <w:p w14:paraId="4144375E" w14:textId="77777777" w:rsidR="00524DE3" w:rsidRDefault="00524DE3" w:rsidP="00B66695"/>
        </w:tc>
        <w:tc>
          <w:tcPr>
            <w:tcW w:w="6812" w:type="dxa"/>
          </w:tcPr>
          <w:p w14:paraId="710CDC73" w14:textId="77777777" w:rsidR="00524DE3" w:rsidRDefault="00524DE3" w:rsidP="00524DE3">
            <w:r w:rsidRPr="00524DE3">
              <w:t>0:12:44.2</w:t>
            </w:r>
            <w:r>
              <w:t xml:space="preserve"> - </w:t>
            </w:r>
            <w:r w:rsidR="00164399" w:rsidRPr="00164399">
              <w:t>0:25:58.9</w:t>
            </w:r>
            <w:r w:rsidR="00164399">
              <w:t xml:space="preserve"> </w:t>
            </w:r>
            <w:r>
              <w:t>BREAK IN CLINICAL INTERACTION</w:t>
            </w:r>
          </w:p>
          <w:p w14:paraId="157216AD" w14:textId="77777777" w:rsidR="00524DE3" w:rsidRDefault="00524DE3" w:rsidP="00524DE3"/>
        </w:tc>
      </w:tr>
      <w:tr w:rsidR="00164399" w14:paraId="3E227C14" w14:textId="77777777" w:rsidTr="006C2E21">
        <w:tc>
          <w:tcPr>
            <w:tcW w:w="1370" w:type="dxa"/>
          </w:tcPr>
          <w:p w14:paraId="2DB5B335" w14:textId="77777777" w:rsidR="00164399" w:rsidRDefault="00164399" w:rsidP="00524DE3">
            <w:r>
              <w:t>0</w:t>
            </w:r>
            <w:r w:rsidRPr="00164399">
              <w:t>0:25:58.9</w:t>
            </w:r>
          </w:p>
        </w:tc>
        <w:tc>
          <w:tcPr>
            <w:tcW w:w="1168" w:type="dxa"/>
          </w:tcPr>
          <w:p w14:paraId="2EA8BCAA" w14:textId="77777777" w:rsidR="00164399" w:rsidRDefault="00D55E39" w:rsidP="00B66695">
            <w:r>
              <w:t>HCP</w:t>
            </w:r>
            <w:r w:rsidR="00164399">
              <w:t>3</w:t>
            </w:r>
          </w:p>
        </w:tc>
        <w:tc>
          <w:tcPr>
            <w:tcW w:w="6812" w:type="dxa"/>
          </w:tcPr>
          <w:p w14:paraId="1A5A9961" w14:textId="77777777" w:rsidR="00164399" w:rsidRDefault="00164399" w:rsidP="00524DE3">
            <w:r>
              <w:t>Hi! I heard you were fashionably dressed today, so I had to come and take a look. So …</w:t>
            </w:r>
            <w:r>
              <w:tab/>
            </w:r>
          </w:p>
          <w:p w14:paraId="20BAECFD" w14:textId="77777777" w:rsidR="00164399" w:rsidRPr="00524DE3" w:rsidRDefault="00164399" w:rsidP="00524DE3"/>
        </w:tc>
      </w:tr>
      <w:tr w:rsidR="00164399" w14:paraId="720A6B56" w14:textId="77777777" w:rsidTr="006C2E21">
        <w:tc>
          <w:tcPr>
            <w:tcW w:w="1370" w:type="dxa"/>
          </w:tcPr>
          <w:p w14:paraId="4BFEE0C2" w14:textId="77777777" w:rsidR="00164399" w:rsidRDefault="00164399" w:rsidP="00524DE3">
            <w:r>
              <w:t>0</w:t>
            </w:r>
            <w:r w:rsidRPr="00164399">
              <w:t>0:26:06.3</w:t>
            </w:r>
          </w:p>
        </w:tc>
        <w:tc>
          <w:tcPr>
            <w:tcW w:w="1168" w:type="dxa"/>
          </w:tcPr>
          <w:p w14:paraId="0C0155FC" w14:textId="77777777" w:rsidR="00164399" w:rsidRDefault="00C100B9" w:rsidP="00B66695">
            <w:r>
              <w:t>PT</w:t>
            </w:r>
          </w:p>
        </w:tc>
        <w:tc>
          <w:tcPr>
            <w:tcW w:w="6812" w:type="dxa"/>
          </w:tcPr>
          <w:p w14:paraId="2A4C606B" w14:textId="77777777" w:rsidR="00164399" w:rsidRDefault="00164399" w:rsidP="00524DE3">
            <w:r>
              <w:t>Thank you.</w:t>
            </w:r>
          </w:p>
          <w:p w14:paraId="4F1BA15E" w14:textId="77777777" w:rsidR="00164399" w:rsidRDefault="00164399" w:rsidP="00524DE3"/>
        </w:tc>
      </w:tr>
      <w:tr w:rsidR="00164399" w14:paraId="3138E749" w14:textId="77777777" w:rsidTr="006C2E21">
        <w:tc>
          <w:tcPr>
            <w:tcW w:w="1370" w:type="dxa"/>
          </w:tcPr>
          <w:p w14:paraId="14C4BA6E" w14:textId="77777777" w:rsidR="00164399" w:rsidRDefault="00164399" w:rsidP="00524DE3">
            <w:r>
              <w:t>0</w:t>
            </w:r>
            <w:r w:rsidRPr="00164399">
              <w:t>0:26:07.0</w:t>
            </w:r>
          </w:p>
        </w:tc>
        <w:tc>
          <w:tcPr>
            <w:tcW w:w="1168" w:type="dxa"/>
          </w:tcPr>
          <w:p w14:paraId="5A30CEEC" w14:textId="77777777" w:rsidR="00164399" w:rsidRDefault="00D55E39" w:rsidP="00B66695">
            <w:r>
              <w:t>HCP3</w:t>
            </w:r>
          </w:p>
        </w:tc>
        <w:tc>
          <w:tcPr>
            <w:tcW w:w="6812" w:type="dxa"/>
          </w:tcPr>
          <w:p w14:paraId="1D7F2015" w14:textId="5352833A" w:rsidR="00164399" w:rsidRDefault="00164399" w:rsidP="00524DE3">
            <w:r>
              <w:t xml:space="preserve">Now, our student was commenting and wanting to </w:t>
            </w:r>
            <w:r w:rsidR="00FB7E93">
              <w:t>[00:</w:t>
            </w:r>
            <w:r w:rsidRPr="00164399">
              <w:t>26:09.4</w:t>
            </w:r>
            <w:r>
              <w:t>] th</w:t>
            </w:r>
            <w:r w:rsidR="004C0F02">
              <w:t>at you had the</w:t>
            </w:r>
            <w:r>
              <w:t xml:space="preserve"> best fashion </w:t>
            </w:r>
            <w:r w:rsidR="004C0F02">
              <w:t>sense of the day</w:t>
            </w:r>
            <w:r>
              <w:t>.</w:t>
            </w:r>
          </w:p>
          <w:p w14:paraId="30FE9222" w14:textId="77777777" w:rsidR="00164399" w:rsidRDefault="00164399" w:rsidP="00524DE3"/>
        </w:tc>
      </w:tr>
      <w:tr w:rsidR="00164399" w14:paraId="17BC3320" w14:textId="77777777" w:rsidTr="006C2E21">
        <w:tc>
          <w:tcPr>
            <w:tcW w:w="1370" w:type="dxa"/>
          </w:tcPr>
          <w:p w14:paraId="6F0DB98D" w14:textId="77777777" w:rsidR="00164399" w:rsidRDefault="00164399" w:rsidP="00524DE3">
            <w:r>
              <w:t>0</w:t>
            </w:r>
            <w:r w:rsidRPr="00164399">
              <w:t>0:26:12.2</w:t>
            </w:r>
          </w:p>
        </w:tc>
        <w:tc>
          <w:tcPr>
            <w:tcW w:w="1168" w:type="dxa"/>
          </w:tcPr>
          <w:p w14:paraId="7C9454D9" w14:textId="77777777" w:rsidR="00164399" w:rsidRDefault="00C100B9" w:rsidP="00B66695">
            <w:r>
              <w:t>PT</w:t>
            </w:r>
          </w:p>
        </w:tc>
        <w:tc>
          <w:tcPr>
            <w:tcW w:w="6812" w:type="dxa"/>
          </w:tcPr>
          <w:p w14:paraId="61880822" w14:textId="77777777" w:rsidR="00164399" w:rsidRDefault="00164399" w:rsidP="00524DE3">
            <w:r>
              <w:t>Thank you.</w:t>
            </w:r>
          </w:p>
          <w:p w14:paraId="3AACF192" w14:textId="77777777" w:rsidR="00164399" w:rsidRDefault="00164399" w:rsidP="00524DE3"/>
        </w:tc>
      </w:tr>
      <w:tr w:rsidR="00164399" w14:paraId="40BB5739" w14:textId="77777777" w:rsidTr="006C2E21">
        <w:tc>
          <w:tcPr>
            <w:tcW w:w="1370" w:type="dxa"/>
          </w:tcPr>
          <w:p w14:paraId="2A02183C" w14:textId="77777777" w:rsidR="00164399" w:rsidRDefault="00164399" w:rsidP="00524DE3">
            <w:r>
              <w:t>0</w:t>
            </w:r>
            <w:r w:rsidRPr="00164399">
              <w:t>0:26:12.3</w:t>
            </w:r>
          </w:p>
        </w:tc>
        <w:tc>
          <w:tcPr>
            <w:tcW w:w="1168" w:type="dxa"/>
          </w:tcPr>
          <w:p w14:paraId="2D6885D2" w14:textId="77777777" w:rsidR="00164399" w:rsidRDefault="00D55E39" w:rsidP="00164399">
            <w:r>
              <w:t>HCP3</w:t>
            </w:r>
            <w:r w:rsidR="00164399">
              <w:t xml:space="preserve"> </w:t>
            </w:r>
          </w:p>
        </w:tc>
        <w:tc>
          <w:tcPr>
            <w:tcW w:w="6812" w:type="dxa"/>
          </w:tcPr>
          <w:p w14:paraId="1DE2A2D5" w14:textId="208BE9AA" w:rsidR="00164399" w:rsidRDefault="00164399" w:rsidP="00524DE3">
            <w:proofErr w:type="gramStart"/>
            <w:r>
              <w:t>so</w:t>
            </w:r>
            <w:proofErr w:type="gramEnd"/>
            <w:r>
              <w:t xml:space="preserve"> far. Actually, it is true. But we all </w:t>
            </w:r>
            <w:r w:rsidR="00FB7E93">
              <w:t>[00:</w:t>
            </w:r>
            <w:r w:rsidRPr="00164399">
              <w:t>26:17.1</w:t>
            </w:r>
            <w:r>
              <w:t>].</w:t>
            </w:r>
          </w:p>
          <w:p w14:paraId="1A8D7B2E" w14:textId="77777777" w:rsidR="00164399" w:rsidRDefault="00164399" w:rsidP="00524DE3"/>
        </w:tc>
      </w:tr>
      <w:tr w:rsidR="00164399" w14:paraId="5966744F" w14:textId="77777777" w:rsidTr="006C2E21">
        <w:tc>
          <w:tcPr>
            <w:tcW w:w="1370" w:type="dxa"/>
          </w:tcPr>
          <w:p w14:paraId="6E0DF26E" w14:textId="77777777" w:rsidR="00164399" w:rsidRDefault="00164399" w:rsidP="00524DE3">
            <w:r>
              <w:t>0</w:t>
            </w:r>
            <w:r w:rsidRPr="00164399">
              <w:t>0:26:17.8</w:t>
            </w:r>
          </w:p>
        </w:tc>
        <w:tc>
          <w:tcPr>
            <w:tcW w:w="1168" w:type="dxa"/>
          </w:tcPr>
          <w:p w14:paraId="281A662A" w14:textId="77777777" w:rsidR="00164399" w:rsidRDefault="00C100B9" w:rsidP="00164399">
            <w:r>
              <w:t>PT</w:t>
            </w:r>
          </w:p>
        </w:tc>
        <w:tc>
          <w:tcPr>
            <w:tcW w:w="6812" w:type="dxa"/>
          </w:tcPr>
          <w:p w14:paraId="17CE2B02" w14:textId="77777777" w:rsidR="00164399" w:rsidRDefault="00FB7E93" w:rsidP="00524DE3">
            <w:r>
              <w:t>[00:</w:t>
            </w:r>
            <w:r w:rsidR="00164399" w:rsidRPr="00164399">
              <w:t>26:17.8</w:t>
            </w:r>
            <w:r w:rsidR="00164399">
              <w:t>]</w:t>
            </w:r>
          </w:p>
          <w:p w14:paraId="5B54A5B8" w14:textId="77777777" w:rsidR="00164399" w:rsidRDefault="00164399" w:rsidP="00524DE3"/>
        </w:tc>
      </w:tr>
      <w:tr w:rsidR="00164399" w14:paraId="528238C3" w14:textId="77777777" w:rsidTr="006C2E21">
        <w:tc>
          <w:tcPr>
            <w:tcW w:w="1370" w:type="dxa"/>
          </w:tcPr>
          <w:p w14:paraId="4A88ED30" w14:textId="77777777" w:rsidR="00164399" w:rsidRDefault="00164399" w:rsidP="00524DE3">
            <w:r>
              <w:t>0</w:t>
            </w:r>
            <w:r w:rsidRPr="00164399">
              <w:t>0:26:18.2</w:t>
            </w:r>
          </w:p>
        </w:tc>
        <w:tc>
          <w:tcPr>
            <w:tcW w:w="1168" w:type="dxa"/>
          </w:tcPr>
          <w:p w14:paraId="02003943" w14:textId="77777777" w:rsidR="00164399" w:rsidRDefault="00D55E39" w:rsidP="00164399">
            <w:r>
              <w:t>HCP3</w:t>
            </w:r>
          </w:p>
        </w:tc>
        <w:tc>
          <w:tcPr>
            <w:tcW w:w="6812" w:type="dxa"/>
          </w:tcPr>
          <w:p w14:paraId="5DA16541" w14:textId="77777777" w:rsidR="00164399" w:rsidRDefault="00164399" w:rsidP="00524DE3">
            <w:r>
              <w:t>But you look great.</w:t>
            </w:r>
          </w:p>
          <w:p w14:paraId="13B64503" w14:textId="77777777" w:rsidR="00164399" w:rsidRDefault="00164399" w:rsidP="00524DE3"/>
        </w:tc>
      </w:tr>
      <w:tr w:rsidR="00164399" w14:paraId="7CAA10D1" w14:textId="77777777" w:rsidTr="006C2E21">
        <w:tc>
          <w:tcPr>
            <w:tcW w:w="1370" w:type="dxa"/>
          </w:tcPr>
          <w:p w14:paraId="68C88547" w14:textId="77777777" w:rsidR="00164399" w:rsidRDefault="00164399" w:rsidP="00524DE3">
            <w:r>
              <w:t>0</w:t>
            </w:r>
            <w:r w:rsidRPr="00164399">
              <w:t>0:26:19.0</w:t>
            </w:r>
          </w:p>
        </w:tc>
        <w:tc>
          <w:tcPr>
            <w:tcW w:w="1168" w:type="dxa"/>
          </w:tcPr>
          <w:p w14:paraId="6FADD8F8" w14:textId="77777777" w:rsidR="00164399" w:rsidRDefault="00C100B9" w:rsidP="00164399">
            <w:r>
              <w:t>PT</w:t>
            </w:r>
          </w:p>
        </w:tc>
        <w:tc>
          <w:tcPr>
            <w:tcW w:w="6812" w:type="dxa"/>
          </w:tcPr>
          <w:p w14:paraId="7B699CAC" w14:textId="77777777" w:rsidR="00164399" w:rsidRDefault="00164399" w:rsidP="00524DE3">
            <w:r>
              <w:t>Thank you.</w:t>
            </w:r>
            <w:r>
              <w:tab/>
            </w:r>
          </w:p>
          <w:p w14:paraId="1DAC78FC" w14:textId="77777777" w:rsidR="00164399" w:rsidRDefault="00164399" w:rsidP="00524DE3"/>
        </w:tc>
      </w:tr>
      <w:tr w:rsidR="00164399" w14:paraId="361CEB76" w14:textId="77777777" w:rsidTr="006C2E21">
        <w:tc>
          <w:tcPr>
            <w:tcW w:w="1370" w:type="dxa"/>
          </w:tcPr>
          <w:p w14:paraId="235427C0" w14:textId="77777777" w:rsidR="00164399" w:rsidRDefault="00164399" w:rsidP="00524DE3">
            <w:r>
              <w:lastRenderedPageBreak/>
              <w:t>0</w:t>
            </w:r>
            <w:r w:rsidRPr="00164399">
              <w:t>0:26:19.9</w:t>
            </w:r>
          </w:p>
        </w:tc>
        <w:tc>
          <w:tcPr>
            <w:tcW w:w="1168" w:type="dxa"/>
          </w:tcPr>
          <w:p w14:paraId="6E85B41C" w14:textId="77777777" w:rsidR="00164399" w:rsidRDefault="00D55E39" w:rsidP="00164399">
            <w:r>
              <w:t>HCP1</w:t>
            </w:r>
          </w:p>
        </w:tc>
        <w:tc>
          <w:tcPr>
            <w:tcW w:w="6812" w:type="dxa"/>
          </w:tcPr>
          <w:p w14:paraId="1A5B7B54" w14:textId="77777777" w:rsidR="00164399" w:rsidRDefault="00164399" w:rsidP="00164399">
            <w:r>
              <w:t xml:space="preserve">There was a blank piece of paper </w:t>
            </w:r>
            <w:r w:rsidR="00FB7E93">
              <w:t>[00:</w:t>
            </w:r>
            <w:r w:rsidRPr="00164399">
              <w:t>26:21.0</w:t>
            </w:r>
            <w:r>
              <w:t>].</w:t>
            </w:r>
            <w:r>
              <w:tab/>
            </w:r>
          </w:p>
          <w:p w14:paraId="42970162" w14:textId="77777777" w:rsidR="00164399" w:rsidRDefault="00164399" w:rsidP="00164399"/>
        </w:tc>
      </w:tr>
      <w:tr w:rsidR="00164399" w14:paraId="73E9CA59" w14:textId="77777777" w:rsidTr="006C2E21">
        <w:tc>
          <w:tcPr>
            <w:tcW w:w="1370" w:type="dxa"/>
          </w:tcPr>
          <w:p w14:paraId="0E81E610" w14:textId="77777777" w:rsidR="00164399" w:rsidRDefault="00164399" w:rsidP="00524DE3">
            <w:r>
              <w:t>0</w:t>
            </w:r>
            <w:r w:rsidRPr="00164399">
              <w:t>0:26:21.5</w:t>
            </w:r>
          </w:p>
        </w:tc>
        <w:tc>
          <w:tcPr>
            <w:tcW w:w="1168" w:type="dxa"/>
          </w:tcPr>
          <w:p w14:paraId="28639F46" w14:textId="77777777" w:rsidR="00164399" w:rsidRDefault="00D55E39" w:rsidP="00164399">
            <w:r>
              <w:t>HCP3</w:t>
            </w:r>
          </w:p>
        </w:tc>
        <w:tc>
          <w:tcPr>
            <w:tcW w:w="6812" w:type="dxa"/>
          </w:tcPr>
          <w:p w14:paraId="10E20165" w14:textId="77777777" w:rsidR="00164399" w:rsidRDefault="00164399" w:rsidP="00164399">
            <w:r>
              <w:t xml:space="preserve">For the musculoskeletal stuff, um, and for, you know, the back issues, instead of taking Motrin, you’ll get more mileage out of </w:t>
            </w:r>
            <w:r w:rsidR="0091518E">
              <w:t>Naprosyn</w:t>
            </w:r>
            <w:r>
              <w:t>. We’ll send it in so that you can pick it up by prescription.</w:t>
            </w:r>
          </w:p>
          <w:p w14:paraId="495C45AD" w14:textId="77777777" w:rsidR="00164399" w:rsidRDefault="00164399" w:rsidP="00164399"/>
        </w:tc>
      </w:tr>
      <w:tr w:rsidR="00164399" w14:paraId="4809C77C" w14:textId="77777777" w:rsidTr="006C2E21">
        <w:tc>
          <w:tcPr>
            <w:tcW w:w="1370" w:type="dxa"/>
          </w:tcPr>
          <w:p w14:paraId="6B04A3A1" w14:textId="77777777" w:rsidR="00164399" w:rsidRDefault="00164399" w:rsidP="00524DE3">
            <w:r>
              <w:t>0</w:t>
            </w:r>
            <w:r w:rsidRPr="00164399">
              <w:t>0:26:34.7</w:t>
            </w:r>
          </w:p>
        </w:tc>
        <w:tc>
          <w:tcPr>
            <w:tcW w:w="1168" w:type="dxa"/>
          </w:tcPr>
          <w:p w14:paraId="2C063586" w14:textId="77777777" w:rsidR="00164399" w:rsidRDefault="00C100B9" w:rsidP="00164399">
            <w:r>
              <w:t>PT</w:t>
            </w:r>
          </w:p>
        </w:tc>
        <w:tc>
          <w:tcPr>
            <w:tcW w:w="6812" w:type="dxa"/>
          </w:tcPr>
          <w:p w14:paraId="05402E06" w14:textId="77777777" w:rsidR="00164399" w:rsidRDefault="00164399" w:rsidP="00164399">
            <w:r>
              <w:t>Okay.</w:t>
            </w:r>
          </w:p>
          <w:p w14:paraId="0A325594" w14:textId="77777777" w:rsidR="00164399" w:rsidRDefault="00164399" w:rsidP="00164399"/>
        </w:tc>
      </w:tr>
      <w:tr w:rsidR="00164399" w14:paraId="49249BDB" w14:textId="77777777" w:rsidTr="006C2E21">
        <w:tc>
          <w:tcPr>
            <w:tcW w:w="1370" w:type="dxa"/>
          </w:tcPr>
          <w:p w14:paraId="3A36CD25" w14:textId="77777777" w:rsidR="00164399" w:rsidRDefault="00164399" w:rsidP="00524DE3">
            <w:r>
              <w:t>0</w:t>
            </w:r>
            <w:r w:rsidRPr="00164399">
              <w:t>0:26:34.8</w:t>
            </w:r>
          </w:p>
        </w:tc>
        <w:tc>
          <w:tcPr>
            <w:tcW w:w="1168" w:type="dxa"/>
          </w:tcPr>
          <w:p w14:paraId="6368C9E6" w14:textId="77777777" w:rsidR="00164399" w:rsidRDefault="00D55E39" w:rsidP="00164399">
            <w:r>
              <w:t>HCP3</w:t>
            </w:r>
          </w:p>
        </w:tc>
        <w:tc>
          <w:tcPr>
            <w:tcW w:w="6812" w:type="dxa"/>
          </w:tcPr>
          <w:p w14:paraId="46166501" w14:textId="77777777" w:rsidR="00164399" w:rsidRDefault="00164399" w:rsidP="00164399">
            <w:r>
              <w:t>We’ll give you, like, a high dose to start, 500 mg twice a day, um, with Zantac. If you take enough of the anti-inflammatory for it to work, you have to protect your stomach. So take both. And then, when it’s working well, and you’re not feeling the pain in your hands anymore, then go down to once a day.</w:t>
            </w:r>
          </w:p>
          <w:p w14:paraId="642DB925" w14:textId="77777777" w:rsidR="00164399" w:rsidRDefault="00164399" w:rsidP="00164399"/>
        </w:tc>
      </w:tr>
      <w:tr w:rsidR="00164399" w14:paraId="0ADF26B3" w14:textId="77777777" w:rsidTr="006C2E21">
        <w:tc>
          <w:tcPr>
            <w:tcW w:w="1370" w:type="dxa"/>
          </w:tcPr>
          <w:p w14:paraId="1C7BEB1D" w14:textId="77777777" w:rsidR="00164399" w:rsidRDefault="00164399" w:rsidP="00524DE3">
            <w:r>
              <w:t>0</w:t>
            </w:r>
            <w:r w:rsidRPr="00164399">
              <w:t>0:26:52.0</w:t>
            </w:r>
          </w:p>
        </w:tc>
        <w:tc>
          <w:tcPr>
            <w:tcW w:w="1168" w:type="dxa"/>
          </w:tcPr>
          <w:p w14:paraId="58F7871C" w14:textId="77777777" w:rsidR="00164399" w:rsidRDefault="00C100B9" w:rsidP="00164399">
            <w:r>
              <w:t>PT</w:t>
            </w:r>
          </w:p>
        </w:tc>
        <w:tc>
          <w:tcPr>
            <w:tcW w:w="6812" w:type="dxa"/>
          </w:tcPr>
          <w:p w14:paraId="2B071344" w14:textId="77777777" w:rsidR="00164399" w:rsidRDefault="00164399" w:rsidP="00164399">
            <w:r>
              <w:t>Okay.</w:t>
            </w:r>
          </w:p>
          <w:p w14:paraId="497AE63A" w14:textId="77777777" w:rsidR="00164399" w:rsidRDefault="00164399" w:rsidP="00164399"/>
        </w:tc>
      </w:tr>
      <w:tr w:rsidR="00164399" w14:paraId="650F377F" w14:textId="77777777" w:rsidTr="006C2E21">
        <w:tc>
          <w:tcPr>
            <w:tcW w:w="1370" w:type="dxa"/>
          </w:tcPr>
          <w:p w14:paraId="2DDC5C86" w14:textId="77777777" w:rsidR="00164399" w:rsidRDefault="00164399" w:rsidP="00524DE3">
            <w:r>
              <w:t>0</w:t>
            </w:r>
            <w:r w:rsidRPr="00164399">
              <w:t>0:26:52.7</w:t>
            </w:r>
          </w:p>
        </w:tc>
        <w:tc>
          <w:tcPr>
            <w:tcW w:w="1168" w:type="dxa"/>
          </w:tcPr>
          <w:p w14:paraId="79D63CB2" w14:textId="77777777" w:rsidR="00164399" w:rsidRDefault="00D55E39" w:rsidP="00164399">
            <w:r>
              <w:t>HCP3</w:t>
            </w:r>
            <w:r w:rsidR="00164399">
              <w:t xml:space="preserve"> </w:t>
            </w:r>
          </w:p>
        </w:tc>
        <w:tc>
          <w:tcPr>
            <w:tcW w:w="6812" w:type="dxa"/>
          </w:tcPr>
          <w:p w14:paraId="2AE36576" w14:textId="77777777" w:rsidR="00164399" w:rsidRDefault="00164399" w:rsidP="00164399">
            <w:r>
              <w:t>Meanwhile, we’ll try to get you to, um, physical and occupational therapy; occupational for the hands, physical for the back …</w:t>
            </w:r>
          </w:p>
          <w:p w14:paraId="70B82FD0" w14:textId="77777777" w:rsidR="00164399" w:rsidRDefault="00164399" w:rsidP="00164399">
            <w:r>
              <w:t xml:space="preserve"> </w:t>
            </w:r>
          </w:p>
        </w:tc>
      </w:tr>
      <w:tr w:rsidR="00164399" w14:paraId="2A4B5546" w14:textId="77777777" w:rsidTr="006C2E21">
        <w:tc>
          <w:tcPr>
            <w:tcW w:w="1370" w:type="dxa"/>
          </w:tcPr>
          <w:p w14:paraId="13D0E393" w14:textId="77777777" w:rsidR="00164399" w:rsidRDefault="00164399" w:rsidP="00524DE3">
            <w:r>
              <w:t>0</w:t>
            </w:r>
            <w:r w:rsidRPr="00164399">
              <w:t>0:27:00.0</w:t>
            </w:r>
          </w:p>
        </w:tc>
        <w:tc>
          <w:tcPr>
            <w:tcW w:w="1168" w:type="dxa"/>
          </w:tcPr>
          <w:p w14:paraId="4FB7291C" w14:textId="77777777" w:rsidR="00164399" w:rsidRDefault="00C100B9" w:rsidP="00164399">
            <w:r>
              <w:t>PT</w:t>
            </w:r>
          </w:p>
        </w:tc>
        <w:tc>
          <w:tcPr>
            <w:tcW w:w="6812" w:type="dxa"/>
          </w:tcPr>
          <w:p w14:paraId="40B1058B" w14:textId="77777777" w:rsidR="00164399" w:rsidRDefault="00164399" w:rsidP="00164399">
            <w:r>
              <w:t>Okay.</w:t>
            </w:r>
          </w:p>
          <w:p w14:paraId="622E6E53" w14:textId="77777777" w:rsidR="00164399" w:rsidRDefault="00164399" w:rsidP="00164399"/>
        </w:tc>
      </w:tr>
      <w:tr w:rsidR="00164399" w14:paraId="161AF496" w14:textId="77777777" w:rsidTr="006C2E21">
        <w:tc>
          <w:tcPr>
            <w:tcW w:w="1370" w:type="dxa"/>
          </w:tcPr>
          <w:p w14:paraId="27132038" w14:textId="77777777" w:rsidR="00164399" w:rsidRDefault="00164399" w:rsidP="00524DE3">
            <w:r>
              <w:t>0</w:t>
            </w:r>
            <w:r w:rsidRPr="00164399">
              <w:t>0:27:00.4</w:t>
            </w:r>
          </w:p>
        </w:tc>
        <w:tc>
          <w:tcPr>
            <w:tcW w:w="1168" w:type="dxa"/>
          </w:tcPr>
          <w:p w14:paraId="23C7CA41" w14:textId="77777777" w:rsidR="00164399" w:rsidRDefault="00D55E39" w:rsidP="00164399">
            <w:r>
              <w:t>HCP3</w:t>
            </w:r>
          </w:p>
        </w:tc>
        <w:tc>
          <w:tcPr>
            <w:tcW w:w="6812" w:type="dxa"/>
          </w:tcPr>
          <w:p w14:paraId="42A6E526" w14:textId="77777777" w:rsidR="00164399" w:rsidRDefault="00164399" w:rsidP="00164399">
            <w:r>
              <w:t xml:space="preserve">… </w:t>
            </w:r>
            <w:proofErr w:type="gramStart"/>
            <w:r>
              <w:t>and</w:t>
            </w:r>
            <w:proofErr w:type="gramEnd"/>
            <w:r>
              <w:t xml:space="preserve"> see if they have any, um, ideas, you know, to – like, exercises and, uh, they may get you a wrist guard for the typing.</w:t>
            </w:r>
          </w:p>
          <w:p w14:paraId="17B1ABDD" w14:textId="77777777" w:rsidR="00164399" w:rsidRDefault="00164399" w:rsidP="00164399"/>
        </w:tc>
      </w:tr>
      <w:tr w:rsidR="00164399" w14:paraId="310841A2" w14:textId="77777777" w:rsidTr="006C2E21">
        <w:tc>
          <w:tcPr>
            <w:tcW w:w="1370" w:type="dxa"/>
          </w:tcPr>
          <w:p w14:paraId="2325D3EB" w14:textId="77777777" w:rsidR="00164399" w:rsidRDefault="00164399" w:rsidP="00524DE3">
            <w:r>
              <w:t>0</w:t>
            </w:r>
            <w:r w:rsidRPr="00164399">
              <w:t>0:27:08.9</w:t>
            </w:r>
          </w:p>
        </w:tc>
        <w:tc>
          <w:tcPr>
            <w:tcW w:w="1168" w:type="dxa"/>
          </w:tcPr>
          <w:p w14:paraId="7D3FA566" w14:textId="77777777" w:rsidR="00164399" w:rsidRDefault="00C100B9" w:rsidP="00164399">
            <w:r>
              <w:t>PT</w:t>
            </w:r>
          </w:p>
        </w:tc>
        <w:tc>
          <w:tcPr>
            <w:tcW w:w="6812" w:type="dxa"/>
          </w:tcPr>
          <w:p w14:paraId="0DB941C1" w14:textId="77777777" w:rsidR="00164399" w:rsidRDefault="00164399" w:rsidP="00164399">
            <w:r>
              <w:t>Okay.</w:t>
            </w:r>
          </w:p>
          <w:p w14:paraId="171C3ACB" w14:textId="77777777" w:rsidR="00164399" w:rsidRDefault="00164399" w:rsidP="00164399"/>
        </w:tc>
      </w:tr>
      <w:tr w:rsidR="00164399" w14:paraId="23509F49" w14:textId="77777777" w:rsidTr="006C2E21">
        <w:tc>
          <w:tcPr>
            <w:tcW w:w="1370" w:type="dxa"/>
          </w:tcPr>
          <w:p w14:paraId="24CAAD0F" w14:textId="77777777" w:rsidR="00164399" w:rsidRDefault="00164399" w:rsidP="00524DE3">
            <w:r>
              <w:t>0</w:t>
            </w:r>
            <w:r w:rsidRPr="00164399">
              <w:t>0:27:09.6</w:t>
            </w:r>
          </w:p>
        </w:tc>
        <w:tc>
          <w:tcPr>
            <w:tcW w:w="1168" w:type="dxa"/>
          </w:tcPr>
          <w:p w14:paraId="0E5DDDB0" w14:textId="77777777" w:rsidR="00164399" w:rsidRDefault="00D55E39" w:rsidP="00164399">
            <w:r>
              <w:t>HCP3</w:t>
            </w:r>
          </w:p>
        </w:tc>
        <w:tc>
          <w:tcPr>
            <w:tcW w:w="6812" w:type="dxa"/>
          </w:tcPr>
          <w:p w14:paraId="420E561F" w14:textId="59A2EB7D" w:rsidR="00164399" w:rsidRDefault="00164399" w:rsidP="00164399">
            <w:r>
              <w:t>Yes, because that, that helps with the carpal tunnel sort of things.</w:t>
            </w:r>
            <w:r w:rsidR="000B05D6">
              <w:t xml:space="preserve"> Isn’t it funny, like, you know, I think farmers used to have different sorts of aches, when everyone was [00:27:17.6], but now that we’re doing this all the time, we hurt our hands.</w:t>
            </w:r>
          </w:p>
          <w:p w14:paraId="3B0AAB0B" w14:textId="77777777" w:rsidR="00164399" w:rsidRDefault="00164399" w:rsidP="00164399"/>
        </w:tc>
      </w:tr>
      <w:tr w:rsidR="00164399" w14:paraId="13BDA8A6" w14:textId="77777777" w:rsidTr="006C2E21">
        <w:tc>
          <w:tcPr>
            <w:tcW w:w="1370" w:type="dxa"/>
          </w:tcPr>
          <w:p w14:paraId="0F6AEC13" w14:textId="77777777" w:rsidR="00164399" w:rsidRDefault="00164399" w:rsidP="00524DE3">
            <w:r>
              <w:t>0</w:t>
            </w:r>
            <w:r w:rsidRPr="00164399">
              <w:t>0:27:21.0</w:t>
            </w:r>
          </w:p>
        </w:tc>
        <w:tc>
          <w:tcPr>
            <w:tcW w:w="1168" w:type="dxa"/>
          </w:tcPr>
          <w:p w14:paraId="13EF4C81" w14:textId="77777777" w:rsidR="00164399" w:rsidRDefault="00C100B9" w:rsidP="00164399">
            <w:r>
              <w:t>PT</w:t>
            </w:r>
          </w:p>
        </w:tc>
        <w:tc>
          <w:tcPr>
            <w:tcW w:w="6812" w:type="dxa"/>
          </w:tcPr>
          <w:p w14:paraId="5E569BCC" w14:textId="77777777" w:rsidR="00164399" w:rsidRDefault="00164399" w:rsidP="00164399">
            <w:r>
              <w:t>Yes.</w:t>
            </w:r>
          </w:p>
          <w:p w14:paraId="3BA3BE05" w14:textId="77777777" w:rsidR="00164399" w:rsidRDefault="00164399" w:rsidP="00164399"/>
        </w:tc>
      </w:tr>
      <w:tr w:rsidR="00164399" w14:paraId="6F90CA11" w14:textId="77777777" w:rsidTr="006C2E21">
        <w:tc>
          <w:tcPr>
            <w:tcW w:w="1370" w:type="dxa"/>
          </w:tcPr>
          <w:p w14:paraId="6DFBB22E" w14:textId="77777777" w:rsidR="00164399" w:rsidRDefault="00164399" w:rsidP="00524DE3">
            <w:r>
              <w:t>0</w:t>
            </w:r>
            <w:r w:rsidRPr="00164399">
              <w:t>0:27:21.5</w:t>
            </w:r>
          </w:p>
        </w:tc>
        <w:tc>
          <w:tcPr>
            <w:tcW w:w="1168" w:type="dxa"/>
          </w:tcPr>
          <w:p w14:paraId="6BEF92A8" w14:textId="77777777" w:rsidR="00164399" w:rsidRDefault="00D55E39" w:rsidP="00164399">
            <w:r>
              <w:t>HCP3</w:t>
            </w:r>
          </w:p>
        </w:tc>
        <w:tc>
          <w:tcPr>
            <w:tcW w:w="6812" w:type="dxa"/>
          </w:tcPr>
          <w:p w14:paraId="60DA3249" w14:textId="77777777" w:rsidR="00164399" w:rsidRDefault="00164399" w:rsidP="00164399">
            <w:r>
              <w:t>But, you know, life is interesting. So how’ve you been?</w:t>
            </w:r>
          </w:p>
          <w:p w14:paraId="2DC81315" w14:textId="77777777" w:rsidR="00164399" w:rsidRDefault="00164399" w:rsidP="00164399"/>
        </w:tc>
      </w:tr>
      <w:tr w:rsidR="00164399" w14:paraId="013E7495" w14:textId="77777777" w:rsidTr="006C2E21">
        <w:tc>
          <w:tcPr>
            <w:tcW w:w="1370" w:type="dxa"/>
          </w:tcPr>
          <w:p w14:paraId="20A4EC48" w14:textId="77777777" w:rsidR="00164399" w:rsidRDefault="00164399" w:rsidP="00524DE3">
            <w:r>
              <w:t>0</w:t>
            </w:r>
            <w:r w:rsidRPr="00164399">
              <w:t>0:27:24.3</w:t>
            </w:r>
          </w:p>
        </w:tc>
        <w:tc>
          <w:tcPr>
            <w:tcW w:w="1168" w:type="dxa"/>
          </w:tcPr>
          <w:p w14:paraId="7209549A" w14:textId="77777777" w:rsidR="00164399" w:rsidRDefault="00C100B9" w:rsidP="00164399">
            <w:r>
              <w:t>PT</w:t>
            </w:r>
          </w:p>
        </w:tc>
        <w:tc>
          <w:tcPr>
            <w:tcW w:w="6812" w:type="dxa"/>
          </w:tcPr>
          <w:p w14:paraId="6AFF9EF7" w14:textId="328FD4DB" w:rsidR="00164399" w:rsidRDefault="00164399" w:rsidP="00164399">
            <w:r>
              <w:t>I’ve been fine.</w:t>
            </w:r>
          </w:p>
          <w:p w14:paraId="6B824FDB" w14:textId="77777777" w:rsidR="00164399" w:rsidRDefault="00164399" w:rsidP="00164399"/>
        </w:tc>
      </w:tr>
      <w:tr w:rsidR="00164399" w14:paraId="05B3BE63" w14:textId="77777777" w:rsidTr="006C2E21">
        <w:tc>
          <w:tcPr>
            <w:tcW w:w="1370" w:type="dxa"/>
          </w:tcPr>
          <w:p w14:paraId="540B1A85" w14:textId="77777777" w:rsidR="00164399" w:rsidRDefault="00164399" w:rsidP="00524DE3">
            <w:r>
              <w:t>0</w:t>
            </w:r>
            <w:r w:rsidRPr="00164399">
              <w:t>0:27:25.0</w:t>
            </w:r>
          </w:p>
        </w:tc>
        <w:tc>
          <w:tcPr>
            <w:tcW w:w="1168" w:type="dxa"/>
          </w:tcPr>
          <w:p w14:paraId="49054878" w14:textId="77777777" w:rsidR="00164399" w:rsidRDefault="00D55E39" w:rsidP="00164399">
            <w:r>
              <w:t>HCP3</w:t>
            </w:r>
          </w:p>
        </w:tc>
        <w:tc>
          <w:tcPr>
            <w:tcW w:w="6812" w:type="dxa"/>
          </w:tcPr>
          <w:p w14:paraId="6AB9F4F7" w14:textId="77777777" w:rsidR="00164399" w:rsidRDefault="00164399" w:rsidP="00164399">
            <w:r>
              <w:t>I heard you’re doing well, no drinks since Thanksgiving.</w:t>
            </w:r>
            <w:r>
              <w:tab/>
            </w:r>
          </w:p>
          <w:p w14:paraId="7AF78B9B" w14:textId="77777777" w:rsidR="00164399" w:rsidRDefault="00164399" w:rsidP="00164399"/>
        </w:tc>
      </w:tr>
      <w:tr w:rsidR="00164399" w14:paraId="5CFEC412" w14:textId="77777777" w:rsidTr="006C2E21">
        <w:tc>
          <w:tcPr>
            <w:tcW w:w="1370" w:type="dxa"/>
          </w:tcPr>
          <w:p w14:paraId="5B9B7FDB" w14:textId="77777777" w:rsidR="00164399" w:rsidRDefault="00164399" w:rsidP="00524DE3">
            <w:r>
              <w:t>0</w:t>
            </w:r>
            <w:r w:rsidRPr="00164399">
              <w:t>0:27:28.2</w:t>
            </w:r>
          </w:p>
        </w:tc>
        <w:tc>
          <w:tcPr>
            <w:tcW w:w="1168" w:type="dxa"/>
          </w:tcPr>
          <w:p w14:paraId="7784CE9F" w14:textId="77777777" w:rsidR="00164399" w:rsidRDefault="00C100B9" w:rsidP="00164399">
            <w:r>
              <w:t>PT</w:t>
            </w:r>
          </w:p>
        </w:tc>
        <w:tc>
          <w:tcPr>
            <w:tcW w:w="6812" w:type="dxa"/>
          </w:tcPr>
          <w:p w14:paraId="3CF79057" w14:textId="77777777" w:rsidR="00164399" w:rsidRDefault="00164399" w:rsidP="00164399">
            <w:r>
              <w:t>I know. Thank you. Thank you.</w:t>
            </w:r>
            <w:r>
              <w:tab/>
            </w:r>
          </w:p>
          <w:p w14:paraId="006926B6" w14:textId="77777777" w:rsidR="00164399" w:rsidRDefault="00164399" w:rsidP="00164399"/>
        </w:tc>
      </w:tr>
      <w:tr w:rsidR="00164399" w14:paraId="7F943B0C" w14:textId="77777777" w:rsidTr="006C2E21">
        <w:tc>
          <w:tcPr>
            <w:tcW w:w="1370" w:type="dxa"/>
          </w:tcPr>
          <w:p w14:paraId="34B4C9F9" w14:textId="77777777" w:rsidR="00164399" w:rsidRDefault="00164399" w:rsidP="00524DE3">
            <w:r>
              <w:t>0</w:t>
            </w:r>
            <w:r w:rsidRPr="00164399">
              <w:t>0:27:30.4</w:t>
            </w:r>
          </w:p>
        </w:tc>
        <w:tc>
          <w:tcPr>
            <w:tcW w:w="1168" w:type="dxa"/>
          </w:tcPr>
          <w:p w14:paraId="16B518BF" w14:textId="77777777" w:rsidR="00164399" w:rsidRDefault="00D55E39" w:rsidP="00164399">
            <w:r>
              <w:t>HCP3</w:t>
            </w:r>
          </w:p>
        </w:tc>
        <w:tc>
          <w:tcPr>
            <w:tcW w:w="6812" w:type="dxa"/>
          </w:tcPr>
          <w:p w14:paraId="3C830F35" w14:textId="5A56B856" w:rsidR="00164399" w:rsidRDefault="00164399" w:rsidP="00164399">
            <w:r>
              <w:t>So, um, you go to</w:t>
            </w:r>
            <w:r w:rsidR="000B05D6">
              <w:t xml:space="preserve"> the</w:t>
            </w:r>
            <w:r>
              <w:t xml:space="preserve"> meetings. How often?</w:t>
            </w:r>
            <w:r>
              <w:tab/>
            </w:r>
          </w:p>
          <w:p w14:paraId="0AEB4A76" w14:textId="77777777" w:rsidR="00164399" w:rsidRDefault="00164399" w:rsidP="00164399"/>
        </w:tc>
      </w:tr>
      <w:tr w:rsidR="00164399" w14:paraId="0AF67C60" w14:textId="77777777" w:rsidTr="006C2E21">
        <w:tc>
          <w:tcPr>
            <w:tcW w:w="1370" w:type="dxa"/>
          </w:tcPr>
          <w:p w14:paraId="74AA45AD" w14:textId="77777777" w:rsidR="00164399" w:rsidRDefault="00164399" w:rsidP="00524DE3">
            <w:r>
              <w:t>0</w:t>
            </w:r>
            <w:r w:rsidRPr="00164399">
              <w:t>0:27:34.0</w:t>
            </w:r>
          </w:p>
        </w:tc>
        <w:tc>
          <w:tcPr>
            <w:tcW w:w="1168" w:type="dxa"/>
          </w:tcPr>
          <w:p w14:paraId="433FE3AD" w14:textId="77777777" w:rsidR="00164399" w:rsidRDefault="00C100B9" w:rsidP="00164399">
            <w:r>
              <w:t>PT</w:t>
            </w:r>
          </w:p>
        </w:tc>
        <w:tc>
          <w:tcPr>
            <w:tcW w:w="6812" w:type="dxa"/>
          </w:tcPr>
          <w:p w14:paraId="050E37FF" w14:textId="77777777" w:rsidR="00164399" w:rsidRDefault="00164399" w:rsidP="00164399">
            <w:r>
              <w:t xml:space="preserve">I, um, I haven’t been </w:t>
            </w:r>
            <w:r w:rsidR="00FB7E93">
              <w:t>[00:</w:t>
            </w:r>
            <w:r w:rsidRPr="00164399">
              <w:t>27:35.8</w:t>
            </w:r>
            <w:r>
              <w:t xml:space="preserve">] I went – I haven’t been this week. The last time I went was Friday. So I’ll </w:t>
            </w:r>
            <w:proofErr w:type="gramStart"/>
            <w:r>
              <w:t>go,</w:t>
            </w:r>
            <w:proofErr w:type="gramEnd"/>
            <w:r>
              <w:t xml:space="preserve"> maybe, like twice or </w:t>
            </w:r>
            <w:r>
              <w:lastRenderedPageBreak/>
              <w:t>three times a week.</w:t>
            </w:r>
          </w:p>
          <w:p w14:paraId="0D86E471" w14:textId="77777777" w:rsidR="00164399" w:rsidRDefault="00164399" w:rsidP="00164399"/>
        </w:tc>
      </w:tr>
      <w:tr w:rsidR="00164399" w14:paraId="687D36AF" w14:textId="77777777" w:rsidTr="006C2E21">
        <w:tc>
          <w:tcPr>
            <w:tcW w:w="1370" w:type="dxa"/>
          </w:tcPr>
          <w:p w14:paraId="2D0E20A1" w14:textId="77777777" w:rsidR="00164399" w:rsidRDefault="00164399" w:rsidP="00524DE3">
            <w:r>
              <w:lastRenderedPageBreak/>
              <w:t>0</w:t>
            </w:r>
            <w:r w:rsidRPr="00164399">
              <w:t>0:27:43.1</w:t>
            </w:r>
          </w:p>
        </w:tc>
        <w:tc>
          <w:tcPr>
            <w:tcW w:w="1168" w:type="dxa"/>
          </w:tcPr>
          <w:p w14:paraId="12068B58" w14:textId="77777777" w:rsidR="00164399" w:rsidRDefault="00D55E39" w:rsidP="00164399">
            <w:r>
              <w:t>HCP3</w:t>
            </w:r>
          </w:p>
        </w:tc>
        <w:tc>
          <w:tcPr>
            <w:tcW w:w="6812" w:type="dxa"/>
          </w:tcPr>
          <w:p w14:paraId="201C740E" w14:textId="77777777" w:rsidR="00164399" w:rsidRDefault="00164399" w:rsidP="00164399">
            <w:r>
              <w:t>Yes. Good for you. Good for you. It helps a lot.</w:t>
            </w:r>
          </w:p>
          <w:p w14:paraId="7E9D02B1" w14:textId="77777777" w:rsidR="00164399" w:rsidRDefault="00164399" w:rsidP="00164399"/>
        </w:tc>
      </w:tr>
      <w:tr w:rsidR="00164399" w14:paraId="21092BB0" w14:textId="77777777" w:rsidTr="006C2E21">
        <w:tc>
          <w:tcPr>
            <w:tcW w:w="1370" w:type="dxa"/>
          </w:tcPr>
          <w:p w14:paraId="26A7D77B" w14:textId="77777777" w:rsidR="00164399" w:rsidRDefault="00164399" w:rsidP="00524DE3">
            <w:r>
              <w:t>0</w:t>
            </w:r>
            <w:r w:rsidRPr="00164399">
              <w:t>0:27:45.5</w:t>
            </w:r>
          </w:p>
        </w:tc>
        <w:tc>
          <w:tcPr>
            <w:tcW w:w="1168" w:type="dxa"/>
          </w:tcPr>
          <w:p w14:paraId="10023F7C" w14:textId="77777777" w:rsidR="00164399" w:rsidRDefault="00C100B9" w:rsidP="00164399">
            <w:r>
              <w:t>PT</w:t>
            </w:r>
          </w:p>
        </w:tc>
        <w:tc>
          <w:tcPr>
            <w:tcW w:w="6812" w:type="dxa"/>
          </w:tcPr>
          <w:p w14:paraId="414A3B8F" w14:textId="77777777" w:rsidR="00164399" w:rsidRDefault="00164399" w:rsidP="00164399">
            <w:r>
              <w:t>Yes.</w:t>
            </w:r>
            <w:r>
              <w:tab/>
            </w:r>
          </w:p>
          <w:p w14:paraId="57DBA9AD" w14:textId="77777777" w:rsidR="00164399" w:rsidRDefault="00164399" w:rsidP="00164399"/>
        </w:tc>
      </w:tr>
      <w:tr w:rsidR="00164399" w14:paraId="7ED510D4" w14:textId="77777777" w:rsidTr="006C2E21">
        <w:tc>
          <w:tcPr>
            <w:tcW w:w="1370" w:type="dxa"/>
          </w:tcPr>
          <w:p w14:paraId="77DDD09B" w14:textId="77777777" w:rsidR="00164399" w:rsidRDefault="00164399" w:rsidP="00524DE3">
            <w:r>
              <w:t>0</w:t>
            </w:r>
            <w:r w:rsidRPr="00164399">
              <w:t>0:27:45.4</w:t>
            </w:r>
          </w:p>
        </w:tc>
        <w:tc>
          <w:tcPr>
            <w:tcW w:w="1168" w:type="dxa"/>
          </w:tcPr>
          <w:p w14:paraId="1398CA10" w14:textId="77777777" w:rsidR="00164399" w:rsidRDefault="00D55E39" w:rsidP="00164399">
            <w:r>
              <w:t>HCP3</w:t>
            </w:r>
            <w:r w:rsidR="00164399">
              <w:t xml:space="preserve"> </w:t>
            </w:r>
          </w:p>
        </w:tc>
        <w:tc>
          <w:tcPr>
            <w:tcW w:w="6812" w:type="dxa"/>
          </w:tcPr>
          <w:p w14:paraId="678C961C" w14:textId="77777777" w:rsidR="00164399" w:rsidRDefault="00164399" w:rsidP="00164399">
            <w:r>
              <w:t>Yes. So just keep that up.</w:t>
            </w:r>
          </w:p>
          <w:p w14:paraId="1767A942" w14:textId="77777777" w:rsidR="00164399" w:rsidRDefault="00164399" w:rsidP="00164399"/>
        </w:tc>
      </w:tr>
      <w:tr w:rsidR="00164399" w14:paraId="300C5318" w14:textId="77777777" w:rsidTr="006C2E21">
        <w:tc>
          <w:tcPr>
            <w:tcW w:w="1370" w:type="dxa"/>
          </w:tcPr>
          <w:p w14:paraId="4EF39CA3" w14:textId="77777777" w:rsidR="00164399" w:rsidRDefault="00164399" w:rsidP="00524DE3">
            <w:r>
              <w:t>0</w:t>
            </w:r>
            <w:r w:rsidRPr="00164399">
              <w:t>0:27:46.6</w:t>
            </w:r>
          </w:p>
        </w:tc>
        <w:tc>
          <w:tcPr>
            <w:tcW w:w="1168" w:type="dxa"/>
          </w:tcPr>
          <w:p w14:paraId="72CCEA5C" w14:textId="77777777" w:rsidR="00164399" w:rsidRDefault="00C100B9" w:rsidP="00164399">
            <w:r>
              <w:t>PT</w:t>
            </w:r>
          </w:p>
        </w:tc>
        <w:tc>
          <w:tcPr>
            <w:tcW w:w="6812" w:type="dxa"/>
          </w:tcPr>
          <w:p w14:paraId="3A47C0C3" w14:textId="77777777" w:rsidR="00164399" w:rsidRDefault="00164399" w:rsidP="00164399">
            <w:r>
              <w:t>Thank you.</w:t>
            </w:r>
          </w:p>
          <w:p w14:paraId="6DBABDB2" w14:textId="77777777" w:rsidR="00164399" w:rsidRDefault="00164399" w:rsidP="00164399"/>
        </w:tc>
      </w:tr>
      <w:tr w:rsidR="00164399" w14:paraId="39347EBA" w14:textId="77777777" w:rsidTr="006C2E21">
        <w:tc>
          <w:tcPr>
            <w:tcW w:w="1370" w:type="dxa"/>
          </w:tcPr>
          <w:p w14:paraId="63DC9C41" w14:textId="77777777" w:rsidR="00164399" w:rsidRDefault="00164399" w:rsidP="00524DE3">
            <w:r>
              <w:t>0</w:t>
            </w:r>
            <w:r w:rsidRPr="00164399">
              <w:t>0:27:47.6</w:t>
            </w:r>
          </w:p>
        </w:tc>
        <w:tc>
          <w:tcPr>
            <w:tcW w:w="1168" w:type="dxa"/>
          </w:tcPr>
          <w:p w14:paraId="21634FF8" w14:textId="77777777" w:rsidR="00164399" w:rsidRDefault="00D55E39" w:rsidP="00164399">
            <w:r>
              <w:t>HCP3</w:t>
            </w:r>
          </w:p>
        </w:tc>
        <w:tc>
          <w:tcPr>
            <w:tcW w:w="6812" w:type="dxa"/>
          </w:tcPr>
          <w:p w14:paraId="79FF9536" w14:textId="77777777" w:rsidR="00164399" w:rsidRDefault="00164399" w:rsidP="00164399">
            <w:r>
              <w:t>Get your, get your relationships there. You’ve got a sponsor, or you don’t have a sponsor yet?</w:t>
            </w:r>
            <w:r>
              <w:tab/>
            </w:r>
          </w:p>
          <w:p w14:paraId="5D0C3AB1" w14:textId="77777777" w:rsidR="00164399" w:rsidRDefault="00164399" w:rsidP="00164399"/>
        </w:tc>
      </w:tr>
      <w:tr w:rsidR="00164399" w14:paraId="124FF89E" w14:textId="77777777" w:rsidTr="006C2E21">
        <w:tc>
          <w:tcPr>
            <w:tcW w:w="1370" w:type="dxa"/>
          </w:tcPr>
          <w:p w14:paraId="2DEE8B06" w14:textId="77777777" w:rsidR="00164399" w:rsidRDefault="00164399" w:rsidP="00524DE3">
            <w:r>
              <w:t>0</w:t>
            </w:r>
            <w:r w:rsidRPr="00164399">
              <w:t>0:27:53.0</w:t>
            </w:r>
          </w:p>
        </w:tc>
        <w:tc>
          <w:tcPr>
            <w:tcW w:w="1168" w:type="dxa"/>
          </w:tcPr>
          <w:p w14:paraId="33583CC6" w14:textId="77777777" w:rsidR="00164399" w:rsidRDefault="00C100B9" w:rsidP="00164399">
            <w:r>
              <w:t>PT</w:t>
            </w:r>
          </w:p>
        </w:tc>
        <w:tc>
          <w:tcPr>
            <w:tcW w:w="6812" w:type="dxa"/>
          </w:tcPr>
          <w:p w14:paraId="5B20385E" w14:textId="77777777" w:rsidR="00164399" w:rsidRDefault="00164399" w:rsidP="00164399">
            <w:r>
              <w:t>No, I don’t have a sponsor yet.</w:t>
            </w:r>
          </w:p>
          <w:p w14:paraId="7E1F5014" w14:textId="77777777" w:rsidR="00164399" w:rsidRDefault="00164399" w:rsidP="00164399"/>
        </w:tc>
      </w:tr>
      <w:tr w:rsidR="00164399" w14:paraId="63D25F5F" w14:textId="77777777" w:rsidTr="006C2E21">
        <w:tc>
          <w:tcPr>
            <w:tcW w:w="1370" w:type="dxa"/>
          </w:tcPr>
          <w:p w14:paraId="210187DD" w14:textId="77777777" w:rsidR="00164399" w:rsidRDefault="00164399" w:rsidP="00164399">
            <w:r>
              <w:t>0</w:t>
            </w:r>
            <w:r w:rsidRPr="00164399">
              <w:t>0:27:53.7</w:t>
            </w:r>
          </w:p>
        </w:tc>
        <w:tc>
          <w:tcPr>
            <w:tcW w:w="1168" w:type="dxa"/>
          </w:tcPr>
          <w:p w14:paraId="52C5E12E" w14:textId="77777777" w:rsidR="00164399" w:rsidRDefault="00D55E39" w:rsidP="00164399">
            <w:r>
              <w:t>HCP3</w:t>
            </w:r>
          </w:p>
        </w:tc>
        <w:tc>
          <w:tcPr>
            <w:tcW w:w="6812" w:type="dxa"/>
          </w:tcPr>
          <w:p w14:paraId="0C5C8EE3" w14:textId="77777777" w:rsidR="00164399" w:rsidRDefault="00164399" w:rsidP="00164399">
            <w:r>
              <w:t xml:space="preserve">Yes. Well, you know, that would be a good </w:t>
            </w:r>
            <w:r w:rsidR="0091518E">
              <w:t>idea</w:t>
            </w:r>
            <w:r>
              <w:t xml:space="preserve">, too, because once you get a sponsor, you have somebody you can call when you’re </w:t>
            </w:r>
            <w:r w:rsidR="00FB7E93">
              <w:t>[00:</w:t>
            </w:r>
            <w:r w:rsidRPr="00164399">
              <w:t>27:58.3</w:t>
            </w:r>
            <w:r>
              <w:t>] getting near to taking that drink.</w:t>
            </w:r>
          </w:p>
          <w:p w14:paraId="55E24087" w14:textId="77777777" w:rsidR="00164399" w:rsidRDefault="00164399" w:rsidP="00164399"/>
        </w:tc>
      </w:tr>
      <w:tr w:rsidR="00164399" w14:paraId="68F31935" w14:textId="77777777" w:rsidTr="006C2E21">
        <w:tc>
          <w:tcPr>
            <w:tcW w:w="1370" w:type="dxa"/>
          </w:tcPr>
          <w:p w14:paraId="18A1A1AC" w14:textId="77777777" w:rsidR="00164399" w:rsidRDefault="00164399" w:rsidP="00164399">
            <w:r>
              <w:t>0</w:t>
            </w:r>
            <w:r w:rsidRPr="00164399">
              <w:t>0:28:02.5</w:t>
            </w:r>
          </w:p>
        </w:tc>
        <w:tc>
          <w:tcPr>
            <w:tcW w:w="1168" w:type="dxa"/>
          </w:tcPr>
          <w:p w14:paraId="0BC3F504" w14:textId="77777777" w:rsidR="00164399" w:rsidRDefault="00C100B9" w:rsidP="00164399">
            <w:r>
              <w:t>PT</w:t>
            </w:r>
          </w:p>
        </w:tc>
        <w:tc>
          <w:tcPr>
            <w:tcW w:w="6812" w:type="dxa"/>
          </w:tcPr>
          <w:p w14:paraId="779B5066" w14:textId="77777777" w:rsidR="00164399" w:rsidRDefault="00164399" w:rsidP="00164399">
            <w:r>
              <w:t>Okay.</w:t>
            </w:r>
          </w:p>
          <w:p w14:paraId="1C6850DE" w14:textId="77777777" w:rsidR="00164399" w:rsidRDefault="00164399" w:rsidP="00164399"/>
        </w:tc>
      </w:tr>
      <w:tr w:rsidR="00164399" w14:paraId="2125914D" w14:textId="77777777" w:rsidTr="006C2E21">
        <w:tc>
          <w:tcPr>
            <w:tcW w:w="1370" w:type="dxa"/>
          </w:tcPr>
          <w:p w14:paraId="511AE7CF" w14:textId="77777777" w:rsidR="00164399" w:rsidRDefault="00164399" w:rsidP="00164399">
            <w:r w:rsidRPr="00164399">
              <w:t>0</w:t>
            </w:r>
            <w:r w:rsidR="00D55E39">
              <w:t>0</w:t>
            </w:r>
            <w:r w:rsidRPr="00164399">
              <w:t>:28:02.5</w:t>
            </w:r>
          </w:p>
        </w:tc>
        <w:tc>
          <w:tcPr>
            <w:tcW w:w="1168" w:type="dxa"/>
          </w:tcPr>
          <w:p w14:paraId="103BDD13" w14:textId="77777777" w:rsidR="00164399" w:rsidRDefault="00D55E39" w:rsidP="00164399">
            <w:r>
              <w:t>HCP3</w:t>
            </w:r>
          </w:p>
        </w:tc>
        <w:tc>
          <w:tcPr>
            <w:tcW w:w="6812" w:type="dxa"/>
          </w:tcPr>
          <w:p w14:paraId="639CD274" w14:textId="77777777" w:rsidR="00164399" w:rsidRDefault="00164399" w:rsidP="00164399">
            <w:r>
              <w:t>So, yes. So …</w:t>
            </w:r>
            <w:r>
              <w:tab/>
            </w:r>
          </w:p>
          <w:p w14:paraId="1242A0F5" w14:textId="77777777" w:rsidR="00164399" w:rsidRDefault="00164399" w:rsidP="00164399"/>
        </w:tc>
      </w:tr>
      <w:tr w:rsidR="00164399" w14:paraId="35C6253C" w14:textId="77777777" w:rsidTr="006C2E21">
        <w:tc>
          <w:tcPr>
            <w:tcW w:w="1370" w:type="dxa"/>
          </w:tcPr>
          <w:p w14:paraId="3943F696" w14:textId="77777777" w:rsidR="00164399" w:rsidRPr="00164399" w:rsidRDefault="00164399" w:rsidP="00164399">
            <w:r>
              <w:t>0</w:t>
            </w:r>
            <w:r w:rsidRPr="00164399">
              <w:t>0:28:02.7</w:t>
            </w:r>
          </w:p>
        </w:tc>
        <w:tc>
          <w:tcPr>
            <w:tcW w:w="1168" w:type="dxa"/>
          </w:tcPr>
          <w:p w14:paraId="7F57BA7F" w14:textId="77777777" w:rsidR="00164399" w:rsidRDefault="00C100B9" w:rsidP="00164399">
            <w:r>
              <w:t>PT</w:t>
            </w:r>
          </w:p>
        </w:tc>
        <w:tc>
          <w:tcPr>
            <w:tcW w:w="6812" w:type="dxa"/>
          </w:tcPr>
          <w:p w14:paraId="639A8A74" w14:textId="515B6428" w:rsidR="00164399" w:rsidRDefault="000B05D6" w:rsidP="00164399">
            <w:r>
              <w:t>Thank you.</w:t>
            </w:r>
          </w:p>
          <w:p w14:paraId="3ABE68C5" w14:textId="77777777" w:rsidR="00632B43" w:rsidRPr="00632B43" w:rsidRDefault="00632B43" w:rsidP="00164399">
            <w:pPr>
              <w:rPr>
                <w:b/>
              </w:rPr>
            </w:pPr>
          </w:p>
        </w:tc>
      </w:tr>
      <w:tr w:rsidR="00632B43" w14:paraId="27D93C00" w14:textId="77777777" w:rsidTr="006C2E21">
        <w:tc>
          <w:tcPr>
            <w:tcW w:w="1370" w:type="dxa"/>
          </w:tcPr>
          <w:p w14:paraId="0D8F3635" w14:textId="77777777" w:rsidR="00632B43" w:rsidRDefault="00632B43" w:rsidP="00164399">
            <w:r>
              <w:t>0</w:t>
            </w:r>
            <w:r w:rsidRPr="00632B43">
              <w:t>0:28:04.0</w:t>
            </w:r>
          </w:p>
        </w:tc>
        <w:tc>
          <w:tcPr>
            <w:tcW w:w="1168" w:type="dxa"/>
          </w:tcPr>
          <w:p w14:paraId="4A1F46B3" w14:textId="77777777" w:rsidR="00632B43" w:rsidRDefault="00D55E39" w:rsidP="00164399">
            <w:r>
              <w:t>HCP3</w:t>
            </w:r>
          </w:p>
        </w:tc>
        <w:tc>
          <w:tcPr>
            <w:tcW w:w="6812" w:type="dxa"/>
          </w:tcPr>
          <w:p w14:paraId="2CE82AC1" w14:textId="77777777" w:rsidR="00632B43" w:rsidRDefault="00FB7E93" w:rsidP="00164399">
            <w:r>
              <w:t>[00:</w:t>
            </w:r>
            <w:r w:rsidR="00632B43" w:rsidRPr="00632B43">
              <w:t>28:04.0</w:t>
            </w:r>
            <w:r w:rsidR="00632B43">
              <w:t>] this is to – okay. There we go. Excellent. Probably have a little bit of that chest pain – you know, people who have sort of a thin chest wall get more of this reproducible musculoskeletal pain. You were lifting things …</w:t>
            </w:r>
            <w:r w:rsidR="00632B43">
              <w:tab/>
            </w:r>
          </w:p>
          <w:p w14:paraId="61BCECE7" w14:textId="77777777" w:rsidR="00632B43" w:rsidRDefault="00632B43" w:rsidP="00164399"/>
        </w:tc>
      </w:tr>
      <w:tr w:rsidR="00632B43" w14:paraId="4F401764" w14:textId="77777777" w:rsidTr="006C2E21">
        <w:tc>
          <w:tcPr>
            <w:tcW w:w="1370" w:type="dxa"/>
          </w:tcPr>
          <w:p w14:paraId="53DF9CEC" w14:textId="77777777" w:rsidR="00632B43" w:rsidRDefault="00632B43" w:rsidP="00164399">
            <w:r>
              <w:t>0</w:t>
            </w:r>
            <w:r w:rsidRPr="00632B43">
              <w:t>0:28:35.9</w:t>
            </w:r>
          </w:p>
        </w:tc>
        <w:tc>
          <w:tcPr>
            <w:tcW w:w="1168" w:type="dxa"/>
          </w:tcPr>
          <w:p w14:paraId="4493EA2B" w14:textId="77777777" w:rsidR="00632B43" w:rsidRDefault="00C100B9" w:rsidP="00164399">
            <w:r>
              <w:t>PT</w:t>
            </w:r>
          </w:p>
        </w:tc>
        <w:tc>
          <w:tcPr>
            <w:tcW w:w="6812" w:type="dxa"/>
          </w:tcPr>
          <w:p w14:paraId="798B44B1" w14:textId="77777777" w:rsidR="00632B43" w:rsidRDefault="00632B43" w:rsidP="00164399">
            <w:r>
              <w:t>Mm-hmm.</w:t>
            </w:r>
          </w:p>
          <w:p w14:paraId="6ED728AB" w14:textId="77777777" w:rsidR="00632B43" w:rsidRDefault="00632B43" w:rsidP="00164399"/>
        </w:tc>
      </w:tr>
      <w:tr w:rsidR="00632B43" w14:paraId="7122045B" w14:textId="77777777" w:rsidTr="006C2E21">
        <w:tc>
          <w:tcPr>
            <w:tcW w:w="1370" w:type="dxa"/>
          </w:tcPr>
          <w:p w14:paraId="68CE2720" w14:textId="77777777" w:rsidR="00632B43" w:rsidRDefault="00632B43" w:rsidP="00164399">
            <w:r>
              <w:t>0</w:t>
            </w:r>
            <w:r w:rsidRPr="00632B43">
              <w:t>0:28:36.4</w:t>
            </w:r>
          </w:p>
        </w:tc>
        <w:tc>
          <w:tcPr>
            <w:tcW w:w="1168" w:type="dxa"/>
          </w:tcPr>
          <w:p w14:paraId="47BFE19F" w14:textId="77777777" w:rsidR="00632B43" w:rsidRDefault="00D55E39" w:rsidP="00164399">
            <w:r>
              <w:t>HCP3</w:t>
            </w:r>
          </w:p>
        </w:tc>
        <w:tc>
          <w:tcPr>
            <w:tcW w:w="6812" w:type="dxa"/>
          </w:tcPr>
          <w:p w14:paraId="273F794A" w14:textId="4B57C825" w:rsidR="00632B43" w:rsidRDefault="00632B43" w:rsidP="00164399">
            <w:r>
              <w:t>Y</w:t>
            </w:r>
            <w:r w:rsidR="000B05D6">
              <w:t>ou</w:t>
            </w:r>
            <w:r>
              <w:t xml:space="preserve"> don’t look big enough to be lifting things. Stop it. Let me see the back of your throat. So … Perfect. Okay. Anything else that you’re concerned about? </w:t>
            </w:r>
          </w:p>
          <w:p w14:paraId="491CCE45" w14:textId="77777777" w:rsidR="00632B43" w:rsidRDefault="00632B43" w:rsidP="00164399"/>
        </w:tc>
      </w:tr>
      <w:tr w:rsidR="00632B43" w14:paraId="1309D6F8" w14:textId="77777777" w:rsidTr="006C2E21">
        <w:tc>
          <w:tcPr>
            <w:tcW w:w="1370" w:type="dxa"/>
          </w:tcPr>
          <w:p w14:paraId="410E085A" w14:textId="77777777" w:rsidR="00632B43" w:rsidRDefault="00632B43" w:rsidP="00164399">
            <w:r>
              <w:t>0</w:t>
            </w:r>
            <w:r w:rsidRPr="00632B43">
              <w:t>0:28:48.3</w:t>
            </w:r>
          </w:p>
        </w:tc>
        <w:tc>
          <w:tcPr>
            <w:tcW w:w="1168" w:type="dxa"/>
          </w:tcPr>
          <w:p w14:paraId="526330BF" w14:textId="77777777" w:rsidR="00632B43" w:rsidRDefault="00C100B9" w:rsidP="00164399">
            <w:r>
              <w:t>PT</w:t>
            </w:r>
          </w:p>
        </w:tc>
        <w:tc>
          <w:tcPr>
            <w:tcW w:w="6812" w:type="dxa"/>
          </w:tcPr>
          <w:p w14:paraId="4251F73D" w14:textId="77777777" w:rsidR="00632B43" w:rsidRDefault="00632B43" w:rsidP="00164399">
            <w:r>
              <w:t>Um, nope. That’s pretty much it.</w:t>
            </w:r>
          </w:p>
          <w:p w14:paraId="5D86AF8F" w14:textId="77777777" w:rsidR="00632B43" w:rsidRDefault="00632B43" w:rsidP="00164399"/>
        </w:tc>
      </w:tr>
      <w:tr w:rsidR="00632B43" w14:paraId="29A15991" w14:textId="77777777" w:rsidTr="006C2E21">
        <w:tc>
          <w:tcPr>
            <w:tcW w:w="1370" w:type="dxa"/>
          </w:tcPr>
          <w:p w14:paraId="7B88AFA6" w14:textId="77777777" w:rsidR="00632B43" w:rsidRDefault="00632B43" w:rsidP="00164399">
            <w:r>
              <w:t>0</w:t>
            </w:r>
            <w:r w:rsidRPr="00632B43">
              <w:t>0:28:50.2</w:t>
            </w:r>
          </w:p>
        </w:tc>
        <w:tc>
          <w:tcPr>
            <w:tcW w:w="1168" w:type="dxa"/>
          </w:tcPr>
          <w:p w14:paraId="45C75F0D" w14:textId="77777777" w:rsidR="00632B43" w:rsidRDefault="00D55E39" w:rsidP="00164399">
            <w:r>
              <w:t>HCP2</w:t>
            </w:r>
          </w:p>
        </w:tc>
        <w:tc>
          <w:tcPr>
            <w:tcW w:w="6812" w:type="dxa"/>
          </w:tcPr>
          <w:p w14:paraId="0C96575C" w14:textId="51A8CC47" w:rsidR="00632B43" w:rsidRDefault="000B05D6" w:rsidP="00164399">
            <w:proofErr w:type="spellStart"/>
            <w:r>
              <w:t>Complera</w:t>
            </w:r>
            <w:proofErr w:type="spellEnd"/>
          </w:p>
          <w:p w14:paraId="7EA20B88" w14:textId="77777777" w:rsidR="00632B43" w:rsidRDefault="00632B43" w:rsidP="00164399"/>
        </w:tc>
      </w:tr>
      <w:tr w:rsidR="00632B43" w14:paraId="21D13B98" w14:textId="77777777" w:rsidTr="006C2E21">
        <w:tc>
          <w:tcPr>
            <w:tcW w:w="1370" w:type="dxa"/>
          </w:tcPr>
          <w:p w14:paraId="2DF5DE94" w14:textId="77777777" w:rsidR="00632B43" w:rsidRDefault="00632B43" w:rsidP="00164399">
            <w:r>
              <w:t>0</w:t>
            </w:r>
            <w:r w:rsidRPr="00632B43">
              <w:t>0:28:50.4</w:t>
            </w:r>
          </w:p>
        </w:tc>
        <w:tc>
          <w:tcPr>
            <w:tcW w:w="1168" w:type="dxa"/>
          </w:tcPr>
          <w:p w14:paraId="4C689182" w14:textId="77777777" w:rsidR="00632B43" w:rsidRDefault="00D55E39" w:rsidP="00164399">
            <w:r>
              <w:t>HCP3</w:t>
            </w:r>
          </w:p>
        </w:tc>
        <w:tc>
          <w:tcPr>
            <w:tcW w:w="6812" w:type="dxa"/>
          </w:tcPr>
          <w:p w14:paraId="62A2F57A" w14:textId="77777777" w:rsidR="00632B43" w:rsidRDefault="00FB7E93" w:rsidP="00164399">
            <w:r>
              <w:t>[00:</w:t>
            </w:r>
            <w:r w:rsidR="00632B43" w:rsidRPr="00632B43">
              <w:t>28:50.4</w:t>
            </w:r>
            <w:r w:rsidR="00632B43">
              <w:t>] the, oh, um, yes. Like, where is my mind? So if you’re having a little bit of dizziness, let’s try switching you to a different med.</w:t>
            </w:r>
          </w:p>
          <w:p w14:paraId="20B02D94" w14:textId="77777777" w:rsidR="00632B43" w:rsidRDefault="00632B43" w:rsidP="00164399"/>
        </w:tc>
      </w:tr>
      <w:tr w:rsidR="00632B43" w14:paraId="2C6F869C" w14:textId="77777777" w:rsidTr="006C2E21">
        <w:tc>
          <w:tcPr>
            <w:tcW w:w="1370" w:type="dxa"/>
          </w:tcPr>
          <w:p w14:paraId="72E7EBDD" w14:textId="77777777" w:rsidR="00632B43" w:rsidRDefault="00632B43" w:rsidP="00164399">
            <w:r>
              <w:t>0</w:t>
            </w:r>
            <w:r w:rsidRPr="00632B43">
              <w:t>0:28:59.1</w:t>
            </w:r>
          </w:p>
        </w:tc>
        <w:tc>
          <w:tcPr>
            <w:tcW w:w="1168" w:type="dxa"/>
          </w:tcPr>
          <w:p w14:paraId="46507F96" w14:textId="77777777" w:rsidR="00632B43" w:rsidRDefault="00C100B9" w:rsidP="00164399">
            <w:r>
              <w:t>PT</w:t>
            </w:r>
          </w:p>
        </w:tc>
        <w:tc>
          <w:tcPr>
            <w:tcW w:w="6812" w:type="dxa"/>
          </w:tcPr>
          <w:p w14:paraId="193B728A" w14:textId="77777777" w:rsidR="00632B43" w:rsidRDefault="00632B43" w:rsidP="00164399">
            <w:r>
              <w:t>Okay.</w:t>
            </w:r>
          </w:p>
          <w:p w14:paraId="18A5D1D5" w14:textId="77777777" w:rsidR="00632B43" w:rsidRDefault="00632B43" w:rsidP="00164399"/>
        </w:tc>
      </w:tr>
      <w:tr w:rsidR="00632B43" w14:paraId="4938F760" w14:textId="77777777" w:rsidTr="006C2E21">
        <w:tc>
          <w:tcPr>
            <w:tcW w:w="1370" w:type="dxa"/>
          </w:tcPr>
          <w:p w14:paraId="4D8BEB48" w14:textId="77777777" w:rsidR="00632B43" w:rsidRDefault="00632B43" w:rsidP="00164399">
            <w:r>
              <w:lastRenderedPageBreak/>
              <w:t>0</w:t>
            </w:r>
            <w:r w:rsidRPr="00632B43">
              <w:t>0:28:59.2</w:t>
            </w:r>
          </w:p>
        </w:tc>
        <w:tc>
          <w:tcPr>
            <w:tcW w:w="1168" w:type="dxa"/>
          </w:tcPr>
          <w:p w14:paraId="0BCE167B" w14:textId="77777777" w:rsidR="00632B43" w:rsidRDefault="00D55E39" w:rsidP="00164399">
            <w:r>
              <w:t>HCP3</w:t>
            </w:r>
          </w:p>
        </w:tc>
        <w:tc>
          <w:tcPr>
            <w:tcW w:w="6812" w:type="dxa"/>
          </w:tcPr>
          <w:p w14:paraId="7C4120AE" w14:textId="77777777" w:rsidR="00632B43" w:rsidRDefault="00632B43" w:rsidP="00632B43">
            <w:r>
              <w:t xml:space="preserve">It’s called </w:t>
            </w:r>
            <w:proofErr w:type="spellStart"/>
            <w:r>
              <w:t>Triamec</w:t>
            </w:r>
            <w:proofErr w:type="spellEnd"/>
            <w:r>
              <w:t>. But we can’t do that ‘til we get two labs.</w:t>
            </w:r>
          </w:p>
          <w:p w14:paraId="698FB5A9" w14:textId="77777777" w:rsidR="00632B43" w:rsidRDefault="00632B43" w:rsidP="00632B43"/>
        </w:tc>
      </w:tr>
      <w:tr w:rsidR="00632B43" w14:paraId="1F887537" w14:textId="77777777" w:rsidTr="006C2E21">
        <w:tc>
          <w:tcPr>
            <w:tcW w:w="1370" w:type="dxa"/>
          </w:tcPr>
          <w:p w14:paraId="2976F5B1" w14:textId="77777777" w:rsidR="00632B43" w:rsidRDefault="00632B43" w:rsidP="00164399">
            <w:r>
              <w:t>0</w:t>
            </w:r>
            <w:r w:rsidRPr="00632B43">
              <w:t>0:29:02.8</w:t>
            </w:r>
          </w:p>
        </w:tc>
        <w:tc>
          <w:tcPr>
            <w:tcW w:w="1168" w:type="dxa"/>
          </w:tcPr>
          <w:p w14:paraId="53BC5CA5" w14:textId="77777777" w:rsidR="00632B43" w:rsidRDefault="00C100B9" w:rsidP="00164399">
            <w:r>
              <w:t>PT</w:t>
            </w:r>
          </w:p>
        </w:tc>
        <w:tc>
          <w:tcPr>
            <w:tcW w:w="6812" w:type="dxa"/>
          </w:tcPr>
          <w:p w14:paraId="7C3AFB82" w14:textId="77777777" w:rsidR="00632B43" w:rsidRDefault="00632B43" w:rsidP="00632B43">
            <w:r>
              <w:t>Okay.</w:t>
            </w:r>
          </w:p>
          <w:p w14:paraId="7DCF94B2" w14:textId="77777777" w:rsidR="00632B43" w:rsidRDefault="00632B43" w:rsidP="00632B43"/>
        </w:tc>
      </w:tr>
      <w:tr w:rsidR="00632B43" w14:paraId="443F7A78" w14:textId="77777777" w:rsidTr="006C2E21">
        <w:tc>
          <w:tcPr>
            <w:tcW w:w="1370" w:type="dxa"/>
          </w:tcPr>
          <w:p w14:paraId="51057EE5" w14:textId="77777777" w:rsidR="00632B43" w:rsidRDefault="00632B43" w:rsidP="00164399">
            <w:r>
              <w:t>0</w:t>
            </w:r>
            <w:r w:rsidRPr="00632B43">
              <w:t>0:29:03.3</w:t>
            </w:r>
          </w:p>
        </w:tc>
        <w:tc>
          <w:tcPr>
            <w:tcW w:w="1168" w:type="dxa"/>
          </w:tcPr>
          <w:p w14:paraId="5AE1EEB5" w14:textId="77777777" w:rsidR="00632B43" w:rsidRDefault="00D55E39" w:rsidP="00164399">
            <w:r>
              <w:t>HCP3</w:t>
            </w:r>
          </w:p>
        </w:tc>
        <w:tc>
          <w:tcPr>
            <w:tcW w:w="6812" w:type="dxa"/>
          </w:tcPr>
          <w:p w14:paraId="288F7597" w14:textId="77777777" w:rsidR="00632B43" w:rsidRDefault="00632B43" w:rsidP="00632B43">
            <w:r>
              <w:t xml:space="preserve">So we’re going to get those labs today. As long as these are good, then we’re going to switch you, okay? Because if that’s what’s causing the dizziness, and these labs, uh, show, that you won’t happen to have allergy, and you’re not resistant to the </w:t>
            </w:r>
            <w:proofErr w:type="spellStart"/>
            <w:r>
              <w:t>Triamec</w:t>
            </w:r>
            <w:proofErr w:type="spellEnd"/>
            <w:r>
              <w:t>, it shouldn’t have that side effect.</w:t>
            </w:r>
          </w:p>
          <w:p w14:paraId="229EE18C" w14:textId="77777777" w:rsidR="00632B43" w:rsidRDefault="00632B43" w:rsidP="00632B43"/>
        </w:tc>
      </w:tr>
      <w:tr w:rsidR="00632B43" w14:paraId="0A0A46BA" w14:textId="77777777" w:rsidTr="006C2E21">
        <w:tc>
          <w:tcPr>
            <w:tcW w:w="1370" w:type="dxa"/>
          </w:tcPr>
          <w:p w14:paraId="524A39CA" w14:textId="77777777" w:rsidR="00632B43" w:rsidRDefault="00632B43" w:rsidP="00164399">
            <w:r>
              <w:t>0</w:t>
            </w:r>
            <w:r w:rsidRPr="00632B43">
              <w:t>0:29:16.9</w:t>
            </w:r>
          </w:p>
        </w:tc>
        <w:tc>
          <w:tcPr>
            <w:tcW w:w="1168" w:type="dxa"/>
          </w:tcPr>
          <w:p w14:paraId="0497DF51" w14:textId="77777777" w:rsidR="00632B43" w:rsidRDefault="00C100B9" w:rsidP="00164399">
            <w:r>
              <w:t>PT</w:t>
            </w:r>
          </w:p>
        </w:tc>
        <w:tc>
          <w:tcPr>
            <w:tcW w:w="6812" w:type="dxa"/>
          </w:tcPr>
          <w:p w14:paraId="515ECD3D" w14:textId="77777777" w:rsidR="00632B43" w:rsidRDefault="00632B43" w:rsidP="00632B43">
            <w:r>
              <w:t>Okay.</w:t>
            </w:r>
          </w:p>
          <w:p w14:paraId="3CF47A72" w14:textId="77777777" w:rsidR="00632B43" w:rsidRDefault="00632B43" w:rsidP="00632B43"/>
        </w:tc>
      </w:tr>
      <w:tr w:rsidR="00632B43" w14:paraId="311D2E5A" w14:textId="77777777" w:rsidTr="006C2E21">
        <w:tc>
          <w:tcPr>
            <w:tcW w:w="1370" w:type="dxa"/>
          </w:tcPr>
          <w:p w14:paraId="474802D8" w14:textId="77777777" w:rsidR="00632B43" w:rsidRDefault="00632B43" w:rsidP="00164399">
            <w:r>
              <w:t>0</w:t>
            </w:r>
            <w:r w:rsidRPr="00632B43">
              <w:t>0:29:17.3</w:t>
            </w:r>
          </w:p>
        </w:tc>
        <w:tc>
          <w:tcPr>
            <w:tcW w:w="1168" w:type="dxa"/>
          </w:tcPr>
          <w:p w14:paraId="30A1F7EE" w14:textId="77777777" w:rsidR="00632B43" w:rsidRDefault="00D55E39" w:rsidP="00164399">
            <w:r>
              <w:t>HCP3</w:t>
            </w:r>
          </w:p>
        </w:tc>
        <w:tc>
          <w:tcPr>
            <w:tcW w:w="6812" w:type="dxa"/>
          </w:tcPr>
          <w:p w14:paraId="50B128AC" w14:textId="77777777" w:rsidR="00632B43" w:rsidRDefault="00632B43" w:rsidP="00632B43">
            <w:r>
              <w:t xml:space="preserve">I had a few people with mild complaints on the </w:t>
            </w:r>
            <w:proofErr w:type="spellStart"/>
            <w:r>
              <w:t>Complera</w:t>
            </w:r>
            <w:proofErr w:type="spellEnd"/>
            <w:r>
              <w:t xml:space="preserve">. It’s unusual, but it happens. I haven’t had anyone, knock on wood, </w:t>
            </w:r>
            <w:proofErr w:type="gramStart"/>
            <w:r>
              <w:t>complain</w:t>
            </w:r>
            <w:proofErr w:type="gramEnd"/>
            <w:r>
              <w:t xml:space="preserve"> on the </w:t>
            </w:r>
            <w:proofErr w:type="spellStart"/>
            <w:r>
              <w:t>Triamec</w:t>
            </w:r>
            <w:proofErr w:type="spellEnd"/>
            <w:r>
              <w:t>.</w:t>
            </w:r>
          </w:p>
          <w:p w14:paraId="377225B4" w14:textId="77777777" w:rsidR="00632B43" w:rsidRDefault="00632B43" w:rsidP="00632B43"/>
        </w:tc>
      </w:tr>
      <w:tr w:rsidR="00632B43" w14:paraId="1A0522F3" w14:textId="77777777" w:rsidTr="006C2E21">
        <w:tc>
          <w:tcPr>
            <w:tcW w:w="1370" w:type="dxa"/>
          </w:tcPr>
          <w:p w14:paraId="478802DE" w14:textId="77777777" w:rsidR="00632B43" w:rsidRDefault="00632B43" w:rsidP="00164399">
            <w:r>
              <w:t>0</w:t>
            </w:r>
            <w:r w:rsidRPr="00632B43">
              <w:t>0:29:26.5</w:t>
            </w:r>
          </w:p>
        </w:tc>
        <w:tc>
          <w:tcPr>
            <w:tcW w:w="1168" w:type="dxa"/>
          </w:tcPr>
          <w:p w14:paraId="47E2E620" w14:textId="77777777" w:rsidR="00632B43" w:rsidRDefault="00C100B9" w:rsidP="00164399">
            <w:r>
              <w:t>PT</w:t>
            </w:r>
          </w:p>
        </w:tc>
        <w:tc>
          <w:tcPr>
            <w:tcW w:w="6812" w:type="dxa"/>
          </w:tcPr>
          <w:p w14:paraId="66A32D8B" w14:textId="77777777" w:rsidR="00632B43" w:rsidRDefault="00632B43" w:rsidP="00632B43">
            <w:r>
              <w:t>Okay.</w:t>
            </w:r>
          </w:p>
          <w:p w14:paraId="1D17181F" w14:textId="77777777" w:rsidR="00632B43" w:rsidRDefault="00632B43" w:rsidP="00632B43"/>
        </w:tc>
      </w:tr>
      <w:tr w:rsidR="00632B43" w14:paraId="42DEC23E" w14:textId="77777777" w:rsidTr="006C2E21">
        <w:tc>
          <w:tcPr>
            <w:tcW w:w="1370" w:type="dxa"/>
          </w:tcPr>
          <w:p w14:paraId="521A74E8" w14:textId="77777777" w:rsidR="00632B43" w:rsidRDefault="00632B43" w:rsidP="00164399">
            <w:r>
              <w:t>0</w:t>
            </w:r>
            <w:r w:rsidRPr="00632B43">
              <w:t>0:29:27.1</w:t>
            </w:r>
          </w:p>
        </w:tc>
        <w:tc>
          <w:tcPr>
            <w:tcW w:w="1168" w:type="dxa"/>
          </w:tcPr>
          <w:p w14:paraId="5C03BDB3" w14:textId="77777777" w:rsidR="00632B43" w:rsidRDefault="00D55E39" w:rsidP="00164399">
            <w:r>
              <w:t>HCP3</w:t>
            </w:r>
          </w:p>
        </w:tc>
        <w:tc>
          <w:tcPr>
            <w:tcW w:w="6812" w:type="dxa"/>
          </w:tcPr>
          <w:p w14:paraId="16915891" w14:textId="77777777" w:rsidR="00632B43" w:rsidRDefault="00632B43" w:rsidP="00632B43">
            <w:r>
              <w:t>So, why don’t we have you back, let’s see, you know, a month.</w:t>
            </w:r>
          </w:p>
          <w:p w14:paraId="60FF72AA" w14:textId="77777777" w:rsidR="00632B43" w:rsidRDefault="00632B43" w:rsidP="00632B43"/>
        </w:tc>
      </w:tr>
      <w:tr w:rsidR="00632B43" w14:paraId="06D9559D" w14:textId="77777777" w:rsidTr="006C2E21">
        <w:tc>
          <w:tcPr>
            <w:tcW w:w="1370" w:type="dxa"/>
          </w:tcPr>
          <w:p w14:paraId="76CEA03C" w14:textId="77777777" w:rsidR="00632B43" w:rsidRDefault="00632B43" w:rsidP="00164399">
            <w:r>
              <w:t>0</w:t>
            </w:r>
            <w:r w:rsidRPr="00632B43">
              <w:t>0:29:31.6</w:t>
            </w:r>
          </w:p>
        </w:tc>
        <w:tc>
          <w:tcPr>
            <w:tcW w:w="1168" w:type="dxa"/>
          </w:tcPr>
          <w:p w14:paraId="6FE60439" w14:textId="77777777" w:rsidR="00632B43" w:rsidRDefault="00C100B9" w:rsidP="00164399">
            <w:r>
              <w:t>PT</w:t>
            </w:r>
          </w:p>
        </w:tc>
        <w:tc>
          <w:tcPr>
            <w:tcW w:w="6812" w:type="dxa"/>
          </w:tcPr>
          <w:p w14:paraId="663CE43C" w14:textId="77777777" w:rsidR="00632B43" w:rsidRDefault="00632B43" w:rsidP="00632B43">
            <w:r>
              <w:t>Okay.</w:t>
            </w:r>
          </w:p>
          <w:p w14:paraId="490CB06E" w14:textId="77777777" w:rsidR="00632B43" w:rsidRDefault="00632B43" w:rsidP="00632B43"/>
        </w:tc>
      </w:tr>
      <w:tr w:rsidR="00632B43" w14:paraId="6E63450C" w14:textId="77777777" w:rsidTr="006C2E21">
        <w:tc>
          <w:tcPr>
            <w:tcW w:w="1370" w:type="dxa"/>
          </w:tcPr>
          <w:p w14:paraId="5AB61FDB" w14:textId="77777777" w:rsidR="00632B43" w:rsidRDefault="00632B43" w:rsidP="00164399">
            <w:r>
              <w:t>0</w:t>
            </w:r>
            <w:r w:rsidRPr="00632B43">
              <w:t>0:29:31.6</w:t>
            </w:r>
          </w:p>
        </w:tc>
        <w:tc>
          <w:tcPr>
            <w:tcW w:w="1168" w:type="dxa"/>
          </w:tcPr>
          <w:p w14:paraId="17F0FAC3" w14:textId="77777777" w:rsidR="00632B43" w:rsidRDefault="00D55E39" w:rsidP="00164399">
            <w:r>
              <w:t>HCP3</w:t>
            </w:r>
          </w:p>
        </w:tc>
        <w:tc>
          <w:tcPr>
            <w:tcW w:w="6812" w:type="dxa"/>
          </w:tcPr>
          <w:p w14:paraId="12D0DB64" w14:textId="77777777" w:rsidR="00632B43" w:rsidRDefault="00632B43" w:rsidP="00632B43">
            <w:r>
              <w:t>And we’ll just reorganize, and if I get this back before then, I’ll give you a call and send it in.</w:t>
            </w:r>
          </w:p>
          <w:p w14:paraId="717D48EB" w14:textId="77777777" w:rsidR="00632B43" w:rsidRDefault="00632B43" w:rsidP="00632B43"/>
        </w:tc>
      </w:tr>
      <w:tr w:rsidR="00632B43" w14:paraId="2D4070AE" w14:textId="77777777" w:rsidTr="006C2E21">
        <w:tc>
          <w:tcPr>
            <w:tcW w:w="1370" w:type="dxa"/>
          </w:tcPr>
          <w:p w14:paraId="715CC9EE" w14:textId="77777777" w:rsidR="00632B43" w:rsidRDefault="00632B43" w:rsidP="00164399">
            <w:r>
              <w:t>0</w:t>
            </w:r>
            <w:r w:rsidRPr="00632B43">
              <w:t>0:29:38.1</w:t>
            </w:r>
          </w:p>
        </w:tc>
        <w:tc>
          <w:tcPr>
            <w:tcW w:w="1168" w:type="dxa"/>
          </w:tcPr>
          <w:p w14:paraId="0FBB90F2" w14:textId="77777777" w:rsidR="00632B43" w:rsidRDefault="00C100B9" w:rsidP="00164399">
            <w:r>
              <w:t>PT</w:t>
            </w:r>
          </w:p>
        </w:tc>
        <w:tc>
          <w:tcPr>
            <w:tcW w:w="6812" w:type="dxa"/>
          </w:tcPr>
          <w:p w14:paraId="29B45388" w14:textId="77777777" w:rsidR="00632B43" w:rsidRDefault="00632B43" w:rsidP="00632B43">
            <w:r>
              <w:t>Okay.</w:t>
            </w:r>
          </w:p>
          <w:p w14:paraId="05F5440E" w14:textId="77777777" w:rsidR="00632B43" w:rsidRDefault="00632B43" w:rsidP="00632B43"/>
        </w:tc>
      </w:tr>
      <w:tr w:rsidR="00632B43" w14:paraId="1DAD5227" w14:textId="77777777" w:rsidTr="006C2E21">
        <w:tc>
          <w:tcPr>
            <w:tcW w:w="1370" w:type="dxa"/>
          </w:tcPr>
          <w:p w14:paraId="1C2F8167" w14:textId="77777777" w:rsidR="00632B43" w:rsidRDefault="00632B43" w:rsidP="00164399">
            <w:r>
              <w:t>0</w:t>
            </w:r>
            <w:r w:rsidRPr="00632B43">
              <w:t>0:29:38.4</w:t>
            </w:r>
          </w:p>
        </w:tc>
        <w:tc>
          <w:tcPr>
            <w:tcW w:w="1168" w:type="dxa"/>
          </w:tcPr>
          <w:p w14:paraId="65841D1D" w14:textId="77777777" w:rsidR="00632B43" w:rsidRDefault="00D55E39" w:rsidP="00164399">
            <w:r>
              <w:t>HCP3</w:t>
            </w:r>
          </w:p>
        </w:tc>
        <w:tc>
          <w:tcPr>
            <w:tcW w:w="6812" w:type="dxa"/>
          </w:tcPr>
          <w:p w14:paraId="185DD36E" w14:textId="77777777" w:rsidR="00632B43" w:rsidRDefault="00632B43" w:rsidP="00632B43">
            <w:r>
              <w:t>Okay?</w:t>
            </w:r>
          </w:p>
          <w:p w14:paraId="6284DA08" w14:textId="77777777" w:rsidR="00632B43" w:rsidRDefault="00632B43" w:rsidP="00632B43"/>
        </w:tc>
      </w:tr>
      <w:tr w:rsidR="00632B43" w14:paraId="751B0098" w14:textId="77777777" w:rsidTr="006C2E21">
        <w:tc>
          <w:tcPr>
            <w:tcW w:w="1370" w:type="dxa"/>
          </w:tcPr>
          <w:p w14:paraId="1D357591" w14:textId="77777777" w:rsidR="00632B43" w:rsidRDefault="00632B43" w:rsidP="00164399">
            <w:r>
              <w:t>0</w:t>
            </w:r>
            <w:r w:rsidRPr="00632B43">
              <w:t>0:29:38.6</w:t>
            </w:r>
          </w:p>
        </w:tc>
        <w:tc>
          <w:tcPr>
            <w:tcW w:w="1168" w:type="dxa"/>
          </w:tcPr>
          <w:p w14:paraId="26EBF586" w14:textId="77777777" w:rsidR="00632B43" w:rsidRDefault="00C100B9" w:rsidP="00164399">
            <w:r>
              <w:t>PT</w:t>
            </w:r>
          </w:p>
        </w:tc>
        <w:tc>
          <w:tcPr>
            <w:tcW w:w="6812" w:type="dxa"/>
          </w:tcPr>
          <w:p w14:paraId="4536D1D9" w14:textId="77777777" w:rsidR="00632B43" w:rsidRDefault="00632B43" w:rsidP="00632B43">
            <w:r>
              <w:t>Okay.</w:t>
            </w:r>
            <w:r>
              <w:tab/>
            </w:r>
          </w:p>
          <w:p w14:paraId="631D4633" w14:textId="77777777" w:rsidR="00632B43" w:rsidRDefault="00632B43" w:rsidP="00632B43"/>
        </w:tc>
      </w:tr>
      <w:tr w:rsidR="00632B43" w14:paraId="6E9C60C4" w14:textId="77777777" w:rsidTr="006C2E21">
        <w:tc>
          <w:tcPr>
            <w:tcW w:w="1370" w:type="dxa"/>
          </w:tcPr>
          <w:p w14:paraId="27F2C0E7" w14:textId="77777777" w:rsidR="00632B43" w:rsidRDefault="00632B43" w:rsidP="00632B43">
            <w:r>
              <w:t>0</w:t>
            </w:r>
            <w:r w:rsidRPr="00632B43">
              <w:t>0:29:39.1</w:t>
            </w:r>
          </w:p>
        </w:tc>
        <w:tc>
          <w:tcPr>
            <w:tcW w:w="1168" w:type="dxa"/>
          </w:tcPr>
          <w:p w14:paraId="26DF3729" w14:textId="77777777" w:rsidR="00632B43" w:rsidRDefault="00D55E39" w:rsidP="00164399">
            <w:r>
              <w:t>HCP3</w:t>
            </w:r>
          </w:p>
        </w:tc>
        <w:tc>
          <w:tcPr>
            <w:tcW w:w="6812" w:type="dxa"/>
          </w:tcPr>
          <w:p w14:paraId="5C53E02E" w14:textId="77777777" w:rsidR="00632B43" w:rsidRDefault="00632B43" w:rsidP="00632B43">
            <w:r>
              <w:t>Okay. Get out of here.</w:t>
            </w:r>
          </w:p>
          <w:p w14:paraId="18CC3F12" w14:textId="77777777" w:rsidR="00632B43" w:rsidRDefault="00632B43" w:rsidP="00632B43"/>
        </w:tc>
      </w:tr>
      <w:tr w:rsidR="00632B43" w14:paraId="5A778E6C" w14:textId="77777777" w:rsidTr="006C2E21">
        <w:tc>
          <w:tcPr>
            <w:tcW w:w="1370" w:type="dxa"/>
          </w:tcPr>
          <w:p w14:paraId="00392722" w14:textId="77777777" w:rsidR="00632B43" w:rsidRDefault="00632B43" w:rsidP="00632B43">
            <w:r>
              <w:t>0</w:t>
            </w:r>
            <w:r w:rsidRPr="00632B43">
              <w:t>0:29:39.9</w:t>
            </w:r>
          </w:p>
        </w:tc>
        <w:tc>
          <w:tcPr>
            <w:tcW w:w="1168" w:type="dxa"/>
          </w:tcPr>
          <w:p w14:paraId="2B9EF46E" w14:textId="77777777" w:rsidR="00632B43" w:rsidRDefault="00C100B9" w:rsidP="00164399">
            <w:r>
              <w:t>PT</w:t>
            </w:r>
          </w:p>
        </w:tc>
        <w:tc>
          <w:tcPr>
            <w:tcW w:w="6812" w:type="dxa"/>
          </w:tcPr>
          <w:p w14:paraId="0C13F8D5" w14:textId="77777777" w:rsidR="00632B43" w:rsidRDefault="00632B43" w:rsidP="00632B43">
            <w:r>
              <w:t>Okay. Thank you.</w:t>
            </w:r>
          </w:p>
          <w:p w14:paraId="753DAF36" w14:textId="77777777" w:rsidR="00632B43" w:rsidRDefault="00632B43" w:rsidP="00632B43"/>
        </w:tc>
      </w:tr>
      <w:tr w:rsidR="00632B43" w14:paraId="3CEE4F58" w14:textId="77777777" w:rsidTr="006C2E21">
        <w:tc>
          <w:tcPr>
            <w:tcW w:w="1370" w:type="dxa"/>
          </w:tcPr>
          <w:p w14:paraId="379F9CFA" w14:textId="77777777" w:rsidR="00632B43" w:rsidRDefault="00632B43" w:rsidP="00632B43">
            <w:r>
              <w:t>0</w:t>
            </w:r>
            <w:r w:rsidRPr="00632B43">
              <w:t>0:29:40.4</w:t>
            </w:r>
          </w:p>
        </w:tc>
        <w:tc>
          <w:tcPr>
            <w:tcW w:w="1168" w:type="dxa"/>
          </w:tcPr>
          <w:p w14:paraId="0155F133" w14:textId="77777777" w:rsidR="00632B43" w:rsidRDefault="00D55E39" w:rsidP="00164399">
            <w:r>
              <w:t>HCP3</w:t>
            </w:r>
          </w:p>
        </w:tc>
        <w:tc>
          <w:tcPr>
            <w:tcW w:w="6812" w:type="dxa"/>
          </w:tcPr>
          <w:p w14:paraId="5912E4DA" w14:textId="53B19583" w:rsidR="00632B43" w:rsidRDefault="00632B43" w:rsidP="00632B43">
            <w:r>
              <w:t xml:space="preserve">We’ll take you up front and see if we can get, um, </w:t>
            </w:r>
            <w:r w:rsidR="000B05D6">
              <w:t>Irvin</w:t>
            </w:r>
            <w:r>
              <w:t xml:space="preserve"> to get your PT appointment.</w:t>
            </w:r>
          </w:p>
          <w:p w14:paraId="44E2694C" w14:textId="77777777" w:rsidR="00632B43" w:rsidRDefault="00632B43" w:rsidP="00632B43"/>
        </w:tc>
      </w:tr>
      <w:tr w:rsidR="00632B43" w14:paraId="55A6E853" w14:textId="77777777" w:rsidTr="006C2E21">
        <w:tc>
          <w:tcPr>
            <w:tcW w:w="1370" w:type="dxa"/>
          </w:tcPr>
          <w:p w14:paraId="1D66A86E" w14:textId="77777777" w:rsidR="00632B43" w:rsidRDefault="00632B43" w:rsidP="00632B43">
            <w:r>
              <w:t>0</w:t>
            </w:r>
            <w:r w:rsidRPr="00632B43">
              <w:t>0:29:46.5</w:t>
            </w:r>
          </w:p>
        </w:tc>
        <w:tc>
          <w:tcPr>
            <w:tcW w:w="1168" w:type="dxa"/>
          </w:tcPr>
          <w:p w14:paraId="0658460D" w14:textId="77777777" w:rsidR="00632B43" w:rsidRDefault="00C100B9" w:rsidP="00164399">
            <w:r>
              <w:t>PT</w:t>
            </w:r>
          </w:p>
        </w:tc>
        <w:tc>
          <w:tcPr>
            <w:tcW w:w="6812" w:type="dxa"/>
          </w:tcPr>
          <w:p w14:paraId="03841C25" w14:textId="77777777" w:rsidR="00632B43" w:rsidRDefault="00632B43" w:rsidP="00632B43">
            <w:r>
              <w:t>Okay.</w:t>
            </w:r>
          </w:p>
          <w:p w14:paraId="7E386C7D" w14:textId="77777777" w:rsidR="00632B43" w:rsidRDefault="00632B43" w:rsidP="00632B43"/>
        </w:tc>
      </w:tr>
      <w:tr w:rsidR="00632B43" w14:paraId="222CD797" w14:textId="77777777" w:rsidTr="006C2E21">
        <w:tc>
          <w:tcPr>
            <w:tcW w:w="1370" w:type="dxa"/>
          </w:tcPr>
          <w:p w14:paraId="7F2BAE29" w14:textId="77777777" w:rsidR="00632B43" w:rsidRDefault="00632B43" w:rsidP="00632B43">
            <w:r>
              <w:t>0</w:t>
            </w:r>
            <w:r w:rsidRPr="00632B43">
              <w:t>0:29:46.5</w:t>
            </w:r>
          </w:p>
        </w:tc>
        <w:tc>
          <w:tcPr>
            <w:tcW w:w="1168" w:type="dxa"/>
          </w:tcPr>
          <w:p w14:paraId="49C55E52" w14:textId="77777777" w:rsidR="00632B43" w:rsidRDefault="00D55E39" w:rsidP="00164399">
            <w:r>
              <w:t>HCP3</w:t>
            </w:r>
          </w:p>
        </w:tc>
        <w:tc>
          <w:tcPr>
            <w:tcW w:w="6812" w:type="dxa"/>
          </w:tcPr>
          <w:p w14:paraId="33C03A58" w14:textId="77777777" w:rsidR="00632B43" w:rsidRDefault="00632B43" w:rsidP="00632B43">
            <w:r>
              <w:t>All right?</w:t>
            </w:r>
          </w:p>
          <w:p w14:paraId="708B118A" w14:textId="77777777" w:rsidR="00632B43" w:rsidRDefault="00632B43" w:rsidP="00632B43"/>
        </w:tc>
      </w:tr>
      <w:tr w:rsidR="00632B43" w14:paraId="3F11F1AB" w14:textId="77777777" w:rsidTr="006C2E21">
        <w:tc>
          <w:tcPr>
            <w:tcW w:w="1370" w:type="dxa"/>
          </w:tcPr>
          <w:p w14:paraId="2D578A75" w14:textId="77777777" w:rsidR="00632B43" w:rsidRDefault="00632B43" w:rsidP="00632B43">
            <w:r>
              <w:t>0</w:t>
            </w:r>
            <w:r w:rsidRPr="00632B43">
              <w:t>0:29:47.0</w:t>
            </w:r>
          </w:p>
        </w:tc>
        <w:tc>
          <w:tcPr>
            <w:tcW w:w="1168" w:type="dxa"/>
          </w:tcPr>
          <w:p w14:paraId="126772BD" w14:textId="77777777" w:rsidR="00632B43" w:rsidRDefault="00C100B9" w:rsidP="00164399">
            <w:r>
              <w:t>PT</w:t>
            </w:r>
          </w:p>
        </w:tc>
        <w:tc>
          <w:tcPr>
            <w:tcW w:w="6812" w:type="dxa"/>
          </w:tcPr>
          <w:p w14:paraId="25A97409" w14:textId="77777777" w:rsidR="00632B43" w:rsidRDefault="00632B43" w:rsidP="00632B43">
            <w:r>
              <w:t>Okay.</w:t>
            </w:r>
          </w:p>
          <w:p w14:paraId="70D539A9" w14:textId="77777777" w:rsidR="00632B43" w:rsidRDefault="00632B43" w:rsidP="00632B43"/>
        </w:tc>
      </w:tr>
      <w:tr w:rsidR="00632B43" w14:paraId="2CC124A6" w14:textId="77777777" w:rsidTr="006C2E21">
        <w:tc>
          <w:tcPr>
            <w:tcW w:w="1370" w:type="dxa"/>
          </w:tcPr>
          <w:p w14:paraId="2E710EE7" w14:textId="77777777" w:rsidR="00632B43" w:rsidRDefault="00632B43" w:rsidP="00632B43">
            <w:r>
              <w:t>0</w:t>
            </w:r>
            <w:r w:rsidRPr="00632B43">
              <w:t>0:29:47.0</w:t>
            </w:r>
          </w:p>
        </w:tc>
        <w:tc>
          <w:tcPr>
            <w:tcW w:w="1168" w:type="dxa"/>
          </w:tcPr>
          <w:p w14:paraId="42558F55" w14:textId="77777777" w:rsidR="00632B43" w:rsidRDefault="00D55E39" w:rsidP="00164399">
            <w:r>
              <w:t>HCP3</w:t>
            </w:r>
          </w:p>
        </w:tc>
        <w:tc>
          <w:tcPr>
            <w:tcW w:w="6812" w:type="dxa"/>
          </w:tcPr>
          <w:p w14:paraId="67687A6E" w14:textId="77777777" w:rsidR="00632B43" w:rsidRDefault="00632B43" w:rsidP="00632B43">
            <w:r>
              <w:t>Okay. Should we just write a script, though? Because you’re going to the same place, you know. Do you work in, um, town?</w:t>
            </w:r>
          </w:p>
          <w:p w14:paraId="2E2DC3E6" w14:textId="77777777" w:rsidR="00632B43" w:rsidRDefault="00632B43" w:rsidP="00632B43"/>
        </w:tc>
      </w:tr>
      <w:tr w:rsidR="00632B43" w14:paraId="1B857544" w14:textId="77777777" w:rsidTr="006C2E21">
        <w:tc>
          <w:tcPr>
            <w:tcW w:w="1370" w:type="dxa"/>
          </w:tcPr>
          <w:p w14:paraId="08A7C2D5" w14:textId="77777777" w:rsidR="00632B43" w:rsidRDefault="00632B43" w:rsidP="00632B43">
            <w:r>
              <w:lastRenderedPageBreak/>
              <w:t>0</w:t>
            </w:r>
            <w:r w:rsidRPr="00632B43">
              <w:t>0:29:56.8</w:t>
            </w:r>
          </w:p>
        </w:tc>
        <w:tc>
          <w:tcPr>
            <w:tcW w:w="1168" w:type="dxa"/>
          </w:tcPr>
          <w:p w14:paraId="26EA26A5" w14:textId="77777777" w:rsidR="00632B43" w:rsidRDefault="00C100B9" w:rsidP="00164399">
            <w:r>
              <w:t>PT</w:t>
            </w:r>
          </w:p>
        </w:tc>
        <w:tc>
          <w:tcPr>
            <w:tcW w:w="6812" w:type="dxa"/>
          </w:tcPr>
          <w:p w14:paraId="7FD9436E" w14:textId="77777777" w:rsidR="00632B43" w:rsidRDefault="00632B43" w:rsidP="00632B43">
            <w:r>
              <w:t>Um, no, in Canton.</w:t>
            </w:r>
          </w:p>
          <w:p w14:paraId="4CFCDBB4" w14:textId="77777777" w:rsidR="00632B43" w:rsidRDefault="00632B43" w:rsidP="00632B43"/>
        </w:tc>
      </w:tr>
      <w:tr w:rsidR="00632B43" w14:paraId="608B9BDC" w14:textId="77777777" w:rsidTr="006C2E21">
        <w:tc>
          <w:tcPr>
            <w:tcW w:w="1370" w:type="dxa"/>
          </w:tcPr>
          <w:p w14:paraId="69F06241" w14:textId="77777777" w:rsidR="00632B43" w:rsidRDefault="00632B43" w:rsidP="00632B43">
            <w:r>
              <w:t>0</w:t>
            </w:r>
            <w:r w:rsidRPr="00632B43">
              <w:t>0:29:58.3</w:t>
            </w:r>
          </w:p>
        </w:tc>
        <w:tc>
          <w:tcPr>
            <w:tcW w:w="1168" w:type="dxa"/>
          </w:tcPr>
          <w:p w14:paraId="45F64C6D" w14:textId="77777777" w:rsidR="00632B43" w:rsidRDefault="00D55E39" w:rsidP="00164399">
            <w:r>
              <w:t>HCP3</w:t>
            </w:r>
          </w:p>
        </w:tc>
        <w:tc>
          <w:tcPr>
            <w:tcW w:w="6812" w:type="dxa"/>
          </w:tcPr>
          <w:p w14:paraId="14DED242" w14:textId="77777777" w:rsidR="00632B43" w:rsidRDefault="00632B43" w:rsidP="00632B43">
            <w:r>
              <w:t>Okay. So you may want to find someplace near work, or, um, or near your house. But we’ll say OT and PT, evaluate and treat; um, diagnosis, wrist and back pain.</w:t>
            </w:r>
          </w:p>
          <w:p w14:paraId="4334ED97" w14:textId="77777777" w:rsidR="00632B43" w:rsidRDefault="00632B43" w:rsidP="00632B43"/>
        </w:tc>
      </w:tr>
      <w:tr w:rsidR="00632B43" w14:paraId="2790E599" w14:textId="77777777" w:rsidTr="006C2E21">
        <w:tc>
          <w:tcPr>
            <w:tcW w:w="1370" w:type="dxa"/>
          </w:tcPr>
          <w:p w14:paraId="66E7373D" w14:textId="77777777" w:rsidR="00632B43" w:rsidRDefault="00632B43" w:rsidP="00632B43">
            <w:r>
              <w:t>0</w:t>
            </w:r>
            <w:r w:rsidRPr="00632B43">
              <w:t>0:30:20.5</w:t>
            </w:r>
          </w:p>
        </w:tc>
        <w:tc>
          <w:tcPr>
            <w:tcW w:w="1168" w:type="dxa"/>
          </w:tcPr>
          <w:p w14:paraId="4F3F03B7" w14:textId="77777777" w:rsidR="00632B43" w:rsidRDefault="00C100B9" w:rsidP="00164399">
            <w:r>
              <w:t>PT</w:t>
            </w:r>
          </w:p>
        </w:tc>
        <w:tc>
          <w:tcPr>
            <w:tcW w:w="6812" w:type="dxa"/>
          </w:tcPr>
          <w:p w14:paraId="3F7E542E" w14:textId="77777777" w:rsidR="00632B43" w:rsidRDefault="00632B43" w:rsidP="00632B43">
            <w:r>
              <w:t>Okay.</w:t>
            </w:r>
          </w:p>
          <w:p w14:paraId="6C70343C" w14:textId="77777777" w:rsidR="00632B43" w:rsidRDefault="00632B43" w:rsidP="00632B43"/>
        </w:tc>
      </w:tr>
      <w:tr w:rsidR="00632B43" w14:paraId="69D7929B" w14:textId="77777777" w:rsidTr="006C2E21">
        <w:tc>
          <w:tcPr>
            <w:tcW w:w="1370" w:type="dxa"/>
          </w:tcPr>
          <w:p w14:paraId="7CC4E589" w14:textId="77777777" w:rsidR="00632B43" w:rsidRDefault="00632B43" w:rsidP="00632B43">
            <w:r>
              <w:t>0</w:t>
            </w:r>
            <w:r w:rsidRPr="00632B43">
              <w:t>0:30:21.2</w:t>
            </w:r>
          </w:p>
        </w:tc>
        <w:tc>
          <w:tcPr>
            <w:tcW w:w="1168" w:type="dxa"/>
          </w:tcPr>
          <w:p w14:paraId="28A6B980" w14:textId="77777777" w:rsidR="00632B43" w:rsidRDefault="00D55E39" w:rsidP="00164399">
            <w:r>
              <w:t>HCP3</w:t>
            </w:r>
          </w:p>
        </w:tc>
        <w:tc>
          <w:tcPr>
            <w:tcW w:w="6812" w:type="dxa"/>
          </w:tcPr>
          <w:p w14:paraId="1F271960" w14:textId="77777777" w:rsidR="00632B43" w:rsidRDefault="00632B43" w:rsidP="00632B43">
            <w:r>
              <w:t xml:space="preserve">Do you have a label? – </w:t>
            </w:r>
          </w:p>
          <w:p w14:paraId="0D7C04FA" w14:textId="77777777" w:rsidR="00632B43" w:rsidRDefault="00632B43"/>
        </w:tc>
      </w:tr>
      <w:tr w:rsidR="000B05D6" w14:paraId="739CBD52" w14:textId="77777777" w:rsidTr="000B05D6">
        <w:trPr>
          <w:trHeight w:val="549"/>
        </w:trPr>
        <w:tc>
          <w:tcPr>
            <w:tcW w:w="1370" w:type="dxa"/>
          </w:tcPr>
          <w:p w14:paraId="75080DC8" w14:textId="5ECD7E3E" w:rsidR="000B05D6" w:rsidRDefault="000B05D6" w:rsidP="00632B43">
            <w:r>
              <w:t>00:30:24.0</w:t>
            </w:r>
          </w:p>
        </w:tc>
        <w:tc>
          <w:tcPr>
            <w:tcW w:w="1168" w:type="dxa"/>
          </w:tcPr>
          <w:p w14:paraId="5105AFE9" w14:textId="0572E4C0" w:rsidR="000B05D6" w:rsidRDefault="000B05D6" w:rsidP="00164399">
            <w:r>
              <w:t>HCP1</w:t>
            </w:r>
          </w:p>
        </w:tc>
        <w:tc>
          <w:tcPr>
            <w:tcW w:w="6812" w:type="dxa"/>
          </w:tcPr>
          <w:p w14:paraId="623A5A08" w14:textId="56CADA0F" w:rsidR="000B05D6" w:rsidRDefault="000B05D6" w:rsidP="00632B43">
            <w:r>
              <w:t>Right there.</w:t>
            </w:r>
          </w:p>
        </w:tc>
      </w:tr>
      <w:tr w:rsidR="000B05D6" w14:paraId="4FAB9B55" w14:textId="77777777" w:rsidTr="006C2E21">
        <w:tc>
          <w:tcPr>
            <w:tcW w:w="1370" w:type="dxa"/>
          </w:tcPr>
          <w:p w14:paraId="23C14F83" w14:textId="7D55C758" w:rsidR="000B05D6" w:rsidRDefault="000B05D6" w:rsidP="00632B43">
            <w:r>
              <w:t>00:30:25.0</w:t>
            </w:r>
          </w:p>
        </w:tc>
        <w:tc>
          <w:tcPr>
            <w:tcW w:w="1168" w:type="dxa"/>
          </w:tcPr>
          <w:p w14:paraId="4A1428E2" w14:textId="3F1C61FE" w:rsidR="000B05D6" w:rsidRDefault="000B05D6" w:rsidP="00164399">
            <w:r>
              <w:t>HCP3</w:t>
            </w:r>
          </w:p>
        </w:tc>
        <w:tc>
          <w:tcPr>
            <w:tcW w:w="6812" w:type="dxa"/>
          </w:tcPr>
          <w:p w14:paraId="4CB1FF9B" w14:textId="77777777" w:rsidR="000B05D6" w:rsidRDefault="000B05D6" w:rsidP="000B05D6">
            <w:r>
              <w:t xml:space="preserve">What is the matter with me? Don’t answer that. And then if they need – you know, when you find a place, take that, because they’ll want the script. You can look for places near your house and your work … </w:t>
            </w:r>
          </w:p>
          <w:p w14:paraId="02714D35" w14:textId="77777777" w:rsidR="000B05D6" w:rsidRDefault="000B05D6" w:rsidP="00632B43"/>
        </w:tc>
      </w:tr>
      <w:tr w:rsidR="00632B43" w14:paraId="77908BF5" w14:textId="77777777" w:rsidTr="006C2E21">
        <w:tc>
          <w:tcPr>
            <w:tcW w:w="1370" w:type="dxa"/>
          </w:tcPr>
          <w:p w14:paraId="0E202F76" w14:textId="77777777" w:rsidR="00632B43" w:rsidRDefault="00632B43" w:rsidP="00632B43">
            <w:r>
              <w:t>0</w:t>
            </w:r>
            <w:r w:rsidRPr="00632B43">
              <w:t>0:30:48.2</w:t>
            </w:r>
          </w:p>
        </w:tc>
        <w:tc>
          <w:tcPr>
            <w:tcW w:w="1168" w:type="dxa"/>
          </w:tcPr>
          <w:p w14:paraId="03C96B9B" w14:textId="77777777" w:rsidR="00632B43" w:rsidRDefault="00C100B9" w:rsidP="00164399">
            <w:r>
              <w:t>PT</w:t>
            </w:r>
          </w:p>
        </w:tc>
        <w:tc>
          <w:tcPr>
            <w:tcW w:w="6812" w:type="dxa"/>
          </w:tcPr>
          <w:p w14:paraId="6131D374" w14:textId="77777777" w:rsidR="00632B43" w:rsidRDefault="00632B43" w:rsidP="00632B43">
            <w:r>
              <w:t>Okay.</w:t>
            </w:r>
          </w:p>
          <w:p w14:paraId="4F89E12E" w14:textId="77777777" w:rsidR="00632B43" w:rsidRDefault="00632B43" w:rsidP="00632B43"/>
        </w:tc>
      </w:tr>
      <w:tr w:rsidR="00632B43" w14:paraId="50BDD925" w14:textId="77777777" w:rsidTr="006C2E21">
        <w:tc>
          <w:tcPr>
            <w:tcW w:w="1370" w:type="dxa"/>
          </w:tcPr>
          <w:p w14:paraId="7F562592" w14:textId="77777777" w:rsidR="00632B43" w:rsidRDefault="00632B43" w:rsidP="00632B43">
            <w:r w:rsidRPr="00632B43">
              <w:t>0</w:t>
            </w:r>
            <w:r w:rsidR="00D55E39">
              <w:t>0</w:t>
            </w:r>
            <w:r w:rsidRPr="00632B43">
              <w:t>:30:48.2</w:t>
            </w:r>
          </w:p>
        </w:tc>
        <w:tc>
          <w:tcPr>
            <w:tcW w:w="1168" w:type="dxa"/>
          </w:tcPr>
          <w:p w14:paraId="26EC3DB6" w14:textId="77777777" w:rsidR="00632B43" w:rsidRDefault="00D55E39" w:rsidP="00164399">
            <w:r>
              <w:t>HCP3</w:t>
            </w:r>
          </w:p>
        </w:tc>
        <w:tc>
          <w:tcPr>
            <w:tcW w:w="6812" w:type="dxa"/>
          </w:tcPr>
          <w:p w14:paraId="500849B4" w14:textId="77777777" w:rsidR="00632B43" w:rsidRDefault="00632B43" w:rsidP="00632B43">
            <w:r>
              <w:t xml:space="preserve">… </w:t>
            </w:r>
            <w:proofErr w:type="gramStart"/>
            <w:r>
              <w:t>that</w:t>
            </w:r>
            <w:proofErr w:type="gramEnd"/>
            <w:r>
              <w:t xml:space="preserve"> do physical therapy, and then, um, if they have more paperwork, then you’ll fill out those. Just fax it to us, and we’ll fill out more complete forms.</w:t>
            </w:r>
          </w:p>
          <w:p w14:paraId="69006F61" w14:textId="77777777" w:rsidR="00632B43" w:rsidRDefault="00632B43" w:rsidP="00632B43">
            <w:r>
              <w:t xml:space="preserve"> </w:t>
            </w:r>
          </w:p>
        </w:tc>
      </w:tr>
      <w:tr w:rsidR="00632B43" w14:paraId="1F3E85BD" w14:textId="77777777" w:rsidTr="006C2E21">
        <w:tc>
          <w:tcPr>
            <w:tcW w:w="1370" w:type="dxa"/>
          </w:tcPr>
          <w:p w14:paraId="1E40326A" w14:textId="77777777" w:rsidR="00632B43" w:rsidRPr="00632B43" w:rsidRDefault="00632B43" w:rsidP="00632B43">
            <w:r>
              <w:t>0</w:t>
            </w:r>
            <w:r w:rsidRPr="00632B43">
              <w:t>0:30:55.9</w:t>
            </w:r>
          </w:p>
        </w:tc>
        <w:tc>
          <w:tcPr>
            <w:tcW w:w="1168" w:type="dxa"/>
          </w:tcPr>
          <w:p w14:paraId="1FDADB69" w14:textId="77777777" w:rsidR="00632B43" w:rsidRDefault="00C100B9" w:rsidP="00164399">
            <w:r>
              <w:t>PT</w:t>
            </w:r>
          </w:p>
        </w:tc>
        <w:tc>
          <w:tcPr>
            <w:tcW w:w="6812" w:type="dxa"/>
          </w:tcPr>
          <w:p w14:paraId="2A2008E3" w14:textId="77777777" w:rsidR="00632B43" w:rsidRDefault="00632B43" w:rsidP="00632B43">
            <w:r>
              <w:t>Okay. Thanks.</w:t>
            </w:r>
          </w:p>
          <w:p w14:paraId="2A01B9B8" w14:textId="77777777" w:rsidR="00632B43" w:rsidRDefault="00632B43" w:rsidP="00632B43"/>
        </w:tc>
      </w:tr>
      <w:tr w:rsidR="00632B43" w14:paraId="20098BC9" w14:textId="77777777" w:rsidTr="006C2E21">
        <w:tc>
          <w:tcPr>
            <w:tcW w:w="1370" w:type="dxa"/>
          </w:tcPr>
          <w:p w14:paraId="3C9D587C" w14:textId="77777777" w:rsidR="00632B43" w:rsidRDefault="005611B9" w:rsidP="00632B43">
            <w:r w:rsidRPr="005611B9">
              <w:t>0</w:t>
            </w:r>
            <w:r w:rsidR="00D55E39">
              <w:t>0</w:t>
            </w:r>
            <w:r w:rsidRPr="005611B9">
              <w:t>:30:56.1</w:t>
            </w:r>
          </w:p>
        </w:tc>
        <w:tc>
          <w:tcPr>
            <w:tcW w:w="1168" w:type="dxa"/>
          </w:tcPr>
          <w:p w14:paraId="7B58690E" w14:textId="77777777" w:rsidR="00632B43" w:rsidRDefault="00D55E39" w:rsidP="00164399">
            <w:r>
              <w:t>HCP3</w:t>
            </w:r>
          </w:p>
        </w:tc>
        <w:tc>
          <w:tcPr>
            <w:tcW w:w="6812" w:type="dxa"/>
          </w:tcPr>
          <w:p w14:paraId="09C34064" w14:textId="77777777" w:rsidR="00632B43" w:rsidRDefault="005611B9" w:rsidP="00632B43">
            <w:r>
              <w:t>Okay?</w:t>
            </w:r>
          </w:p>
          <w:p w14:paraId="2289EB03" w14:textId="77777777" w:rsidR="005611B9" w:rsidRDefault="005611B9" w:rsidP="00632B43"/>
        </w:tc>
      </w:tr>
      <w:tr w:rsidR="005611B9" w14:paraId="16F8C97B" w14:textId="77777777" w:rsidTr="006C2E21">
        <w:tc>
          <w:tcPr>
            <w:tcW w:w="1370" w:type="dxa"/>
          </w:tcPr>
          <w:p w14:paraId="2944729E" w14:textId="77777777" w:rsidR="005611B9" w:rsidRPr="005611B9" w:rsidRDefault="005611B9" w:rsidP="00632B43">
            <w:r>
              <w:t>0</w:t>
            </w:r>
            <w:r w:rsidRPr="005611B9">
              <w:t>0:30:57.5</w:t>
            </w:r>
          </w:p>
        </w:tc>
        <w:tc>
          <w:tcPr>
            <w:tcW w:w="1168" w:type="dxa"/>
          </w:tcPr>
          <w:p w14:paraId="41EDCDA6" w14:textId="77777777" w:rsidR="005611B9" w:rsidRDefault="00C100B9" w:rsidP="00164399">
            <w:r>
              <w:t>PT</w:t>
            </w:r>
          </w:p>
        </w:tc>
        <w:tc>
          <w:tcPr>
            <w:tcW w:w="6812" w:type="dxa"/>
          </w:tcPr>
          <w:p w14:paraId="5AF72043" w14:textId="77777777" w:rsidR="005611B9" w:rsidRDefault="005611B9" w:rsidP="00632B43">
            <w:r>
              <w:t>Um, can you just let me know which pharmacy you’re going to send that medication to?</w:t>
            </w:r>
            <w:r>
              <w:tab/>
            </w:r>
          </w:p>
          <w:p w14:paraId="559D84B4" w14:textId="77777777" w:rsidR="005611B9" w:rsidRDefault="005611B9" w:rsidP="00632B43"/>
        </w:tc>
      </w:tr>
      <w:tr w:rsidR="005611B9" w14:paraId="351191D2" w14:textId="77777777" w:rsidTr="006C2E21">
        <w:tc>
          <w:tcPr>
            <w:tcW w:w="1370" w:type="dxa"/>
          </w:tcPr>
          <w:p w14:paraId="61563039" w14:textId="77777777" w:rsidR="005611B9" w:rsidRDefault="005611B9" w:rsidP="00632B43">
            <w:r>
              <w:t>0</w:t>
            </w:r>
            <w:r w:rsidRPr="005611B9">
              <w:t>0:31:01.2</w:t>
            </w:r>
          </w:p>
        </w:tc>
        <w:tc>
          <w:tcPr>
            <w:tcW w:w="1168" w:type="dxa"/>
          </w:tcPr>
          <w:p w14:paraId="4284F1EB" w14:textId="77777777" w:rsidR="005611B9" w:rsidRDefault="00D55E39" w:rsidP="00164399">
            <w:r>
              <w:t>HCP2</w:t>
            </w:r>
          </w:p>
        </w:tc>
        <w:tc>
          <w:tcPr>
            <w:tcW w:w="6812" w:type="dxa"/>
          </w:tcPr>
          <w:p w14:paraId="01419DD7" w14:textId="77777777" w:rsidR="005611B9" w:rsidRDefault="005611B9" w:rsidP="00632B43">
            <w:r>
              <w:t xml:space="preserve">I sent it to </w:t>
            </w:r>
            <w:r w:rsidR="00FB7E93">
              <w:t>[00:</w:t>
            </w:r>
            <w:r w:rsidRPr="005611B9">
              <w:t>31:01.6</w:t>
            </w:r>
            <w:r>
              <w:t>].</w:t>
            </w:r>
            <w:r>
              <w:tab/>
            </w:r>
          </w:p>
          <w:p w14:paraId="4D50EFEF" w14:textId="77777777" w:rsidR="005611B9" w:rsidRDefault="005611B9" w:rsidP="00632B43"/>
        </w:tc>
      </w:tr>
      <w:tr w:rsidR="005611B9" w14:paraId="623D92B7" w14:textId="77777777" w:rsidTr="006C2E21">
        <w:tc>
          <w:tcPr>
            <w:tcW w:w="1370" w:type="dxa"/>
          </w:tcPr>
          <w:p w14:paraId="7E13FD1A" w14:textId="77777777" w:rsidR="005611B9" w:rsidRDefault="005611B9" w:rsidP="00632B43">
            <w:r>
              <w:t>0</w:t>
            </w:r>
            <w:r w:rsidRPr="005611B9">
              <w:t>0:31:02.2</w:t>
            </w:r>
          </w:p>
        </w:tc>
        <w:tc>
          <w:tcPr>
            <w:tcW w:w="1168" w:type="dxa"/>
          </w:tcPr>
          <w:p w14:paraId="5FE1CA26" w14:textId="77777777" w:rsidR="005611B9" w:rsidRDefault="00C100B9" w:rsidP="00164399">
            <w:r>
              <w:t>PT</w:t>
            </w:r>
          </w:p>
        </w:tc>
        <w:tc>
          <w:tcPr>
            <w:tcW w:w="6812" w:type="dxa"/>
          </w:tcPr>
          <w:p w14:paraId="74150FCF" w14:textId="77777777" w:rsidR="005611B9" w:rsidRDefault="00FB7E93" w:rsidP="00632B43">
            <w:r>
              <w:t>[00:</w:t>
            </w:r>
            <w:r w:rsidR="005611B9" w:rsidRPr="005611B9">
              <w:t>31:02.2</w:t>
            </w:r>
            <w:r w:rsidR="005611B9">
              <w:t>] okay. Cool, yes.</w:t>
            </w:r>
          </w:p>
          <w:p w14:paraId="670C69A3" w14:textId="77777777" w:rsidR="005611B9" w:rsidRDefault="005611B9" w:rsidP="00632B43"/>
        </w:tc>
      </w:tr>
      <w:tr w:rsidR="005611B9" w14:paraId="477F6B73" w14:textId="77777777" w:rsidTr="006C2E21">
        <w:tc>
          <w:tcPr>
            <w:tcW w:w="1370" w:type="dxa"/>
          </w:tcPr>
          <w:p w14:paraId="6F326406" w14:textId="77777777" w:rsidR="005611B9" w:rsidRDefault="005611B9" w:rsidP="00632B43">
            <w:r>
              <w:t>0</w:t>
            </w:r>
            <w:r w:rsidRPr="005611B9">
              <w:t>0:31:03.9</w:t>
            </w:r>
          </w:p>
        </w:tc>
        <w:tc>
          <w:tcPr>
            <w:tcW w:w="1168" w:type="dxa"/>
          </w:tcPr>
          <w:p w14:paraId="7B342972" w14:textId="77777777" w:rsidR="005611B9" w:rsidRDefault="00D55E39" w:rsidP="00164399">
            <w:r>
              <w:t>HCP3</w:t>
            </w:r>
          </w:p>
        </w:tc>
        <w:tc>
          <w:tcPr>
            <w:tcW w:w="6812" w:type="dxa"/>
          </w:tcPr>
          <w:p w14:paraId="1B26F094" w14:textId="77777777" w:rsidR="005611B9" w:rsidRDefault="005611B9" w:rsidP="00632B43">
            <w:r>
              <w:t>Yes, whatever one you give them up front, we send it.</w:t>
            </w:r>
            <w:r>
              <w:tab/>
            </w:r>
          </w:p>
          <w:p w14:paraId="3FE8227A" w14:textId="77777777" w:rsidR="005611B9" w:rsidRDefault="005611B9" w:rsidP="00632B43"/>
        </w:tc>
      </w:tr>
      <w:tr w:rsidR="005611B9" w14:paraId="45E96E7A" w14:textId="77777777" w:rsidTr="006C2E21">
        <w:tc>
          <w:tcPr>
            <w:tcW w:w="1370" w:type="dxa"/>
          </w:tcPr>
          <w:p w14:paraId="7E49FF67" w14:textId="77777777" w:rsidR="005611B9" w:rsidRDefault="005611B9" w:rsidP="00632B43">
            <w:r>
              <w:t>0</w:t>
            </w:r>
            <w:r w:rsidRPr="005611B9">
              <w:t>0:31:05.6</w:t>
            </w:r>
          </w:p>
        </w:tc>
        <w:tc>
          <w:tcPr>
            <w:tcW w:w="1168" w:type="dxa"/>
          </w:tcPr>
          <w:p w14:paraId="77D81072" w14:textId="77777777" w:rsidR="005611B9" w:rsidRDefault="00C100B9" w:rsidP="00164399">
            <w:r>
              <w:t>PT</w:t>
            </w:r>
          </w:p>
        </w:tc>
        <w:tc>
          <w:tcPr>
            <w:tcW w:w="6812" w:type="dxa"/>
          </w:tcPr>
          <w:p w14:paraId="36FBD356" w14:textId="77777777" w:rsidR="005611B9" w:rsidRDefault="005611B9" w:rsidP="00632B43">
            <w:r>
              <w:t>Okay. Perfect. And that’s pretty much it.</w:t>
            </w:r>
          </w:p>
          <w:p w14:paraId="75E74FB3" w14:textId="77777777" w:rsidR="005611B9" w:rsidRDefault="005611B9" w:rsidP="00632B43"/>
        </w:tc>
      </w:tr>
      <w:tr w:rsidR="005611B9" w14:paraId="32DB6306" w14:textId="77777777" w:rsidTr="006C2E21">
        <w:tc>
          <w:tcPr>
            <w:tcW w:w="1370" w:type="dxa"/>
          </w:tcPr>
          <w:p w14:paraId="27402041" w14:textId="77777777" w:rsidR="005611B9" w:rsidRDefault="005611B9" w:rsidP="00632B43">
            <w:r>
              <w:t>0</w:t>
            </w:r>
            <w:r w:rsidRPr="005611B9">
              <w:t>0:31:08.5</w:t>
            </w:r>
          </w:p>
        </w:tc>
        <w:tc>
          <w:tcPr>
            <w:tcW w:w="1168" w:type="dxa"/>
          </w:tcPr>
          <w:p w14:paraId="62222099" w14:textId="77777777" w:rsidR="005611B9" w:rsidRDefault="00D55E39" w:rsidP="00164399">
            <w:r>
              <w:t>HCP3</w:t>
            </w:r>
          </w:p>
        </w:tc>
        <w:tc>
          <w:tcPr>
            <w:tcW w:w="6812" w:type="dxa"/>
          </w:tcPr>
          <w:p w14:paraId="52497642" w14:textId="77777777" w:rsidR="005611B9" w:rsidRDefault="005611B9" w:rsidP="00632B43">
            <w:r>
              <w:t xml:space="preserve">Okay. Well, we’ll walk you out front. We’ll get you a one month appointment, and then we’ll send you to the lab. Is this all yours? </w:t>
            </w:r>
          </w:p>
          <w:p w14:paraId="674A924C" w14:textId="77777777" w:rsidR="005611B9" w:rsidRDefault="005611B9" w:rsidP="00632B43"/>
        </w:tc>
      </w:tr>
      <w:tr w:rsidR="005611B9" w14:paraId="50FFBC0A" w14:textId="77777777" w:rsidTr="006C2E21">
        <w:tc>
          <w:tcPr>
            <w:tcW w:w="1370" w:type="dxa"/>
          </w:tcPr>
          <w:p w14:paraId="2572A8DC" w14:textId="77777777" w:rsidR="005611B9" w:rsidRDefault="005611B9" w:rsidP="00632B43">
            <w:r>
              <w:t>0</w:t>
            </w:r>
            <w:r w:rsidRPr="005611B9">
              <w:t>0:31:13.5</w:t>
            </w:r>
          </w:p>
        </w:tc>
        <w:tc>
          <w:tcPr>
            <w:tcW w:w="1168" w:type="dxa"/>
          </w:tcPr>
          <w:p w14:paraId="3AC4C4EE" w14:textId="77777777" w:rsidR="005611B9" w:rsidRDefault="00D55E39" w:rsidP="00164399">
            <w:r>
              <w:t>HCP1</w:t>
            </w:r>
          </w:p>
        </w:tc>
        <w:tc>
          <w:tcPr>
            <w:tcW w:w="6812" w:type="dxa"/>
          </w:tcPr>
          <w:p w14:paraId="29C3C377" w14:textId="77777777" w:rsidR="005611B9" w:rsidRDefault="00FB7E93" w:rsidP="00632B43">
            <w:r>
              <w:t>[00:</w:t>
            </w:r>
            <w:r w:rsidR="005611B9" w:rsidRPr="005611B9">
              <w:t>31:13.5</w:t>
            </w:r>
            <w:r w:rsidR="005611B9">
              <w:t>]</w:t>
            </w:r>
          </w:p>
          <w:p w14:paraId="562E8060" w14:textId="77777777" w:rsidR="005611B9" w:rsidRDefault="005611B9" w:rsidP="00632B43"/>
        </w:tc>
      </w:tr>
      <w:tr w:rsidR="005611B9" w14:paraId="587DB443" w14:textId="77777777" w:rsidTr="006C2E21">
        <w:tc>
          <w:tcPr>
            <w:tcW w:w="1370" w:type="dxa"/>
          </w:tcPr>
          <w:p w14:paraId="7DDDAB50" w14:textId="77777777" w:rsidR="005611B9" w:rsidRDefault="005611B9" w:rsidP="00632B43">
            <w:r>
              <w:t>0</w:t>
            </w:r>
            <w:r w:rsidRPr="005611B9">
              <w:t>0:31:14.1</w:t>
            </w:r>
          </w:p>
        </w:tc>
        <w:tc>
          <w:tcPr>
            <w:tcW w:w="1168" w:type="dxa"/>
          </w:tcPr>
          <w:p w14:paraId="3C021A8B" w14:textId="77777777" w:rsidR="005611B9" w:rsidRDefault="00D55E39" w:rsidP="00164399">
            <w:r>
              <w:t>HCP3</w:t>
            </w:r>
          </w:p>
        </w:tc>
        <w:tc>
          <w:tcPr>
            <w:tcW w:w="6812" w:type="dxa"/>
          </w:tcPr>
          <w:p w14:paraId="37C1115A" w14:textId="77777777" w:rsidR="005611B9" w:rsidRDefault="005611B9" w:rsidP="00632B43">
            <w:r>
              <w:t xml:space="preserve">Why are we signing </w:t>
            </w:r>
            <w:r w:rsidR="00FB7E93">
              <w:t>[00:</w:t>
            </w:r>
            <w:r w:rsidRPr="005611B9">
              <w:t>31:14.6</w:t>
            </w:r>
            <w:r>
              <w:t>]?</w:t>
            </w:r>
          </w:p>
          <w:p w14:paraId="04C36EC8" w14:textId="77777777" w:rsidR="005611B9" w:rsidRDefault="005611B9" w:rsidP="00632B43"/>
        </w:tc>
      </w:tr>
      <w:tr w:rsidR="005611B9" w14:paraId="52890595" w14:textId="77777777" w:rsidTr="006C2E21">
        <w:tc>
          <w:tcPr>
            <w:tcW w:w="1370" w:type="dxa"/>
          </w:tcPr>
          <w:p w14:paraId="697964B9" w14:textId="77777777" w:rsidR="005611B9" w:rsidRDefault="005611B9" w:rsidP="00632B43">
            <w:r>
              <w:lastRenderedPageBreak/>
              <w:t>0</w:t>
            </w:r>
            <w:r w:rsidRPr="005611B9">
              <w:t>0:31:15.9</w:t>
            </w:r>
          </w:p>
        </w:tc>
        <w:tc>
          <w:tcPr>
            <w:tcW w:w="1168" w:type="dxa"/>
          </w:tcPr>
          <w:p w14:paraId="711A0D1B" w14:textId="77777777" w:rsidR="005611B9" w:rsidRDefault="00D55E39" w:rsidP="00164399">
            <w:r>
              <w:t>HCP1</w:t>
            </w:r>
          </w:p>
        </w:tc>
        <w:tc>
          <w:tcPr>
            <w:tcW w:w="6812" w:type="dxa"/>
          </w:tcPr>
          <w:p w14:paraId="0F75C756" w14:textId="77777777" w:rsidR="005611B9" w:rsidRDefault="005611B9" w:rsidP="00632B43">
            <w:r>
              <w:t xml:space="preserve">Oh, yes. </w:t>
            </w:r>
            <w:r w:rsidR="00FB7E93">
              <w:t>[00:</w:t>
            </w:r>
            <w:r w:rsidRPr="005611B9">
              <w:t>31:17.6</w:t>
            </w:r>
            <w:r>
              <w:t>]</w:t>
            </w:r>
          </w:p>
          <w:p w14:paraId="346CF1E7" w14:textId="77777777" w:rsidR="005611B9" w:rsidRDefault="005611B9" w:rsidP="00632B43"/>
        </w:tc>
      </w:tr>
      <w:tr w:rsidR="005611B9" w14:paraId="7FF4B493" w14:textId="77777777" w:rsidTr="006C2E21">
        <w:tc>
          <w:tcPr>
            <w:tcW w:w="1370" w:type="dxa"/>
          </w:tcPr>
          <w:p w14:paraId="6DA7F6B9" w14:textId="77777777" w:rsidR="005611B9" w:rsidRDefault="005611B9" w:rsidP="00632B43">
            <w:r>
              <w:t>0</w:t>
            </w:r>
            <w:r w:rsidRPr="005611B9">
              <w:t>0:31:17.3</w:t>
            </w:r>
          </w:p>
        </w:tc>
        <w:tc>
          <w:tcPr>
            <w:tcW w:w="1168" w:type="dxa"/>
          </w:tcPr>
          <w:p w14:paraId="5FB10FFD" w14:textId="77777777" w:rsidR="005611B9" w:rsidRDefault="00D55E39" w:rsidP="00164399">
            <w:r>
              <w:t>HCP2</w:t>
            </w:r>
          </w:p>
        </w:tc>
        <w:tc>
          <w:tcPr>
            <w:tcW w:w="6812" w:type="dxa"/>
          </w:tcPr>
          <w:p w14:paraId="26BF559F" w14:textId="77777777" w:rsidR="005611B9" w:rsidRDefault="005611B9" w:rsidP="00632B43">
            <w:r>
              <w:t xml:space="preserve">Oh, we need to sign. </w:t>
            </w:r>
          </w:p>
          <w:p w14:paraId="15448024" w14:textId="77777777" w:rsidR="005611B9" w:rsidRDefault="005611B9" w:rsidP="00632B43"/>
        </w:tc>
      </w:tr>
      <w:tr w:rsidR="005611B9" w14:paraId="76BF3779" w14:textId="77777777" w:rsidTr="006C2E21">
        <w:tc>
          <w:tcPr>
            <w:tcW w:w="1370" w:type="dxa"/>
          </w:tcPr>
          <w:p w14:paraId="69C060E3" w14:textId="77777777" w:rsidR="005611B9" w:rsidRDefault="005611B9" w:rsidP="00632B43">
            <w:r>
              <w:t>0</w:t>
            </w:r>
            <w:r w:rsidRPr="005611B9">
              <w:t>0:31:19.7</w:t>
            </w:r>
          </w:p>
        </w:tc>
        <w:tc>
          <w:tcPr>
            <w:tcW w:w="1168" w:type="dxa"/>
          </w:tcPr>
          <w:p w14:paraId="1451DD7A" w14:textId="77777777" w:rsidR="005611B9" w:rsidRDefault="00D55E39" w:rsidP="00164399">
            <w:r>
              <w:t>HCP3</w:t>
            </w:r>
          </w:p>
        </w:tc>
        <w:tc>
          <w:tcPr>
            <w:tcW w:w="6812" w:type="dxa"/>
          </w:tcPr>
          <w:p w14:paraId="23AA5236" w14:textId="77777777" w:rsidR="005611B9" w:rsidRDefault="005611B9" w:rsidP="00632B43">
            <w:r>
              <w:t>What is this?</w:t>
            </w:r>
          </w:p>
          <w:p w14:paraId="5820A0A1" w14:textId="77777777" w:rsidR="005611B9" w:rsidRDefault="005611B9" w:rsidP="00632B43"/>
        </w:tc>
      </w:tr>
      <w:tr w:rsidR="005611B9" w14:paraId="63651694" w14:textId="77777777" w:rsidTr="006C2E21">
        <w:tc>
          <w:tcPr>
            <w:tcW w:w="1370" w:type="dxa"/>
          </w:tcPr>
          <w:p w14:paraId="20C007E2" w14:textId="77777777" w:rsidR="005611B9" w:rsidRDefault="005611B9" w:rsidP="00632B43">
            <w:r>
              <w:t>0</w:t>
            </w:r>
            <w:r w:rsidRPr="005611B9">
              <w:t>0:31:19.8</w:t>
            </w:r>
          </w:p>
        </w:tc>
        <w:tc>
          <w:tcPr>
            <w:tcW w:w="1168" w:type="dxa"/>
          </w:tcPr>
          <w:p w14:paraId="01FB2460" w14:textId="3BCC909D" w:rsidR="005611B9" w:rsidRDefault="000B05D6" w:rsidP="00164399">
            <w:r>
              <w:t>HCP2</w:t>
            </w:r>
          </w:p>
        </w:tc>
        <w:tc>
          <w:tcPr>
            <w:tcW w:w="6812" w:type="dxa"/>
          </w:tcPr>
          <w:p w14:paraId="1AAF1DFD" w14:textId="77777777" w:rsidR="005611B9" w:rsidRDefault="005611B9" w:rsidP="00632B43">
            <w:r>
              <w:t>This is for the study.</w:t>
            </w:r>
          </w:p>
          <w:p w14:paraId="4B1E45B5" w14:textId="77777777" w:rsidR="005611B9" w:rsidRDefault="005611B9" w:rsidP="00632B43"/>
        </w:tc>
      </w:tr>
      <w:tr w:rsidR="005611B9" w14:paraId="20E834C2" w14:textId="77777777" w:rsidTr="006C2E21">
        <w:tc>
          <w:tcPr>
            <w:tcW w:w="1370" w:type="dxa"/>
          </w:tcPr>
          <w:p w14:paraId="38202633" w14:textId="77777777" w:rsidR="005611B9" w:rsidRDefault="005611B9" w:rsidP="00632B43">
            <w:r>
              <w:t>0</w:t>
            </w:r>
            <w:r w:rsidRPr="005611B9">
              <w:t>0:31:21.3</w:t>
            </w:r>
          </w:p>
        </w:tc>
        <w:tc>
          <w:tcPr>
            <w:tcW w:w="1168" w:type="dxa"/>
          </w:tcPr>
          <w:p w14:paraId="446644B9" w14:textId="77777777" w:rsidR="005611B9" w:rsidRDefault="00D55E39" w:rsidP="00164399">
            <w:r>
              <w:t>HCP3</w:t>
            </w:r>
          </w:p>
        </w:tc>
        <w:tc>
          <w:tcPr>
            <w:tcW w:w="6812" w:type="dxa"/>
          </w:tcPr>
          <w:p w14:paraId="22675103" w14:textId="77777777" w:rsidR="005611B9" w:rsidRDefault="005611B9" w:rsidP="00632B43">
            <w:r>
              <w:t>Oh, okay. So …</w:t>
            </w:r>
            <w:r>
              <w:tab/>
            </w:r>
          </w:p>
          <w:p w14:paraId="709BB7D4" w14:textId="77777777" w:rsidR="005611B9" w:rsidRDefault="005611B9" w:rsidP="00632B43"/>
        </w:tc>
      </w:tr>
      <w:tr w:rsidR="005611B9" w14:paraId="09BC3AE8" w14:textId="77777777" w:rsidTr="006C2E21">
        <w:tc>
          <w:tcPr>
            <w:tcW w:w="1370" w:type="dxa"/>
          </w:tcPr>
          <w:p w14:paraId="073CA9F5" w14:textId="77777777" w:rsidR="005611B9" w:rsidRDefault="005611B9" w:rsidP="00632B43">
            <w:r>
              <w:t>0</w:t>
            </w:r>
            <w:r w:rsidRPr="005611B9">
              <w:t>0:31:23.7</w:t>
            </w:r>
          </w:p>
        </w:tc>
        <w:tc>
          <w:tcPr>
            <w:tcW w:w="1168" w:type="dxa"/>
          </w:tcPr>
          <w:p w14:paraId="3D50C750" w14:textId="31D4A4A9" w:rsidR="005611B9" w:rsidRDefault="000B05D6" w:rsidP="00164399">
            <w:r>
              <w:t>HCP2</w:t>
            </w:r>
          </w:p>
        </w:tc>
        <w:tc>
          <w:tcPr>
            <w:tcW w:w="6812" w:type="dxa"/>
          </w:tcPr>
          <w:p w14:paraId="5EFB2173" w14:textId="77777777" w:rsidR="005611B9" w:rsidRDefault="005611B9" w:rsidP="00632B43">
            <w:r>
              <w:t>Do I need to put my name?</w:t>
            </w:r>
          </w:p>
          <w:p w14:paraId="633F2D5D" w14:textId="77777777" w:rsidR="005611B9" w:rsidRDefault="005611B9" w:rsidP="00632B43"/>
        </w:tc>
      </w:tr>
      <w:tr w:rsidR="005611B9" w14:paraId="542230D1" w14:textId="77777777" w:rsidTr="006C2E21">
        <w:tc>
          <w:tcPr>
            <w:tcW w:w="1370" w:type="dxa"/>
          </w:tcPr>
          <w:p w14:paraId="152C7BE6" w14:textId="77777777" w:rsidR="005611B9" w:rsidRDefault="005611B9" w:rsidP="00632B43">
            <w:r>
              <w:t>0</w:t>
            </w:r>
            <w:r w:rsidRPr="005611B9">
              <w:t>0:31:23.7</w:t>
            </w:r>
          </w:p>
        </w:tc>
        <w:tc>
          <w:tcPr>
            <w:tcW w:w="1168" w:type="dxa"/>
          </w:tcPr>
          <w:p w14:paraId="6699E112" w14:textId="77777777" w:rsidR="005611B9" w:rsidRDefault="00D55E39" w:rsidP="00164399">
            <w:r>
              <w:t>HCP3</w:t>
            </w:r>
          </w:p>
        </w:tc>
        <w:tc>
          <w:tcPr>
            <w:tcW w:w="6812" w:type="dxa"/>
          </w:tcPr>
          <w:p w14:paraId="385C6A6C" w14:textId="77777777" w:rsidR="005611B9" w:rsidRDefault="005611B9" w:rsidP="00632B43">
            <w:r>
              <w:t>So if you need anything before you come back, call.</w:t>
            </w:r>
          </w:p>
          <w:p w14:paraId="4C6B86E1" w14:textId="77777777" w:rsidR="005611B9" w:rsidRDefault="005611B9" w:rsidP="00632B43"/>
        </w:tc>
      </w:tr>
      <w:tr w:rsidR="005611B9" w14:paraId="0D4DFEB3" w14:textId="77777777" w:rsidTr="006C2E21">
        <w:tc>
          <w:tcPr>
            <w:tcW w:w="1370" w:type="dxa"/>
          </w:tcPr>
          <w:p w14:paraId="3EB79BEA" w14:textId="77777777" w:rsidR="005611B9" w:rsidRDefault="005611B9" w:rsidP="00632B43">
            <w:r>
              <w:t>0</w:t>
            </w:r>
            <w:r w:rsidRPr="005611B9">
              <w:t>0:31:27.7</w:t>
            </w:r>
          </w:p>
        </w:tc>
        <w:tc>
          <w:tcPr>
            <w:tcW w:w="1168" w:type="dxa"/>
          </w:tcPr>
          <w:p w14:paraId="24E53F9E" w14:textId="77777777" w:rsidR="005611B9" w:rsidRDefault="00C100B9" w:rsidP="00164399">
            <w:r>
              <w:t>PT</w:t>
            </w:r>
          </w:p>
        </w:tc>
        <w:tc>
          <w:tcPr>
            <w:tcW w:w="6812" w:type="dxa"/>
          </w:tcPr>
          <w:p w14:paraId="09C6618D" w14:textId="77777777" w:rsidR="005611B9" w:rsidRDefault="005611B9" w:rsidP="00632B43">
            <w:r>
              <w:t>Okay. –</w:t>
            </w:r>
          </w:p>
          <w:p w14:paraId="1A9906D6" w14:textId="77777777" w:rsidR="005611B9" w:rsidRDefault="005611B9" w:rsidP="00632B43"/>
          <w:p w14:paraId="7BA80473" w14:textId="77777777" w:rsidR="005611B9" w:rsidRDefault="005611B9" w:rsidP="00632B43">
            <w:r>
              <w:t>Thank you so much.</w:t>
            </w:r>
            <w:r>
              <w:tab/>
            </w:r>
          </w:p>
          <w:p w14:paraId="77BF9F44" w14:textId="77777777" w:rsidR="005611B9" w:rsidRDefault="005611B9" w:rsidP="00632B43"/>
        </w:tc>
      </w:tr>
      <w:tr w:rsidR="005611B9" w14:paraId="5D7B9CAE" w14:textId="77777777" w:rsidTr="006C2E21">
        <w:tc>
          <w:tcPr>
            <w:tcW w:w="1370" w:type="dxa"/>
          </w:tcPr>
          <w:p w14:paraId="0430CA69" w14:textId="77777777" w:rsidR="005611B9" w:rsidRDefault="005611B9" w:rsidP="005611B9">
            <w:r>
              <w:t>0</w:t>
            </w:r>
            <w:r w:rsidRPr="005611B9">
              <w:t>0:31:33.1</w:t>
            </w:r>
          </w:p>
        </w:tc>
        <w:tc>
          <w:tcPr>
            <w:tcW w:w="1168" w:type="dxa"/>
          </w:tcPr>
          <w:p w14:paraId="5ED1C628" w14:textId="77777777" w:rsidR="005611B9" w:rsidRDefault="00D55E39" w:rsidP="00164399">
            <w:r>
              <w:t>HCP3</w:t>
            </w:r>
          </w:p>
        </w:tc>
        <w:tc>
          <w:tcPr>
            <w:tcW w:w="6812" w:type="dxa"/>
          </w:tcPr>
          <w:p w14:paraId="30ABC639" w14:textId="288C9EED" w:rsidR="005611B9" w:rsidRDefault="005611B9" w:rsidP="00632B43">
            <w:r>
              <w:t xml:space="preserve">Yes. You know, if you – any paperwork you </w:t>
            </w:r>
            <w:r w:rsidR="000B05D6">
              <w:t>need filled out, you let us know</w:t>
            </w:r>
            <w:r>
              <w:t>.</w:t>
            </w:r>
          </w:p>
          <w:p w14:paraId="48E03C71" w14:textId="77777777" w:rsidR="005611B9" w:rsidRDefault="005611B9" w:rsidP="00632B43"/>
        </w:tc>
      </w:tr>
      <w:tr w:rsidR="005611B9" w14:paraId="2A9F6A6E" w14:textId="77777777" w:rsidTr="006C2E21">
        <w:tc>
          <w:tcPr>
            <w:tcW w:w="1370" w:type="dxa"/>
          </w:tcPr>
          <w:p w14:paraId="6A36B30C" w14:textId="77777777" w:rsidR="005611B9" w:rsidRDefault="005611B9" w:rsidP="005611B9">
            <w:r>
              <w:t>0</w:t>
            </w:r>
            <w:r w:rsidRPr="005611B9">
              <w:t>0:31:37.2</w:t>
            </w:r>
          </w:p>
        </w:tc>
        <w:tc>
          <w:tcPr>
            <w:tcW w:w="1168" w:type="dxa"/>
          </w:tcPr>
          <w:p w14:paraId="4F7FCC85" w14:textId="77777777" w:rsidR="005611B9" w:rsidRDefault="00C100B9" w:rsidP="00164399">
            <w:r>
              <w:t>PT</w:t>
            </w:r>
          </w:p>
        </w:tc>
        <w:tc>
          <w:tcPr>
            <w:tcW w:w="6812" w:type="dxa"/>
          </w:tcPr>
          <w:p w14:paraId="74D5D923" w14:textId="77777777" w:rsidR="005611B9" w:rsidRDefault="005611B9" w:rsidP="00632B43">
            <w:r>
              <w:t>Okay.</w:t>
            </w:r>
          </w:p>
          <w:p w14:paraId="4AF81737" w14:textId="77777777" w:rsidR="005611B9" w:rsidRDefault="005611B9" w:rsidP="00632B43"/>
        </w:tc>
      </w:tr>
      <w:tr w:rsidR="005611B9" w14:paraId="1B4A33E6" w14:textId="77777777" w:rsidTr="006C2E21">
        <w:tc>
          <w:tcPr>
            <w:tcW w:w="1370" w:type="dxa"/>
          </w:tcPr>
          <w:p w14:paraId="40C2C272" w14:textId="77777777" w:rsidR="005611B9" w:rsidRDefault="005611B9" w:rsidP="005611B9">
            <w:r>
              <w:t>0</w:t>
            </w:r>
            <w:r w:rsidRPr="005611B9">
              <w:t>0:31:37.9</w:t>
            </w:r>
          </w:p>
        </w:tc>
        <w:tc>
          <w:tcPr>
            <w:tcW w:w="1168" w:type="dxa"/>
          </w:tcPr>
          <w:p w14:paraId="0AAA6A02" w14:textId="77777777" w:rsidR="005611B9" w:rsidRDefault="00D55E39" w:rsidP="00164399">
            <w:r>
              <w:t>HCP3</w:t>
            </w:r>
          </w:p>
        </w:tc>
        <w:tc>
          <w:tcPr>
            <w:tcW w:w="6812" w:type="dxa"/>
          </w:tcPr>
          <w:p w14:paraId="46B172FE" w14:textId="77777777" w:rsidR="005611B9" w:rsidRDefault="005611B9" w:rsidP="00632B43">
            <w:r>
              <w:t>When do you go back to work?</w:t>
            </w:r>
          </w:p>
          <w:p w14:paraId="209550D1" w14:textId="77777777" w:rsidR="005611B9" w:rsidRDefault="005611B9" w:rsidP="00632B43"/>
        </w:tc>
      </w:tr>
      <w:tr w:rsidR="005611B9" w14:paraId="563FC86E" w14:textId="77777777" w:rsidTr="006C2E21">
        <w:tc>
          <w:tcPr>
            <w:tcW w:w="1370" w:type="dxa"/>
          </w:tcPr>
          <w:p w14:paraId="08B5CD75" w14:textId="77777777" w:rsidR="005611B9" w:rsidRDefault="005611B9" w:rsidP="005611B9">
            <w:r>
              <w:t>0</w:t>
            </w:r>
            <w:r w:rsidRPr="005611B9">
              <w:t>0:31:39.1</w:t>
            </w:r>
          </w:p>
        </w:tc>
        <w:tc>
          <w:tcPr>
            <w:tcW w:w="1168" w:type="dxa"/>
          </w:tcPr>
          <w:p w14:paraId="4197BF3F" w14:textId="77777777" w:rsidR="005611B9" w:rsidRDefault="00C100B9" w:rsidP="00164399">
            <w:r>
              <w:t>PT</w:t>
            </w:r>
          </w:p>
        </w:tc>
        <w:tc>
          <w:tcPr>
            <w:tcW w:w="6812" w:type="dxa"/>
          </w:tcPr>
          <w:p w14:paraId="7590A123" w14:textId="77777777" w:rsidR="005611B9" w:rsidRDefault="005611B9" w:rsidP="00632B43">
            <w:r>
              <w:t xml:space="preserve">Um, I heard tomorrow, but I have to call them back and </w:t>
            </w:r>
            <w:r w:rsidR="00FB7E93">
              <w:t>[00:</w:t>
            </w:r>
            <w:r w:rsidRPr="005611B9">
              <w:t>31:44.4</w:t>
            </w:r>
            <w:r>
              <w:t>].</w:t>
            </w:r>
          </w:p>
          <w:p w14:paraId="48829FF8" w14:textId="77777777" w:rsidR="005611B9" w:rsidRDefault="005611B9" w:rsidP="00632B43"/>
        </w:tc>
      </w:tr>
      <w:tr w:rsidR="005611B9" w14:paraId="19EDDE66" w14:textId="77777777" w:rsidTr="006C2E21">
        <w:tc>
          <w:tcPr>
            <w:tcW w:w="1370" w:type="dxa"/>
          </w:tcPr>
          <w:p w14:paraId="67F90DE8" w14:textId="77777777" w:rsidR="005611B9" w:rsidRDefault="005611B9" w:rsidP="005611B9">
            <w:r>
              <w:t>0</w:t>
            </w:r>
            <w:r w:rsidRPr="005611B9">
              <w:t>0:31:44.2</w:t>
            </w:r>
          </w:p>
        </w:tc>
        <w:tc>
          <w:tcPr>
            <w:tcW w:w="1168" w:type="dxa"/>
          </w:tcPr>
          <w:p w14:paraId="58977757" w14:textId="77777777" w:rsidR="005611B9" w:rsidRDefault="00D55E39" w:rsidP="00164399">
            <w:r>
              <w:t>HCP3</w:t>
            </w:r>
          </w:p>
        </w:tc>
        <w:tc>
          <w:tcPr>
            <w:tcW w:w="6812" w:type="dxa"/>
          </w:tcPr>
          <w:p w14:paraId="45CA1A53" w14:textId="77777777" w:rsidR="005611B9" w:rsidRDefault="005611B9" w:rsidP="00632B43">
            <w:r>
              <w:t>You’ll have to make some arrangements, so …</w:t>
            </w:r>
          </w:p>
          <w:p w14:paraId="7560B432" w14:textId="77777777" w:rsidR="005611B9" w:rsidRDefault="005611B9" w:rsidP="00632B43"/>
        </w:tc>
      </w:tr>
      <w:tr w:rsidR="005611B9" w14:paraId="5ACD62B9" w14:textId="77777777" w:rsidTr="006C2E21">
        <w:tc>
          <w:tcPr>
            <w:tcW w:w="1370" w:type="dxa"/>
          </w:tcPr>
          <w:p w14:paraId="5579A8D3" w14:textId="77777777" w:rsidR="005611B9" w:rsidRDefault="005611B9" w:rsidP="005611B9">
            <w:r w:rsidRPr="005611B9">
              <w:t>0</w:t>
            </w:r>
            <w:r>
              <w:t>0</w:t>
            </w:r>
            <w:r w:rsidRPr="005611B9">
              <w:t>:31:47.0</w:t>
            </w:r>
          </w:p>
        </w:tc>
        <w:tc>
          <w:tcPr>
            <w:tcW w:w="1168" w:type="dxa"/>
          </w:tcPr>
          <w:p w14:paraId="374E8237" w14:textId="77777777" w:rsidR="005611B9" w:rsidRDefault="00C100B9" w:rsidP="00164399">
            <w:r>
              <w:t>PT</w:t>
            </w:r>
          </w:p>
        </w:tc>
        <w:tc>
          <w:tcPr>
            <w:tcW w:w="6812" w:type="dxa"/>
          </w:tcPr>
          <w:p w14:paraId="59E65078" w14:textId="77777777" w:rsidR="005611B9" w:rsidRDefault="005611B9" w:rsidP="00632B43">
            <w:r>
              <w:t>Yes, I know. So …</w:t>
            </w:r>
          </w:p>
          <w:p w14:paraId="73A9F949" w14:textId="77777777" w:rsidR="005611B9" w:rsidRDefault="005611B9" w:rsidP="00632B43"/>
        </w:tc>
      </w:tr>
      <w:tr w:rsidR="005611B9" w14:paraId="179B6064" w14:textId="77777777" w:rsidTr="006C2E21">
        <w:tc>
          <w:tcPr>
            <w:tcW w:w="1370" w:type="dxa"/>
          </w:tcPr>
          <w:p w14:paraId="14514121" w14:textId="77777777" w:rsidR="005611B9" w:rsidRPr="005611B9" w:rsidRDefault="005611B9" w:rsidP="005611B9">
            <w:r>
              <w:t>0</w:t>
            </w:r>
            <w:r w:rsidRPr="005611B9">
              <w:t>0:31:48.8</w:t>
            </w:r>
          </w:p>
        </w:tc>
        <w:tc>
          <w:tcPr>
            <w:tcW w:w="1168" w:type="dxa"/>
          </w:tcPr>
          <w:p w14:paraId="0C3C5460" w14:textId="77777777" w:rsidR="005611B9" w:rsidRDefault="00D55E39" w:rsidP="00164399">
            <w:r>
              <w:t>HCP3</w:t>
            </w:r>
          </w:p>
        </w:tc>
        <w:tc>
          <w:tcPr>
            <w:tcW w:w="6812" w:type="dxa"/>
          </w:tcPr>
          <w:p w14:paraId="017DA1FF" w14:textId="77777777" w:rsidR="005611B9" w:rsidRDefault="005611B9" w:rsidP="00632B43">
            <w:r>
              <w:t>Is that okay with you, to go back to work?</w:t>
            </w:r>
            <w:r>
              <w:tab/>
            </w:r>
          </w:p>
          <w:p w14:paraId="4BBC732D" w14:textId="77777777" w:rsidR="005611B9" w:rsidRDefault="005611B9" w:rsidP="00632B43"/>
        </w:tc>
      </w:tr>
      <w:tr w:rsidR="005611B9" w14:paraId="31421A59" w14:textId="77777777" w:rsidTr="006C2E21">
        <w:tc>
          <w:tcPr>
            <w:tcW w:w="1370" w:type="dxa"/>
          </w:tcPr>
          <w:p w14:paraId="3ECD8F81" w14:textId="77777777" w:rsidR="005611B9" w:rsidRDefault="005611B9" w:rsidP="005611B9">
            <w:r>
              <w:t>0</w:t>
            </w:r>
            <w:r w:rsidRPr="005611B9">
              <w:t>0:31:50.9</w:t>
            </w:r>
          </w:p>
        </w:tc>
        <w:tc>
          <w:tcPr>
            <w:tcW w:w="1168" w:type="dxa"/>
          </w:tcPr>
          <w:p w14:paraId="6F072406" w14:textId="77777777" w:rsidR="005611B9" w:rsidRDefault="00C100B9" w:rsidP="00164399">
            <w:r>
              <w:t>PT</w:t>
            </w:r>
          </w:p>
        </w:tc>
        <w:tc>
          <w:tcPr>
            <w:tcW w:w="6812" w:type="dxa"/>
          </w:tcPr>
          <w:p w14:paraId="7FFDE40D" w14:textId="77777777" w:rsidR="005611B9" w:rsidRDefault="005611B9" w:rsidP="00632B43">
            <w:r>
              <w:t>Um, financial wise, it is; but I don’t know.</w:t>
            </w:r>
            <w:r>
              <w:tab/>
            </w:r>
          </w:p>
          <w:p w14:paraId="4A22B9E3" w14:textId="77777777" w:rsidR="005611B9" w:rsidRDefault="005611B9" w:rsidP="00632B43">
            <w:r>
              <w:t xml:space="preserve"> </w:t>
            </w:r>
          </w:p>
        </w:tc>
      </w:tr>
      <w:tr w:rsidR="005611B9" w14:paraId="0045AD6D" w14:textId="77777777" w:rsidTr="006C2E21">
        <w:tc>
          <w:tcPr>
            <w:tcW w:w="1370" w:type="dxa"/>
          </w:tcPr>
          <w:p w14:paraId="4FF99CDA" w14:textId="77777777" w:rsidR="005611B9" w:rsidRDefault="005611B9" w:rsidP="005611B9">
            <w:r>
              <w:t>0</w:t>
            </w:r>
            <w:r w:rsidRPr="005611B9">
              <w:t>0:31:56.7</w:t>
            </w:r>
          </w:p>
        </w:tc>
        <w:tc>
          <w:tcPr>
            <w:tcW w:w="1168" w:type="dxa"/>
          </w:tcPr>
          <w:p w14:paraId="36032CD7" w14:textId="77777777" w:rsidR="005611B9" w:rsidRDefault="00D55E39" w:rsidP="00164399">
            <w:r>
              <w:t>HCP3</w:t>
            </w:r>
          </w:p>
        </w:tc>
        <w:tc>
          <w:tcPr>
            <w:tcW w:w="6812" w:type="dxa"/>
          </w:tcPr>
          <w:p w14:paraId="32DBFF2F" w14:textId="77777777" w:rsidR="005611B9" w:rsidRDefault="005611B9" w:rsidP="00632B43">
            <w:r>
              <w:t xml:space="preserve">You’re not sure if you’re emotionally ready. Okay. </w:t>
            </w:r>
          </w:p>
          <w:p w14:paraId="3CD98810" w14:textId="77777777" w:rsidR="005611B9" w:rsidRDefault="005611B9" w:rsidP="00632B43"/>
        </w:tc>
      </w:tr>
      <w:tr w:rsidR="005611B9" w14:paraId="0D43581A" w14:textId="77777777" w:rsidTr="006C2E21">
        <w:tc>
          <w:tcPr>
            <w:tcW w:w="1370" w:type="dxa"/>
          </w:tcPr>
          <w:p w14:paraId="0C1AD963" w14:textId="77777777" w:rsidR="005611B9" w:rsidRDefault="005611B9" w:rsidP="005611B9">
            <w:r>
              <w:t>0</w:t>
            </w:r>
            <w:r w:rsidRPr="005611B9">
              <w:t>0:31:58.5</w:t>
            </w:r>
          </w:p>
        </w:tc>
        <w:tc>
          <w:tcPr>
            <w:tcW w:w="1168" w:type="dxa"/>
          </w:tcPr>
          <w:p w14:paraId="7D125393" w14:textId="77777777" w:rsidR="005611B9" w:rsidRDefault="00C100B9" w:rsidP="00164399">
            <w:r>
              <w:t>PT</w:t>
            </w:r>
          </w:p>
        </w:tc>
        <w:tc>
          <w:tcPr>
            <w:tcW w:w="6812" w:type="dxa"/>
          </w:tcPr>
          <w:p w14:paraId="431D27DA" w14:textId="77777777" w:rsidR="005611B9" w:rsidRDefault="005611B9" w:rsidP="00632B43">
            <w:r>
              <w:t xml:space="preserve">Yes. So I’m going to see. I’m going to call back today and see if they want me to </w:t>
            </w:r>
            <w:r w:rsidR="00FB7E93">
              <w:t>[00:</w:t>
            </w:r>
            <w:r w:rsidRPr="005611B9">
              <w:t>32:05.2</w:t>
            </w:r>
            <w:r>
              <w:t>].</w:t>
            </w:r>
          </w:p>
          <w:p w14:paraId="508EB1AF" w14:textId="77777777" w:rsidR="005611B9" w:rsidRDefault="005611B9" w:rsidP="00632B43"/>
        </w:tc>
      </w:tr>
      <w:tr w:rsidR="005611B9" w14:paraId="09CBE04F" w14:textId="77777777" w:rsidTr="006C2E21">
        <w:tc>
          <w:tcPr>
            <w:tcW w:w="1370" w:type="dxa"/>
          </w:tcPr>
          <w:p w14:paraId="6B978288" w14:textId="77777777" w:rsidR="005611B9" w:rsidRDefault="005611B9" w:rsidP="005611B9">
            <w:r>
              <w:t>0</w:t>
            </w:r>
            <w:r w:rsidRPr="005611B9">
              <w:t>0:32:05.2</w:t>
            </w:r>
          </w:p>
        </w:tc>
        <w:tc>
          <w:tcPr>
            <w:tcW w:w="1168" w:type="dxa"/>
          </w:tcPr>
          <w:p w14:paraId="2E77983D" w14:textId="77777777" w:rsidR="005611B9" w:rsidRDefault="00D55E39" w:rsidP="00164399">
            <w:r>
              <w:t>HCP1</w:t>
            </w:r>
          </w:p>
        </w:tc>
        <w:tc>
          <w:tcPr>
            <w:tcW w:w="6812" w:type="dxa"/>
          </w:tcPr>
          <w:p w14:paraId="3D182750" w14:textId="77777777" w:rsidR="005611B9" w:rsidRDefault="005611B9" w:rsidP="00632B43">
            <w:r>
              <w:t>We believe in you.</w:t>
            </w:r>
          </w:p>
          <w:p w14:paraId="62A90905" w14:textId="77777777" w:rsidR="005611B9" w:rsidRDefault="005611B9" w:rsidP="00632B43"/>
        </w:tc>
      </w:tr>
      <w:tr w:rsidR="005611B9" w14:paraId="4BDF8050" w14:textId="77777777" w:rsidTr="006C2E21">
        <w:tc>
          <w:tcPr>
            <w:tcW w:w="1370" w:type="dxa"/>
          </w:tcPr>
          <w:p w14:paraId="6D68E1DB" w14:textId="77777777" w:rsidR="005611B9" w:rsidRDefault="005611B9" w:rsidP="005611B9">
            <w:r>
              <w:t>0</w:t>
            </w:r>
            <w:r w:rsidRPr="005611B9">
              <w:t>0:32:06.1</w:t>
            </w:r>
          </w:p>
        </w:tc>
        <w:tc>
          <w:tcPr>
            <w:tcW w:w="1168" w:type="dxa"/>
          </w:tcPr>
          <w:p w14:paraId="6BAD805F" w14:textId="77777777" w:rsidR="005611B9" w:rsidRDefault="00C100B9" w:rsidP="00164399">
            <w:r>
              <w:t>PT</w:t>
            </w:r>
          </w:p>
        </w:tc>
        <w:tc>
          <w:tcPr>
            <w:tcW w:w="6812" w:type="dxa"/>
          </w:tcPr>
          <w:p w14:paraId="7A22B96A" w14:textId="77777777" w:rsidR="005611B9" w:rsidRDefault="005611B9" w:rsidP="005611B9">
            <w:r>
              <w:t>Thank you.</w:t>
            </w:r>
          </w:p>
          <w:p w14:paraId="21300FEB" w14:textId="77777777" w:rsidR="005611B9" w:rsidRDefault="005611B9" w:rsidP="005611B9">
            <w:r>
              <w:t xml:space="preserve"> </w:t>
            </w:r>
          </w:p>
        </w:tc>
      </w:tr>
      <w:tr w:rsidR="005611B9" w14:paraId="1E4F6BDD" w14:textId="77777777" w:rsidTr="006C2E21">
        <w:tc>
          <w:tcPr>
            <w:tcW w:w="1370" w:type="dxa"/>
          </w:tcPr>
          <w:p w14:paraId="584A6403" w14:textId="77777777" w:rsidR="005611B9" w:rsidRDefault="005611B9" w:rsidP="005611B9">
            <w:r>
              <w:t>0</w:t>
            </w:r>
            <w:r w:rsidRPr="005611B9">
              <w:t>0:32:06.1</w:t>
            </w:r>
          </w:p>
        </w:tc>
        <w:tc>
          <w:tcPr>
            <w:tcW w:w="1168" w:type="dxa"/>
          </w:tcPr>
          <w:p w14:paraId="38EBB6F5" w14:textId="77777777" w:rsidR="005611B9" w:rsidRDefault="00D55E39" w:rsidP="00164399">
            <w:r>
              <w:t>HCP3</w:t>
            </w:r>
          </w:p>
        </w:tc>
        <w:tc>
          <w:tcPr>
            <w:tcW w:w="6812" w:type="dxa"/>
          </w:tcPr>
          <w:p w14:paraId="45D6B61C" w14:textId="77777777" w:rsidR="005611B9" w:rsidRDefault="005611B9" w:rsidP="005611B9">
            <w:r>
              <w:t>Yes. No, you’re doing, you’re doing very well.</w:t>
            </w:r>
          </w:p>
          <w:p w14:paraId="59153998" w14:textId="77777777" w:rsidR="005611B9" w:rsidRDefault="005611B9" w:rsidP="005611B9"/>
        </w:tc>
      </w:tr>
      <w:tr w:rsidR="005611B9" w14:paraId="4971B2AA" w14:textId="77777777" w:rsidTr="006C2E21">
        <w:tc>
          <w:tcPr>
            <w:tcW w:w="1370" w:type="dxa"/>
          </w:tcPr>
          <w:p w14:paraId="67E9C97C" w14:textId="77777777" w:rsidR="005611B9" w:rsidRDefault="005611B9" w:rsidP="005611B9">
            <w:r>
              <w:lastRenderedPageBreak/>
              <w:t>0</w:t>
            </w:r>
            <w:r w:rsidRPr="005611B9">
              <w:t>0:32:08.7</w:t>
            </w:r>
          </w:p>
        </w:tc>
        <w:tc>
          <w:tcPr>
            <w:tcW w:w="1168" w:type="dxa"/>
          </w:tcPr>
          <w:p w14:paraId="0EE38FD6" w14:textId="77777777" w:rsidR="005611B9" w:rsidRDefault="00C100B9" w:rsidP="00164399">
            <w:r>
              <w:t>PT</w:t>
            </w:r>
          </w:p>
        </w:tc>
        <w:tc>
          <w:tcPr>
            <w:tcW w:w="6812" w:type="dxa"/>
          </w:tcPr>
          <w:p w14:paraId="4B11CCE6" w14:textId="77777777" w:rsidR="005611B9" w:rsidRDefault="005611B9" w:rsidP="005611B9">
            <w:r>
              <w:t>Thank you.</w:t>
            </w:r>
          </w:p>
          <w:p w14:paraId="04EE6A53" w14:textId="77777777" w:rsidR="005611B9" w:rsidRDefault="005611B9" w:rsidP="005611B9"/>
        </w:tc>
      </w:tr>
      <w:tr w:rsidR="005611B9" w14:paraId="7B2400C6" w14:textId="77777777" w:rsidTr="006C2E21">
        <w:tc>
          <w:tcPr>
            <w:tcW w:w="1370" w:type="dxa"/>
          </w:tcPr>
          <w:p w14:paraId="29E00CA9" w14:textId="77777777" w:rsidR="005611B9" w:rsidRDefault="005611B9" w:rsidP="005611B9">
            <w:r>
              <w:t>0</w:t>
            </w:r>
            <w:r w:rsidRPr="005611B9">
              <w:t>0:32:09.3</w:t>
            </w:r>
          </w:p>
        </w:tc>
        <w:tc>
          <w:tcPr>
            <w:tcW w:w="1168" w:type="dxa"/>
          </w:tcPr>
          <w:p w14:paraId="13526E43" w14:textId="77777777" w:rsidR="005611B9" w:rsidRDefault="00D55E39" w:rsidP="00164399">
            <w:r>
              <w:t>HCP3</w:t>
            </w:r>
          </w:p>
        </w:tc>
        <w:tc>
          <w:tcPr>
            <w:tcW w:w="6812" w:type="dxa"/>
          </w:tcPr>
          <w:p w14:paraId="5C5CC306" w14:textId="77777777" w:rsidR="005611B9" w:rsidRDefault="005611B9" w:rsidP="005611B9">
            <w:r>
              <w:t>You know, we’re thrilled with how you’re doing. I’m very proud of you.</w:t>
            </w:r>
          </w:p>
          <w:p w14:paraId="6DB2B058" w14:textId="77777777" w:rsidR="005611B9" w:rsidRDefault="005611B9" w:rsidP="005611B9"/>
        </w:tc>
      </w:tr>
      <w:tr w:rsidR="005611B9" w14:paraId="7342DC24" w14:textId="77777777" w:rsidTr="006C2E21">
        <w:tc>
          <w:tcPr>
            <w:tcW w:w="1370" w:type="dxa"/>
          </w:tcPr>
          <w:p w14:paraId="2F3E9FD8" w14:textId="77777777" w:rsidR="005611B9" w:rsidRDefault="005611B9" w:rsidP="005611B9">
            <w:r>
              <w:t>0</w:t>
            </w:r>
            <w:r w:rsidRPr="005611B9">
              <w:t>0:32:12.6</w:t>
            </w:r>
          </w:p>
        </w:tc>
        <w:tc>
          <w:tcPr>
            <w:tcW w:w="1168" w:type="dxa"/>
          </w:tcPr>
          <w:p w14:paraId="1086FB50" w14:textId="77777777" w:rsidR="005611B9" w:rsidRDefault="00C100B9" w:rsidP="00164399">
            <w:r>
              <w:t>PT</w:t>
            </w:r>
          </w:p>
        </w:tc>
        <w:tc>
          <w:tcPr>
            <w:tcW w:w="6812" w:type="dxa"/>
          </w:tcPr>
          <w:p w14:paraId="2563D75F" w14:textId="77777777" w:rsidR="005611B9" w:rsidRDefault="005611B9" w:rsidP="005611B9">
            <w:r>
              <w:t>Thank you so much.</w:t>
            </w:r>
          </w:p>
          <w:p w14:paraId="024A30E8" w14:textId="77777777" w:rsidR="005611B9" w:rsidRDefault="005611B9" w:rsidP="005611B9"/>
        </w:tc>
      </w:tr>
      <w:tr w:rsidR="005611B9" w14:paraId="1AF4A76F" w14:textId="77777777" w:rsidTr="006C2E21">
        <w:tc>
          <w:tcPr>
            <w:tcW w:w="1370" w:type="dxa"/>
          </w:tcPr>
          <w:p w14:paraId="67044332" w14:textId="77777777" w:rsidR="005611B9" w:rsidRDefault="005611B9" w:rsidP="005611B9">
            <w:r>
              <w:t>0</w:t>
            </w:r>
            <w:r w:rsidRPr="005611B9">
              <w:t>0:32:12.9</w:t>
            </w:r>
          </w:p>
        </w:tc>
        <w:tc>
          <w:tcPr>
            <w:tcW w:w="1168" w:type="dxa"/>
          </w:tcPr>
          <w:p w14:paraId="2992B825" w14:textId="77777777" w:rsidR="005611B9" w:rsidRDefault="00D55E39" w:rsidP="00164399">
            <w:r>
              <w:t>HCP3</w:t>
            </w:r>
          </w:p>
        </w:tc>
        <w:tc>
          <w:tcPr>
            <w:tcW w:w="6812" w:type="dxa"/>
          </w:tcPr>
          <w:p w14:paraId="7CAF3B41" w14:textId="77777777" w:rsidR="005611B9" w:rsidRDefault="005611B9" w:rsidP="005611B9">
            <w:r>
              <w:t>If you need anything for work, you let us know.</w:t>
            </w:r>
          </w:p>
          <w:p w14:paraId="69812851" w14:textId="77777777" w:rsidR="005611B9" w:rsidRDefault="005611B9" w:rsidP="005611B9"/>
        </w:tc>
      </w:tr>
      <w:tr w:rsidR="005611B9" w14:paraId="31F8724C" w14:textId="77777777" w:rsidTr="006C2E21">
        <w:tc>
          <w:tcPr>
            <w:tcW w:w="1370" w:type="dxa"/>
          </w:tcPr>
          <w:p w14:paraId="36C81867" w14:textId="77777777" w:rsidR="005611B9" w:rsidRDefault="005611B9" w:rsidP="005611B9">
            <w:r>
              <w:t>0</w:t>
            </w:r>
            <w:r w:rsidRPr="005611B9">
              <w:t>0:32:16.2</w:t>
            </w:r>
          </w:p>
        </w:tc>
        <w:tc>
          <w:tcPr>
            <w:tcW w:w="1168" w:type="dxa"/>
          </w:tcPr>
          <w:p w14:paraId="355D0168" w14:textId="77777777" w:rsidR="005611B9" w:rsidRDefault="00C100B9" w:rsidP="00164399">
            <w:r>
              <w:t>PT</w:t>
            </w:r>
          </w:p>
        </w:tc>
        <w:tc>
          <w:tcPr>
            <w:tcW w:w="6812" w:type="dxa"/>
          </w:tcPr>
          <w:p w14:paraId="4C0BD264" w14:textId="77777777" w:rsidR="005611B9" w:rsidRDefault="005611B9" w:rsidP="005611B9">
            <w:r>
              <w:t>Okay.</w:t>
            </w:r>
          </w:p>
          <w:p w14:paraId="7C931779" w14:textId="77777777" w:rsidR="005611B9" w:rsidRDefault="005611B9" w:rsidP="005611B9"/>
        </w:tc>
      </w:tr>
      <w:tr w:rsidR="005611B9" w14:paraId="2285B945" w14:textId="77777777" w:rsidTr="006C2E21">
        <w:tc>
          <w:tcPr>
            <w:tcW w:w="1370" w:type="dxa"/>
          </w:tcPr>
          <w:p w14:paraId="23459278" w14:textId="77777777" w:rsidR="005611B9" w:rsidRDefault="005611B9" w:rsidP="005611B9">
            <w:r>
              <w:t>0</w:t>
            </w:r>
            <w:r w:rsidRPr="005611B9">
              <w:t>0:32:16.7</w:t>
            </w:r>
          </w:p>
        </w:tc>
        <w:tc>
          <w:tcPr>
            <w:tcW w:w="1168" w:type="dxa"/>
          </w:tcPr>
          <w:p w14:paraId="3F10DCA9" w14:textId="77777777" w:rsidR="005611B9" w:rsidRDefault="00D55E39" w:rsidP="00164399">
            <w:r>
              <w:t>HCP3</w:t>
            </w:r>
            <w:r w:rsidR="005611B9">
              <w:t xml:space="preserve"> </w:t>
            </w:r>
          </w:p>
        </w:tc>
        <w:tc>
          <w:tcPr>
            <w:tcW w:w="6812" w:type="dxa"/>
          </w:tcPr>
          <w:p w14:paraId="04EE1BC9" w14:textId="77777777" w:rsidR="005611B9" w:rsidRDefault="00FB7E93" w:rsidP="005611B9">
            <w:r>
              <w:t>[00:</w:t>
            </w:r>
            <w:r w:rsidR="005611B9" w:rsidRPr="005611B9">
              <w:t>32:16.7</w:t>
            </w:r>
            <w:r w:rsidR="005611B9">
              <w:t>] if you don’t want this anymore, you’ll let me know; because I like that.</w:t>
            </w:r>
          </w:p>
          <w:p w14:paraId="3DACA012" w14:textId="77777777" w:rsidR="005611B9" w:rsidRDefault="005611B9" w:rsidP="005611B9">
            <w:r>
              <w:t xml:space="preserve"> </w:t>
            </w:r>
          </w:p>
        </w:tc>
      </w:tr>
      <w:tr w:rsidR="005611B9" w14:paraId="5B9D249A" w14:textId="77777777" w:rsidTr="006C2E21">
        <w:tc>
          <w:tcPr>
            <w:tcW w:w="1370" w:type="dxa"/>
          </w:tcPr>
          <w:p w14:paraId="7F2140AA" w14:textId="77777777" w:rsidR="005611B9" w:rsidRDefault="005611B9" w:rsidP="005611B9">
            <w:r>
              <w:t>0</w:t>
            </w:r>
            <w:r w:rsidRPr="005611B9">
              <w:t>0:32:22.3</w:t>
            </w:r>
          </w:p>
        </w:tc>
        <w:tc>
          <w:tcPr>
            <w:tcW w:w="1168" w:type="dxa"/>
          </w:tcPr>
          <w:p w14:paraId="39BAA73B" w14:textId="77777777" w:rsidR="005611B9" w:rsidRDefault="00C100B9" w:rsidP="00164399">
            <w:r>
              <w:t>PT</w:t>
            </w:r>
          </w:p>
        </w:tc>
        <w:tc>
          <w:tcPr>
            <w:tcW w:w="6812" w:type="dxa"/>
          </w:tcPr>
          <w:p w14:paraId="48AE4472" w14:textId="77777777" w:rsidR="005611B9" w:rsidRDefault="005611B9" w:rsidP="005611B9">
            <w:r>
              <w:t>Thank you.</w:t>
            </w:r>
          </w:p>
          <w:p w14:paraId="6084A43A" w14:textId="77777777" w:rsidR="005611B9" w:rsidRDefault="005611B9" w:rsidP="005611B9"/>
        </w:tc>
      </w:tr>
      <w:tr w:rsidR="005611B9" w14:paraId="3A3E8B9A" w14:textId="77777777" w:rsidTr="006C2E21">
        <w:tc>
          <w:tcPr>
            <w:tcW w:w="1370" w:type="dxa"/>
          </w:tcPr>
          <w:p w14:paraId="3692187D" w14:textId="77777777" w:rsidR="005611B9" w:rsidRDefault="005611B9" w:rsidP="005611B9">
            <w:r>
              <w:t>0</w:t>
            </w:r>
            <w:r w:rsidRPr="005611B9">
              <w:t>0:32:22.3</w:t>
            </w:r>
          </w:p>
        </w:tc>
        <w:tc>
          <w:tcPr>
            <w:tcW w:w="1168" w:type="dxa"/>
          </w:tcPr>
          <w:p w14:paraId="1DC24682" w14:textId="77777777" w:rsidR="005611B9" w:rsidRDefault="00D55E39" w:rsidP="00164399">
            <w:r>
              <w:t>HCP3</w:t>
            </w:r>
            <w:r w:rsidR="005611B9">
              <w:t xml:space="preserve"> </w:t>
            </w:r>
          </w:p>
        </w:tc>
        <w:tc>
          <w:tcPr>
            <w:tcW w:w="6812" w:type="dxa"/>
          </w:tcPr>
          <w:p w14:paraId="4117AD90" w14:textId="77777777" w:rsidR="005611B9" w:rsidRDefault="005611B9" w:rsidP="005611B9">
            <w:r>
              <w:t>And you know, so that’ll be very good.</w:t>
            </w:r>
          </w:p>
          <w:p w14:paraId="446A39F7" w14:textId="77777777" w:rsidR="005611B9" w:rsidRDefault="005611B9" w:rsidP="005611B9"/>
        </w:tc>
      </w:tr>
      <w:tr w:rsidR="005611B9" w14:paraId="21028FDF" w14:textId="77777777" w:rsidTr="006C2E21">
        <w:tc>
          <w:tcPr>
            <w:tcW w:w="1370" w:type="dxa"/>
          </w:tcPr>
          <w:p w14:paraId="0C7E68BE" w14:textId="77777777" w:rsidR="005611B9" w:rsidRDefault="005611B9" w:rsidP="005611B9">
            <w:r>
              <w:t>0</w:t>
            </w:r>
            <w:r w:rsidRPr="005611B9">
              <w:t>0:32:24.1</w:t>
            </w:r>
          </w:p>
        </w:tc>
        <w:tc>
          <w:tcPr>
            <w:tcW w:w="1168" w:type="dxa"/>
          </w:tcPr>
          <w:p w14:paraId="6884F3AC" w14:textId="77777777" w:rsidR="005611B9" w:rsidRDefault="00C100B9" w:rsidP="00164399">
            <w:r>
              <w:t>PT</w:t>
            </w:r>
          </w:p>
        </w:tc>
        <w:tc>
          <w:tcPr>
            <w:tcW w:w="6812" w:type="dxa"/>
          </w:tcPr>
          <w:p w14:paraId="4F850598" w14:textId="77777777" w:rsidR="005611B9" w:rsidRDefault="005611B9" w:rsidP="005611B9">
            <w:r>
              <w:t>Thank you.</w:t>
            </w:r>
          </w:p>
          <w:p w14:paraId="3D347894" w14:textId="77777777" w:rsidR="005611B9" w:rsidRDefault="005611B9" w:rsidP="005611B9"/>
        </w:tc>
      </w:tr>
      <w:tr w:rsidR="005611B9" w14:paraId="3ABD130A" w14:textId="77777777" w:rsidTr="006C2E21">
        <w:tc>
          <w:tcPr>
            <w:tcW w:w="1370" w:type="dxa"/>
          </w:tcPr>
          <w:p w14:paraId="7A562A23" w14:textId="77777777" w:rsidR="005611B9" w:rsidRDefault="005611B9" w:rsidP="005611B9">
            <w:r>
              <w:t>0</w:t>
            </w:r>
            <w:r w:rsidRPr="005611B9">
              <w:t>0:32:24.1</w:t>
            </w:r>
          </w:p>
        </w:tc>
        <w:tc>
          <w:tcPr>
            <w:tcW w:w="1168" w:type="dxa"/>
          </w:tcPr>
          <w:p w14:paraId="569B6F88" w14:textId="77777777" w:rsidR="005611B9" w:rsidRDefault="00D55E39" w:rsidP="00164399">
            <w:r>
              <w:t>HCP3</w:t>
            </w:r>
          </w:p>
        </w:tc>
        <w:tc>
          <w:tcPr>
            <w:tcW w:w="6812" w:type="dxa"/>
          </w:tcPr>
          <w:p w14:paraId="2412A720" w14:textId="77777777" w:rsidR="005611B9" w:rsidRDefault="005611B9" w:rsidP="005611B9">
            <w:r>
              <w:t>Like, my cell phone would fit in there. So …</w:t>
            </w:r>
          </w:p>
          <w:p w14:paraId="7AA22D9E" w14:textId="77777777" w:rsidR="005611B9" w:rsidRDefault="005611B9" w:rsidP="005611B9"/>
        </w:tc>
      </w:tr>
      <w:tr w:rsidR="005611B9" w14:paraId="2242DBB6" w14:textId="77777777" w:rsidTr="006C2E21">
        <w:tc>
          <w:tcPr>
            <w:tcW w:w="1370" w:type="dxa"/>
          </w:tcPr>
          <w:p w14:paraId="02903E3A" w14:textId="77777777" w:rsidR="005611B9" w:rsidRDefault="005611B9" w:rsidP="005611B9">
            <w:r>
              <w:t>0</w:t>
            </w:r>
            <w:r w:rsidRPr="005611B9">
              <w:t>0:32:25.7</w:t>
            </w:r>
          </w:p>
        </w:tc>
        <w:tc>
          <w:tcPr>
            <w:tcW w:w="1168" w:type="dxa"/>
          </w:tcPr>
          <w:p w14:paraId="72AFF782" w14:textId="77777777" w:rsidR="005611B9" w:rsidRDefault="00C100B9" w:rsidP="00164399">
            <w:r>
              <w:t>PT</w:t>
            </w:r>
          </w:p>
        </w:tc>
        <w:tc>
          <w:tcPr>
            <w:tcW w:w="6812" w:type="dxa"/>
          </w:tcPr>
          <w:p w14:paraId="63B71829" w14:textId="77777777" w:rsidR="005611B9" w:rsidRDefault="005611B9" w:rsidP="005611B9">
            <w:r>
              <w:t>Yes.</w:t>
            </w:r>
          </w:p>
          <w:p w14:paraId="0226B6E3" w14:textId="77777777" w:rsidR="005611B9" w:rsidRDefault="005611B9" w:rsidP="005611B9"/>
        </w:tc>
      </w:tr>
      <w:tr w:rsidR="005611B9" w14:paraId="6EB3B90D" w14:textId="77777777" w:rsidTr="006C2E21">
        <w:tc>
          <w:tcPr>
            <w:tcW w:w="1370" w:type="dxa"/>
          </w:tcPr>
          <w:p w14:paraId="79F3A643" w14:textId="77777777" w:rsidR="005611B9" w:rsidRDefault="005611B9" w:rsidP="005611B9">
            <w:r w:rsidRPr="005611B9">
              <w:t>0</w:t>
            </w:r>
            <w:r w:rsidR="00D55E39">
              <w:t>0</w:t>
            </w:r>
            <w:r w:rsidRPr="005611B9">
              <w:t>:32:25.7</w:t>
            </w:r>
          </w:p>
        </w:tc>
        <w:tc>
          <w:tcPr>
            <w:tcW w:w="1168" w:type="dxa"/>
          </w:tcPr>
          <w:p w14:paraId="133E64AF" w14:textId="77777777" w:rsidR="005611B9" w:rsidRDefault="00D55E39" w:rsidP="00164399">
            <w:r>
              <w:t>HCP3</w:t>
            </w:r>
          </w:p>
        </w:tc>
        <w:tc>
          <w:tcPr>
            <w:tcW w:w="6812" w:type="dxa"/>
          </w:tcPr>
          <w:p w14:paraId="5BA9494A" w14:textId="77777777" w:rsidR="005611B9" w:rsidRDefault="005611B9" w:rsidP="005611B9">
            <w:r>
              <w:t>So, and don’t leave this, because I could use that, too.</w:t>
            </w:r>
          </w:p>
          <w:p w14:paraId="086D932C" w14:textId="77777777" w:rsidR="005611B9" w:rsidRDefault="005611B9" w:rsidP="005611B9"/>
        </w:tc>
      </w:tr>
      <w:tr w:rsidR="005611B9" w14:paraId="6B00DE4F" w14:textId="77777777" w:rsidTr="006C2E21">
        <w:tc>
          <w:tcPr>
            <w:tcW w:w="1370" w:type="dxa"/>
          </w:tcPr>
          <w:p w14:paraId="7FCF1F28" w14:textId="77777777" w:rsidR="005611B9" w:rsidRPr="005611B9" w:rsidRDefault="005611B9" w:rsidP="005611B9">
            <w:r>
              <w:t>0</w:t>
            </w:r>
            <w:r w:rsidRPr="005611B9">
              <w:t>0:32:27.8</w:t>
            </w:r>
          </w:p>
        </w:tc>
        <w:tc>
          <w:tcPr>
            <w:tcW w:w="1168" w:type="dxa"/>
          </w:tcPr>
          <w:p w14:paraId="47EB300D" w14:textId="77777777" w:rsidR="005611B9" w:rsidRDefault="00C100B9" w:rsidP="00164399">
            <w:r>
              <w:t>PT</w:t>
            </w:r>
          </w:p>
        </w:tc>
        <w:tc>
          <w:tcPr>
            <w:tcW w:w="6812" w:type="dxa"/>
          </w:tcPr>
          <w:p w14:paraId="249F3991" w14:textId="77777777" w:rsidR="005611B9" w:rsidRDefault="005611B9" w:rsidP="005611B9">
            <w:r>
              <w:t xml:space="preserve">Okay. – </w:t>
            </w:r>
          </w:p>
          <w:p w14:paraId="0B703729" w14:textId="77777777" w:rsidR="005611B9" w:rsidRDefault="005611B9" w:rsidP="005611B9"/>
        </w:tc>
      </w:tr>
      <w:tr w:rsidR="005611B9" w14:paraId="1C3D904C" w14:textId="77777777" w:rsidTr="006C2E21">
        <w:tc>
          <w:tcPr>
            <w:tcW w:w="1370" w:type="dxa"/>
          </w:tcPr>
          <w:p w14:paraId="1B5D624E" w14:textId="77777777" w:rsidR="005611B9" w:rsidRDefault="005611B9" w:rsidP="005611B9">
            <w:r>
              <w:t>0</w:t>
            </w:r>
            <w:r w:rsidRPr="005611B9">
              <w:t>0:32:30.7</w:t>
            </w:r>
          </w:p>
        </w:tc>
        <w:tc>
          <w:tcPr>
            <w:tcW w:w="1168" w:type="dxa"/>
          </w:tcPr>
          <w:p w14:paraId="68910980" w14:textId="77777777" w:rsidR="005611B9" w:rsidRDefault="00D55E39" w:rsidP="00164399">
            <w:r>
              <w:t>HCP3</w:t>
            </w:r>
          </w:p>
        </w:tc>
        <w:tc>
          <w:tcPr>
            <w:tcW w:w="6812" w:type="dxa"/>
          </w:tcPr>
          <w:p w14:paraId="1F265210" w14:textId="77777777" w:rsidR="005611B9" w:rsidRDefault="005611B9" w:rsidP="005611B9">
            <w:r>
              <w:t>Don’t leave anything behind because, you know, I can’t be trusted. Take care.</w:t>
            </w:r>
            <w:r w:rsidR="00D55E39">
              <w:t xml:space="preserve"> –</w:t>
            </w:r>
          </w:p>
          <w:p w14:paraId="1C26EC22" w14:textId="77777777" w:rsidR="005611B9" w:rsidRDefault="005611B9" w:rsidP="005611B9">
            <w:r>
              <w:t xml:space="preserve"> </w:t>
            </w:r>
          </w:p>
        </w:tc>
      </w:tr>
      <w:tr w:rsidR="005611B9" w14:paraId="4F0728CF" w14:textId="77777777" w:rsidTr="006C2E21">
        <w:tc>
          <w:tcPr>
            <w:tcW w:w="1370" w:type="dxa"/>
          </w:tcPr>
          <w:p w14:paraId="00D57314" w14:textId="77777777" w:rsidR="005611B9" w:rsidRDefault="00D55E39" w:rsidP="005611B9">
            <w:r>
              <w:t>0</w:t>
            </w:r>
            <w:r w:rsidRPr="00D55E39">
              <w:t>0:32:51.2</w:t>
            </w:r>
          </w:p>
        </w:tc>
        <w:tc>
          <w:tcPr>
            <w:tcW w:w="1168" w:type="dxa"/>
          </w:tcPr>
          <w:p w14:paraId="17AC73FA" w14:textId="77777777" w:rsidR="005611B9" w:rsidRDefault="00D55E39" w:rsidP="00164399">
            <w:r>
              <w:t>HCP1</w:t>
            </w:r>
          </w:p>
        </w:tc>
        <w:tc>
          <w:tcPr>
            <w:tcW w:w="6812" w:type="dxa"/>
          </w:tcPr>
          <w:p w14:paraId="4DE9E9A7" w14:textId="77777777" w:rsidR="005611B9" w:rsidRDefault="00D55E39" w:rsidP="005611B9">
            <w:r>
              <w:t xml:space="preserve">I probably recorded you, too. </w:t>
            </w:r>
            <w:r w:rsidR="00FB7E93">
              <w:t>[00:</w:t>
            </w:r>
            <w:r w:rsidRPr="00D55E39">
              <w:t>32:53.0</w:t>
            </w:r>
            <w:r>
              <w:t>]</w:t>
            </w:r>
          </w:p>
          <w:p w14:paraId="21B59AFA" w14:textId="77777777" w:rsidR="00D55E39" w:rsidRDefault="00D55E39" w:rsidP="005611B9"/>
        </w:tc>
      </w:tr>
      <w:tr w:rsidR="00D55E39" w14:paraId="02169CE5" w14:textId="77777777" w:rsidTr="006C2E21">
        <w:tc>
          <w:tcPr>
            <w:tcW w:w="1370" w:type="dxa"/>
          </w:tcPr>
          <w:p w14:paraId="60B56BAF" w14:textId="77777777" w:rsidR="00D55E39" w:rsidRDefault="00D55E39" w:rsidP="005611B9">
            <w:r w:rsidRPr="00D55E39">
              <w:t>0</w:t>
            </w:r>
            <w:r>
              <w:t>0</w:t>
            </w:r>
            <w:r w:rsidRPr="00D55E39">
              <w:t>:32:58.2</w:t>
            </w:r>
          </w:p>
        </w:tc>
        <w:tc>
          <w:tcPr>
            <w:tcW w:w="1168" w:type="dxa"/>
          </w:tcPr>
          <w:p w14:paraId="2AF0F44A" w14:textId="35B9B46D" w:rsidR="00D55E39" w:rsidRDefault="00D55E39" w:rsidP="00164399">
            <w:r>
              <w:t>HCP</w:t>
            </w:r>
            <w:r w:rsidR="00EF0576">
              <w:t>3</w:t>
            </w:r>
          </w:p>
        </w:tc>
        <w:tc>
          <w:tcPr>
            <w:tcW w:w="6812" w:type="dxa"/>
          </w:tcPr>
          <w:p w14:paraId="78D87AF2" w14:textId="77777777" w:rsidR="00D55E39" w:rsidRDefault="00D55E39" w:rsidP="005611B9">
            <w:r>
              <w:t>I don’t know the time he came in.</w:t>
            </w:r>
            <w:r>
              <w:tab/>
            </w:r>
          </w:p>
          <w:p w14:paraId="23F17B5E" w14:textId="77777777" w:rsidR="00D55E39" w:rsidRDefault="00D55E39" w:rsidP="005611B9"/>
        </w:tc>
      </w:tr>
      <w:tr w:rsidR="00D55E39" w14:paraId="09469C49" w14:textId="77777777" w:rsidTr="006C2E21">
        <w:tc>
          <w:tcPr>
            <w:tcW w:w="1370" w:type="dxa"/>
          </w:tcPr>
          <w:p w14:paraId="388DA534" w14:textId="77777777" w:rsidR="00D55E39" w:rsidRPr="00D55E39" w:rsidRDefault="00D55E39" w:rsidP="005611B9">
            <w:r>
              <w:t>0</w:t>
            </w:r>
            <w:r w:rsidRPr="00D55E39">
              <w:t>0:33:00.1</w:t>
            </w:r>
          </w:p>
        </w:tc>
        <w:tc>
          <w:tcPr>
            <w:tcW w:w="1168" w:type="dxa"/>
          </w:tcPr>
          <w:p w14:paraId="2D079595" w14:textId="77777777" w:rsidR="00D55E39" w:rsidRDefault="00D55E39" w:rsidP="00164399">
            <w:r>
              <w:t>HCP1</w:t>
            </w:r>
          </w:p>
        </w:tc>
        <w:tc>
          <w:tcPr>
            <w:tcW w:w="6812" w:type="dxa"/>
          </w:tcPr>
          <w:p w14:paraId="17024FDF" w14:textId="77777777" w:rsidR="00D55E39" w:rsidRDefault="00D55E39" w:rsidP="005611B9">
            <w:r>
              <w:t xml:space="preserve">That’s okay. </w:t>
            </w:r>
            <w:r w:rsidR="00FB7E93">
              <w:t>[00:</w:t>
            </w:r>
            <w:r w:rsidRPr="00D55E39">
              <w:t>33:01.2</w:t>
            </w:r>
            <w:r>
              <w:t>].</w:t>
            </w:r>
          </w:p>
          <w:p w14:paraId="4EBED037" w14:textId="77777777" w:rsidR="00D55E39" w:rsidRDefault="00D55E39" w:rsidP="005611B9"/>
        </w:tc>
      </w:tr>
      <w:tr w:rsidR="00D55E39" w14:paraId="1A81B4B8" w14:textId="77777777" w:rsidTr="006C2E21">
        <w:tc>
          <w:tcPr>
            <w:tcW w:w="1370" w:type="dxa"/>
          </w:tcPr>
          <w:p w14:paraId="74E648E0" w14:textId="77777777" w:rsidR="00D55E39" w:rsidRDefault="00D55E39" w:rsidP="005611B9">
            <w:r>
              <w:t>0</w:t>
            </w:r>
            <w:r w:rsidRPr="00D55E39">
              <w:t>0:33:01.6</w:t>
            </w:r>
          </w:p>
        </w:tc>
        <w:tc>
          <w:tcPr>
            <w:tcW w:w="1168" w:type="dxa"/>
          </w:tcPr>
          <w:p w14:paraId="4186A798" w14:textId="304B9AA2" w:rsidR="00D55E39" w:rsidRDefault="00D55E39" w:rsidP="00164399">
            <w:r>
              <w:t>HCP</w:t>
            </w:r>
            <w:r w:rsidR="00EF0576">
              <w:t>3</w:t>
            </w:r>
          </w:p>
        </w:tc>
        <w:tc>
          <w:tcPr>
            <w:tcW w:w="6812" w:type="dxa"/>
          </w:tcPr>
          <w:p w14:paraId="65D8538C" w14:textId="77777777" w:rsidR="00D55E39" w:rsidRDefault="00D55E39" w:rsidP="005611B9">
            <w:r>
              <w:t>Oh, look at the time.</w:t>
            </w:r>
          </w:p>
          <w:p w14:paraId="370A2030" w14:textId="77777777" w:rsidR="00D55E39" w:rsidRDefault="00D55E39" w:rsidP="005611B9"/>
        </w:tc>
      </w:tr>
      <w:tr w:rsidR="00D55E39" w14:paraId="230D01D7" w14:textId="77777777" w:rsidTr="006C2E21">
        <w:tc>
          <w:tcPr>
            <w:tcW w:w="1370" w:type="dxa"/>
          </w:tcPr>
          <w:p w14:paraId="7CFEC42B" w14:textId="77777777" w:rsidR="00D55E39" w:rsidRDefault="00D55E39" w:rsidP="005611B9">
            <w:r>
              <w:t>0</w:t>
            </w:r>
            <w:r w:rsidRPr="00D55E39">
              <w:t>0:33:04.3</w:t>
            </w:r>
          </w:p>
        </w:tc>
        <w:tc>
          <w:tcPr>
            <w:tcW w:w="1168" w:type="dxa"/>
          </w:tcPr>
          <w:p w14:paraId="54B890D8" w14:textId="77777777" w:rsidR="00D55E39" w:rsidRDefault="00D55E39" w:rsidP="00164399">
            <w:r>
              <w:t>HCP1</w:t>
            </w:r>
          </w:p>
        </w:tc>
        <w:tc>
          <w:tcPr>
            <w:tcW w:w="6812" w:type="dxa"/>
          </w:tcPr>
          <w:p w14:paraId="4799859C" w14:textId="77777777" w:rsidR="00D55E39" w:rsidRDefault="00D55E39" w:rsidP="005611B9">
            <w:r>
              <w:t xml:space="preserve">I’ll figure it out. </w:t>
            </w:r>
            <w:r w:rsidR="00FB7E93">
              <w:t>[00:</w:t>
            </w:r>
            <w:r w:rsidRPr="00D55E39">
              <w:t>33:04.0</w:t>
            </w:r>
            <w:r>
              <w:t>].</w:t>
            </w:r>
          </w:p>
          <w:p w14:paraId="67A79506" w14:textId="77777777" w:rsidR="00D55E39" w:rsidRDefault="00D55E39" w:rsidP="005611B9"/>
        </w:tc>
      </w:tr>
    </w:tbl>
    <w:p w14:paraId="450C55D8" w14:textId="77777777" w:rsidR="00FD0091" w:rsidRDefault="00FD0091" w:rsidP="0050077A">
      <w:pPr>
        <w:ind w:left="1800" w:hanging="1800"/>
      </w:pPr>
    </w:p>
    <w:p w14:paraId="054616EA" w14:textId="77777777" w:rsidR="00FD0091" w:rsidRPr="00FD0091" w:rsidRDefault="00FD0091" w:rsidP="008B0596">
      <w:r w:rsidRPr="006961AA">
        <w:t>[End of recorded material</w:t>
      </w:r>
      <w:r w:rsidR="00AA4C93" w:rsidRPr="006961AA">
        <w:t xml:space="preserve"> at 00:</w:t>
      </w:r>
      <w:r w:rsidR="00B66695">
        <w:t>34</w:t>
      </w:r>
      <w:r w:rsidR="00AA4C93" w:rsidRPr="006961AA">
        <w:t>:</w:t>
      </w:r>
      <w:r w:rsidR="00B66695">
        <w:t>15.8</w:t>
      </w:r>
      <w:r w:rsidRPr="006961AA">
        <w:t>]</w:t>
      </w:r>
    </w:p>
    <w:sectPr w:rsidR="00FD0091" w:rsidRPr="00FD0091" w:rsidSect="007034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E5AE3" w14:textId="77777777" w:rsidR="00124BF6" w:rsidRDefault="00124BF6" w:rsidP="00FD0091">
      <w:r>
        <w:separator/>
      </w:r>
    </w:p>
  </w:endnote>
  <w:endnote w:type="continuationSeparator" w:id="0">
    <w:p w14:paraId="5A6EB3F2" w14:textId="77777777" w:rsidR="00124BF6" w:rsidRDefault="00124BF6" w:rsidP="00FD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lephant">
    <w:altName w:val="Nyala"/>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8FF91" w14:textId="77777777" w:rsidR="006C2E21" w:rsidRDefault="006C2E21">
    <w:pPr>
      <w:pStyle w:val="Footer"/>
      <w:jc w:val="center"/>
    </w:pPr>
    <w:r>
      <w:fldChar w:fldCharType="begin"/>
    </w:r>
    <w:r>
      <w:instrText xml:space="preserve"> PAGE   \* MERGEFORMAT </w:instrText>
    </w:r>
    <w:r>
      <w:fldChar w:fldCharType="separate"/>
    </w:r>
    <w:r w:rsidR="00854FD2">
      <w:rPr>
        <w:noProof/>
      </w:rPr>
      <w:t>5</w:t>
    </w:r>
    <w:r>
      <w:fldChar w:fldCharType="end"/>
    </w:r>
  </w:p>
  <w:p w14:paraId="005143BB" w14:textId="77777777" w:rsidR="006C2E21" w:rsidRDefault="006C2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3AE35" w14:textId="77777777" w:rsidR="00124BF6" w:rsidRDefault="00124BF6" w:rsidP="00FD0091">
      <w:r>
        <w:separator/>
      </w:r>
    </w:p>
  </w:footnote>
  <w:footnote w:type="continuationSeparator" w:id="0">
    <w:p w14:paraId="6ECC8013" w14:textId="77777777" w:rsidR="00124BF6" w:rsidRDefault="00124BF6" w:rsidP="00FD0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FC932" w14:textId="77777777" w:rsidR="006C2E21" w:rsidRDefault="006C2E21" w:rsidP="00B121BA">
    <w:pPr>
      <w:pStyle w:val="Header"/>
      <w:jc w:val="right"/>
      <w:rPr>
        <w:rFonts w:ascii="Elephant" w:hAnsi="Elephant" w:cs="Courier New"/>
        <w:color w:val="FF00FF"/>
        <w:sz w:val="16"/>
        <w:szCs w:val="16"/>
        <w:lang w:val="fr-FR"/>
      </w:rPr>
    </w:pPr>
    <w:proofErr w:type="spellStart"/>
    <w:r>
      <w:rPr>
        <w:rFonts w:ascii="Elephant" w:hAnsi="Elephant" w:cs="Courier New"/>
        <w:color w:val="7F7F7F"/>
        <w:sz w:val="20"/>
        <w:szCs w:val="20"/>
        <w:lang w:val="fr-FR"/>
      </w:rPr>
      <w:t>Transcript</w:t>
    </w:r>
    <w:proofErr w:type="spellEnd"/>
    <w:r>
      <w:rPr>
        <w:rFonts w:ascii="Elephant" w:hAnsi="Elephant" w:cs="Courier New"/>
        <w:color w:val="FF0000"/>
        <w:sz w:val="20"/>
        <w:szCs w:val="20"/>
        <w:lang w:val="fr-FR"/>
      </w:rPr>
      <w:t xml:space="preserve"> </w:t>
    </w:r>
    <w:r>
      <w:rPr>
        <w:rFonts w:ascii="Elephant" w:hAnsi="Elephant" w:cs="Courier New"/>
        <w:color w:val="FF00FF"/>
        <w:sz w:val="20"/>
        <w:szCs w:val="20"/>
        <w:lang w:val="fr-FR"/>
      </w:rPr>
      <w:t>Divas</w:t>
    </w:r>
  </w:p>
  <w:p w14:paraId="74F6360A" w14:textId="77777777" w:rsidR="006C2E21" w:rsidRDefault="006C2E21" w:rsidP="00B121BA">
    <w:pPr>
      <w:pStyle w:val="Header"/>
      <w:jc w:val="right"/>
      <w:rPr>
        <w:rFonts w:ascii="Arial" w:hAnsi="Arial" w:cs="Arial"/>
        <w:sz w:val="16"/>
        <w:szCs w:val="16"/>
        <w:lang w:val="fr-FR"/>
      </w:rPr>
    </w:pPr>
    <w:r>
      <w:rPr>
        <w:rFonts w:ascii="Arial" w:hAnsi="Arial" w:cs="Arial"/>
        <w:sz w:val="16"/>
        <w:szCs w:val="16"/>
        <w:lang w:val="fr-FR"/>
      </w:rPr>
      <w:t>www.transcriptdivas.com</w:t>
    </w:r>
  </w:p>
  <w:p w14:paraId="24840449" w14:textId="77777777" w:rsidR="006C2E21" w:rsidRDefault="006C2E21" w:rsidP="00B121BA">
    <w:pPr>
      <w:pStyle w:val="Header"/>
      <w:jc w:val="right"/>
    </w:pPr>
    <w:r>
      <w:rPr>
        <w:rFonts w:ascii="Arial" w:hAnsi="Arial" w:cs="Arial"/>
        <w:sz w:val="16"/>
        <w:szCs w:val="16"/>
        <w:lang w:val="fr-FR"/>
      </w:rPr>
      <w:t>Phone: (888) 494-8474</w:t>
    </w:r>
  </w:p>
  <w:p w14:paraId="77A538A9" w14:textId="77777777" w:rsidR="006C2E21" w:rsidRDefault="006C2E21" w:rsidP="00B121B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A4"/>
    <w:rsid w:val="00044579"/>
    <w:rsid w:val="00055389"/>
    <w:rsid w:val="0008195D"/>
    <w:rsid w:val="000B05D6"/>
    <w:rsid w:val="000D11B8"/>
    <w:rsid w:val="000F7C8E"/>
    <w:rsid w:val="00124BF6"/>
    <w:rsid w:val="00140360"/>
    <w:rsid w:val="00140DD7"/>
    <w:rsid w:val="00142791"/>
    <w:rsid w:val="00144C6D"/>
    <w:rsid w:val="00151663"/>
    <w:rsid w:val="00164399"/>
    <w:rsid w:val="001726D7"/>
    <w:rsid w:val="001A5FE2"/>
    <w:rsid w:val="001F68F2"/>
    <w:rsid w:val="00307D44"/>
    <w:rsid w:val="00346741"/>
    <w:rsid w:val="00364D14"/>
    <w:rsid w:val="00374B0C"/>
    <w:rsid w:val="003828C8"/>
    <w:rsid w:val="003C38E0"/>
    <w:rsid w:val="00414A19"/>
    <w:rsid w:val="004907DA"/>
    <w:rsid w:val="004C0F02"/>
    <w:rsid w:val="004C32CF"/>
    <w:rsid w:val="004C7674"/>
    <w:rsid w:val="004D5F4C"/>
    <w:rsid w:val="0050077A"/>
    <w:rsid w:val="00524DE3"/>
    <w:rsid w:val="00525CD6"/>
    <w:rsid w:val="005611B9"/>
    <w:rsid w:val="005A7049"/>
    <w:rsid w:val="006162FE"/>
    <w:rsid w:val="00632B43"/>
    <w:rsid w:val="00651EA9"/>
    <w:rsid w:val="006961AA"/>
    <w:rsid w:val="006B3C46"/>
    <w:rsid w:val="006C2E21"/>
    <w:rsid w:val="0070022D"/>
    <w:rsid w:val="007034E4"/>
    <w:rsid w:val="00780858"/>
    <w:rsid w:val="00790EB6"/>
    <w:rsid w:val="007A7739"/>
    <w:rsid w:val="007C6F5E"/>
    <w:rsid w:val="007E7D15"/>
    <w:rsid w:val="007F4868"/>
    <w:rsid w:val="007F7AE7"/>
    <w:rsid w:val="00854FD2"/>
    <w:rsid w:val="008B0596"/>
    <w:rsid w:val="008B6FF0"/>
    <w:rsid w:val="008E5C18"/>
    <w:rsid w:val="0091518E"/>
    <w:rsid w:val="009355A4"/>
    <w:rsid w:val="009631CD"/>
    <w:rsid w:val="009865FC"/>
    <w:rsid w:val="009A1CD8"/>
    <w:rsid w:val="009F01FF"/>
    <w:rsid w:val="00A056A9"/>
    <w:rsid w:val="00A36684"/>
    <w:rsid w:val="00A47887"/>
    <w:rsid w:val="00AA4C93"/>
    <w:rsid w:val="00AC0D15"/>
    <w:rsid w:val="00B121BA"/>
    <w:rsid w:val="00B213D1"/>
    <w:rsid w:val="00B338CE"/>
    <w:rsid w:val="00B66695"/>
    <w:rsid w:val="00B95145"/>
    <w:rsid w:val="00BC5D05"/>
    <w:rsid w:val="00BD53DF"/>
    <w:rsid w:val="00C100B9"/>
    <w:rsid w:val="00C37A05"/>
    <w:rsid w:val="00C87D2A"/>
    <w:rsid w:val="00C938C6"/>
    <w:rsid w:val="00CB77A6"/>
    <w:rsid w:val="00D35B40"/>
    <w:rsid w:val="00D55E39"/>
    <w:rsid w:val="00D91CBA"/>
    <w:rsid w:val="00DB64C9"/>
    <w:rsid w:val="00DE068A"/>
    <w:rsid w:val="00E079B2"/>
    <w:rsid w:val="00E758F9"/>
    <w:rsid w:val="00EF0576"/>
    <w:rsid w:val="00EF2AA9"/>
    <w:rsid w:val="00F11A73"/>
    <w:rsid w:val="00F14426"/>
    <w:rsid w:val="00F15042"/>
    <w:rsid w:val="00F4121F"/>
    <w:rsid w:val="00F7488F"/>
    <w:rsid w:val="00FB7E93"/>
    <w:rsid w:val="00FD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9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091"/>
    <w:pPr>
      <w:tabs>
        <w:tab w:val="center" w:pos="4680"/>
        <w:tab w:val="right" w:pos="9360"/>
      </w:tabs>
    </w:pPr>
  </w:style>
  <w:style w:type="character" w:customStyle="1" w:styleId="HeaderChar">
    <w:name w:val="Header Char"/>
    <w:basedOn w:val="DefaultParagraphFont"/>
    <w:link w:val="Header"/>
    <w:uiPriority w:val="99"/>
    <w:rsid w:val="00FD0091"/>
  </w:style>
  <w:style w:type="paragraph" w:styleId="Footer">
    <w:name w:val="footer"/>
    <w:basedOn w:val="Normal"/>
    <w:link w:val="FooterChar"/>
    <w:uiPriority w:val="99"/>
    <w:unhideWhenUsed/>
    <w:rsid w:val="00FD0091"/>
    <w:pPr>
      <w:tabs>
        <w:tab w:val="center" w:pos="4680"/>
        <w:tab w:val="right" w:pos="9360"/>
      </w:tabs>
    </w:pPr>
  </w:style>
  <w:style w:type="character" w:customStyle="1" w:styleId="FooterChar">
    <w:name w:val="Footer Char"/>
    <w:basedOn w:val="DefaultParagraphFont"/>
    <w:link w:val="Footer"/>
    <w:uiPriority w:val="99"/>
    <w:rsid w:val="00FD0091"/>
  </w:style>
  <w:style w:type="paragraph" w:styleId="BalloonText">
    <w:name w:val="Balloon Text"/>
    <w:basedOn w:val="Normal"/>
    <w:link w:val="BalloonTextChar"/>
    <w:uiPriority w:val="99"/>
    <w:semiHidden/>
    <w:unhideWhenUsed/>
    <w:rsid w:val="00FD0091"/>
    <w:rPr>
      <w:rFonts w:ascii="Tahoma" w:hAnsi="Tahoma" w:cs="Tahoma"/>
      <w:sz w:val="16"/>
      <w:szCs w:val="16"/>
    </w:rPr>
  </w:style>
  <w:style w:type="character" w:customStyle="1" w:styleId="BalloonTextChar">
    <w:name w:val="Balloon Text Char"/>
    <w:basedOn w:val="DefaultParagraphFont"/>
    <w:link w:val="BalloonText"/>
    <w:uiPriority w:val="99"/>
    <w:semiHidden/>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091"/>
    <w:pPr>
      <w:tabs>
        <w:tab w:val="center" w:pos="4680"/>
        <w:tab w:val="right" w:pos="9360"/>
      </w:tabs>
    </w:pPr>
  </w:style>
  <w:style w:type="character" w:customStyle="1" w:styleId="HeaderChar">
    <w:name w:val="Header Char"/>
    <w:basedOn w:val="DefaultParagraphFont"/>
    <w:link w:val="Header"/>
    <w:uiPriority w:val="99"/>
    <w:rsid w:val="00FD0091"/>
  </w:style>
  <w:style w:type="paragraph" w:styleId="Footer">
    <w:name w:val="footer"/>
    <w:basedOn w:val="Normal"/>
    <w:link w:val="FooterChar"/>
    <w:uiPriority w:val="99"/>
    <w:unhideWhenUsed/>
    <w:rsid w:val="00FD0091"/>
    <w:pPr>
      <w:tabs>
        <w:tab w:val="center" w:pos="4680"/>
        <w:tab w:val="right" w:pos="9360"/>
      </w:tabs>
    </w:pPr>
  </w:style>
  <w:style w:type="character" w:customStyle="1" w:styleId="FooterChar">
    <w:name w:val="Footer Char"/>
    <w:basedOn w:val="DefaultParagraphFont"/>
    <w:link w:val="Footer"/>
    <w:uiPriority w:val="99"/>
    <w:rsid w:val="00FD0091"/>
  </w:style>
  <w:style w:type="paragraph" w:styleId="BalloonText">
    <w:name w:val="Balloon Text"/>
    <w:basedOn w:val="Normal"/>
    <w:link w:val="BalloonTextChar"/>
    <w:uiPriority w:val="99"/>
    <w:semiHidden/>
    <w:unhideWhenUsed/>
    <w:rsid w:val="00FD0091"/>
    <w:rPr>
      <w:rFonts w:ascii="Tahoma" w:hAnsi="Tahoma" w:cs="Tahoma"/>
      <w:sz w:val="16"/>
      <w:szCs w:val="16"/>
    </w:rPr>
  </w:style>
  <w:style w:type="character" w:customStyle="1" w:styleId="BalloonTextChar">
    <w:name w:val="Balloon Text Char"/>
    <w:basedOn w:val="DefaultParagraphFont"/>
    <w:link w:val="BalloonText"/>
    <w:uiPriority w:val="99"/>
    <w:semiHidden/>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1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Custom%20Office%20Templates\TD%20Template%20U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6A76-39BF-4F4F-AC59-F11773F9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 Template USA</Template>
  <TotalTime>3</TotalTime>
  <Pages>22</Pages>
  <Words>4056</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Wayne State University School of Medicine</Company>
  <LinksUpToDate>false</LinksUpToDate>
  <CharactersWithSpaces>27122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mwhitehead</dc:creator>
  <cp:lastModifiedBy>Martinez, Sarah</cp:lastModifiedBy>
  <cp:revision>4</cp:revision>
  <dcterms:created xsi:type="dcterms:W3CDTF">2016-03-01T14:10:00Z</dcterms:created>
  <dcterms:modified xsi:type="dcterms:W3CDTF">2016-03-03T14:25:00Z</dcterms:modified>
</cp:coreProperties>
</file>